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F060ED"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Kurs</w:t>
      </w:r>
      <w:r w:rsidR="00D77BB1" w:rsidRPr="00863191">
        <w:rPr>
          <w:rStyle w:val="TitelZchn"/>
          <w:rFonts w:ascii="DB Office" w:hAnsi="DB Office"/>
          <w:color w:val="auto"/>
          <w:sz w:val="28"/>
          <w:szCs w:val="28"/>
        </w:rPr>
        <w:t>:</w:t>
      </w:r>
      <w:r w:rsidR="00D77BB1" w:rsidRPr="00863191">
        <w:rPr>
          <w:rStyle w:val="TitelZchn"/>
          <w:rFonts w:ascii="DB Office" w:hAnsi="DB Office"/>
          <w:color w:val="auto"/>
          <w:sz w:val="28"/>
          <w:szCs w:val="28"/>
        </w:rPr>
        <w:tab/>
      </w:r>
      <w:r w:rsidRPr="00863191">
        <w:rPr>
          <w:rStyle w:val="TitelZchn"/>
          <w:rFonts w:ascii="DB Office" w:hAnsi="DB Office"/>
          <w:color w:val="auto"/>
          <w:sz w:val="28"/>
          <w:szCs w:val="28"/>
        </w:rPr>
        <w:t>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BB3C42">
      <w:pPr>
        <w:autoSpaceDE w:val="0"/>
        <w:autoSpaceDN w:val="0"/>
        <w:adjustRightInd w:val="0"/>
        <w:spacing w:after="1200"/>
        <w:jc w:val="left"/>
        <w:rPr>
          <w:rFonts w:cs="Arial"/>
          <w:iCs/>
          <w:color w:val="auto"/>
          <w:szCs w:val="22"/>
        </w:rPr>
      </w:pPr>
      <w:r w:rsidRPr="00863191">
        <w:rPr>
          <w:rFonts w:cs="Arial"/>
          <w:iCs/>
          <w:color w:val="auto"/>
          <w:szCs w:val="22"/>
        </w:rPr>
        <w:t>gemäß §</w:t>
      </w:r>
      <w:r w:rsidR="00BB3C42">
        <w:rPr>
          <w:rFonts w:cs="Arial"/>
          <w:iCs/>
          <w:color w:val="auto"/>
          <w:szCs w:val="22"/>
        </w:rPr>
        <w:t> </w:t>
      </w:r>
      <w:r w:rsidRPr="00863191">
        <w:rPr>
          <w:rFonts w:cs="Arial"/>
          <w:iCs/>
          <w:color w:val="auto"/>
          <w:szCs w:val="22"/>
        </w:rPr>
        <w:t>5</w:t>
      </w:r>
      <w:r w:rsidR="00BB3C42">
        <w:rPr>
          <w:rFonts w:cs="Arial"/>
          <w:iCs/>
          <w:color w:val="auto"/>
          <w:szCs w:val="22"/>
        </w:rPr>
        <w:t> </w:t>
      </w:r>
      <w:r w:rsidRPr="00863191">
        <w:rPr>
          <w:rFonts w:cs="Arial"/>
          <w:iCs/>
          <w:color w:val="auto"/>
          <w:szCs w:val="22"/>
        </w:rPr>
        <w:t xml:space="preserve">(3)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144758"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91422657" w:history="1">
            <w:r w:rsidR="00144758" w:rsidRPr="00AA58CF">
              <w:rPr>
                <w:rStyle w:val="Hyperlink"/>
              </w:rPr>
              <w:t>Danksagung</w:t>
            </w:r>
            <w:r w:rsidR="00144758">
              <w:rPr>
                <w:webHidden/>
              </w:rPr>
              <w:tab/>
            </w:r>
            <w:r w:rsidR="00144758">
              <w:rPr>
                <w:webHidden/>
              </w:rPr>
              <w:fldChar w:fldCharType="begin"/>
            </w:r>
            <w:r w:rsidR="00144758">
              <w:rPr>
                <w:webHidden/>
              </w:rPr>
              <w:instrText xml:space="preserve"> PAGEREF _Toc491422657 \h </w:instrText>
            </w:r>
            <w:r w:rsidR="00144758">
              <w:rPr>
                <w:webHidden/>
              </w:rPr>
            </w:r>
            <w:r w:rsidR="00144758">
              <w:rPr>
                <w:webHidden/>
              </w:rPr>
              <w:fldChar w:fldCharType="separate"/>
            </w:r>
            <w:r w:rsidR="00F1028A">
              <w:rPr>
                <w:webHidden/>
              </w:rPr>
              <w:t>III</w:t>
            </w:r>
            <w:r w:rsidR="00144758">
              <w:rPr>
                <w:webHidden/>
              </w:rPr>
              <w:fldChar w:fldCharType="end"/>
            </w:r>
          </w:hyperlink>
        </w:p>
        <w:p w:rsidR="00144758" w:rsidRDefault="00AE0B64">
          <w:pPr>
            <w:pStyle w:val="Verzeichnis1"/>
            <w:rPr>
              <w:rFonts w:asciiTheme="minorHAnsi" w:eastAsiaTheme="minorEastAsia" w:hAnsiTheme="minorHAnsi" w:cstheme="minorBidi"/>
              <w:b w:val="0"/>
              <w:color w:val="auto"/>
              <w:szCs w:val="22"/>
            </w:rPr>
          </w:pPr>
          <w:hyperlink w:anchor="_Toc491422658" w:history="1">
            <w:r w:rsidR="00144758" w:rsidRPr="00AA58CF">
              <w:rPr>
                <w:rStyle w:val="Hyperlink"/>
              </w:rPr>
              <w:t>Abbildungsverzeichnis</w:t>
            </w:r>
            <w:r w:rsidR="00144758">
              <w:rPr>
                <w:webHidden/>
              </w:rPr>
              <w:tab/>
            </w:r>
            <w:r w:rsidR="00144758">
              <w:rPr>
                <w:webHidden/>
              </w:rPr>
              <w:fldChar w:fldCharType="begin"/>
            </w:r>
            <w:r w:rsidR="00144758">
              <w:rPr>
                <w:webHidden/>
              </w:rPr>
              <w:instrText xml:space="preserve"> PAGEREF _Toc491422658 \h </w:instrText>
            </w:r>
            <w:r w:rsidR="00144758">
              <w:rPr>
                <w:webHidden/>
              </w:rPr>
            </w:r>
            <w:r w:rsidR="00144758">
              <w:rPr>
                <w:webHidden/>
              </w:rPr>
              <w:fldChar w:fldCharType="separate"/>
            </w:r>
            <w:r w:rsidR="00F1028A">
              <w:rPr>
                <w:webHidden/>
              </w:rPr>
              <w:t>IV</w:t>
            </w:r>
            <w:r w:rsidR="00144758">
              <w:rPr>
                <w:webHidden/>
              </w:rPr>
              <w:fldChar w:fldCharType="end"/>
            </w:r>
          </w:hyperlink>
        </w:p>
        <w:p w:rsidR="00144758" w:rsidRDefault="00AE0B64">
          <w:pPr>
            <w:pStyle w:val="Verzeichnis1"/>
            <w:rPr>
              <w:rFonts w:asciiTheme="minorHAnsi" w:eastAsiaTheme="minorEastAsia" w:hAnsiTheme="minorHAnsi" w:cstheme="minorBidi"/>
              <w:b w:val="0"/>
              <w:color w:val="auto"/>
              <w:szCs w:val="22"/>
            </w:rPr>
          </w:pPr>
          <w:hyperlink w:anchor="_Toc491422659" w:history="1">
            <w:r w:rsidR="00144758" w:rsidRPr="00AA58CF">
              <w:rPr>
                <w:rStyle w:val="Hyperlink"/>
              </w:rPr>
              <w:t>Tabellenverzeichnis</w:t>
            </w:r>
            <w:r w:rsidR="00144758">
              <w:rPr>
                <w:webHidden/>
              </w:rPr>
              <w:tab/>
            </w:r>
            <w:r w:rsidR="00144758">
              <w:rPr>
                <w:webHidden/>
              </w:rPr>
              <w:fldChar w:fldCharType="begin"/>
            </w:r>
            <w:r w:rsidR="00144758">
              <w:rPr>
                <w:webHidden/>
              </w:rPr>
              <w:instrText xml:space="preserve"> PAGEREF _Toc491422659 \h </w:instrText>
            </w:r>
            <w:r w:rsidR="00144758">
              <w:rPr>
                <w:webHidden/>
              </w:rPr>
            </w:r>
            <w:r w:rsidR="00144758">
              <w:rPr>
                <w:webHidden/>
              </w:rPr>
              <w:fldChar w:fldCharType="separate"/>
            </w:r>
            <w:r w:rsidR="00F1028A">
              <w:rPr>
                <w:webHidden/>
              </w:rPr>
              <w:t>IV</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60" w:history="1">
            <w:r w:rsidR="00144758" w:rsidRPr="00AA58CF">
              <w:rPr>
                <w:rStyle w:val="Hyperlink"/>
              </w:rPr>
              <w:t>1</w:t>
            </w:r>
            <w:r w:rsidR="00144758">
              <w:rPr>
                <w:rFonts w:asciiTheme="minorHAnsi" w:eastAsiaTheme="minorEastAsia" w:hAnsiTheme="minorHAnsi" w:cstheme="minorBidi"/>
                <w:b w:val="0"/>
                <w:color w:val="auto"/>
                <w:szCs w:val="22"/>
              </w:rPr>
              <w:tab/>
            </w:r>
            <w:r w:rsidR="00144758" w:rsidRPr="00AA58CF">
              <w:rPr>
                <w:rStyle w:val="Hyperlink"/>
              </w:rPr>
              <w:t>Einleitung</w:t>
            </w:r>
            <w:r w:rsidR="00144758">
              <w:rPr>
                <w:webHidden/>
              </w:rPr>
              <w:tab/>
            </w:r>
            <w:r w:rsidR="00144758">
              <w:rPr>
                <w:webHidden/>
              </w:rPr>
              <w:fldChar w:fldCharType="begin"/>
            </w:r>
            <w:r w:rsidR="00144758">
              <w:rPr>
                <w:webHidden/>
              </w:rPr>
              <w:instrText xml:space="preserve"> PAGEREF _Toc491422660 \h </w:instrText>
            </w:r>
            <w:r w:rsidR="00144758">
              <w:rPr>
                <w:webHidden/>
              </w:rPr>
            </w:r>
            <w:r w:rsidR="00144758">
              <w:rPr>
                <w:webHidden/>
              </w:rPr>
              <w:fldChar w:fldCharType="separate"/>
            </w:r>
            <w:r w:rsidR="00F1028A">
              <w:rPr>
                <w:webHidden/>
              </w:rPr>
              <w:t>1</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61" w:history="1">
            <w:r w:rsidR="00144758" w:rsidRPr="00AA58CF">
              <w:rPr>
                <w:rStyle w:val="Hyperlink"/>
              </w:rPr>
              <w:t>2</w:t>
            </w:r>
            <w:r w:rsidR="00144758">
              <w:rPr>
                <w:rFonts w:asciiTheme="minorHAnsi" w:eastAsiaTheme="minorEastAsia" w:hAnsiTheme="minorHAnsi" w:cstheme="minorBidi"/>
                <w:b w:val="0"/>
                <w:color w:val="auto"/>
                <w:szCs w:val="22"/>
              </w:rPr>
              <w:tab/>
            </w:r>
            <w:r w:rsidR="00144758" w:rsidRPr="00AA58CF">
              <w:rPr>
                <w:rStyle w:val="Hyperlink"/>
              </w:rPr>
              <w:t>Problemstellung und Ziel der Arbeit</w:t>
            </w:r>
            <w:r w:rsidR="00144758">
              <w:rPr>
                <w:webHidden/>
              </w:rPr>
              <w:tab/>
            </w:r>
            <w:r w:rsidR="00144758">
              <w:rPr>
                <w:webHidden/>
              </w:rPr>
              <w:fldChar w:fldCharType="begin"/>
            </w:r>
            <w:r w:rsidR="00144758">
              <w:rPr>
                <w:webHidden/>
              </w:rPr>
              <w:instrText xml:space="preserve"> PAGEREF _Toc491422661 \h </w:instrText>
            </w:r>
            <w:r w:rsidR="00144758">
              <w:rPr>
                <w:webHidden/>
              </w:rPr>
            </w:r>
            <w:r w:rsidR="00144758">
              <w:rPr>
                <w:webHidden/>
              </w:rPr>
              <w:fldChar w:fldCharType="separate"/>
            </w:r>
            <w:r w:rsidR="00F1028A">
              <w:rPr>
                <w:webHidden/>
              </w:rPr>
              <w:t>1</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62" w:history="1">
            <w:r w:rsidR="00144758" w:rsidRPr="00AA58CF">
              <w:rPr>
                <w:rStyle w:val="Hyperlink"/>
              </w:rPr>
              <w:t>3</w:t>
            </w:r>
            <w:r w:rsidR="00144758">
              <w:rPr>
                <w:rFonts w:asciiTheme="minorHAnsi" w:eastAsiaTheme="minorEastAsia" w:hAnsiTheme="minorHAnsi" w:cstheme="minorBidi"/>
                <w:b w:val="0"/>
                <w:color w:val="auto"/>
                <w:szCs w:val="22"/>
              </w:rPr>
              <w:tab/>
            </w:r>
            <w:r w:rsidR="00144758" w:rsidRPr="00AA58CF">
              <w:rPr>
                <w:rStyle w:val="Hyperlink"/>
              </w:rPr>
              <w:t>Anforderungskatalog nach BSI IT-Grundschutz-Kataloge</w:t>
            </w:r>
            <w:r w:rsidR="00144758">
              <w:rPr>
                <w:webHidden/>
              </w:rPr>
              <w:tab/>
            </w:r>
            <w:r w:rsidR="00144758">
              <w:rPr>
                <w:webHidden/>
              </w:rPr>
              <w:fldChar w:fldCharType="begin"/>
            </w:r>
            <w:r w:rsidR="00144758">
              <w:rPr>
                <w:webHidden/>
              </w:rPr>
              <w:instrText xml:space="preserve"> PAGEREF _Toc491422662 \h </w:instrText>
            </w:r>
            <w:r w:rsidR="00144758">
              <w:rPr>
                <w:webHidden/>
              </w:rPr>
            </w:r>
            <w:r w:rsidR="00144758">
              <w:rPr>
                <w:webHidden/>
              </w:rPr>
              <w:fldChar w:fldCharType="separate"/>
            </w:r>
            <w:r w:rsidR="00F1028A">
              <w:rPr>
                <w:webHidden/>
              </w:rPr>
              <w:t>2</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3" w:history="1">
            <w:r w:rsidR="00144758" w:rsidRPr="00AA58CF">
              <w:rPr>
                <w:rStyle w:val="Hyperlink"/>
              </w:rPr>
              <w:t>3.1</w:t>
            </w:r>
            <w:r w:rsidR="00144758">
              <w:rPr>
                <w:rFonts w:asciiTheme="minorHAnsi" w:eastAsiaTheme="minorEastAsia" w:hAnsiTheme="minorHAnsi" w:cstheme="minorBidi"/>
                <w:color w:val="auto"/>
                <w:szCs w:val="22"/>
              </w:rPr>
              <w:tab/>
            </w:r>
            <w:r w:rsidR="00144758" w:rsidRPr="00AA58CF">
              <w:rPr>
                <w:rStyle w:val="Hyperlink"/>
              </w:rPr>
              <w:t>Funktionale Anforderungen</w:t>
            </w:r>
            <w:r w:rsidR="00144758">
              <w:rPr>
                <w:webHidden/>
              </w:rPr>
              <w:tab/>
            </w:r>
            <w:r w:rsidR="00144758">
              <w:rPr>
                <w:webHidden/>
              </w:rPr>
              <w:fldChar w:fldCharType="begin"/>
            </w:r>
            <w:r w:rsidR="00144758">
              <w:rPr>
                <w:webHidden/>
              </w:rPr>
              <w:instrText xml:space="preserve"> PAGEREF _Toc491422663 \h </w:instrText>
            </w:r>
            <w:r w:rsidR="00144758">
              <w:rPr>
                <w:webHidden/>
              </w:rPr>
            </w:r>
            <w:r w:rsidR="00144758">
              <w:rPr>
                <w:webHidden/>
              </w:rPr>
              <w:fldChar w:fldCharType="separate"/>
            </w:r>
            <w:r w:rsidR="00F1028A">
              <w:rPr>
                <w:webHidden/>
              </w:rPr>
              <w:t>2</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4" w:history="1">
            <w:r w:rsidR="00144758" w:rsidRPr="00AA58CF">
              <w:rPr>
                <w:rStyle w:val="Hyperlink"/>
              </w:rPr>
              <w:t>3.2</w:t>
            </w:r>
            <w:r w:rsidR="00144758">
              <w:rPr>
                <w:rFonts w:asciiTheme="minorHAnsi" w:eastAsiaTheme="minorEastAsia" w:hAnsiTheme="minorHAnsi" w:cstheme="minorBidi"/>
                <w:color w:val="auto"/>
                <w:szCs w:val="22"/>
              </w:rPr>
              <w:tab/>
            </w:r>
            <w:r w:rsidR="00144758" w:rsidRPr="00AA58CF">
              <w:rPr>
                <w:rStyle w:val="Hyperlink"/>
              </w:rPr>
              <w:t>IT-Einsatzumgebung</w:t>
            </w:r>
            <w:r w:rsidR="00144758">
              <w:rPr>
                <w:webHidden/>
              </w:rPr>
              <w:tab/>
            </w:r>
            <w:r w:rsidR="00144758">
              <w:rPr>
                <w:webHidden/>
              </w:rPr>
              <w:fldChar w:fldCharType="begin"/>
            </w:r>
            <w:r w:rsidR="00144758">
              <w:rPr>
                <w:webHidden/>
              </w:rPr>
              <w:instrText xml:space="preserve"> PAGEREF _Toc491422664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5" w:history="1">
            <w:r w:rsidR="00144758" w:rsidRPr="00AA58CF">
              <w:rPr>
                <w:rStyle w:val="Hyperlink"/>
              </w:rPr>
              <w:t>3.3</w:t>
            </w:r>
            <w:r w:rsidR="00144758">
              <w:rPr>
                <w:rFonts w:asciiTheme="minorHAnsi" w:eastAsiaTheme="minorEastAsia" w:hAnsiTheme="minorHAnsi" w:cstheme="minorBidi"/>
                <w:color w:val="auto"/>
                <w:szCs w:val="22"/>
              </w:rPr>
              <w:tab/>
            </w:r>
            <w:r w:rsidR="00144758" w:rsidRPr="00AA58CF">
              <w:rPr>
                <w:rStyle w:val="Hyperlink"/>
              </w:rPr>
              <w:t>Kompatibilitätsanforderungen</w:t>
            </w:r>
            <w:r w:rsidR="00144758">
              <w:rPr>
                <w:webHidden/>
              </w:rPr>
              <w:tab/>
            </w:r>
            <w:r w:rsidR="00144758">
              <w:rPr>
                <w:webHidden/>
              </w:rPr>
              <w:fldChar w:fldCharType="begin"/>
            </w:r>
            <w:r w:rsidR="00144758">
              <w:rPr>
                <w:webHidden/>
              </w:rPr>
              <w:instrText xml:space="preserve"> PAGEREF _Toc491422665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6" w:history="1">
            <w:r w:rsidR="00144758" w:rsidRPr="00AA58CF">
              <w:rPr>
                <w:rStyle w:val="Hyperlink"/>
              </w:rPr>
              <w:t>3.4</w:t>
            </w:r>
            <w:r w:rsidR="00144758">
              <w:rPr>
                <w:rFonts w:asciiTheme="minorHAnsi" w:eastAsiaTheme="minorEastAsia" w:hAnsiTheme="minorHAnsi" w:cstheme="minorBidi"/>
                <w:color w:val="auto"/>
                <w:szCs w:val="22"/>
              </w:rPr>
              <w:tab/>
            </w:r>
            <w:r w:rsidR="00144758" w:rsidRPr="00AA58CF">
              <w:rPr>
                <w:rStyle w:val="Hyperlink"/>
              </w:rPr>
              <w:t>Performanceanforderungen</w:t>
            </w:r>
            <w:r w:rsidR="00144758">
              <w:rPr>
                <w:webHidden/>
              </w:rPr>
              <w:tab/>
            </w:r>
            <w:r w:rsidR="00144758">
              <w:rPr>
                <w:webHidden/>
              </w:rPr>
              <w:fldChar w:fldCharType="begin"/>
            </w:r>
            <w:r w:rsidR="00144758">
              <w:rPr>
                <w:webHidden/>
              </w:rPr>
              <w:instrText xml:space="preserve"> PAGEREF _Toc491422666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7" w:history="1">
            <w:r w:rsidR="00144758" w:rsidRPr="00AA58CF">
              <w:rPr>
                <w:rStyle w:val="Hyperlink"/>
              </w:rPr>
              <w:t>3.5</w:t>
            </w:r>
            <w:r w:rsidR="00144758">
              <w:rPr>
                <w:rFonts w:asciiTheme="minorHAnsi" w:eastAsiaTheme="minorEastAsia" w:hAnsiTheme="minorHAnsi" w:cstheme="minorBidi"/>
                <w:color w:val="auto"/>
                <w:szCs w:val="22"/>
              </w:rPr>
              <w:tab/>
            </w:r>
            <w:r w:rsidR="00144758" w:rsidRPr="00AA58CF">
              <w:rPr>
                <w:rStyle w:val="Hyperlink"/>
              </w:rPr>
              <w:t>Interoperabilitätsanforderungen</w:t>
            </w:r>
            <w:r w:rsidR="00144758">
              <w:rPr>
                <w:webHidden/>
              </w:rPr>
              <w:tab/>
            </w:r>
            <w:r w:rsidR="00144758">
              <w:rPr>
                <w:webHidden/>
              </w:rPr>
              <w:fldChar w:fldCharType="begin"/>
            </w:r>
            <w:r w:rsidR="00144758">
              <w:rPr>
                <w:webHidden/>
              </w:rPr>
              <w:instrText xml:space="preserve"> PAGEREF _Toc491422667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8" w:history="1">
            <w:r w:rsidR="00144758" w:rsidRPr="00AA58CF">
              <w:rPr>
                <w:rStyle w:val="Hyperlink"/>
              </w:rPr>
              <w:t>3.6</w:t>
            </w:r>
            <w:r w:rsidR="00144758">
              <w:rPr>
                <w:rFonts w:asciiTheme="minorHAnsi" w:eastAsiaTheme="minorEastAsia" w:hAnsiTheme="minorHAnsi" w:cstheme="minorBidi"/>
                <w:color w:val="auto"/>
                <w:szCs w:val="22"/>
              </w:rPr>
              <w:tab/>
            </w:r>
            <w:r w:rsidR="00144758" w:rsidRPr="00AA58CF">
              <w:rPr>
                <w:rStyle w:val="Hyperlink"/>
              </w:rPr>
              <w:t>Zuverlässigkeitsanforderungen</w:t>
            </w:r>
            <w:r w:rsidR="00144758">
              <w:rPr>
                <w:webHidden/>
              </w:rPr>
              <w:tab/>
            </w:r>
            <w:r w:rsidR="00144758">
              <w:rPr>
                <w:webHidden/>
              </w:rPr>
              <w:fldChar w:fldCharType="begin"/>
            </w:r>
            <w:r w:rsidR="00144758">
              <w:rPr>
                <w:webHidden/>
              </w:rPr>
              <w:instrText xml:space="preserve"> PAGEREF _Toc491422668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9" w:history="1">
            <w:r w:rsidR="00144758" w:rsidRPr="00AA58CF">
              <w:rPr>
                <w:rStyle w:val="Hyperlink"/>
              </w:rPr>
              <w:t>3.7</w:t>
            </w:r>
            <w:r w:rsidR="00144758">
              <w:rPr>
                <w:rFonts w:asciiTheme="minorHAnsi" w:eastAsiaTheme="minorEastAsia" w:hAnsiTheme="minorHAnsi" w:cstheme="minorBidi"/>
                <w:color w:val="auto"/>
                <w:szCs w:val="22"/>
              </w:rPr>
              <w:tab/>
            </w:r>
            <w:r w:rsidR="00144758" w:rsidRPr="00AA58CF">
              <w:rPr>
                <w:rStyle w:val="Hyperlink"/>
              </w:rPr>
              <w:t>Konformität zu Standards</w:t>
            </w:r>
            <w:r w:rsidR="00144758">
              <w:rPr>
                <w:webHidden/>
              </w:rPr>
              <w:tab/>
            </w:r>
            <w:r w:rsidR="00144758">
              <w:rPr>
                <w:webHidden/>
              </w:rPr>
              <w:fldChar w:fldCharType="begin"/>
            </w:r>
            <w:r w:rsidR="00144758">
              <w:rPr>
                <w:webHidden/>
              </w:rPr>
              <w:instrText xml:space="preserve"> PAGEREF _Toc491422669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70" w:history="1">
            <w:r w:rsidR="00144758" w:rsidRPr="00AA58CF">
              <w:rPr>
                <w:rStyle w:val="Hyperlink"/>
              </w:rPr>
              <w:t>3.8</w:t>
            </w:r>
            <w:r w:rsidR="00144758">
              <w:rPr>
                <w:rFonts w:asciiTheme="minorHAnsi" w:eastAsiaTheme="minorEastAsia" w:hAnsiTheme="minorHAnsi" w:cstheme="minorBidi"/>
                <w:color w:val="auto"/>
                <w:szCs w:val="22"/>
              </w:rPr>
              <w:tab/>
            </w:r>
            <w:r w:rsidR="00144758" w:rsidRPr="00AA58CF">
              <w:rPr>
                <w:rStyle w:val="Hyperlink"/>
              </w:rPr>
              <w:t>Einhaltung von internen Regelungen und gesetzlichen Vorschriften</w:t>
            </w:r>
            <w:r w:rsidR="00144758">
              <w:rPr>
                <w:webHidden/>
              </w:rPr>
              <w:tab/>
            </w:r>
            <w:r w:rsidR="00144758">
              <w:rPr>
                <w:webHidden/>
              </w:rPr>
              <w:fldChar w:fldCharType="begin"/>
            </w:r>
            <w:r w:rsidR="00144758">
              <w:rPr>
                <w:webHidden/>
              </w:rPr>
              <w:instrText xml:space="preserve"> PAGEREF _Toc491422670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71" w:history="1">
            <w:r w:rsidR="00144758" w:rsidRPr="00AA58CF">
              <w:rPr>
                <w:rStyle w:val="Hyperlink"/>
              </w:rPr>
              <w:t>3.9</w:t>
            </w:r>
            <w:r w:rsidR="00144758">
              <w:rPr>
                <w:rFonts w:asciiTheme="minorHAnsi" w:eastAsiaTheme="minorEastAsia" w:hAnsiTheme="minorHAnsi" w:cstheme="minorBidi"/>
                <w:color w:val="auto"/>
                <w:szCs w:val="22"/>
              </w:rPr>
              <w:tab/>
            </w:r>
            <w:r w:rsidR="00144758" w:rsidRPr="00AA58CF">
              <w:rPr>
                <w:rStyle w:val="Hyperlink"/>
              </w:rPr>
              <w:t>Anforderungen an die Benutzerfreundlichkeit</w:t>
            </w:r>
            <w:r w:rsidR="00144758">
              <w:rPr>
                <w:webHidden/>
              </w:rPr>
              <w:tab/>
            </w:r>
            <w:r w:rsidR="00144758">
              <w:rPr>
                <w:webHidden/>
              </w:rPr>
              <w:fldChar w:fldCharType="begin"/>
            </w:r>
            <w:r w:rsidR="00144758">
              <w:rPr>
                <w:webHidden/>
              </w:rPr>
              <w:instrText xml:space="preserve"> PAGEREF _Toc491422671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648"/>
            </w:tabs>
            <w:rPr>
              <w:rFonts w:asciiTheme="minorHAnsi" w:eastAsiaTheme="minorEastAsia" w:hAnsiTheme="minorHAnsi" w:cstheme="minorBidi"/>
              <w:color w:val="auto"/>
              <w:szCs w:val="22"/>
            </w:rPr>
          </w:pPr>
          <w:hyperlink w:anchor="_Toc491422672" w:history="1">
            <w:r w:rsidR="00144758" w:rsidRPr="00AA58CF">
              <w:rPr>
                <w:rStyle w:val="Hyperlink"/>
              </w:rPr>
              <w:t>3.10</w:t>
            </w:r>
            <w:r w:rsidR="00144758">
              <w:rPr>
                <w:rFonts w:asciiTheme="minorHAnsi" w:eastAsiaTheme="minorEastAsia" w:hAnsiTheme="minorHAnsi" w:cstheme="minorBidi"/>
                <w:color w:val="auto"/>
                <w:szCs w:val="22"/>
              </w:rPr>
              <w:tab/>
            </w:r>
            <w:r w:rsidR="00144758" w:rsidRPr="00AA58CF">
              <w:rPr>
                <w:rStyle w:val="Hyperlink"/>
              </w:rPr>
              <w:t>Anforderungen an die Wartbarkeit</w:t>
            </w:r>
            <w:r w:rsidR="00144758">
              <w:rPr>
                <w:webHidden/>
              </w:rPr>
              <w:tab/>
            </w:r>
            <w:r w:rsidR="00144758">
              <w:rPr>
                <w:webHidden/>
              </w:rPr>
              <w:fldChar w:fldCharType="begin"/>
            </w:r>
            <w:r w:rsidR="00144758">
              <w:rPr>
                <w:webHidden/>
              </w:rPr>
              <w:instrText xml:space="preserve"> PAGEREF _Toc491422672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648"/>
            </w:tabs>
            <w:rPr>
              <w:rFonts w:asciiTheme="minorHAnsi" w:eastAsiaTheme="minorEastAsia" w:hAnsiTheme="minorHAnsi" w:cstheme="minorBidi"/>
              <w:color w:val="auto"/>
              <w:szCs w:val="22"/>
            </w:rPr>
          </w:pPr>
          <w:hyperlink w:anchor="_Toc491422673" w:history="1">
            <w:r w:rsidR="00144758" w:rsidRPr="00AA58CF">
              <w:rPr>
                <w:rStyle w:val="Hyperlink"/>
              </w:rPr>
              <w:t>3.11</w:t>
            </w:r>
            <w:r w:rsidR="00144758">
              <w:rPr>
                <w:rFonts w:asciiTheme="minorHAnsi" w:eastAsiaTheme="minorEastAsia" w:hAnsiTheme="minorHAnsi" w:cstheme="minorBidi"/>
                <w:color w:val="auto"/>
                <w:szCs w:val="22"/>
              </w:rPr>
              <w:tab/>
            </w:r>
            <w:r w:rsidR="00144758" w:rsidRPr="00AA58CF">
              <w:rPr>
                <w:rStyle w:val="Hyperlink"/>
              </w:rPr>
              <w:t>Anforderungen an die Dokumentation</w:t>
            </w:r>
            <w:r w:rsidR="00144758">
              <w:rPr>
                <w:webHidden/>
              </w:rPr>
              <w:tab/>
            </w:r>
            <w:r w:rsidR="00144758">
              <w:rPr>
                <w:webHidden/>
              </w:rPr>
              <w:fldChar w:fldCharType="begin"/>
            </w:r>
            <w:r w:rsidR="00144758">
              <w:rPr>
                <w:webHidden/>
              </w:rPr>
              <w:instrText xml:space="preserve"> PAGEREF _Toc491422673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648"/>
            </w:tabs>
            <w:rPr>
              <w:rFonts w:asciiTheme="minorHAnsi" w:eastAsiaTheme="minorEastAsia" w:hAnsiTheme="minorHAnsi" w:cstheme="minorBidi"/>
              <w:color w:val="auto"/>
              <w:szCs w:val="22"/>
            </w:rPr>
          </w:pPr>
          <w:hyperlink w:anchor="_Toc491422674" w:history="1">
            <w:r w:rsidR="00144758" w:rsidRPr="00AA58CF">
              <w:rPr>
                <w:rStyle w:val="Hyperlink"/>
              </w:rPr>
              <w:t>3.12</w:t>
            </w:r>
            <w:r w:rsidR="00144758">
              <w:rPr>
                <w:rFonts w:asciiTheme="minorHAnsi" w:eastAsiaTheme="minorEastAsia" w:hAnsiTheme="minorHAnsi" w:cstheme="minorBidi"/>
                <w:color w:val="auto"/>
                <w:szCs w:val="22"/>
              </w:rPr>
              <w:tab/>
            </w:r>
            <w:r w:rsidR="00144758" w:rsidRPr="00AA58CF">
              <w:rPr>
                <w:rStyle w:val="Hyperlink"/>
              </w:rPr>
              <w:t>Anforderungen an die Softwarequalität</w:t>
            </w:r>
            <w:r w:rsidR="00144758">
              <w:rPr>
                <w:webHidden/>
              </w:rPr>
              <w:tab/>
            </w:r>
            <w:r w:rsidR="00144758">
              <w:rPr>
                <w:webHidden/>
              </w:rPr>
              <w:fldChar w:fldCharType="begin"/>
            </w:r>
            <w:r w:rsidR="00144758">
              <w:rPr>
                <w:webHidden/>
              </w:rPr>
              <w:instrText xml:space="preserve"> PAGEREF _Toc491422674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648"/>
            </w:tabs>
            <w:rPr>
              <w:rFonts w:asciiTheme="minorHAnsi" w:eastAsiaTheme="minorEastAsia" w:hAnsiTheme="minorHAnsi" w:cstheme="minorBidi"/>
              <w:color w:val="auto"/>
              <w:szCs w:val="22"/>
            </w:rPr>
          </w:pPr>
          <w:hyperlink w:anchor="_Toc491422675" w:history="1">
            <w:r w:rsidR="00144758" w:rsidRPr="00AA58CF">
              <w:rPr>
                <w:rStyle w:val="Hyperlink"/>
              </w:rPr>
              <w:t>3.13</w:t>
            </w:r>
            <w:r w:rsidR="00144758">
              <w:rPr>
                <w:rFonts w:asciiTheme="minorHAnsi" w:eastAsiaTheme="minorEastAsia" w:hAnsiTheme="minorHAnsi" w:cstheme="minorBidi"/>
                <w:color w:val="auto"/>
                <w:szCs w:val="22"/>
              </w:rPr>
              <w:tab/>
            </w:r>
            <w:r w:rsidR="00144758" w:rsidRPr="00AA58CF">
              <w:rPr>
                <w:rStyle w:val="Hyperlink"/>
              </w:rPr>
              <w:t>Sicherheitsanforderungen</w:t>
            </w:r>
            <w:r w:rsidR="00144758">
              <w:rPr>
                <w:webHidden/>
              </w:rPr>
              <w:tab/>
            </w:r>
            <w:r w:rsidR="00144758">
              <w:rPr>
                <w:webHidden/>
              </w:rPr>
              <w:fldChar w:fldCharType="begin"/>
            </w:r>
            <w:r w:rsidR="00144758">
              <w:rPr>
                <w:webHidden/>
              </w:rPr>
              <w:instrText xml:space="preserve"> PAGEREF _Toc491422675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76" w:history="1">
            <w:r w:rsidR="00144758" w:rsidRPr="00AA58CF">
              <w:rPr>
                <w:rStyle w:val="Hyperlink"/>
              </w:rPr>
              <w:t>4</w:t>
            </w:r>
            <w:r w:rsidR="00144758">
              <w:rPr>
                <w:rFonts w:asciiTheme="minorHAnsi" w:eastAsiaTheme="minorEastAsia" w:hAnsiTheme="minorHAnsi" w:cstheme="minorBidi"/>
                <w:b w:val="0"/>
                <w:color w:val="auto"/>
                <w:szCs w:val="22"/>
              </w:rPr>
              <w:tab/>
            </w:r>
            <w:r w:rsidR="00144758" w:rsidRPr="00AA58CF">
              <w:rPr>
                <w:rStyle w:val="Hyperlink"/>
              </w:rPr>
              <w:t>Voruntersuchung: Einsatz von Geodaten und interaktiven Karten bei der Deutschen Bahn</w:t>
            </w:r>
            <w:r w:rsidR="00144758">
              <w:rPr>
                <w:webHidden/>
              </w:rPr>
              <w:tab/>
            </w:r>
            <w:r w:rsidR="00144758">
              <w:rPr>
                <w:webHidden/>
              </w:rPr>
              <w:fldChar w:fldCharType="begin"/>
            </w:r>
            <w:r w:rsidR="00144758">
              <w:rPr>
                <w:webHidden/>
              </w:rPr>
              <w:instrText xml:space="preserve"> PAGEREF _Toc491422676 \h </w:instrText>
            </w:r>
            <w:r w:rsidR="00144758">
              <w:rPr>
                <w:webHidden/>
              </w:rPr>
            </w:r>
            <w:r w:rsidR="00144758">
              <w:rPr>
                <w:webHidden/>
              </w:rPr>
              <w:fldChar w:fldCharType="separate"/>
            </w:r>
            <w:r w:rsidR="00F1028A">
              <w:rPr>
                <w:webHidden/>
              </w:rPr>
              <w:t>5</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77" w:history="1">
            <w:r w:rsidR="00144758" w:rsidRPr="00AA58CF">
              <w:rPr>
                <w:rStyle w:val="Hyperlink"/>
              </w:rPr>
              <w:t>5</w:t>
            </w:r>
            <w:r w:rsidR="00144758">
              <w:rPr>
                <w:rFonts w:asciiTheme="minorHAnsi" w:eastAsiaTheme="minorEastAsia" w:hAnsiTheme="minorHAnsi" w:cstheme="minorBidi"/>
                <w:b w:val="0"/>
                <w:color w:val="auto"/>
                <w:szCs w:val="22"/>
              </w:rPr>
              <w:tab/>
            </w:r>
            <w:r w:rsidR="00144758" w:rsidRPr="00AA58CF">
              <w:rPr>
                <w:rStyle w:val="Hyperlink"/>
              </w:rPr>
              <w:t>Festlegung der Software-Plattform und Bibliotheken</w:t>
            </w:r>
            <w:r w:rsidR="00144758">
              <w:rPr>
                <w:webHidden/>
              </w:rPr>
              <w:tab/>
            </w:r>
            <w:r w:rsidR="00144758">
              <w:rPr>
                <w:webHidden/>
              </w:rPr>
              <w:fldChar w:fldCharType="begin"/>
            </w:r>
            <w:r w:rsidR="00144758">
              <w:rPr>
                <w:webHidden/>
              </w:rPr>
              <w:instrText xml:space="preserve"> PAGEREF _Toc491422677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78" w:history="1">
            <w:r w:rsidR="00144758" w:rsidRPr="00AA58CF">
              <w:rPr>
                <w:rStyle w:val="Hyperlink"/>
              </w:rPr>
              <w:t>5.1</w:t>
            </w:r>
            <w:r w:rsidR="00144758">
              <w:rPr>
                <w:rFonts w:asciiTheme="minorHAnsi" w:eastAsiaTheme="minorEastAsia" w:hAnsiTheme="minorHAnsi" w:cstheme="minorBidi"/>
                <w:color w:val="auto"/>
                <w:szCs w:val="22"/>
              </w:rPr>
              <w:tab/>
            </w:r>
            <w:r w:rsidR="00144758" w:rsidRPr="00AA58CF">
              <w:rPr>
                <w:rStyle w:val="Hyperlink"/>
              </w:rPr>
              <w:t>Geografische Verarbeitung</w:t>
            </w:r>
            <w:r w:rsidR="00144758">
              <w:rPr>
                <w:webHidden/>
              </w:rPr>
              <w:tab/>
            </w:r>
            <w:r w:rsidR="00144758">
              <w:rPr>
                <w:webHidden/>
              </w:rPr>
              <w:fldChar w:fldCharType="begin"/>
            </w:r>
            <w:r w:rsidR="00144758">
              <w:rPr>
                <w:webHidden/>
              </w:rPr>
              <w:instrText xml:space="preserve"> PAGEREF _Toc491422678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79" w:history="1">
            <w:r w:rsidR="00144758" w:rsidRPr="00AA58CF">
              <w:rPr>
                <w:rStyle w:val="Hyperlink"/>
              </w:rPr>
              <w:t>5.1.1 Analyse verfügbarer Software-Plattformen</w:t>
            </w:r>
            <w:r w:rsidR="00144758">
              <w:rPr>
                <w:webHidden/>
              </w:rPr>
              <w:tab/>
            </w:r>
            <w:r w:rsidR="00144758">
              <w:rPr>
                <w:webHidden/>
              </w:rPr>
              <w:fldChar w:fldCharType="begin"/>
            </w:r>
            <w:r w:rsidR="00144758">
              <w:rPr>
                <w:webHidden/>
              </w:rPr>
              <w:instrText xml:space="preserve"> PAGEREF _Toc491422679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80" w:history="1">
            <w:r w:rsidR="00144758" w:rsidRPr="00AA58CF">
              <w:rPr>
                <w:rStyle w:val="Hyperlink"/>
              </w:rPr>
              <w:t>5.1.2 Auswahl der Software-Plattform</w:t>
            </w:r>
            <w:r w:rsidR="00144758">
              <w:rPr>
                <w:webHidden/>
              </w:rPr>
              <w:tab/>
            </w:r>
            <w:r w:rsidR="00144758">
              <w:rPr>
                <w:webHidden/>
              </w:rPr>
              <w:fldChar w:fldCharType="begin"/>
            </w:r>
            <w:r w:rsidR="00144758">
              <w:rPr>
                <w:webHidden/>
              </w:rPr>
              <w:instrText xml:space="preserve"> PAGEREF _Toc491422680 \h </w:instrText>
            </w:r>
            <w:r w:rsidR="00144758">
              <w:rPr>
                <w:webHidden/>
              </w:rPr>
            </w:r>
            <w:r w:rsidR="00144758">
              <w:rPr>
                <w:webHidden/>
              </w:rPr>
              <w:fldChar w:fldCharType="separate"/>
            </w:r>
            <w:r w:rsidR="00F1028A">
              <w:rPr>
                <w:webHidden/>
              </w:rPr>
              <w:t>9</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81" w:history="1">
            <w:r w:rsidR="00144758" w:rsidRPr="00AA58CF">
              <w:rPr>
                <w:rStyle w:val="Hyperlink"/>
              </w:rPr>
              <w:t>5.1.3 Verfügbare webbasierte anpassbare GIS-Anwendungen</w:t>
            </w:r>
            <w:r w:rsidR="00144758">
              <w:rPr>
                <w:webHidden/>
              </w:rPr>
              <w:tab/>
            </w:r>
            <w:r w:rsidR="00144758">
              <w:rPr>
                <w:webHidden/>
              </w:rPr>
              <w:fldChar w:fldCharType="begin"/>
            </w:r>
            <w:r w:rsidR="00144758">
              <w:rPr>
                <w:webHidden/>
              </w:rPr>
              <w:instrText xml:space="preserve"> PAGEREF _Toc491422681 \h </w:instrText>
            </w:r>
            <w:r w:rsidR="00144758">
              <w:rPr>
                <w:webHidden/>
              </w:rPr>
            </w:r>
            <w:r w:rsidR="00144758">
              <w:rPr>
                <w:webHidden/>
              </w:rPr>
              <w:fldChar w:fldCharType="separate"/>
            </w:r>
            <w:r w:rsidR="00F1028A">
              <w:rPr>
                <w:webHidden/>
              </w:rPr>
              <w:t>10</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82" w:history="1">
            <w:r w:rsidR="00144758" w:rsidRPr="00AA58CF">
              <w:rPr>
                <w:rStyle w:val="Hyperlink"/>
              </w:rPr>
              <w:t>5.2</w:t>
            </w:r>
            <w:r w:rsidR="00144758">
              <w:rPr>
                <w:rFonts w:asciiTheme="minorHAnsi" w:eastAsiaTheme="minorEastAsia" w:hAnsiTheme="minorHAnsi" w:cstheme="minorBidi"/>
                <w:color w:val="auto"/>
                <w:szCs w:val="22"/>
              </w:rPr>
              <w:tab/>
            </w:r>
            <w:r w:rsidR="00144758" w:rsidRPr="00AA58CF">
              <w:rPr>
                <w:rStyle w:val="Hyperlink"/>
              </w:rPr>
              <w:t>Datenspeicherung, -verarbeitung und Benutzeroberfläche</w:t>
            </w:r>
            <w:r w:rsidR="00144758">
              <w:rPr>
                <w:webHidden/>
              </w:rPr>
              <w:tab/>
            </w:r>
            <w:r w:rsidR="00144758">
              <w:rPr>
                <w:webHidden/>
              </w:rPr>
              <w:fldChar w:fldCharType="begin"/>
            </w:r>
            <w:r w:rsidR="00144758">
              <w:rPr>
                <w:webHidden/>
              </w:rPr>
              <w:instrText xml:space="preserve"> PAGEREF _Toc491422682 \h </w:instrText>
            </w:r>
            <w:r w:rsidR="00144758">
              <w:rPr>
                <w:webHidden/>
              </w:rPr>
            </w:r>
            <w:r w:rsidR="00144758">
              <w:rPr>
                <w:webHidden/>
              </w:rPr>
              <w:fldChar w:fldCharType="separate"/>
            </w:r>
            <w:r w:rsidR="00F1028A">
              <w:rPr>
                <w:webHidden/>
              </w:rPr>
              <w:t>19</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83" w:history="1">
            <w:r w:rsidR="00144758" w:rsidRPr="00AA58CF">
              <w:rPr>
                <w:rStyle w:val="Hyperlink"/>
              </w:rPr>
              <w:t>6</w:t>
            </w:r>
            <w:r w:rsidR="00144758">
              <w:rPr>
                <w:rFonts w:asciiTheme="minorHAnsi" w:eastAsiaTheme="minorEastAsia" w:hAnsiTheme="minorHAnsi" w:cstheme="minorBidi"/>
                <w:b w:val="0"/>
                <w:color w:val="auto"/>
                <w:szCs w:val="22"/>
              </w:rPr>
              <w:tab/>
            </w:r>
            <w:r w:rsidR="00144758" w:rsidRPr="00AA58CF">
              <w:rPr>
                <w:rStyle w:val="Hyperlink"/>
              </w:rPr>
              <w:t>Programmierung der Software</w:t>
            </w:r>
            <w:r w:rsidR="00144758">
              <w:rPr>
                <w:webHidden/>
              </w:rPr>
              <w:tab/>
            </w:r>
            <w:r w:rsidR="00144758">
              <w:rPr>
                <w:webHidden/>
              </w:rPr>
              <w:fldChar w:fldCharType="begin"/>
            </w:r>
            <w:r w:rsidR="00144758">
              <w:rPr>
                <w:webHidden/>
              </w:rPr>
              <w:instrText xml:space="preserve"> PAGEREF _Toc491422683 \h </w:instrText>
            </w:r>
            <w:r w:rsidR="00144758">
              <w:rPr>
                <w:webHidden/>
              </w:rPr>
            </w:r>
            <w:r w:rsidR="00144758">
              <w:rPr>
                <w:webHidden/>
              </w:rPr>
              <w:fldChar w:fldCharType="separate"/>
            </w:r>
            <w:r w:rsidR="00F1028A">
              <w:rPr>
                <w:webHidden/>
              </w:rPr>
              <w:t>20</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84" w:history="1">
            <w:r w:rsidR="00144758" w:rsidRPr="00AA58CF">
              <w:rPr>
                <w:rStyle w:val="Hyperlink"/>
              </w:rPr>
              <w:t>6.1</w:t>
            </w:r>
            <w:r w:rsidR="00144758">
              <w:rPr>
                <w:rFonts w:asciiTheme="minorHAnsi" w:eastAsiaTheme="minorEastAsia" w:hAnsiTheme="minorHAnsi" w:cstheme="minorBidi"/>
                <w:color w:val="auto"/>
                <w:szCs w:val="22"/>
              </w:rPr>
              <w:tab/>
            </w:r>
            <w:r w:rsidR="00144758" w:rsidRPr="00AA58CF">
              <w:rPr>
                <w:rStyle w:val="Hyperlink"/>
              </w:rPr>
              <w:t>Details zur Programmierung der geografischen Anwendungen</w:t>
            </w:r>
            <w:r w:rsidR="00144758">
              <w:rPr>
                <w:webHidden/>
              </w:rPr>
              <w:tab/>
            </w:r>
            <w:r w:rsidR="00144758">
              <w:rPr>
                <w:webHidden/>
              </w:rPr>
              <w:fldChar w:fldCharType="begin"/>
            </w:r>
            <w:r w:rsidR="00144758">
              <w:rPr>
                <w:webHidden/>
              </w:rPr>
              <w:instrText xml:space="preserve"> PAGEREF _Toc491422684 \h </w:instrText>
            </w:r>
            <w:r w:rsidR="00144758">
              <w:rPr>
                <w:webHidden/>
              </w:rPr>
            </w:r>
            <w:r w:rsidR="00144758">
              <w:rPr>
                <w:webHidden/>
              </w:rPr>
              <w:fldChar w:fldCharType="separate"/>
            </w:r>
            <w:r w:rsidR="00F1028A">
              <w:rPr>
                <w:webHidden/>
              </w:rPr>
              <w:t>21</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85" w:history="1">
            <w:r w:rsidR="00144758" w:rsidRPr="00AA58CF">
              <w:rPr>
                <w:rStyle w:val="Hyperlink"/>
              </w:rPr>
              <w:t>6.1.1 Grundaufbau der Karte</w:t>
            </w:r>
            <w:r w:rsidR="00144758">
              <w:rPr>
                <w:webHidden/>
              </w:rPr>
              <w:tab/>
            </w:r>
            <w:r w:rsidR="00144758">
              <w:rPr>
                <w:webHidden/>
              </w:rPr>
              <w:fldChar w:fldCharType="begin"/>
            </w:r>
            <w:r w:rsidR="00144758">
              <w:rPr>
                <w:webHidden/>
              </w:rPr>
              <w:instrText xml:space="preserve"> PAGEREF _Toc491422685 \h </w:instrText>
            </w:r>
            <w:r w:rsidR="00144758">
              <w:rPr>
                <w:webHidden/>
              </w:rPr>
            </w:r>
            <w:r w:rsidR="00144758">
              <w:rPr>
                <w:webHidden/>
              </w:rPr>
              <w:fldChar w:fldCharType="separate"/>
            </w:r>
            <w:r w:rsidR="00F1028A">
              <w:rPr>
                <w:webHidden/>
              </w:rPr>
              <w:t>22</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86" w:history="1">
            <w:r w:rsidR="00144758" w:rsidRPr="00AA58CF">
              <w:rPr>
                <w:rStyle w:val="Hyperlink"/>
              </w:rPr>
              <w:t>6.1.2 Einfügen der Geodaten der DB Netz AG</w:t>
            </w:r>
            <w:r w:rsidR="00144758">
              <w:rPr>
                <w:webHidden/>
              </w:rPr>
              <w:tab/>
            </w:r>
            <w:r w:rsidR="00144758">
              <w:rPr>
                <w:webHidden/>
              </w:rPr>
              <w:fldChar w:fldCharType="begin"/>
            </w:r>
            <w:r w:rsidR="00144758">
              <w:rPr>
                <w:webHidden/>
              </w:rPr>
              <w:instrText xml:space="preserve"> PAGEREF _Toc491422686 \h </w:instrText>
            </w:r>
            <w:r w:rsidR="00144758">
              <w:rPr>
                <w:webHidden/>
              </w:rPr>
            </w:r>
            <w:r w:rsidR="00144758">
              <w:rPr>
                <w:webHidden/>
              </w:rPr>
              <w:fldChar w:fldCharType="separate"/>
            </w:r>
            <w:r w:rsidR="00F1028A">
              <w:rPr>
                <w:webHidden/>
              </w:rPr>
              <w:t>25</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87" w:history="1">
            <w:r w:rsidR="00144758" w:rsidRPr="00AA58CF">
              <w:rPr>
                <w:rStyle w:val="Hyperlink"/>
              </w:rPr>
              <w:t>6.1.3 Einbindung der Projektdaten</w:t>
            </w:r>
            <w:r w:rsidR="00144758">
              <w:rPr>
                <w:webHidden/>
              </w:rPr>
              <w:tab/>
            </w:r>
            <w:r w:rsidR="00144758">
              <w:rPr>
                <w:webHidden/>
              </w:rPr>
              <w:fldChar w:fldCharType="begin"/>
            </w:r>
            <w:r w:rsidR="00144758">
              <w:rPr>
                <w:webHidden/>
              </w:rPr>
              <w:instrText xml:space="preserve"> PAGEREF _Toc491422687 \h </w:instrText>
            </w:r>
            <w:r w:rsidR="00144758">
              <w:rPr>
                <w:webHidden/>
              </w:rPr>
            </w:r>
            <w:r w:rsidR="00144758">
              <w:rPr>
                <w:webHidden/>
              </w:rPr>
              <w:fldChar w:fldCharType="separate"/>
            </w:r>
            <w:r w:rsidR="00F1028A">
              <w:rPr>
                <w:webHidden/>
              </w:rPr>
              <w:t>31</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88" w:history="1">
            <w:r w:rsidR="00144758" w:rsidRPr="00AA58CF">
              <w:rPr>
                <w:rStyle w:val="Hyperlink"/>
              </w:rPr>
              <w:t>6.2</w:t>
            </w:r>
            <w:r w:rsidR="00144758">
              <w:rPr>
                <w:rFonts w:asciiTheme="minorHAnsi" w:eastAsiaTheme="minorEastAsia" w:hAnsiTheme="minorHAnsi" w:cstheme="minorBidi"/>
                <w:color w:val="auto"/>
                <w:szCs w:val="22"/>
              </w:rPr>
              <w:tab/>
            </w:r>
            <w:r w:rsidR="00144758" w:rsidRPr="00AA58CF">
              <w:rPr>
                <w:rStyle w:val="Hyperlink"/>
              </w:rPr>
              <w:t>Details zur Benutzeroberfläche</w:t>
            </w:r>
            <w:r w:rsidR="00144758">
              <w:rPr>
                <w:webHidden/>
              </w:rPr>
              <w:tab/>
            </w:r>
            <w:r w:rsidR="00144758">
              <w:rPr>
                <w:webHidden/>
              </w:rPr>
              <w:fldChar w:fldCharType="begin"/>
            </w:r>
            <w:r w:rsidR="00144758">
              <w:rPr>
                <w:webHidden/>
              </w:rPr>
              <w:instrText xml:space="preserve"> PAGEREF _Toc491422688 \h </w:instrText>
            </w:r>
            <w:r w:rsidR="00144758">
              <w:rPr>
                <w:webHidden/>
              </w:rPr>
            </w:r>
            <w:r w:rsidR="00144758">
              <w:rPr>
                <w:webHidden/>
              </w:rPr>
              <w:fldChar w:fldCharType="separate"/>
            </w:r>
            <w:r w:rsidR="00F1028A">
              <w:rPr>
                <w:webHidden/>
              </w:rPr>
              <w:t>32</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89" w:history="1">
            <w:r w:rsidR="00144758" w:rsidRPr="00AA58CF">
              <w:rPr>
                <w:rStyle w:val="Hyperlink"/>
              </w:rPr>
              <w:t>6.3</w:t>
            </w:r>
            <w:r w:rsidR="00144758">
              <w:rPr>
                <w:rFonts w:asciiTheme="minorHAnsi" w:eastAsiaTheme="minorEastAsia" w:hAnsiTheme="minorHAnsi" w:cstheme="minorBidi"/>
                <w:color w:val="auto"/>
                <w:szCs w:val="22"/>
              </w:rPr>
              <w:tab/>
            </w:r>
            <w:r w:rsidR="00144758" w:rsidRPr="00AA58CF">
              <w:rPr>
                <w:rStyle w:val="Hyperlink"/>
              </w:rPr>
              <w:t>Sicherheitstechnische Betrachtung der Software</w:t>
            </w:r>
            <w:r w:rsidR="00144758">
              <w:rPr>
                <w:webHidden/>
              </w:rPr>
              <w:tab/>
            </w:r>
            <w:r w:rsidR="00144758">
              <w:rPr>
                <w:webHidden/>
              </w:rPr>
              <w:fldChar w:fldCharType="begin"/>
            </w:r>
            <w:r w:rsidR="00144758">
              <w:rPr>
                <w:webHidden/>
              </w:rPr>
              <w:instrText xml:space="preserve"> PAGEREF _Toc491422689 \h </w:instrText>
            </w:r>
            <w:r w:rsidR="00144758">
              <w:rPr>
                <w:webHidden/>
              </w:rPr>
            </w:r>
            <w:r w:rsidR="00144758">
              <w:rPr>
                <w:webHidden/>
              </w:rPr>
              <w:fldChar w:fldCharType="separate"/>
            </w:r>
            <w:r w:rsidR="00F1028A">
              <w:rPr>
                <w:webHidden/>
              </w:rPr>
              <w:t>36</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90" w:history="1">
            <w:r w:rsidR="00144758" w:rsidRPr="00AA58CF">
              <w:rPr>
                <w:rStyle w:val="Hyperlink"/>
              </w:rPr>
              <w:t>7</w:t>
            </w:r>
            <w:r w:rsidR="00144758">
              <w:rPr>
                <w:rFonts w:asciiTheme="minorHAnsi" w:eastAsiaTheme="minorEastAsia" w:hAnsiTheme="minorHAnsi" w:cstheme="minorBidi"/>
                <w:b w:val="0"/>
                <w:color w:val="auto"/>
                <w:szCs w:val="22"/>
              </w:rPr>
              <w:tab/>
            </w:r>
            <w:r w:rsidR="00144758" w:rsidRPr="00AA58CF">
              <w:rPr>
                <w:rStyle w:val="Hyperlink"/>
              </w:rPr>
              <w:t>Installation und Inbetriebnahme der Software</w:t>
            </w:r>
            <w:r w:rsidR="00144758">
              <w:rPr>
                <w:webHidden/>
              </w:rPr>
              <w:tab/>
            </w:r>
            <w:r w:rsidR="00144758">
              <w:rPr>
                <w:webHidden/>
              </w:rPr>
              <w:fldChar w:fldCharType="begin"/>
            </w:r>
            <w:r w:rsidR="00144758">
              <w:rPr>
                <w:webHidden/>
              </w:rPr>
              <w:instrText xml:space="preserve"> PAGEREF _Toc491422690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91" w:history="1">
            <w:r w:rsidR="00144758" w:rsidRPr="00AA58CF">
              <w:rPr>
                <w:rStyle w:val="Hyperlink"/>
              </w:rPr>
              <w:t>7.1</w:t>
            </w:r>
            <w:r w:rsidR="00144758">
              <w:rPr>
                <w:rFonts w:asciiTheme="minorHAnsi" w:eastAsiaTheme="minorEastAsia" w:hAnsiTheme="minorHAnsi" w:cstheme="minorBidi"/>
                <w:color w:val="auto"/>
                <w:szCs w:val="22"/>
              </w:rPr>
              <w:tab/>
            </w:r>
            <w:r w:rsidR="00144758" w:rsidRPr="00AA58CF">
              <w:rPr>
                <w:rStyle w:val="Hyperlink"/>
              </w:rPr>
              <w:t>Anforderungen an die Informationstechnik</w:t>
            </w:r>
            <w:r w:rsidR="00144758">
              <w:rPr>
                <w:webHidden/>
              </w:rPr>
              <w:tab/>
            </w:r>
            <w:r w:rsidR="00144758">
              <w:rPr>
                <w:webHidden/>
              </w:rPr>
              <w:fldChar w:fldCharType="begin"/>
            </w:r>
            <w:r w:rsidR="00144758">
              <w:rPr>
                <w:webHidden/>
              </w:rPr>
              <w:instrText xml:space="preserve"> PAGEREF _Toc491422691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92" w:history="1">
            <w:r w:rsidR="00144758" w:rsidRPr="00AA58CF">
              <w:rPr>
                <w:rStyle w:val="Hyperlink"/>
              </w:rPr>
              <w:t>7.2</w:t>
            </w:r>
            <w:r w:rsidR="00144758">
              <w:rPr>
                <w:rFonts w:asciiTheme="minorHAnsi" w:eastAsiaTheme="minorEastAsia" w:hAnsiTheme="minorHAnsi" w:cstheme="minorBidi"/>
                <w:color w:val="auto"/>
                <w:szCs w:val="22"/>
              </w:rPr>
              <w:tab/>
            </w:r>
            <w:r w:rsidR="00144758" w:rsidRPr="00AA58CF">
              <w:rPr>
                <w:rStyle w:val="Hyperlink"/>
              </w:rPr>
              <w:t>Installation der Software auf dem Server</w:t>
            </w:r>
            <w:r w:rsidR="00144758">
              <w:rPr>
                <w:webHidden/>
              </w:rPr>
              <w:tab/>
            </w:r>
            <w:r w:rsidR="00144758">
              <w:rPr>
                <w:webHidden/>
              </w:rPr>
              <w:fldChar w:fldCharType="begin"/>
            </w:r>
            <w:r w:rsidR="00144758">
              <w:rPr>
                <w:webHidden/>
              </w:rPr>
              <w:instrText xml:space="preserve"> PAGEREF _Toc491422692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93" w:history="1">
            <w:r w:rsidR="00144758" w:rsidRPr="00AA58CF">
              <w:rPr>
                <w:rStyle w:val="Hyperlink"/>
              </w:rPr>
              <w:t>8</w:t>
            </w:r>
            <w:r w:rsidR="00144758">
              <w:rPr>
                <w:rFonts w:asciiTheme="minorHAnsi" w:eastAsiaTheme="minorEastAsia" w:hAnsiTheme="minorHAnsi" w:cstheme="minorBidi"/>
                <w:b w:val="0"/>
                <w:color w:val="auto"/>
                <w:szCs w:val="22"/>
              </w:rPr>
              <w:tab/>
            </w:r>
            <w:r w:rsidR="00144758" w:rsidRPr="00AA58CF">
              <w:rPr>
                <w:rStyle w:val="Hyperlink"/>
              </w:rPr>
              <w:t>Fazit</w:t>
            </w:r>
            <w:r w:rsidR="00144758">
              <w:rPr>
                <w:webHidden/>
              </w:rPr>
              <w:tab/>
            </w:r>
            <w:r w:rsidR="00144758">
              <w:rPr>
                <w:webHidden/>
              </w:rPr>
              <w:fldChar w:fldCharType="begin"/>
            </w:r>
            <w:r w:rsidR="00144758">
              <w:rPr>
                <w:webHidden/>
              </w:rPr>
              <w:instrText xml:space="preserve"> PAGEREF _Toc491422693 \h </w:instrText>
            </w:r>
            <w:r w:rsidR="00144758">
              <w:rPr>
                <w:webHidden/>
              </w:rPr>
            </w:r>
            <w:r w:rsidR="00144758">
              <w:rPr>
                <w:webHidden/>
              </w:rPr>
              <w:fldChar w:fldCharType="separate"/>
            </w:r>
            <w:r w:rsidR="00F1028A">
              <w:rPr>
                <w:webHidden/>
              </w:rPr>
              <w:t>41</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94" w:history="1">
            <w:r w:rsidR="00144758" w:rsidRPr="00AA58CF">
              <w:rPr>
                <w:rStyle w:val="Hyperlink"/>
              </w:rPr>
              <w:t>8.1</w:t>
            </w:r>
            <w:r w:rsidR="00144758">
              <w:rPr>
                <w:rFonts w:asciiTheme="minorHAnsi" w:eastAsiaTheme="minorEastAsia" w:hAnsiTheme="minorHAnsi" w:cstheme="minorBidi"/>
                <w:color w:val="auto"/>
                <w:szCs w:val="22"/>
              </w:rPr>
              <w:tab/>
            </w:r>
            <w:r w:rsidR="00144758" w:rsidRPr="00AA58CF">
              <w:rPr>
                <w:rStyle w:val="Hyperlink"/>
              </w:rPr>
              <w:t>Erfüllung der vor Anforderungen</w:t>
            </w:r>
            <w:r w:rsidR="00144758">
              <w:rPr>
                <w:webHidden/>
              </w:rPr>
              <w:tab/>
            </w:r>
            <w:r w:rsidR="00144758">
              <w:rPr>
                <w:webHidden/>
              </w:rPr>
              <w:fldChar w:fldCharType="begin"/>
            </w:r>
            <w:r w:rsidR="00144758">
              <w:rPr>
                <w:webHidden/>
              </w:rPr>
              <w:instrText xml:space="preserve"> PAGEREF _Toc491422694 \h </w:instrText>
            </w:r>
            <w:r w:rsidR="00144758">
              <w:rPr>
                <w:webHidden/>
              </w:rPr>
            </w:r>
            <w:r w:rsidR="00144758">
              <w:rPr>
                <w:webHidden/>
              </w:rPr>
              <w:fldChar w:fldCharType="separate"/>
            </w:r>
            <w:r w:rsidR="00F1028A">
              <w:rPr>
                <w:webHidden/>
              </w:rPr>
              <w:t>41</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95" w:history="1">
            <w:r w:rsidR="00144758" w:rsidRPr="00AA58CF">
              <w:rPr>
                <w:rStyle w:val="Hyperlink"/>
              </w:rPr>
              <w:t>8.2</w:t>
            </w:r>
            <w:r w:rsidR="00144758">
              <w:rPr>
                <w:rFonts w:asciiTheme="minorHAnsi" w:eastAsiaTheme="minorEastAsia" w:hAnsiTheme="minorHAnsi" w:cstheme="minorBidi"/>
                <w:color w:val="auto"/>
                <w:szCs w:val="22"/>
              </w:rPr>
              <w:tab/>
            </w:r>
            <w:r w:rsidR="00144758" w:rsidRPr="00AA58CF">
              <w:rPr>
                <w:rStyle w:val="Hyperlink"/>
              </w:rPr>
              <w:t>Ausblick</w:t>
            </w:r>
            <w:r w:rsidR="00144758">
              <w:rPr>
                <w:webHidden/>
              </w:rPr>
              <w:tab/>
            </w:r>
            <w:r w:rsidR="00144758">
              <w:rPr>
                <w:webHidden/>
              </w:rPr>
              <w:fldChar w:fldCharType="begin"/>
            </w:r>
            <w:r w:rsidR="00144758">
              <w:rPr>
                <w:webHidden/>
              </w:rPr>
              <w:instrText xml:space="preserve"> PAGEREF _Toc491422695 \h </w:instrText>
            </w:r>
            <w:r w:rsidR="00144758">
              <w:rPr>
                <w:webHidden/>
              </w:rPr>
            </w:r>
            <w:r w:rsidR="00144758">
              <w:rPr>
                <w:webHidden/>
              </w:rPr>
              <w:fldChar w:fldCharType="separate"/>
            </w:r>
            <w:r w:rsidR="00F1028A">
              <w:rPr>
                <w:webHidden/>
              </w:rPr>
              <w:t>42</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96" w:history="1">
            <w:r w:rsidR="00144758" w:rsidRPr="00AA58CF">
              <w:rPr>
                <w:rStyle w:val="Hyperlink"/>
              </w:rPr>
              <w:t>9</w:t>
            </w:r>
            <w:r w:rsidR="00144758">
              <w:rPr>
                <w:rFonts w:asciiTheme="minorHAnsi" w:eastAsiaTheme="minorEastAsia" w:hAnsiTheme="minorHAnsi" w:cstheme="minorBidi"/>
                <w:b w:val="0"/>
                <w:color w:val="auto"/>
                <w:szCs w:val="22"/>
              </w:rPr>
              <w:tab/>
            </w:r>
            <w:r w:rsidR="00144758" w:rsidRPr="00AA58CF">
              <w:rPr>
                <w:rStyle w:val="Hyperlink"/>
              </w:rPr>
              <w:t>Literaturverzeichnis</w:t>
            </w:r>
            <w:r w:rsidR="00144758">
              <w:rPr>
                <w:webHidden/>
              </w:rPr>
              <w:tab/>
            </w:r>
            <w:r w:rsidR="00144758">
              <w:rPr>
                <w:webHidden/>
              </w:rPr>
              <w:fldChar w:fldCharType="begin"/>
            </w:r>
            <w:r w:rsidR="00144758">
              <w:rPr>
                <w:webHidden/>
              </w:rPr>
              <w:instrText xml:space="preserve"> PAGEREF _Toc491422696 \h </w:instrText>
            </w:r>
            <w:r w:rsidR="00144758">
              <w:rPr>
                <w:webHidden/>
              </w:rPr>
            </w:r>
            <w:r w:rsidR="00144758">
              <w:rPr>
                <w:webHidden/>
              </w:rPr>
              <w:fldChar w:fldCharType="separate"/>
            </w:r>
            <w:r w:rsidR="00F1028A">
              <w:rPr>
                <w:webHidden/>
              </w:rPr>
              <w:t>44</w:t>
            </w:r>
            <w:r w:rsidR="00144758">
              <w:rPr>
                <w:webHidden/>
              </w:rPr>
              <w:fldChar w:fldCharType="end"/>
            </w:r>
          </w:hyperlink>
        </w:p>
        <w:p w:rsidR="00144758" w:rsidRDefault="00AE0B64">
          <w:pPr>
            <w:pStyle w:val="Verzeichnis1"/>
            <w:rPr>
              <w:rFonts w:asciiTheme="minorHAnsi" w:eastAsiaTheme="minorEastAsia" w:hAnsiTheme="minorHAnsi" w:cstheme="minorBidi"/>
              <w:b w:val="0"/>
              <w:color w:val="auto"/>
              <w:szCs w:val="22"/>
            </w:rPr>
          </w:pPr>
          <w:hyperlink w:anchor="_Toc491422697" w:history="1">
            <w:r w:rsidR="00144758" w:rsidRPr="00AA58CF">
              <w:rPr>
                <w:rStyle w:val="Hyperlink"/>
              </w:rPr>
              <w:t>Anlagen</w:t>
            </w:r>
            <w:r w:rsidR="00144758">
              <w:rPr>
                <w:webHidden/>
              </w:rPr>
              <w:tab/>
            </w:r>
            <w:r w:rsidR="00144758">
              <w:rPr>
                <w:webHidden/>
              </w:rPr>
              <w:fldChar w:fldCharType="begin"/>
            </w:r>
            <w:r w:rsidR="00144758">
              <w:rPr>
                <w:webHidden/>
              </w:rPr>
              <w:instrText xml:space="preserve"> PAGEREF _Toc491422697 \h </w:instrText>
            </w:r>
            <w:r w:rsidR="00144758">
              <w:rPr>
                <w:webHidden/>
              </w:rPr>
            </w:r>
            <w:r w:rsidR="00144758">
              <w:rPr>
                <w:webHidden/>
              </w:rPr>
              <w:fldChar w:fldCharType="separate"/>
            </w:r>
            <w:r w:rsidR="00F1028A">
              <w:rPr>
                <w:webHidden/>
              </w:rPr>
              <w:t>I</w:t>
            </w:r>
            <w:r w:rsidR="00144758">
              <w:rPr>
                <w:webHidden/>
              </w:rPr>
              <w:fldChar w:fldCharType="end"/>
            </w:r>
          </w:hyperlink>
        </w:p>
        <w:p w:rsidR="00144758" w:rsidRDefault="00AE0B64">
          <w:pPr>
            <w:pStyle w:val="Verzeichnis2"/>
            <w:rPr>
              <w:rFonts w:asciiTheme="minorHAnsi" w:eastAsiaTheme="minorEastAsia" w:hAnsiTheme="minorHAnsi" w:cstheme="minorBidi"/>
              <w:color w:val="auto"/>
              <w:szCs w:val="22"/>
            </w:rPr>
          </w:pPr>
          <w:hyperlink w:anchor="_Toc491422698" w:history="1">
            <w:r w:rsidR="00144758" w:rsidRPr="00AA58CF">
              <w:rPr>
                <w:rStyle w:val="Hyperlink"/>
              </w:rPr>
              <w:t>Anlage 1: Beispielprojekte mit von der DB AG Datensätzen und Schnittstellen</w:t>
            </w:r>
            <w:r w:rsidR="00144758">
              <w:rPr>
                <w:webHidden/>
              </w:rPr>
              <w:tab/>
            </w:r>
            <w:r w:rsidR="00144758">
              <w:rPr>
                <w:webHidden/>
              </w:rPr>
              <w:fldChar w:fldCharType="begin"/>
            </w:r>
            <w:r w:rsidR="00144758">
              <w:rPr>
                <w:webHidden/>
              </w:rPr>
              <w:instrText xml:space="preserve"> PAGEREF _Toc491422698 \h </w:instrText>
            </w:r>
            <w:r w:rsidR="00144758">
              <w:rPr>
                <w:webHidden/>
              </w:rPr>
            </w:r>
            <w:r w:rsidR="00144758">
              <w:rPr>
                <w:webHidden/>
              </w:rPr>
              <w:fldChar w:fldCharType="separate"/>
            </w:r>
            <w:r w:rsidR="00F1028A">
              <w:rPr>
                <w:webHidden/>
              </w:rPr>
              <w:t>I</w:t>
            </w:r>
            <w:r w:rsidR="00144758">
              <w:rPr>
                <w:webHidden/>
              </w:rPr>
              <w:fldChar w:fldCharType="end"/>
            </w:r>
          </w:hyperlink>
        </w:p>
        <w:p w:rsidR="00144758" w:rsidRDefault="00AE0B64">
          <w:pPr>
            <w:pStyle w:val="Verzeichnis2"/>
            <w:rPr>
              <w:rFonts w:asciiTheme="minorHAnsi" w:eastAsiaTheme="minorEastAsia" w:hAnsiTheme="minorHAnsi" w:cstheme="minorBidi"/>
              <w:color w:val="auto"/>
              <w:szCs w:val="22"/>
            </w:rPr>
          </w:pPr>
          <w:hyperlink w:anchor="_Toc491422699" w:history="1">
            <w:r w:rsidR="00144758" w:rsidRPr="00AA58CF">
              <w:rPr>
                <w:rStyle w:val="Hyperlink"/>
              </w:rPr>
              <w:t xml:space="preserve">Anlage 2: Dresden Hauptbahnhof Gleis 19 in OSM exportiert als XML (Stand 25. August </w:t>
            </w:r>
            <w:r w:rsidR="00144758" w:rsidRPr="00AA58CF">
              <w:rPr>
                <w:rStyle w:val="Hyperlink"/>
                <w:lang w:val="en-US"/>
              </w:rPr>
              <w:t>2017)</w:t>
            </w:r>
            <w:r w:rsidR="00144758">
              <w:rPr>
                <w:webHidden/>
              </w:rPr>
              <w:tab/>
            </w:r>
            <w:r w:rsidR="00144758">
              <w:rPr>
                <w:webHidden/>
              </w:rPr>
              <w:fldChar w:fldCharType="begin"/>
            </w:r>
            <w:r w:rsidR="00144758">
              <w:rPr>
                <w:webHidden/>
              </w:rPr>
              <w:instrText xml:space="preserve"> PAGEREF _Toc491422699 \h </w:instrText>
            </w:r>
            <w:r w:rsidR="00144758">
              <w:rPr>
                <w:webHidden/>
              </w:rPr>
            </w:r>
            <w:r w:rsidR="00144758">
              <w:rPr>
                <w:webHidden/>
              </w:rPr>
              <w:fldChar w:fldCharType="separate"/>
            </w:r>
            <w:r w:rsidR="00F1028A">
              <w:rPr>
                <w:webHidden/>
              </w:rPr>
              <w:t>VII</w:t>
            </w:r>
            <w:r w:rsidR="00144758">
              <w:rPr>
                <w:webHidden/>
              </w:rPr>
              <w:fldChar w:fldCharType="end"/>
            </w:r>
          </w:hyperlink>
        </w:p>
        <w:p w:rsidR="00144758" w:rsidRDefault="00AE0B64">
          <w:pPr>
            <w:pStyle w:val="Verzeichnis2"/>
            <w:rPr>
              <w:rFonts w:asciiTheme="minorHAnsi" w:eastAsiaTheme="minorEastAsia" w:hAnsiTheme="minorHAnsi" w:cstheme="minorBidi"/>
              <w:color w:val="auto"/>
              <w:szCs w:val="22"/>
            </w:rPr>
          </w:pPr>
          <w:hyperlink w:anchor="_Toc491422700" w:history="1">
            <w:r w:rsidR="00144758" w:rsidRPr="00AA58CF">
              <w:rPr>
                <w:rStyle w:val="Hyperlink"/>
              </w:rPr>
              <w:t xml:space="preserve">Anlage 3: Dresden Hauptbahnhof Gleis 19 in OSM konvertiert zu GeoJSON (Stand: 25. </w:t>
            </w:r>
            <w:r w:rsidR="00144758" w:rsidRPr="00AA58CF">
              <w:rPr>
                <w:rStyle w:val="Hyperlink"/>
                <w:lang w:val="en-US"/>
              </w:rPr>
              <w:t>August 2017)</w:t>
            </w:r>
            <w:r w:rsidR="00144758">
              <w:rPr>
                <w:webHidden/>
              </w:rPr>
              <w:tab/>
            </w:r>
            <w:r w:rsidR="00144758">
              <w:rPr>
                <w:webHidden/>
              </w:rPr>
              <w:fldChar w:fldCharType="begin"/>
            </w:r>
            <w:r w:rsidR="00144758">
              <w:rPr>
                <w:webHidden/>
              </w:rPr>
              <w:instrText xml:space="preserve"> PAGEREF _Toc491422700 \h </w:instrText>
            </w:r>
            <w:r w:rsidR="00144758">
              <w:rPr>
                <w:webHidden/>
              </w:rPr>
            </w:r>
            <w:r w:rsidR="00144758">
              <w:rPr>
                <w:webHidden/>
              </w:rPr>
              <w:fldChar w:fldCharType="separate"/>
            </w:r>
            <w:r w:rsidR="00F1028A">
              <w:rPr>
                <w:webHidden/>
              </w:rPr>
              <w:t>VIII</w:t>
            </w:r>
            <w:r w:rsidR="00144758">
              <w:rPr>
                <w:webHidden/>
              </w:rPr>
              <w:fldChar w:fldCharType="end"/>
            </w:r>
          </w:hyperlink>
        </w:p>
        <w:p w:rsidR="00D23542" w:rsidRDefault="00D23542" w:rsidP="00D23542">
          <w:pPr>
            <w:spacing w:line="240" w:lineRule="auto"/>
          </w:pPr>
          <w:r>
            <w:rPr>
              <w:b/>
              <w:bCs/>
            </w:rPr>
            <w:fldChar w:fldCharType="end"/>
          </w:r>
        </w:p>
      </w:sdtContent>
    </w:sdt>
    <w:p w:rsidR="00257F10" w:rsidRDefault="00D77BB1" w:rsidP="00425373">
      <w:pPr>
        <w:pStyle w:val="berschrift1"/>
        <w:numPr>
          <w:ilvl w:val="0"/>
          <w:numId w:val="0"/>
        </w:numPr>
      </w:pPr>
      <w:r w:rsidRPr="00863191">
        <w:br w:type="page"/>
      </w:r>
      <w:bookmarkStart w:id="2" w:name="_Toc462047878"/>
      <w:bookmarkStart w:id="3" w:name="_Toc491422657"/>
      <w:r w:rsidR="00257F10" w:rsidRPr="00425373">
        <w:lastRenderedPageBreak/>
        <w:t>Danksagung</w:t>
      </w:r>
      <w:bookmarkEnd w:id="2"/>
      <w:bookmarkEnd w:id="3"/>
    </w:p>
    <w:p w:rsidR="00257F10" w:rsidRDefault="003622E7" w:rsidP="00257F10">
      <w:r>
        <w:t xml:space="preserve">Der Autor möchte an dieser Stelle allen Unterstützern dieser Arbeit danken. Dank gilt Stephan Hartmann für die programmiertechnische Ideenfindung, </w:t>
      </w:r>
      <w:r w:rsidRPr="003622E7">
        <w:t xml:space="preserve">Michael Reifenhäuser </w:t>
      </w:r>
      <w:r>
        <w:t xml:space="preserve">und </w:t>
      </w:r>
      <w:r w:rsidRPr="003622E7">
        <w:t>Constantin Müller</w:t>
      </w:r>
      <w:r>
        <w:t xml:space="preserve"> für die Beratung für die geografische Verarbeitung von Daten in Theorie und Praxis, sowie Martin Schneider für die Herstellung zu hilfreichen Kontakten und sonstige unterstützende Maßnahmen.</w:t>
      </w:r>
      <w:r w:rsidR="00257F10">
        <w:br w:type="page"/>
      </w:r>
    </w:p>
    <w:p w:rsidR="003D6454" w:rsidRDefault="003D6454" w:rsidP="001018AF">
      <w:pPr>
        <w:pStyle w:val="berschrift1"/>
        <w:numPr>
          <w:ilvl w:val="0"/>
          <w:numId w:val="0"/>
        </w:numPr>
        <w:jc w:val="left"/>
      </w:pPr>
      <w:bookmarkStart w:id="4" w:name="_Toc461614795"/>
      <w:bookmarkStart w:id="5" w:name="_Toc462047880"/>
      <w:bookmarkStart w:id="6" w:name="_Toc491422658"/>
      <w:r>
        <w:lastRenderedPageBreak/>
        <w:t>Abbildungsverzeichnis</w:t>
      </w:r>
      <w:bookmarkEnd w:id="4"/>
      <w:bookmarkEnd w:id="5"/>
      <w:bookmarkEnd w:id="6"/>
    </w:p>
    <w:p w:rsidR="00144758"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91422701" w:history="1">
        <w:r w:rsidR="00144758" w:rsidRPr="00A70826">
          <w:rPr>
            <w:rStyle w:val="Hyperlink"/>
            <w:noProof/>
          </w:rPr>
          <w:t>Abbildung 1: erstellte umap-Karte der RDZ-Linie 11B im Abschnitt Cottbus-Guben (verfügbar auf https://umap.openstreetmap.fr/de/map/rdz-gorlitz-guben_149763)</w:t>
        </w:r>
        <w:r w:rsidR="00144758">
          <w:rPr>
            <w:noProof/>
            <w:webHidden/>
          </w:rPr>
          <w:tab/>
        </w:r>
        <w:r w:rsidR="00144758">
          <w:rPr>
            <w:noProof/>
            <w:webHidden/>
          </w:rPr>
          <w:fldChar w:fldCharType="begin"/>
        </w:r>
        <w:r w:rsidR="00144758">
          <w:rPr>
            <w:noProof/>
            <w:webHidden/>
          </w:rPr>
          <w:instrText xml:space="preserve"> PAGEREF _Toc491422701 \h </w:instrText>
        </w:r>
        <w:r w:rsidR="00144758">
          <w:rPr>
            <w:noProof/>
            <w:webHidden/>
          </w:rPr>
        </w:r>
        <w:r w:rsidR="00144758">
          <w:rPr>
            <w:noProof/>
            <w:webHidden/>
          </w:rPr>
          <w:fldChar w:fldCharType="separate"/>
        </w:r>
        <w:r w:rsidR="00F1028A">
          <w:rPr>
            <w:noProof/>
            <w:webHidden/>
          </w:rPr>
          <w:t>13</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2" w:history="1">
        <w:r w:rsidR="00144758" w:rsidRPr="00A70826">
          <w:rPr>
            <w:rStyle w:val="Hyperlink"/>
            <w:noProof/>
          </w:rPr>
          <w:t>Abbildung 2: Architektur der benötigten bzw. verwendeten Hardwareinfrastruktur</w:t>
        </w:r>
        <w:r w:rsidR="00144758">
          <w:rPr>
            <w:noProof/>
            <w:webHidden/>
          </w:rPr>
          <w:tab/>
        </w:r>
        <w:r w:rsidR="00144758">
          <w:rPr>
            <w:noProof/>
            <w:webHidden/>
          </w:rPr>
          <w:fldChar w:fldCharType="begin"/>
        </w:r>
        <w:r w:rsidR="00144758">
          <w:rPr>
            <w:noProof/>
            <w:webHidden/>
          </w:rPr>
          <w:instrText xml:space="preserve"> PAGEREF _Toc491422702 \h </w:instrText>
        </w:r>
        <w:r w:rsidR="00144758">
          <w:rPr>
            <w:noProof/>
            <w:webHidden/>
          </w:rPr>
        </w:r>
        <w:r w:rsidR="00144758">
          <w:rPr>
            <w:noProof/>
            <w:webHidden/>
          </w:rPr>
          <w:fldChar w:fldCharType="separate"/>
        </w:r>
        <w:r w:rsidR="00F1028A">
          <w:rPr>
            <w:noProof/>
            <w:webHidden/>
          </w:rPr>
          <w:t>19</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3" w:history="1">
        <w:r w:rsidR="00144758" w:rsidRPr="00A70826">
          <w:rPr>
            <w:rStyle w:val="Hyperlink"/>
            <w:noProof/>
          </w:rPr>
          <w:t>Abbildung 3: Layerkontrollsystem mit Standartmitteln aus Leaflet.</w:t>
        </w:r>
        <w:r w:rsidR="00144758">
          <w:rPr>
            <w:noProof/>
            <w:webHidden/>
          </w:rPr>
          <w:tab/>
        </w:r>
        <w:r w:rsidR="00144758">
          <w:rPr>
            <w:noProof/>
            <w:webHidden/>
          </w:rPr>
          <w:fldChar w:fldCharType="begin"/>
        </w:r>
        <w:r w:rsidR="00144758">
          <w:rPr>
            <w:noProof/>
            <w:webHidden/>
          </w:rPr>
          <w:instrText xml:space="preserve"> PAGEREF _Toc491422703 \h </w:instrText>
        </w:r>
        <w:r w:rsidR="00144758">
          <w:rPr>
            <w:noProof/>
            <w:webHidden/>
          </w:rPr>
        </w:r>
        <w:r w:rsidR="00144758">
          <w:rPr>
            <w:noProof/>
            <w:webHidden/>
          </w:rPr>
          <w:fldChar w:fldCharType="separate"/>
        </w:r>
        <w:r w:rsidR="00F1028A">
          <w:rPr>
            <w:noProof/>
            <w:webHidden/>
          </w:rPr>
          <w:t>24</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4" w:history="1">
        <w:r w:rsidR="00144758" w:rsidRPr="00A70826">
          <w:rPr>
            <w:rStyle w:val="Hyperlink"/>
            <w:noProof/>
          </w:rPr>
          <w:t xml:space="preserve">Abbildung 4: Mit dem Plugin </w:t>
        </w:r>
        <w:r w:rsidR="00144758" w:rsidRPr="00A70826">
          <w:rPr>
            <w:rStyle w:val="Hyperlink"/>
            <w:rFonts w:ascii="Consolas" w:hAnsi="Consolas" w:cs="Consolas"/>
            <w:noProof/>
          </w:rPr>
          <w:t xml:space="preserve">leaflet-groupedlayercontrol </w:t>
        </w:r>
        <w:r w:rsidR="00144758" w:rsidRPr="00A70826">
          <w:rPr>
            <w:rStyle w:val="Hyperlink"/>
            <w:noProof/>
          </w:rPr>
          <w:t>erstelltes Layerkontrollsystem</w:t>
        </w:r>
        <w:r w:rsidR="00144758">
          <w:rPr>
            <w:noProof/>
            <w:webHidden/>
          </w:rPr>
          <w:tab/>
        </w:r>
        <w:r w:rsidR="00144758">
          <w:rPr>
            <w:noProof/>
            <w:webHidden/>
          </w:rPr>
          <w:fldChar w:fldCharType="begin"/>
        </w:r>
        <w:r w:rsidR="00144758">
          <w:rPr>
            <w:noProof/>
            <w:webHidden/>
          </w:rPr>
          <w:instrText xml:space="preserve"> PAGEREF _Toc491422704 \h </w:instrText>
        </w:r>
        <w:r w:rsidR="00144758">
          <w:rPr>
            <w:noProof/>
            <w:webHidden/>
          </w:rPr>
        </w:r>
        <w:r w:rsidR="00144758">
          <w:rPr>
            <w:noProof/>
            <w:webHidden/>
          </w:rPr>
          <w:fldChar w:fldCharType="separate"/>
        </w:r>
        <w:r w:rsidR="00F1028A">
          <w:rPr>
            <w:noProof/>
            <w:webHidden/>
          </w:rPr>
          <w:t>25</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5" w:history="1">
        <w:r w:rsidR="00144758" w:rsidRPr="00A70826">
          <w:rPr>
            <w:rStyle w:val="Hyperlink"/>
            <w:noProof/>
          </w:rPr>
          <w:t>Abbildung 5: Vergleich zwischen dem standartmäßigen Verarbeiten (links) und dem geclusterten Verarbeiten der Betriebsstellen-GeoJSON-Datei</w:t>
        </w:r>
        <w:r w:rsidR="00144758">
          <w:rPr>
            <w:noProof/>
            <w:webHidden/>
          </w:rPr>
          <w:tab/>
        </w:r>
        <w:r w:rsidR="00144758">
          <w:rPr>
            <w:noProof/>
            <w:webHidden/>
          </w:rPr>
          <w:fldChar w:fldCharType="begin"/>
        </w:r>
        <w:r w:rsidR="00144758">
          <w:rPr>
            <w:noProof/>
            <w:webHidden/>
          </w:rPr>
          <w:instrText xml:space="preserve"> PAGEREF _Toc491422705 \h </w:instrText>
        </w:r>
        <w:r w:rsidR="00144758">
          <w:rPr>
            <w:noProof/>
            <w:webHidden/>
          </w:rPr>
        </w:r>
        <w:r w:rsidR="00144758">
          <w:rPr>
            <w:noProof/>
            <w:webHidden/>
          </w:rPr>
          <w:fldChar w:fldCharType="separate"/>
        </w:r>
        <w:r w:rsidR="00F1028A">
          <w:rPr>
            <w:noProof/>
            <w:webHidden/>
          </w:rPr>
          <w:t>28</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r:id="rId11" w:anchor="_Toc491422706" w:history="1">
        <w:r w:rsidR="00144758" w:rsidRPr="00A70826">
          <w:rPr>
            <w:rStyle w:val="Hyperlink"/>
            <w:noProof/>
          </w:rPr>
          <w:t>Abbildung 6: Vier überliegende Betriebsstellen in Dresden-Neustadt, angezeigt als Gruppe</w:t>
        </w:r>
        <w:r w:rsidR="00144758">
          <w:rPr>
            <w:noProof/>
            <w:webHidden/>
          </w:rPr>
          <w:tab/>
        </w:r>
        <w:r w:rsidR="00144758">
          <w:rPr>
            <w:noProof/>
            <w:webHidden/>
          </w:rPr>
          <w:fldChar w:fldCharType="begin"/>
        </w:r>
        <w:r w:rsidR="00144758">
          <w:rPr>
            <w:noProof/>
            <w:webHidden/>
          </w:rPr>
          <w:instrText xml:space="preserve"> PAGEREF _Toc491422706 \h </w:instrText>
        </w:r>
        <w:r w:rsidR="00144758">
          <w:rPr>
            <w:noProof/>
            <w:webHidden/>
          </w:rPr>
        </w:r>
        <w:r w:rsidR="00144758">
          <w:rPr>
            <w:noProof/>
            <w:webHidden/>
          </w:rPr>
          <w:fldChar w:fldCharType="separate"/>
        </w:r>
        <w:r w:rsidR="00F1028A">
          <w:rPr>
            <w:noProof/>
            <w:webHidden/>
          </w:rPr>
          <w:t>29</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7" w:history="1">
        <w:r w:rsidR="00144758" w:rsidRPr="00A70826">
          <w:rPr>
            <w:rStyle w:val="Hyperlink"/>
            <w:noProof/>
          </w:rPr>
          <w:t>Abbildung 7: Die vier überliegenden Betriebsstellen in Dresden-Neustadt, angezeigt als einzelne verteilte Marker</w:t>
        </w:r>
        <w:r w:rsidR="00144758">
          <w:rPr>
            <w:noProof/>
            <w:webHidden/>
          </w:rPr>
          <w:tab/>
        </w:r>
        <w:r w:rsidR="00144758">
          <w:rPr>
            <w:noProof/>
            <w:webHidden/>
          </w:rPr>
          <w:fldChar w:fldCharType="begin"/>
        </w:r>
        <w:r w:rsidR="00144758">
          <w:rPr>
            <w:noProof/>
            <w:webHidden/>
          </w:rPr>
          <w:instrText xml:space="preserve"> PAGEREF _Toc491422707 \h </w:instrText>
        </w:r>
        <w:r w:rsidR="00144758">
          <w:rPr>
            <w:noProof/>
            <w:webHidden/>
          </w:rPr>
        </w:r>
        <w:r w:rsidR="00144758">
          <w:rPr>
            <w:noProof/>
            <w:webHidden/>
          </w:rPr>
          <w:fldChar w:fldCharType="separate"/>
        </w:r>
        <w:r w:rsidR="00F1028A">
          <w:rPr>
            <w:noProof/>
            <w:webHidden/>
          </w:rPr>
          <w:t>30</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8" w:history="1">
        <w:r w:rsidR="00144758" w:rsidRPr="00A70826">
          <w:rPr>
            <w:rStyle w:val="Hyperlink"/>
            <w:noProof/>
          </w:rPr>
          <w:t>Abbildung 8: Fertiggestellter Kartenausschnitt Dresden Hbf mit geclusterten Geodaten der DB Netz AG (Datensatz: Betriebsstellen)</w:t>
        </w:r>
        <w:r w:rsidR="00144758">
          <w:rPr>
            <w:noProof/>
            <w:webHidden/>
          </w:rPr>
          <w:tab/>
        </w:r>
        <w:r w:rsidR="00144758">
          <w:rPr>
            <w:noProof/>
            <w:webHidden/>
          </w:rPr>
          <w:fldChar w:fldCharType="begin"/>
        </w:r>
        <w:r w:rsidR="00144758">
          <w:rPr>
            <w:noProof/>
            <w:webHidden/>
          </w:rPr>
          <w:instrText xml:space="preserve"> PAGEREF _Toc491422708 \h </w:instrText>
        </w:r>
        <w:r w:rsidR="00144758">
          <w:rPr>
            <w:noProof/>
            <w:webHidden/>
          </w:rPr>
        </w:r>
        <w:r w:rsidR="00144758">
          <w:rPr>
            <w:noProof/>
            <w:webHidden/>
          </w:rPr>
          <w:fldChar w:fldCharType="separate"/>
        </w:r>
        <w:r w:rsidR="00F1028A">
          <w:rPr>
            <w:noProof/>
            <w:webHidden/>
          </w:rPr>
          <w:t>31</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9" w:history="1">
        <w:r w:rsidR="00144758" w:rsidRPr="00A70826">
          <w:rPr>
            <w:rStyle w:val="Hyperlink"/>
            <w:noProof/>
          </w:rPr>
          <w:t>Abbildung 9: Verzeichnisbaum der Software, Stand: 30. Juni 2017</w:t>
        </w:r>
        <w:r w:rsidR="00144758">
          <w:rPr>
            <w:noProof/>
            <w:webHidden/>
          </w:rPr>
          <w:tab/>
        </w:r>
        <w:r w:rsidR="00144758">
          <w:rPr>
            <w:noProof/>
            <w:webHidden/>
          </w:rPr>
          <w:fldChar w:fldCharType="begin"/>
        </w:r>
        <w:r w:rsidR="00144758">
          <w:rPr>
            <w:noProof/>
            <w:webHidden/>
          </w:rPr>
          <w:instrText xml:space="preserve"> PAGEREF _Toc491422709 \h </w:instrText>
        </w:r>
        <w:r w:rsidR="00144758">
          <w:rPr>
            <w:noProof/>
            <w:webHidden/>
          </w:rPr>
        </w:r>
        <w:r w:rsidR="00144758">
          <w:rPr>
            <w:noProof/>
            <w:webHidden/>
          </w:rPr>
          <w:fldChar w:fldCharType="separate"/>
        </w:r>
        <w:r w:rsidR="00F1028A">
          <w:rPr>
            <w:noProof/>
            <w:webHidden/>
          </w:rPr>
          <w:t>33</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0" w:history="1">
        <w:r w:rsidR="00144758" w:rsidRPr="00A70826">
          <w:rPr>
            <w:rStyle w:val="Hyperlink"/>
            <w:noProof/>
          </w:rPr>
          <w:t>Abbildung 10: Ein Beispielprojekt mit Karte angezeigt in der projectdetail.php (links: PC-Monitor, rechts: Mobiltelefon)</w:t>
        </w:r>
        <w:r w:rsidR="00144758">
          <w:rPr>
            <w:noProof/>
            <w:webHidden/>
          </w:rPr>
          <w:tab/>
        </w:r>
        <w:r w:rsidR="00144758">
          <w:rPr>
            <w:noProof/>
            <w:webHidden/>
          </w:rPr>
          <w:fldChar w:fldCharType="begin"/>
        </w:r>
        <w:r w:rsidR="00144758">
          <w:rPr>
            <w:noProof/>
            <w:webHidden/>
          </w:rPr>
          <w:instrText xml:space="preserve"> PAGEREF _Toc491422710 \h </w:instrText>
        </w:r>
        <w:r w:rsidR="00144758">
          <w:rPr>
            <w:noProof/>
            <w:webHidden/>
          </w:rPr>
        </w:r>
        <w:r w:rsidR="00144758">
          <w:rPr>
            <w:noProof/>
            <w:webHidden/>
          </w:rPr>
          <w:fldChar w:fldCharType="separate"/>
        </w:r>
        <w:r w:rsidR="00F1028A">
          <w:rPr>
            <w:noProof/>
            <w:webHidden/>
          </w:rPr>
          <w:t>35</w:t>
        </w:r>
        <w:r w:rsidR="00144758">
          <w:rPr>
            <w:noProof/>
            <w:webHidden/>
          </w:rPr>
          <w:fldChar w:fldCharType="end"/>
        </w:r>
      </w:hyperlink>
    </w:p>
    <w:p w:rsidR="00F06B7E" w:rsidRPr="00F06B7E" w:rsidRDefault="00F06B7E" w:rsidP="00811A89">
      <w:pPr>
        <w:pStyle w:val="Textkrper"/>
        <w:jc w:val="left"/>
      </w:pPr>
      <w:r>
        <w:fldChar w:fldCharType="end"/>
      </w:r>
    </w:p>
    <w:p w:rsidR="001018AF" w:rsidRDefault="001018AF" w:rsidP="00811A89">
      <w:pPr>
        <w:pStyle w:val="berschrift1"/>
        <w:numPr>
          <w:ilvl w:val="0"/>
          <w:numId w:val="0"/>
        </w:numPr>
        <w:jc w:val="left"/>
        <w:rPr>
          <w:rStyle w:val="Hyperlink"/>
          <w:noProof/>
          <w:color w:val="auto"/>
          <w:u w:val="none"/>
        </w:rPr>
      </w:pPr>
      <w:bookmarkStart w:id="7" w:name="_Toc462047881"/>
      <w:bookmarkStart w:id="8" w:name="_Toc491422659"/>
      <w:r>
        <w:rPr>
          <w:rStyle w:val="Hyperlink"/>
          <w:noProof/>
          <w:color w:val="auto"/>
          <w:u w:val="none"/>
        </w:rPr>
        <w:t>Tabellenverzeichnis</w:t>
      </w:r>
      <w:bookmarkEnd w:id="7"/>
      <w:bookmarkEnd w:id="8"/>
    </w:p>
    <w:p w:rsidR="00144758" w:rsidRDefault="00BF07BF">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"Tabelle" </w:instrText>
      </w:r>
      <w:r>
        <w:fldChar w:fldCharType="separate"/>
      </w:r>
      <w:hyperlink w:anchor="_Toc491422711" w:history="1">
        <w:r w:rsidR="00144758" w:rsidRPr="00741F05">
          <w:rPr>
            <w:rStyle w:val="Hyperlink"/>
            <w:noProof/>
          </w:rPr>
          <w:t>Tabelle 1: Vor- und Nachteile von Desktop- und webbasierten Anwendungen im Sinne der Anforderungen</w:t>
        </w:r>
        <w:r w:rsidR="00144758">
          <w:rPr>
            <w:noProof/>
            <w:webHidden/>
          </w:rPr>
          <w:tab/>
        </w:r>
        <w:r w:rsidR="00144758">
          <w:rPr>
            <w:noProof/>
            <w:webHidden/>
          </w:rPr>
          <w:fldChar w:fldCharType="begin"/>
        </w:r>
        <w:r w:rsidR="00144758">
          <w:rPr>
            <w:noProof/>
            <w:webHidden/>
          </w:rPr>
          <w:instrText xml:space="preserve"> PAGEREF _Toc491422711 \h </w:instrText>
        </w:r>
        <w:r w:rsidR="00144758">
          <w:rPr>
            <w:noProof/>
            <w:webHidden/>
          </w:rPr>
        </w:r>
        <w:r w:rsidR="00144758">
          <w:rPr>
            <w:noProof/>
            <w:webHidden/>
          </w:rPr>
          <w:fldChar w:fldCharType="separate"/>
        </w:r>
        <w:r w:rsidR="00F1028A">
          <w:rPr>
            <w:noProof/>
            <w:webHidden/>
          </w:rPr>
          <w:t>10</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2" w:history="1">
        <w:r w:rsidR="00144758" w:rsidRPr="00741F05">
          <w:rPr>
            <w:rStyle w:val="Hyperlink"/>
            <w:noProof/>
          </w:rPr>
          <w:t>Tabelle 2: Vergleich JavaScript-Code von OpenLayers und Leaflet</w:t>
        </w:r>
        <w:r w:rsidR="00144758">
          <w:rPr>
            <w:noProof/>
            <w:webHidden/>
          </w:rPr>
          <w:tab/>
        </w:r>
        <w:r w:rsidR="00144758">
          <w:rPr>
            <w:noProof/>
            <w:webHidden/>
          </w:rPr>
          <w:fldChar w:fldCharType="begin"/>
        </w:r>
        <w:r w:rsidR="00144758">
          <w:rPr>
            <w:noProof/>
            <w:webHidden/>
          </w:rPr>
          <w:instrText xml:space="preserve"> PAGEREF _Toc491422712 \h </w:instrText>
        </w:r>
        <w:r w:rsidR="00144758">
          <w:rPr>
            <w:noProof/>
            <w:webHidden/>
          </w:rPr>
        </w:r>
        <w:r w:rsidR="00144758">
          <w:rPr>
            <w:noProof/>
            <w:webHidden/>
          </w:rPr>
          <w:fldChar w:fldCharType="separate"/>
        </w:r>
        <w:r w:rsidR="00F1028A">
          <w:rPr>
            <w:noProof/>
            <w:webHidden/>
          </w:rPr>
          <w:t>18</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3" w:history="1">
        <w:r w:rsidR="00144758" w:rsidRPr="00741F05">
          <w:rPr>
            <w:rStyle w:val="Hyperlink"/>
            <w:noProof/>
          </w:rPr>
          <w:t>Tabelle 3: Verwendete Tilelayer in der Karte</w:t>
        </w:r>
        <w:r w:rsidR="00144758">
          <w:rPr>
            <w:noProof/>
            <w:webHidden/>
          </w:rPr>
          <w:tab/>
        </w:r>
        <w:r w:rsidR="00144758">
          <w:rPr>
            <w:noProof/>
            <w:webHidden/>
          </w:rPr>
          <w:fldChar w:fldCharType="begin"/>
        </w:r>
        <w:r w:rsidR="00144758">
          <w:rPr>
            <w:noProof/>
            <w:webHidden/>
          </w:rPr>
          <w:instrText xml:space="preserve"> PAGEREF _Toc491422713 \h </w:instrText>
        </w:r>
        <w:r w:rsidR="00144758">
          <w:rPr>
            <w:noProof/>
            <w:webHidden/>
          </w:rPr>
        </w:r>
        <w:r w:rsidR="00144758">
          <w:rPr>
            <w:noProof/>
            <w:webHidden/>
          </w:rPr>
          <w:fldChar w:fldCharType="separate"/>
        </w:r>
        <w:r w:rsidR="00F1028A">
          <w:rPr>
            <w:noProof/>
            <w:webHidden/>
          </w:rPr>
          <w:t>23</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4" w:history="1">
        <w:r w:rsidR="00144758" w:rsidRPr="00741F05">
          <w:rPr>
            <w:rStyle w:val="Hyperlink"/>
            <w:noProof/>
          </w:rPr>
          <w:t>Tabelle 4: Beschreibung der von DB Netz gelieferten Geodaten vom 5. Mai 2017</w:t>
        </w:r>
        <w:r w:rsidR="00144758">
          <w:rPr>
            <w:noProof/>
            <w:webHidden/>
          </w:rPr>
          <w:tab/>
        </w:r>
        <w:r w:rsidR="00144758">
          <w:rPr>
            <w:noProof/>
            <w:webHidden/>
          </w:rPr>
          <w:fldChar w:fldCharType="begin"/>
        </w:r>
        <w:r w:rsidR="00144758">
          <w:rPr>
            <w:noProof/>
            <w:webHidden/>
          </w:rPr>
          <w:instrText xml:space="preserve"> PAGEREF _Toc491422714 \h </w:instrText>
        </w:r>
        <w:r w:rsidR="00144758">
          <w:rPr>
            <w:noProof/>
            <w:webHidden/>
          </w:rPr>
        </w:r>
        <w:r w:rsidR="00144758">
          <w:rPr>
            <w:noProof/>
            <w:webHidden/>
          </w:rPr>
          <w:fldChar w:fldCharType="separate"/>
        </w:r>
        <w:r w:rsidR="00F1028A">
          <w:rPr>
            <w:noProof/>
            <w:webHidden/>
          </w:rPr>
          <w:t>26</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5" w:history="1">
        <w:r w:rsidR="00144758" w:rsidRPr="00741F05">
          <w:rPr>
            <w:rStyle w:val="Hyperlink"/>
            <w:noProof/>
          </w:rPr>
          <w:t>Tabelle 5: Konfigurationsmöglichkeiten der globalconfig.php</w:t>
        </w:r>
        <w:r w:rsidR="00144758">
          <w:rPr>
            <w:noProof/>
            <w:webHidden/>
          </w:rPr>
          <w:tab/>
        </w:r>
        <w:r w:rsidR="00144758">
          <w:rPr>
            <w:noProof/>
            <w:webHidden/>
          </w:rPr>
          <w:fldChar w:fldCharType="begin"/>
        </w:r>
        <w:r w:rsidR="00144758">
          <w:rPr>
            <w:noProof/>
            <w:webHidden/>
          </w:rPr>
          <w:instrText xml:space="preserve"> PAGEREF _Toc491422715 \h </w:instrText>
        </w:r>
        <w:r w:rsidR="00144758">
          <w:rPr>
            <w:noProof/>
            <w:webHidden/>
          </w:rPr>
        </w:r>
        <w:r w:rsidR="00144758">
          <w:rPr>
            <w:noProof/>
            <w:webHidden/>
          </w:rPr>
          <w:fldChar w:fldCharType="separate"/>
        </w:r>
        <w:r w:rsidR="00F1028A">
          <w:rPr>
            <w:noProof/>
            <w:webHidden/>
          </w:rPr>
          <w:t>40</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6" w:history="1">
        <w:r w:rsidR="00144758" w:rsidRPr="00741F05">
          <w:rPr>
            <w:rStyle w:val="Hyperlink"/>
            <w:noProof/>
          </w:rPr>
          <w:t>Tabelle 6: Erfüllen der in Punkt 3 gestellten Anforderungen</w:t>
        </w:r>
        <w:r w:rsidR="00144758">
          <w:rPr>
            <w:noProof/>
            <w:webHidden/>
          </w:rPr>
          <w:tab/>
        </w:r>
        <w:r w:rsidR="00144758">
          <w:rPr>
            <w:noProof/>
            <w:webHidden/>
          </w:rPr>
          <w:fldChar w:fldCharType="begin"/>
        </w:r>
        <w:r w:rsidR="00144758">
          <w:rPr>
            <w:noProof/>
            <w:webHidden/>
          </w:rPr>
          <w:instrText xml:space="preserve"> PAGEREF _Toc491422716 \h </w:instrText>
        </w:r>
        <w:r w:rsidR="00144758">
          <w:rPr>
            <w:noProof/>
            <w:webHidden/>
          </w:rPr>
        </w:r>
        <w:r w:rsidR="00144758">
          <w:rPr>
            <w:noProof/>
            <w:webHidden/>
          </w:rPr>
          <w:fldChar w:fldCharType="separate"/>
        </w:r>
        <w:r w:rsidR="00F1028A">
          <w:rPr>
            <w:noProof/>
            <w:webHidden/>
          </w:rPr>
          <w:t>41</w:t>
        </w:r>
        <w:r w:rsidR="00144758">
          <w:rPr>
            <w:noProof/>
            <w:webHidden/>
          </w:rPr>
          <w:fldChar w:fldCharType="end"/>
        </w:r>
      </w:hyperlink>
    </w:p>
    <w:p w:rsidR="00BF07BF" w:rsidRPr="00BF07BF" w:rsidRDefault="00BF07BF" w:rsidP="00811A89">
      <w:pPr>
        <w:pStyle w:val="Textkrper"/>
        <w:jc w:val="left"/>
      </w:pPr>
      <w:r>
        <w:fldChar w:fldCharType="end"/>
      </w:r>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BF07BF" w:rsidRPr="00967FAA" w:rsidRDefault="00BF07BF" w:rsidP="00D85EA2">
      <w:pPr>
        <w:tabs>
          <w:tab w:val="right" w:leader="dot" w:pos="9354"/>
        </w:tabs>
        <w:rPr>
          <w:color w:val="auto"/>
        </w:rPr>
      </w:pPr>
      <w:r>
        <w:rPr>
          <w:color w:val="auto"/>
        </w:rPr>
        <w:t>BSI</w:t>
      </w:r>
      <w:r>
        <w:rPr>
          <w:color w:val="auto"/>
        </w:rPr>
        <w:tab/>
        <w:t>Bundesamt für Sicherheit in der Informationstechnik</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r w:rsidRPr="0062347B">
        <w:rPr>
          <w:lang w:val="en-US"/>
        </w:rPr>
        <w:t>Hbf</w:t>
      </w:r>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Pr="00DA1213" w:rsidRDefault="002C42C1" w:rsidP="00D85EA2">
      <w:pPr>
        <w:tabs>
          <w:tab w:val="right" w:leader="dot" w:pos="9354"/>
        </w:tabs>
        <w:rPr>
          <w:color w:val="auto"/>
          <w:lang w:val="en-US"/>
        </w:rPr>
      </w:pPr>
      <w:proofErr w:type="gramStart"/>
      <w:r w:rsidRPr="00DA1213">
        <w:rPr>
          <w:lang w:val="en-US"/>
        </w:rPr>
        <w:t>s/w</w:t>
      </w:r>
      <w:proofErr w:type="gramEnd"/>
      <w:r w:rsidRPr="00DA1213">
        <w:rPr>
          <w:lang w:val="en-US"/>
        </w:rPr>
        <w:tab/>
      </w:r>
      <w:proofErr w:type="spellStart"/>
      <w:r w:rsidRPr="00DA1213">
        <w:rPr>
          <w:lang w:val="en-US"/>
        </w:rPr>
        <w:t>schwarz</w:t>
      </w:r>
      <w:proofErr w:type="spellEnd"/>
      <w:r w:rsidRPr="00DA1213">
        <w:rPr>
          <w:lang w:val="en-US"/>
        </w:rPr>
        <w:t>/</w:t>
      </w:r>
      <w:proofErr w:type="spellStart"/>
      <w:r w:rsidRPr="00DA1213">
        <w:rPr>
          <w:lang w:val="en-US"/>
        </w:rPr>
        <w:t>weiß</w:t>
      </w:r>
      <w:proofErr w:type="spellEnd"/>
    </w:p>
    <w:p w:rsidR="002C42C1" w:rsidRPr="00DA1213" w:rsidRDefault="002C42C1" w:rsidP="00D85EA2">
      <w:pPr>
        <w:tabs>
          <w:tab w:val="right" w:leader="dot" w:pos="9354"/>
        </w:tabs>
        <w:rPr>
          <w:color w:val="auto"/>
          <w:lang w:val="en-US"/>
        </w:rPr>
      </w:pPr>
      <w:r w:rsidRPr="00DA1213">
        <w:rPr>
          <w:color w:val="auto"/>
          <w:lang w:val="en-US"/>
        </w:rPr>
        <w:t>URL</w:t>
      </w:r>
      <w:r w:rsidRPr="00DA1213">
        <w:rPr>
          <w:color w:val="auto"/>
          <w:lang w:val="en-US"/>
        </w:rPr>
        <w:tab/>
        <w:t>Uniform Resource Locator</w:t>
      </w:r>
    </w:p>
    <w:p w:rsidR="007B04DF" w:rsidRPr="00DA1213" w:rsidRDefault="007B04DF" w:rsidP="00D85EA2">
      <w:pPr>
        <w:tabs>
          <w:tab w:val="right" w:leader="dot" w:pos="9354"/>
        </w:tabs>
        <w:rPr>
          <w:lang w:val="en-US"/>
        </w:rPr>
      </w:pPr>
    </w:p>
    <w:p w:rsidR="005D24C5" w:rsidRPr="00DA1213" w:rsidRDefault="005D24C5"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sectPr w:rsidR="003D6454" w:rsidRPr="00DA1213" w:rsidSect="00257F10">
          <w:footerReference w:type="default" r:id="rId12"/>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9" w:name="_Toc461614796"/>
      <w:bookmarkStart w:id="10" w:name="_Toc462047882"/>
      <w:bookmarkStart w:id="11" w:name="_Toc491422660"/>
      <w:r w:rsidRPr="00863191">
        <w:lastRenderedPageBreak/>
        <w:t>Einleitung</w:t>
      </w:r>
      <w:bookmarkEnd w:id="9"/>
      <w:bookmarkEnd w:id="10"/>
      <w:bookmarkEnd w:id="11"/>
    </w:p>
    <w:p w:rsidR="00E67667" w:rsidRDefault="00277932" w:rsidP="000B682A">
      <w:pPr>
        <w:pStyle w:val="Textkrper"/>
      </w:pPr>
      <w:r>
        <w:t xml:space="preserve">Die Digitalisierung ist ein wichtiger Bestandteil des heutigen Zeitalters. Durch die durch die fortschreitende Entwicklung neuer Technologien steigt die Priorisierung der Digitalisierung weiter an. </w:t>
      </w:r>
      <w:r w:rsidR="00BB3C42">
        <w:t>Im Alltag, in</w:t>
      </w:r>
      <w:r w:rsidR="000B682A">
        <w:t xml:space="preserve"> Wirtschaft</w:t>
      </w:r>
      <w:r w:rsidR="00BB3C42">
        <w:t xml:space="preserve"> und Industrie, sowie </w:t>
      </w:r>
      <w:r w:rsidR="000B682A">
        <w:t xml:space="preserve">in der Forschung fallen </w:t>
      </w:r>
      <w:r>
        <w:t xml:space="preserve">deswegen </w:t>
      </w:r>
      <w:r w:rsidR="000B682A">
        <w:t>mehr Daten an, die es zu übertragen gilt. Das gilt auch für die Infrastruktur der Deutschen Bahn</w:t>
      </w:r>
      <w:r w:rsidR="00A73538">
        <w:t xml:space="preserve"> AG</w:t>
      </w:r>
      <w:r w:rsidR="00E67667">
        <w:t xml:space="preserve"> (DB</w:t>
      </w:r>
      <w:r w:rsidR="00A73538">
        <w:t xml:space="preserve"> AG</w:t>
      </w:r>
      <w:r w:rsidR="00E67667">
        <w:t>)</w:t>
      </w:r>
      <w:r w:rsidR="000B682A">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w:t>
      </w:r>
      <w:r w:rsidR="00BF07BF">
        <w:t>r für die Telekommunikation</w:t>
      </w:r>
      <w:r w:rsidR="00E67667">
        <w:t>. Diese Infrastruktur enthält verschiedene technische Systeme, die Daten werden über verschiedene Medien (Funk, Kupferkabel, Lichtwellenleiter) übertragen. Die große Anzahl an verschiedenen Systemtypen macht die Infrastruktur komplex. Da diese komplexe T</w:t>
      </w:r>
      <w:r w:rsidR="00800934">
        <w:t>elekommunikationsi</w:t>
      </w:r>
      <w:r w:rsidR="00E67667">
        <w:t xml:space="preserve">nfrastruktur fortwährend umgebaut, erweitert und modernisiert wird, ist es schwierig einen Gesamtüberblick über alle laufenden Projekte an dieser </w:t>
      </w:r>
      <w:r w:rsidR="00811A89">
        <w:t xml:space="preserve">Infrastruktur </w:t>
      </w:r>
      <w:r w:rsidR="00E67667">
        <w:t xml:space="preserve">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einen besseren Überblick</w:t>
      </w:r>
      <w:r w:rsidR="00811A89">
        <w:t xml:space="preserve"> über</w:t>
      </w:r>
      <w:r w:rsidR="00B37BAE">
        <w:t xml:space="preserve"> verschiedenste Systeme </w:t>
      </w:r>
      <w:r w:rsidR="00811A89">
        <w:t>–</w:t>
      </w:r>
      <w:r w:rsidR="00B37BAE">
        <w:t xml:space="preserve"> auch abseits des technischen Bereiches </w:t>
      </w:r>
      <w:r w:rsidR="00811A89">
        <w:t>–</w:t>
      </w:r>
      <w:r w:rsidR="00B37BAE">
        <w:t xml:space="preserve">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xml:space="preserve">, da die Disposition im Störungs- oder Wartungsfall viel effizienter durchgeführt werden kann. Eine Software, die auf einer Oberfläche laufende Projekte darstellt, scheint deswegen ein guter Weg zu sein, die Projektdokumentation der </w:t>
      </w:r>
      <w:r w:rsidR="00BF07BF">
        <w:t>Telekommunikationsi</w:t>
      </w:r>
      <w:r w:rsidR="009E1FA8">
        <w:t>nfrastruktur der Deutschen Bahn zu vereinfachen.</w:t>
      </w:r>
    </w:p>
    <w:p w:rsidR="009E1FA8" w:rsidRDefault="009E1FA8" w:rsidP="009E1FA8">
      <w:pPr>
        <w:pStyle w:val="berschrift1"/>
      </w:pPr>
      <w:bookmarkStart w:id="12" w:name="_Ref484589175"/>
      <w:bookmarkStart w:id="13" w:name="_Toc491422661"/>
      <w:r>
        <w:t>Problemstellung und Ziel der Arbeit</w:t>
      </w:r>
      <w:bookmarkEnd w:id="12"/>
      <w:bookmarkEnd w:id="13"/>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w:t>
      </w:r>
      <w:r w:rsidR="00800934">
        <w:t xml:space="preserve">die </w:t>
      </w:r>
      <w:r>
        <w:t xml:space="preserve">Berücksichtigung vergangener Infrastrukturprojekte. Auf Grund des nicht bzw. nur eingeschränkt vorhandenen </w:t>
      </w:r>
      <w:r>
        <w:lastRenderedPageBreak/>
        <w:t xml:space="preserve">Gesamtüberblickes der Verantwortlichen und des fehlenden Wissens über parallel laufende Projekte besteht die Gefahr von redundanten Planungen und Arbeiten. </w:t>
      </w:r>
    </w:p>
    <w:p w:rsidR="00574C1D" w:rsidRDefault="009E1FA8" w:rsidP="00574C1D">
      <w:pPr>
        <w:pStyle w:val="Textkrper"/>
      </w:pPr>
      <w:r>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4" w:name="_Ref483379503"/>
      <w:bookmarkStart w:id="15" w:name="_Toc491422662"/>
      <w:r>
        <w:t>Anforderungskatalog nach BSI IT-Grundschutz-Kataloge</w:t>
      </w:r>
      <w:bookmarkEnd w:id="14"/>
      <w:bookmarkEnd w:id="15"/>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w:t>
      </w:r>
      <w:r w:rsidR="00BF07BF">
        <w:t>es</w:t>
      </w:r>
      <w:r>
        <w:t xml:space="preserve">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6" w:name="_Ref483381216"/>
      <w:bookmarkStart w:id="17" w:name="_Toc491422663"/>
      <w:r>
        <w:t>Funktionale Anforderungen</w:t>
      </w:r>
      <w:bookmarkEnd w:id="16"/>
      <w:bookmarkEnd w:id="17"/>
    </w:p>
    <w:p w:rsidR="00786309" w:rsidRDefault="00786309" w:rsidP="00DE51B9">
      <w:r>
        <w:t>A</w:t>
      </w:r>
      <w:r w:rsidR="00E0006B">
        <w:t xml:space="preserve">uf einer digitalen Karte </w:t>
      </w:r>
      <w:r>
        <w:t xml:space="preserve">sollen </w:t>
      </w:r>
      <w:r w:rsidR="00E0006B">
        <w:t>alle laufenden Projekte</w:t>
      </w:r>
      <w:r w:rsidR="00800934">
        <w:t xml:space="preserve"> zur Telekommunikation</w:t>
      </w:r>
      <w:r w:rsidR="00E0006B">
        <w:t xml:space="preserve"> der DB </w:t>
      </w:r>
      <w:r>
        <w:t>Kommu</w:t>
      </w:r>
      <w:r w:rsidR="00277932">
        <w:t>nikationstechnik zu sehen sein.</w:t>
      </w:r>
    </w:p>
    <w:p w:rsidR="00277932" w:rsidRDefault="00277932" w:rsidP="00DE51B9">
      <w:r>
        <w:t>In einer Datenbank sollen Kerninformationen über alle laufenden Projekte hinterlegt sein.</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 xml:space="preserve">Die Verwaltung soll benutzerorientiert gestaltet sein. Es soll eine Benutzerhierarchie (Administratoren, Mitwirkende, Betrachter) existieren. Administratoren sollen Vollzugriff auf alle </w:t>
      </w:r>
      <w:r>
        <w:lastRenderedPageBreak/>
        <w:t>Projekte und zusätzlich eine Benutzerverwaltung besitzen. Mitwirkende sollen nur eigene Projekte bearbeiten dürfen, jedoch volle Leserechte. Betrachter sollen nur Leserechte besitzen.</w:t>
      </w:r>
    </w:p>
    <w:p w:rsidR="004F398E" w:rsidRDefault="004F398E" w:rsidP="00DE51B9">
      <w:r>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18" w:name="_Ref483381654"/>
      <w:bookmarkStart w:id="19" w:name="_Toc491422664"/>
      <w:r>
        <w:t>IT-Einsatzumgebung</w:t>
      </w:r>
      <w:bookmarkEnd w:id="18"/>
      <w:bookmarkEnd w:id="19"/>
    </w:p>
    <w:p w:rsidR="004F398E" w:rsidRDefault="004F398E" w:rsidP="00DE51B9">
      <w:r>
        <w:t>Die Software soll Mitarbeiter der Deutschen Bahn AG unterstützen. Die Deutsche Bahn benutzt das sogenannte BKU-System</w:t>
      </w:r>
      <w:r w:rsidR="00A73538">
        <w:rPr>
          <w:rStyle w:val="Funotenzeichen"/>
        </w:rPr>
        <w:footnoteReference w:id="2"/>
      </w:r>
      <w:r>
        <w:t xml:space="preserve">, ein zentral verwaltetes Windows-Betriebssystem, was zum Stand der Erstellung dieser Arbeit auf Windows 7 Enterprise (64-Bit) </w:t>
      </w:r>
      <w:r w:rsidR="00800934">
        <w:t>basiert</w:t>
      </w:r>
      <w:r>
        <w:t>.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w:t>
      </w:r>
      <w:r w:rsidR="00800934">
        <w:t xml:space="preserve">Deutschen </w:t>
      </w:r>
      <w:r>
        <w:t xml:space="preserve">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0" w:name="_Toc491422665"/>
      <w:r>
        <w:t>Kompatibilitätsanforderungen</w:t>
      </w:r>
      <w:bookmarkEnd w:id="20"/>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1" w:name="_Ref489961292"/>
      <w:bookmarkStart w:id="22" w:name="_Toc491422666"/>
      <w:r>
        <w:t>Performanceanforderungen</w:t>
      </w:r>
      <w:bookmarkEnd w:id="21"/>
      <w:bookmarkEnd w:id="22"/>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3" w:name="_Ref483381675"/>
      <w:bookmarkStart w:id="24" w:name="_Ref483385777"/>
      <w:bookmarkStart w:id="25" w:name="_Toc491422667"/>
      <w:r>
        <w:t>Interoperabilitätsanforderungen</w:t>
      </w:r>
      <w:bookmarkEnd w:id="23"/>
      <w:bookmarkEnd w:id="24"/>
      <w:bookmarkEnd w:id="25"/>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F1028A">
        <w:t>3.2</w:t>
      </w:r>
      <w:r>
        <w:fldChar w:fldCharType="end"/>
      </w:r>
      <w:r>
        <w:t>) existieren.</w:t>
      </w:r>
    </w:p>
    <w:p w:rsidR="00D23542" w:rsidRDefault="00D23542" w:rsidP="00D23542">
      <w:pPr>
        <w:pStyle w:val="berschrift2"/>
      </w:pPr>
      <w:bookmarkStart w:id="26" w:name="_Toc491422668"/>
      <w:r>
        <w:lastRenderedPageBreak/>
        <w:t>Zuverlässigkeitsanforderungen</w:t>
      </w:r>
      <w:bookmarkEnd w:id="26"/>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7" w:name="_Toc491422669"/>
      <w:r>
        <w:t>Konformität zu Standards</w:t>
      </w:r>
      <w:bookmarkEnd w:id="27"/>
    </w:p>
    <w:p w:rsidR="00133919" w:rsidRPr="005737AE" w:rsidRDefault="005737AE" w:rsidP="006178D8">
      <w:r w:rsidRPr="005737AE">
        <w:t>entfällt</w:t>
      </w:r>
    </w:p>
    <w:p w:rsidR="00133919" w:rsidRDefault="00133919" w:rsidP="00133919">
      <w:pPr>
        <w:pStyle w:val="berschrift2"/>
      </w:pPr>
      <w:bookmarkStart w:id="28" w:name="_Toc491422670"/>
      <w:r>
        <w:t>Einhaltung von internen Regelungen und gesetzlichen Vorschriften</w:t>
      </w:r>
      <w:bookmarkEnd w:id="28"/>
    </w:p>
    <w:p w:rsidR="00133919" w:rsidRDefault="005737AE" w:rsidP="006178D8">
      <w:r>
        <w:t>entfällt</w:t>
      </w:r>
    </w:p>
    <w:p w:rsidR="00133919" w:rsidRDefault="00133919" w:rsidP="00133919">
      <w:pPr>
        <w:pStyle w:val="berschrift2"/>
      </w:pPr>
      <w:bookmarkStart w:id="29" w:name="_Toc491422671"/>
      <w:r>
        <w:t>Anforderungen an die Benutzerfreundlichkeit</w:t>
      </w:r>
      <w:bookmarkEnd w:id="29"/>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0" w:name="_Toc491422672"/>
      <w:r>
        <w:t>Anforderungen an die Wartbarkeit</w:t>
      </w:r>
      <w:bookmarkEnd w:id="30"/>
    </w:p>
    <w:p w:rsidR="006178D8" w:rsidRDefault="00DE51B9" w:rsidP="006178D8">
      <w:pPr>
        <w:pStyle w:val="Textkrper"/>
      </w:pPr>
      <w:r>
        <w:t>Es werden keine Anforderungen an die Wartbarkeit gestellt.</w:t>
      </w:r>
    </w:p>
    <w:p w:rsidR="006178D8" w:rsidRDefault="006178D8" w:rsidP="006178D8">
      <w:pPr>
        <w:pStyle w:val="berschrift2"/>
      </w:pPr>
      <w:bookmarkStart w:id="31" w:name="_Toc491422673"/>
      <w:r>
        <w:t>Anforderungen an die Dokumentation</w:t>
      </w:r>
      <w:bookmarkEnd w:id="31"/>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811A89" w:rsidRDefault="00811A89" w:rsidP="00DE51B9">
      <w:r>
        <w:t>Als Dokumentation zur Software gilt diese Arbeit.</w:t>
      </w:r>
    </w:p>
    <w:p w:rsidR="006178D8" w:rsidRDefault="006178D8" w:rsidP="006178D8">
      <w:pPr>
        <w:pStyle w:val="berschrift2"/>
      </w:pPr>
      <w:bookmarkStart w:id="32" w:name="_Toc491422674"/>
      <w:r>
        <w:t>Anforderungen an die Softwarequalität</w:t>
      </w:r>
      <w:bookmarkEnd w:id="32"/>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3" w:name="_Ref488078748"/>
      <w:bookmarkStart w:id="34" w:name="_Toc491422675"/>
      <w:r>
        <w:t>Sicherheitsanforderungen</w:t>
      </w:r>
      <w:bookmarkEnd w:id="33"/>
      <w:bookmarkEnd w:id="34"/>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8D11C2">
      <w:pPr>
        <w:pStyle w:val="Textkrper"/>
      </w:pPr>
      <w:r>
        <w:lastRenderedPageBreak/>
        <w:t>optional: Es soll automatisiert eine Dokumentation (Log-File) über Bearbeitung von Daten erstellt werden.</w:t>
      </w:r>
    </w:p>
    <w:p w:rsidR="00DE51B9" w:rsidRDefault="00157258" w:rsidP="002B2BCF">
      <w:pPr>
        <w:pStyle w:val="berschrift1"/>
      </w:pPr>
      <w:bookmarkStart w:id="35" w:name="_Ref485287668"/>
      <w:bookmarkStart w:id="36" w:name="_Toc491422676"/>
      <w:r>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5"/>
      <w:bookmarkEnd w:id="36"/>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w:t>
      </w:r>
      <w:r w:rsidR="00800934">
        <w:t>sche Datensätze oder dynamische</w:t>
      </w:r>
      <w:r w:rsidR="00157258">
        <w:t xml:space="preserve"> Echtzeit-Schnittstellen (API</w:t>
      </w:r>
      <w:r w:rsidR="00800934">
        <w:t>s</w:t>
      </w:r>
      <w:r w:rsidR="00C511DB">
        <w:rPr>
          <w:rStyle w:val="Funotenzeichen"/>
        </w:rPr>
        <w:footnoteReference w:id="3"/>
      </w:r>
      <w:r w:rsidR="00157258">
        <w:t>)</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w:t>
      </w:r>
      <w:r w:rsidR="002E3B23">
        <w:t xml:space="preserve">. </w:t>
      </w:r>
      <w:r w:rsidR="00262AE8">
        <w:t>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w:t>
      </w:r>
      <w:proofErr w:type="spellStart"/>
      <w:r w:rsidR="007B04DF">
        <w:t>G</w:t>
      </w:r>
      <w:r w:rsidR="00A12CF9">
        <w:t>eo</w:t>
      </w:r>
      <w:r w:rsidR="007B04DF">
        <w:t>JSON</w:t>
      </w:r>
      <w:proofErr w:type="spellEnd"/>
      <w:r w:rsidR="007B04DF">
        <w:t xml:space="preserve"> und XML vor, auch das System </w:t>
      </w:r>
      <w:proofErr w:type="spellStart"/>
      <w:r w:rsidR="007B04DF">
        <w:t>MapInfo</w:t>
      </w:r>
      <w:proofErr w:type="spellEnd"/>
      <w:r w:rsidR="007B04DF">
        <w:t xml:space="preserve"> des gleichnamigen US-amerikanischen Unternehmens wird benutzt, welche</w:t>
      </w:r>
      <w:r w:rsidR="002E3B23">
        <w:t>s</w:t>
      </w:r>
      <w:r w:rsidR="007B04DF">
        <w:t xml:space="preserve"> eine professionelle Geoinformation</w:t>
      </w:r>
      <w:r w:rsidR="005737AE">
        <w:t>ssystem-Software (GIS) liefert.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Systel, der Dienstleisterin für Informations- und Telekommunikationstechnik der Deutschen Bahn, besteht.</w:t>
      </w:r>
      <w:r w:rsidR="00811A89">
        <w:rPr>
          <w:rStyle w:val="Funotenzeichen"/>
        </w:rPr>
        <w:footnoteReference w:id="5"/>
      </w:r>
      <w:r>
        <w:t xml:space="preserve"> Beispielprojekte, die im Sinne dieser Arbeit interessant sind</w:t>
      </w:r>
      <w:r w:rsidR="00AE0B64">
        <w:t xml:space="preserve">, werden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w:t>
      </w:r>
      <w:r w:rsidR="00131F04">
        <w:lastRenderedPageBreak/>
        <w:t>fördert die Aktualität</w:t>
      </w:r>
      <w:r w:rsidR="00554385">
        <w:t xml:space="preserve"> </w:t>
      </w:r>
      <w:r w:rsidR="00554385">
        <w:t>und Genauigkeit</w:t>
      </w:r>
      <w:r w:rsidR="00131F04">
        <w:t xml:space="preserve"> der Karte</w:t>
      </w:r>
      <w:r w:rsidR="00554385">
        <w:t>.</w:t>
      </w:r>
      <w:r w:rsidR="00131F04">
        <w:t xml:space="preserve">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84CFA">
            <w:rPr>
              <w:noProof/>
            </w:rPr>
            <w:t>(Ihlenfeld, 2013)</w:t>
          </w:r>
          <w:r w:rsidR="001578D0" w:rsidRPr="003C3FBF">
            <w:fldChar w:fldCharType="end"/>
          </w:r>
        </w:sdtContent>
      </w:sdt>
      <w:r w:rsidR="001578D0">
        <w:t xml:space="preserve"> Eine genaue Ortung der Züge, beispielsweise durch </w:t>
      </w:r>
      <w:r w:rsidR="002E3B23">
        <w:t>satellitengestützte Ortungsv</w:t>
      </w:r>
      <w:r w:rsidR="001578D0">
        <w:t>erfahren</w:t>
      </w:r>
      <w:r w:rsidR="002E3B23">
        <w:t>,</w:t>
      </w:r>
      <w:r w:rsidR="001578D0">
        <w:t xml:space="preserve">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da</w:t>
      </w:r>
      <w:r w:rsidR="00277932">
        <w:t>r</w:t>
      </w:r>
      <w:r w:rsidR="00BC1D18">
        <w:t xml:space="preserve">.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pPr>
      <w:r>
        <w:t xml:space="preserve">Die externe Firma </w:t>
      </w:r>
      <w:proofErr w:type="spellStart"/>
      <w:r w:rsidR="00A92139">
        <w:t>Geo</w:t>
      </w:r>
      <w:proofErr w:type="spellEnd"/>
      <w:r w:rsidR="00A92139">
        <w:t xml:space="preserve">++ betreibt </w:t>
      </w:r>
      <w:r w:rsidR="00DD7CF3">
        <w:t xml:space="preserve">im Auftrag der Deutschen Bahn </w:t>
      </w:r>
      <w:r w:rsidR="00A92139">
        <w:t xml:space="preserve">eine Plattform, mit der beliebige Stellen im Streckennetz von DB Netz AG </w:t>
      </w:r>
      <w:r w:rsidR="002E3B23">
        <w:t>relativ zur Streckennummer und</w:t>
      </w:r>
      <w:r w:rsidR="002E3B23">
        <w:br/>
        <w:t>-</w:t>
      </w:r>
      <w:r w:rsidR="00A92139">
        <w:t>kilometrierung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 xml:space="preserve">in einer Karte angezeigt </w:t>
      </w:r>
      <w:r w:rsidR="00A92139">
        <w:t xml:space="preserve">werden.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w:t>
      </w:r>
      <w:r w:rsidR="00DD7CF3">
        <w:t xml:space="preserve">alls der OpenLayers-Bibliothek. </w:t>
      </w:r>
      <w:r w:rsidR="00C511DB">
        <w:t xml:space="preserve">Als </w:t>
      </w:r>
      <w:proofErr w:type="spellStart"/>
      <w:r w:rsidR="00C511DB">
        <w:t>Hintergrundlayer</w:t>
      </w:r>
      <w:proofErr w:type="spellEnd"/>
      <w:r w:rsidR="00C511DB">
        <w:t xml:space="preserve"> kann man unter den von Google bereitgestellten </w:t>
      </w:r>
      <w:r w:rsidR="00CB2A5C">
        <w:t>Satelliten</w:t>
      </w:r>
      <w:r w:rsidR="00C511DB">
        <w:t xml:space="preserve">-, Karten- und Hybridansichten wählen. </w:t>
      </w:r>
      <w:r w:rsidR="00C511DB" w:rsidRPr="00DD7CF3">
        <w:t>Im Quelltext wird auch d</w:t>
      </w:r>
      <w:r w:rsidR="00DD7CF3" w:rsidRPr="00DD7CF3">
        <w:t>ie Google Maps API eingebunden.</w:t>
      </w:r>
      <w:r w:rsidR="00DD7CF3">
        <w:t xml:space="preserve"> Die erforderlichen Daten entstammen aus dem Datenpool von DB Netz.</w:t>
      </w:r>
    </w:p>
    <w:p w:rsidR="00D61A3C" w:rsidRDefault="00D61A3C" w:rsidP="002B2BCF">
      <w:pPr>
        <w:pStyle w:val="Textkrper"/>
      </w:pPr>
    </w:p>
    <w:p w:rsidR="005737AE" w:rsidRPr="00DD7CF3" w:rsidRDefault="005737AE" w:rsidP="002B2BCF">
      <w:pPr>
        <w:pStyle w:val="Textkrper"/>
      </w:pPr>
      <w:r>
        <w:lastRenderedPageBreak/>
        <w:t xml:space="preserve">Nicht öffentlich einsehbar ist das von der DB Netz AG, Abteilung Fahrweg betriebene Tool </w:t>
      </w:r>
      <w:proofErr w:type="spellStart"/>
      <w:r>
        <w:t>GeoViewer</w:t>
      </w:r>
      <w:proofErr w:type="spellEnd"/>
      <w:r>
        <w:t>. In diesem werden verschiedene Infrastrukturelemente und bahnrelevante Bereiche und Informationen zusammengetragen. Für die Benutzung sind nur freigeschaltete Mitarbeiter d</w:t>
      </w:r>
      <w:r w:rsidR="00D61A3C">
        <w:t>er Deutschen Bahn AG zugelassen. Es werden Lizenzgebühren verlangt.</w:t>
      </w:r>
      <w:r>
        <w:t xml:space="preserve"> </w:t>
      </w:r>
    </w:p>
    <w:p w:rsidR="006C20B3" w:rsidRDefault="00B335E3" w:rsidP="00B335E3">
      <w:pPr>
        <w:pStyle w:val="berschrift1"/>
      </w:pPr>
      <w:bookmarkStart w:id="37" w:name="_Ref485207465"/>
      <w:bookmarkStart w:id="38" w:name="_Toc491422677"/>
      <w:r>
        <w:t>Festlegung der Software-Plattform</w:t>
      </w:r>
      <w:r w:rsidR="00425373">
        <w:t xml:space="preserve"> und Bibliotheken</w:t>
      </w:r>
      <w:bookmarkEnd w:id="37"/>
      <w:bookmarkEnd w:id="38"/>
    </w:p>
    <w:p w:rsidR="00426168" w:rsidRPr="00426168" w:rsidRDefault="00426168" w:rsidP="00426168">
      <w:pPr>
        <w:pStyle w:val="berschrift2"/>
      </w:pPr>
      <w:bookmarkStart w:id="39" w:name="_Ref485193996"/>
      <w:bookmarkStart w:id="40" w:name="_Toc491422678"/>
      <w:r>
        <w:t>Geografische Verarbeitung</w:t>
      </w:r>
      <w:bookmarkEnd w:id="39"/>
      <w:bookmarkEnd w:id="40"/>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F1028A">
        <w:t>3</w:t>
      </w:r>
      <w:r w:rsidR="005712E1">
        <w:fldChar w:fldCharType="end"/>
      </w:r>
      <w:r w:rsidR="005712E1">
        <w:t xml:space="preserve"> e</w:t>
      </w:r>
      <w:r w:rsidR="002E3B23">
        <w:t>rläuterten Anforderungen erfüllt</w:t>
      </w:r>
      <w:r w:rsidR="005712E1">
        <w:t>.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1" w:name="_Ref483388348"/>
      <w:bookmarkStart w:id="42" w:name="_Toc491422679"/>
      <w:r>
        <w:t>Analyse verfügbarer Software-Plattformen</w:t>
      </w:r>
      <w:bookmarkEnd w:id="41"/>
      <w:bookmarkEnd w:id="42"/>
    </w:p>
    <w:p w:rsidR="005712E1" w:rsidRDefault="00C70157" w:rsidP="00426168">
      <w:pPr>
        <w:pStyle w:val="berschrift4"/>
      </w:pPr>
      <w:r>
        <w:t>I</w:t>
      </w:r>
      <w:r w:rsidR="008058C4">
        <w:t xml:space="preserve">nstallierbare </w:t>
      </w:r>
      <w:r w:rsidR="001665C9">
        <w:t>Desktop</w:t>
      </w:r>
      <w:r w:rsidR="005712E1">
        <w:t>-</w:t>
      </w:r>
      <w:r>
        <w:t>Anwendungen</w:t>
      </w:r>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Das Dokumentationstool für Telekommunikationsnetz</w:t>
      </w:r>
      <w:r w:rsidR="008D187D">
        <w:t>e</w:t>
      </w:r>
      <w:r w:rsidR="001D79F3">
        <w:t xml:space="preserve"> NeDocS, welches bei der Deutschen Bahn eingesetzt wird, erlaubt die Verknüpfung zwischen den in NeDocS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w:t>
      </w:r>
      <w:r w:rsidR="00DD7CF3">
        <w:t>kompilierten ausführbaren Dateien</w:t>
      </w:r>
      <w:r>
        <w:t xml:space="preserve"> unter der Lizenz GPL 2</w:t>
      </w:r>
      <w:r w:rsidR="00DD7CF3">
        <w:t>.</w:t>
      </w:r>
      <w:r>
        <w:t xml:space="preserve">0. Diese Lizenz erlaubt die freie Nutzung der Software auch für kommerzielle Zwecke und die Modifizierung der Software. QGIS ist durch eine Vielzahl von </w:t>
      </w:r>
      <w:r w:rsidR="00CB2A5C">
        <w:t>Plug-Ins</w:t>
      </w:r>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F1028A">
        <w:t>3.1</w:t>
      </w:r>
      <w:r>
        <w:fldChar w:fldCharType="end"/>
      </w:r>
      <w:r>
        <w:t xml:space="preserve"> geforderte Benutzerorientierung und Rechteverwaltung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r w:rsidR="00CB2A5C">
        <w:t>Plug-Ins</w:t>
      </w:r>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F1028A">
        <w:t>3.5</w:t>
      </w:r>
      <w:r w:rsidR="006B7E37">
        <w:fldChar w:fldCharType="end"/>
      </w:r>
      <w:r w:rsidR="006B7E37">
        <w:t xml:space="preserve">) durch die obligatorische </w:t>
      </w:r>
      <w:r w:rsidR="001665C9">
        <w:t>Desktop</w:t>
      </w:r>
      <w:r w:rsidR="006B7E37">
        <w:t xml:space="preserve">-Plattform, auch wenn beispielsweise QGIS-Versionen für </w:t>
      </w:r>
      <w:r w:rsidR="006B7E37">
        <w:lastRenderedPageBreak/>
        <w:t xml:space="preserve">Android, Windows, Linux und andere Betriebssysteme veröffentlicht sind. Denn durch verschiedene Plattformen ändern sich sowohl die Handhabung als auch die Erweiterungsmöglichkeiten durch </w:t>
      </w:r>
      <w:r w:rsidR="00CB2A5C">
        <w:t>Plug-Ins</w:t>
      </w:r>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-Software durch ein Zentrales 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NeDocS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r>
        <w:t>Web</w:t>
      </w:r>
      <w:r w:rsidR="00A77F6B">
        <w:t>basierte Anwendungen</w:t>
      </w:r>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„responsive design“ genannt) auch für mobile Plattformen brauchbar gemacht werden, ohne dass die gesonderte Programmierung einer mobilen Version notwendig </w:t>
      </w:r>
      <w:r w:rsidR="00CB2A5C">
        <w:t>ist. Responsive</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F1028A">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lastRenderedPageBreak/>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t xml:space="preserve">Webanwendungen sind weniger performant als Desktop-Anwendungen, da ihnen </w:t>
      </w:r>
      <w:r w:rsidR="00DD7CF3">
        <w:t xml:space="preserve">clientseitig </w:t>
      </w:r>
      <w:r>
        <w:t xml:space="preserve">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(Mapserver-Software wie MapServer oder Geoserver) entsteht insbesondere bei der Verarbeitung vieler Geodaten durch viele Benutzer ein hoher Ressourcenverbrauch. JavaScript-Bibliotheken, wie OpenLayers und Leaflet</w:t>
      </w:r>
      <w:r w:rsidR="00D4281B">
        <w:t>,</w:t>
      </w:r>
      <w:r w:rsidR="007511C0">
        <w:t xml:space="preserve"> führen Funktionen lokal auf</w:t>
      </w:r>
      <w:r w:rsidR="00D4281B">
        <w:t xml:space="preserve"> dem Endgerät des Benutzers aus.</w:t>
      </w:r>
      <w:r w:rsidR="007511C0">
        <w:t xml:space="preserve"> </w:t>
      </w:r>
      <w:r w:rsidR="00D4281B">
        <w:t xml:space="preserve">Dadurch sinkt </w:t>
      </w:r>
      <w:r w:rsidR="007511C0">
        <w:t>die Ausla</w:t>
      </w:r>
      <w:r w:rsidR="00D4281B">
        <w:t>stung des Webservers, da die Rechenprozesse auf das jeweilige</w:t>
      </w:r>
      <w:r w:rsidR="007511C0">
        <w:t xml:space="preserve"> Endgerät umgelagert</w:t>
      </w:r>
      <w:r w:rsidR="00D4281B">
        <w:t xml:space="preserve"> werden</w:t>
      </w:r>
      <w:r w:rsidR="007511C0">
        <w: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3" w:name="_Toc491422680"/>
      <w:r>
        <w:t>Auswahl der Software-Plattform</w:t>
      </w:r>
      <w:bookmarkEnd w:id="43"/>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F1028A">
        <w:t>5.1.1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4" w:name="_Ref483393771"/>
      <w:bookmarkStart w:id="45" w:name="_Ref483393761"/>
      <w:bookmarkStart w:id="46" w:name="_Toc491422711"/>
      <w:r>
        <w:t xml:space="preserve">Tabelle </w:t>
      </w:r>
      <w:fldSimple w:instr=" SEQ Tabelle \* ARABIC ">
        <w:r w:rsidR="00F1028A">
          <w:rPr>
            <w:noProof/>
          </w:rPr>
          <w:t>1</w:t>
        </w:r>
      </w:fldSimple>
      <w:bookmarkEnd w:id="44"/>
      <w:r w:rsidR="00FC2B13">
        <w:t>: Vor- und Nachteile von Desktop- und webbasierten Anwendungen</w:t>
      </w:r>
      <w:bookmarkEnd w:id="45"/>
      <w:r w:rsidR="000D32C9">
        <w:t xml:space="preserve"> im Sinne der Anforderungen</w:t>
      </w:r>
      <w:bookmarkEnd w:id="46"/>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F1028A">
        <w:t xml:space="preserve">Tabelle </w:t>
      </w:r>
      <w:r w:rsidR="00F1028A">
        <w:rPr>
          <w:noProof/>
        </w:rPr>
        <w:t>1</w:t>
      </w:r>
      <w:r w:rsidR="000D32C9">
        <w:fldChar w:fldCharType="end"/>
      </w:r>
      <w:r w:rsidR="000D32C9">
        <w:t xml:space="preserve"> </w:t>
      </w:r>
      <w:r>
        <w:t xml:space="preserve">wurden die Vor- und Nachteile nochmals übersichtlich dargelegt. </w:t>
      </w:r>
      <w:r w:rsidR="00943860">
        <w:t xml:space="preserve">Es muss betont werden, dass die Vor- und Nachteile der Plattformen im Sinne dieser Arbeit und nicht allgemein für GIS-Anwendungen gelten. Beispielsweise ist der Vorteil der Desktop-Anwendungen, dass sie ein </w:t>
      </w:r>
      <w:r w:rsidR="00D4281B">
        <w:t>eingehenderes</w:t>
      </w:r>
      <w:r w:rsidR="00943860">
        <w:t xml:space="preserve">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F1028A">
        <w:t xml:space="preserve">Tabelle </w:t>
      </w:r>
      <w:r w:rsidR="00F1028A">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7" w:name="_Toc491422681"/>
      <w:r>
        <w:t xml:space="preserve">Verfügbare webbasierte </w:t>
      </w:r>
      <w:r w:rsidR="006F2305">
        <w:t xml:space="preserve">anpassbare </w:t>
      </w:r>
      <w:r>
        <w:t>GIS-Anwendungen</w:t>
      </w:r>
      <w:bookmarkEnd w:id="47"/>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r>
        <w:t>OpenStreetMap</w:t>
      </w:r>
    </w:p>
    <w:p w:rsidR="00D4281B"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w:t>
      </w:r>
      <w:r w:rsidR="00D4281B">
        <w:t xml:space="preserve">(OSM) </w:t>
      </w:r>
      <w:r w:rsidR="009F3FA6">
        <w:t xml:space="preserve">hat so eine Landschaft und ist ein gutes Beispiel, welches </w:t>
      </w:r>
      <w:r w:rsidR="009F3FA6">
        <w:lastRenderedPageBreak/>
        <w:t xml:space="preserve">die Komplexität eines solchen </w:t>
      </w:r>
      <w:r w:rsidR="00E12F8B">
        <w:t>Unterfangens</w:t>
      </w:r>
      <w:r w:rsidR="009F3FA6">
        <w:t xml:space="preserve"> darstellt.</w:t>
      </w:r>
      <w:r w:rsidR="00E12F8B">
        <w:t xml:space="preserve"> </w:t>
      </w:r>
      <w:r w:rsidR="00DD7CF3">
        <w:t>OSM hat</w:t>
      </w:r>
      <w:r w:rsidR="001C74B9">
        <w:t xml:space="preserve"> eine breite Serverinfrastruktur,</w:t>
      </w:r>
      <w:r w:rsidR="00D4281B">
        <w:t xml:space="preserve"> die benötigt wird, um aus den rohen Geodaten eine anschauliche Webkarte zu generieren.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Genutzt wird die PostgreSQL-</w:t>
      </w:r>
      <w:r w:rsidR="00E66C5E">
        <w:t>Plattfo</w:t>
      </w:r>
      <w:r w:rsidR="005B754F">
        <w:t xml:space="preserve">rm. In der Datenbank liegen alle Objekte als Punkte, Linien oder </w:t>
      </w:r>
      <w:r w:rsidR="00E66C5E">
        <w:t>Relationen</w:t>
      </w:r>
      <w:r w:rsidR="00E66C5E">
        <w:rPr>
          <w:rStyle w:val="Funotenzeichen"/>
        </w:rPr>
        <w:footnoteReference w:id="6"/>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F1028A" w:rsidRPr="00F1028A">
        <w:rPr>
          <w:i/>
        </w:rPr>
        <w:t>Anlage 2: Dresden Hauptbahnhof Gleis 19 in OSM exportiert als XML (Stand 25. August 2017)</w:t>
      </w:r>
      <w:r w:rsidR="00A425EA" w:rsidRPr="00A425EA">
        <w:rPr>
          <w:i/>
        </w:rPr>
        <w:fldChar w:fldCharType="end"/>
      </w:r>
      <w:r w:rsidR="00A425EA" w:rsidRPr="00A425EA">
        <w:rPr>
          <w:i/>
        </w:rPr>
        <w:t>“</w:t>
      </w:r>
      <w:r w:rsidR="00A425EA">
        <w:rPr>
          <w:i/>
        </w:rPr>
        <w:t xml:space="preserve"> </w:t>
      </w:r>
      <w:r w:rsidR="00A425EA">
        <w:t xml:space="preserve">dienen. Zu sehen sind der Typ Objektes (way: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&lt;nd ref&gt;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ngezeigt und bearbeitet werden, sie eignen sich bisher aber noch nicht dazu, grafisch ansprechend angezeigt zu werden. Aus den Rohdaten werden bevor man OSM standartmäßig besucht sog. Kacheln im bekannten PNG-Format gerendert. Diese Kacheln werden Tiles genannt. Je nach Eigenschaften der Elemente und Konfiguration der Tile-Server sehen die Tiles anders aus. Es gibt verschiedene Projekte, die sich verschiedenen Tile-Varianten widmen: Es gibt beispielsweise Wander-Karten, topografische Karten und</w:t>
      </w:r>
      <w:r>
        <w:t xml:space="preserve"> </w:t>
      </w:r>
      <w:r w:rsidR="00BB4437">
        <w:t>Eisenbahnkarten.</w:t>
      </w:r>
      <w:r w:rsidR="00CB0C8A">
        <w:rPr>
          <w:rStyle w:val="Funotenzeichen"/>
        </w:rPr>
        <w:footnoteReference w:id="7"/>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ist komplex. Allein für die Webseite wird eine Linux-Distribution verlangt, mit PostgreSQL, ImageMagick, Ruby und anderen Zusatzprogrammen.</w:t>
      </w:r>
      <w:r w:rsidR="00CB0C8A">
        <w:rPr>
          <w:rStyle w:val="Funotenzeichen"/>
        </w:rPr>
        <w:footnoteReference w:id="8"/>
      </w:r>
      <w:r w:rsidR="00CB0C8A">
        <w:t xml:space="preserve"> </w:t>
      </w:r>
      <w:r w:rsidR="00DD7CF3">
        <w:t xml:space="preserve">Daneben birgt das Management </w:t>
      </w:r>
      <w:r w:rsidR="007D788A">
        <w:t>der Geodaten einen großen Administrationsaufwand, da eigene Geodaten verwendet werden. Es ist möglich und auch 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lastRenderedPageBreak/>
        <w:t>Da in dieser Arbeit keine neue Weltkarte geschaffen oder adaptiert werden soll, ist es nicht sinnvoll die Soft- und Hardware-Infrastruktur von OSM zu übernehmen.</w:t>
      </w:r>
    </w:p>
    <w:p w:rsidR="006F2305" w:rsidRDefault="006F2305" w:rsidP="00426168">
      <w:pPr>
        <w:pStyle w:val="berschrift4"/>
      </w:pPr>
      <w:r>
        <w:t>umap</w:t>
      </w:r>
    </w:p>
    <w:p w:rsidR="006F2305" w:rsidRPr="006F2305" w:rsidRDefault="006F2305" w:rsidP="006F2305">
      <w:pPr>
        <w:pStyle w:val="Textkrper"/>
      </w:pPr>
      <w:r>
        <w:t>umap ist ein Projekt de</w:t>
      </w:r>
      <w:r w:rsidR="00BF07BF">
        <w:t>r</w:t>
      </w:r>
      <w:r>
        <w:t xml:space="preserve"> OpenStreetMap-</w:t>
      </w:r>
      <w:r w:rsidR="00BF07BF">
        <w:t>Gemeinschaft</w:t>
      </w:r>
      <w:r>
        <w:t xml:space="preserve"> in Frankreich, welches auf das eigentliche OpenStreetMap aufsetzt. Die benutzerorientierte Oberfläche</w:t>
      </w:r>
      <w:r>
        <w:rPr>
          <w:rStyle w:val="Funotenzeichen"/>
        </w:rPr>
        <w:footnoteReference w:id="9"/>
      </w:r>
      <w:r>
        <w:t xml:space="preserve"> bietet jedem Anwender die Möglichkeit eigene Karten zu erstellen. Es wird das Layer-Prinzip verwendet, wie es aus vielen Bildbearbeitungsprogrammen aber auch CAD-Programmen bekannt ist. Es wird prinzipiell eine Hintergrundkarte gewählt, den Tilelayer in dem prinzipielle Informationen darge</w:t>
      </w:r>
      <w:r w:rsidR="00DD7CF3">
        <w:t>stellt werden. Das kann die Standartkarte</w:t>
      </w:r>
      <w:r>
        <w:t xml:space="preserve"> v</w:t>
      </w:r>
      <w:r w:rsidR="00F8106D">
        <w:t>on OSM sein, andere Tile-Server</w:t>
      </w:r>
      <w:r w:rsidR="00F8106D">
        <w:rPr>
          <w:rStyle w:val="Funotenzeichen"/>
        </w:rPr>
        <w:footnoteReference w:id="10"/>
      </w:r>
      <w:r>
        <w:t xml:space="preserve"> </w:t>
      </w:r>
      <w:r w:rsidR="003A1141">
        <w:t>oder lizenz</w:t>
      </w:r>
      <w:r w:rsidR="00BF07BF">
        <w:t>freie</w:t>
      </w:r>
      <w:r w:rsidR="003A1141">
        <w:t xml:space="preserv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38D05D42" wp14:editId="2C96847F">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48" w:name="_Toc491422701"/>
      <w:r>
        <w:t xml:space="preserve">Abbildung </w:t>
      </w:r>
      <w:fldSimple w:instr=" SEQ Abbildung \* ARABIC ">
        <w:r w:rsidR="00F1028A">
          <w:rPr>
            <w:noProof/>
          </w:rPr>
          <w:t>1</w:t>
        </w:r>
      </w:fldSimple>
      <w:r>
        <w:t>: erstellte umap-Karte der RDZ-Linie 11B im Abschnitt Cottbus-Guben</w:t>
      </w:r>
      <w:r w:rsidR="00EA0D82">
        <w:t xml:space="preserve"> (verfügbar auf </w:t>
      </w:r>
      <w:r w:rsidR="00EA0D82" w:rsidRPr="00EA0D82">
        <w:t>https://umap.openstreetmap.fr/de/map/rdz-gorlitz-guben_149763</w:t>
      </w:r>
      <w:r w:rsidR="00EA0D82">
        <w:t>)</w:t>
      </w:r>
      <w:bookmarkEnd w:id="48"/>
    </w:p>
    <w:p w:rsidR="00EA0D82" w:rsidRDefault="003A1141" w:rsidP="008D187D">
      <w:r>
        <w:t>Abbildung 1 zeigt eine solche Karte</w:t>
      </w:r>
      <w:r w:rsidR="008D187D">
        <w:t>. Aufgabe war es alle Stationen einer R</w:t>
      </w:r>
      <w:r w:rsidR="007508F1">
        <w:t>DZ</w:t>
      </w:r>
      <w:r w:rsidR="008D187D">
        <w:rPr>
          <w:rStyle w:val="Funotenzeichen"/>
        </w:rPr>
        <w:footnoteReference w:id="11"/>
      </w:r>
      <w:r w:rsidR="008D187D">
        <w:t xml:space="preserve">-Linie in einem gegebenen Abschnitt übersichtlich auf einer Karte darzustellen. Es wurde umap als Plattform </w:t>
      </w:r>
      <w:r w:rsidR="008D187D">
        <w:lastRenderedPageBreak/>
        <w:t xml:space="preserve">genutzt, die Koordinaten entstammen aus </w:t>
      </w:r>
      <w:r w:rsidR="00CB2A5C">
        <w:t>NeDocS</w:t>
      </w:r>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Tilelayer einzufügen. Das Einbinden der OpenRailWayMap </w:t>
      </w:r>
      <w:r w:rsidR="00B15669">
        <w:t>würde, da sie ein Overlay-Tile zurückgibt, nur auf einem grauen Hintergrund zu sehen sein.</w:t>
      </w:r>
    </w:p>
    <w:p w:rsidR="00B15669" w:rsidRDefault="00B15669" w:rsidP="00426168">
      <w:pPr>
        <w:pStyle w:val="berschrift4"/>
      </w:pPr>
      <w:r>
        <w:t>Google Maps API</w:t>
      </w:r>
    </w:p>
    <w:p w:rsidR="005A4FA5" w:rsidRDefault="00813711" w:rsidP="00B15669">
      <w:r>
        <w:t>Die Google Maps API ist eine proprietäre Schnittstelle für GIS-Anwendungen die in verschiedenen Zweigen angeb</w:t>
      </w:r>
      <w:r w:rsidR="00BF07BF">
        <w:t xml:space="preserve">oten wird. Die Zweige enthalten </w:t>
      </w:r>
      <w:r>
        <w:t xml:space="preserve">Schnittstellen für </w:t>
      </w:r>
      <w:r w:rsidR="00BF07BF">
        <w:t xml:space="preserve">die gängigen </w:t>
      </w:r>
      <w:r w:rsidR="00DA48B3">
        <w:t>Plattformen. M</w:t>
      </w:r>
      <w:r>
        <w:t xml:space="preserve">obile Applikationen für Android und iOS zu entwickeln würde durch das </w:t>
      </w:r>
      <w:r w:rsidR="00DA48B3">
        <w:t>N</w:t>
      </w:r>
      <w:r>
        <w:t xml:space="preserve">utzen der Google Maps API vereinfacht werden. Der Autor entschied sich </w:t>
      </w:r>
      <w:r w:rsidR="00DA48B3">
        <w:t xml:space="preserve">im vorherigen Abschnitt </w:t>
      </w:r>
      <w:r>
        <w:t xml:space="preserve">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00F1028A">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49" w:name="_Ref485207441"/>
      <w:r>
        <w:t>Leaflet</w:t>
      </w:r>
      <w:r w:rsidR="005449C9">
        <w:t xml:space="preserve"> und OpenLayers</w:t>
      </w:r>
      <w:bookmarkEnd w:id="49"/>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DA48B3" w:rsidRDefault="005D0C1D" w:rsidP="00885754">
      <w:r>
        <w:t>Die Funktionsweise der beiden Biblio</w:t>
      </w:r>
      <w:r w:rsidR="00DA48B3">
        <w:t>theken ist gleich. Durch auf dem</w:t>
      </w:r>
      <w:r>
        <w:t xml:space="preserve"> Client</w:t>
      </w:r>
      <w:r w:rsidR="00DA48B3">
        <w:t>system</w:t>
      </w:r>
      <w:r>
        <w:t xml:space="preserve">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r w:rsidR="00CB2A5C">
        <w:t>Plug-Ins</w:t>
      </w:r>
      <w:r>
        <w:t xml:space="preserve"> von Drittanbietern zeigt, dass OpenLayers von den Funktionen lebt, welches es sich selbst in seiner Bibliothek mitbringt, während die Funktionen von Leaflet durch eine Vielzahl von </w:t>
      </w:r>
      <w:r w:rsidR="00CB2A5C">
        <w:t>Plug-Ins</w:t>
      </w:r>
      <w:r w:rsidR="00DA48B3">
        <w:t xml:space="preserve"> erweitert werden können.</w:t>
      </w:r>
    </w:p>
    <w:p w:rsidR="00522526" w:rsidRDefault="005D0C1D" w:rsidP="00885754">
      <w:r>
        <w:t xml:space="preserve">OpenLayers </w:t>
      </w:r>
      <w:r w:rsidR="00DA48B3">
        <w:t xml:space="preserve">gilt </w:t>
      </w:r>
      <w:r>
        <w:t>als detaillierter was GIS-Anwendungen</w:t>
      </w:r>
      <w:r w:rsidR="00CB0C8A">
        <w:t xml:space="preserve"> </w:t>
      </w:r>
      <w:r>
        <w:t>angeht</w:t>
      </w:r>
      <w:r w:rsidR="00653651">
        <w:t>.</w:t>
      </w:r>
      <w:r w:rsidR="00DA48B3">
        <w:rPr>
          <w:rStyle w:val="Funotenzeichen"/>
        </w:rPr>
        <w:footnoteReference w:id="15"/>
      </w:r>
      <w:r w:rsidR="00653651">
        <w:t xml:space="preserve"> </w:t>
      </w:r>
      <w:r w:rsidR="00E02A4D">
        <w:t xml:space="preserve">Da die Bibliotheken sich ansonsten sehr ähnlich sind, soll nun die Schwierigkeit der Erlernbarkeit der Syntax verglichen werden. </w:t>
      </w:r>
      <w:r w:rsidR="00653651">
        <w:t>Eine selbst gestellte Beispielaufgabe soll den Programmieraufwand mit Leaflet und OpenLayers vergleichen:</w:t>
      </w:r>
    </w:p>
    <w:p w:rsidR="00653651" w:rsidRDefault="00653651" w:rsidP="00885754">
      <w:r>
        <w:t>Erstellen Sie eine Webkarte mit folgenden Anforderungen:</w:t>
      </w:r>
    </w:p>
    <w:p w:rsidR="00653651" w:rsidRDefault="00653651" w:rsidP="00653651">
      <w:pPr>
        <w:pStyle w:val="Listenabsatz"/>
        <w:numPr>
          <w:ilvl w:val="0"/>
          <w:numId w:val="36"/>
        </w:numPr>
      </w:pPr>
      <w:r>
        <w:t xml:space="preserve">Die OSM </w:t>
      </w:r>
      <w:r w:rsidR="00EC29AE">
        <w:t>Transport</w:t>
      </w:r>
      <w:r>
        <w:t xml:space="preserve"> Map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 xml:space="preserve">Da der Autor </w:t>
      </w:r>
      <w:r w:rsidR="00522526">
        <w:t>zum Zeitpunkt dieser Aufgabenstellung</w:t>
      </w:r>
      <w:r>
        <w:t xml:space="preserve">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w:t>
      </w:r>
      <w:r>
        <w:lastRenderedPageBreak/>
        <w:t>Suchmaschinen und anderen Webseiten oder Literatur wurde bewusst verzichtet. Es wurden die aktuellsten Versionen von OpenLayers und Leaflet (Stand: 08. Juni 2017) verwendet.</w:t>
      </w:r>
    </w:p>
    <w:p w:rsidR="000A1CD9" w:rsidRDefault="00AC7E81" w:rsidP="00AC7E81">
      <w:r w:rsidRPr="00AC7E81">
        <w:t>Die JavaScript-</w:t>
      </w:r>
      <w:r>
        <w:t>Codes</w:t>
      </w:r>
      <w:r w:rsidR="009C743E">
        <w:t xml:space="preserve"> in </w:t>
      </w:r>
      <w:r w:rsidR="009C743E">
        <w:fldChar w:fldCharType="begin"/>
      </w:r>
      <w:r w:rsidR="009C743E">
        <w:instrText xml:space="preserve"> REF _Ref484678173 \h </w:instrText>
      </w:r>
      <w:r w:rsidR="009C743E">
        <w:fldChar w:fldCharType="separate"/>
      </w:r>
      <w:r w:rsidR="00F1028A">
        <w:t xml:space="preserve">Tabelle </w:t>
      </w:r>
      <w:r w:rsidR="00F1028A">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F1028A">
        <w:rPr>
          <w:noProof/>
        </w:rPr>
        <w:t>18</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E9785C">
      <w:r>
        <w:t xml:space="preserve">OpenLayers wirkt im Code als auch in den Beispielen </w:t>
      </w:r>
      <w:r w:rsidR="00D4281B">
        <w:t xml:space="preserve">als eingehenderes </w:t>
      </w:r>
      <w:r>
        <w:t xml:space="preserve">Tool für GIS-Anwendungen, als es Leaflet tut. Leaflet </w:t>
      </w:r>
      <w:r w:rsidR="00D4281B">
        <w:t>wirkt dagegen</w:t>
      </w:r>
      <w:r>
        <w:t xml:space="preserve"> sowohl im Code, als auch in der Dokumentation und in den Beispielen</w:t>
      </w:r>
      <w:r w:rsidR="00D4281B">
        <w:t xml:space="preserve"> als weniger komplex.</w:t>
      </w:r>
      <w:r>
        <w:t xml:space="preserve"> Die vom Autor dieser Arbeit gemachten Eindrücke werden auch von anderen Programmierern geteilt. Der spanische Entwickler für Indoor</w:t>
      </w:r>
      <w:r w:rsidR="00CD5639">
        <w:t xml:space="preserve">-Karten </w:t>
      </w:r>
      <w:r w:rsidRPr="00173D3A">
        <w:t>Iván Sánchez Ortega</w:t>
      </w:r>
      <w:r>
        <w:t xml:space="preserve"> beschreibt in einer Bildschirmpräsentation</w:t>
      </w:r>
      <w:r>
        <w:rPr>
          <w:rStyle w:val="Funotenzeichen"/>
        </w:rPr>
        <w:footnoteReference w:id="16"/>
      </w:r>
      <w:r w:rsidR="00CD5639">
        <w:t xml:space="preserve"> zusammenfassend folgende objektive Vor- und Nachteile:</w:t>
      </w:r>
      <w:r w:rsidR="006428B8">
        <w:br w:type="page"/>
      </w:r>
    </w:p>
    <w:p w:rsidR="00173D3A" w:rsidRDefault="00CD5639" w:rsidP="00CD5639">
      <w:pPr>
        <w:pStyle w:val="Listenabsatz"/>
        <w:numPr>
          <w:ilvl w:val="0"/>
          <w:numId w:val="37"/>
        </w:numPr>
      </w:pPr>
      <w:r>
        <w:lastRenderedPageBreak/>
        <w:t>Die Beginnerfreundlichkeit ist bei Leaflet gegeben, während OpenLayers sich an GIS-Spezialisten wendet (Kapitel 3, Seite 6)</w:t>
      </w:r>
    </w:p>
    <w:p w:rsidR="00CD5639" w:rsidRDefault="00CD5639" w:rsidP="00CD5639">
      <w:pPr>
        <w:pStyle w:val="Listenabsatz"/>
        <w:numPr>
          <w:ilvl w:val="0"/>
          <w:numId w:val="37"/>
        </w:numPr>
      </w:pPr>
      <w:r>
        <w:t>Leaflet bringt weniger Funktionen selbst mit, bietet aber durch über 200 Plugins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Bestimmte Funktionen, wie eine Rotation d</w:t>
      </w:r>
      <w:r w:rsidR="00CB2A5C">
        <w:t>er Karte sind mit Leaflet nicht</w:t>
      </w:r>
      <w:r>
        <w:t xml:space="preserve"> nur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522526">
            <w:pPr>
              <w:spacing w:after="0" w:line="240" w:lineRule="auto"/>
              <w:jc w:val="left"/>
              <w:rPr>
                <w:rFonts w:ascii="Consolas" w:hAnsi="Consolas" w:cs="Consolas"/>
                <w:color w:val="00B050"/>
              </w:rPr>
            </w:pPr>
            <w:r w:rsidRPr="009C743E">
              <w:rPr>
                <w:rFonts w:ascii="Consolas" w:hAnsi="Consolas" w:cs="Consolas"/>
                <w:color w:val="00B050"/>
              </w:rPr>
              <w:t>// Karte initialisieren</w:t>
            </w:r>
          </w:p>
          <w:p w:rsidR="009C743E" w:rsidRPr="009C743E" w:rsidRDefault="009C743E" w:rsidP="00522526">
            <w:pPr>
              <w:spacing w:after="0" w:line="240" w:lineRule="auto"/>
              <w:jc w:val="left"/>
              <w:rPr>
                <w:rFonts w:ascii="Consolas" w:hAnsi="Consolas" w:cs="Consolas"/>
              </w:rPr>
            </w:pP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 xml:space="preserve">var map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layers: [</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 xml:space="preserve">var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src: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w:t>
            </w:r>
          </w:p>
          <w:p w:rsidR="009C743E" w:rsidRPr="00AC7E81" w:rsidRDefault="009C743E" w:rsidP="00522526">
            <w:pPr>
              <w:spacing w:after="0" w:line="240" w:lineRule="auto"/>
              <w:jc w:val="left"/>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522526">
            <w:pPr>
              <w:spacing w:after="0" w:line="240" w:lineRule="auto"/>
              <w:jc w:val="left"/>
              <w:rPr>
                <w:rFonts w:ascii="Consolas" w:hAnsi="Consolas" w:cs="Consolas"/>
              </w:rPr>
            </w:pPr>
            <w:r w:rsidRPr="009C743E">
              <w:rPr>
                <w:rFonts w:ascii="Consolas" w:hAnsi="Consolas" w:cs="Consolas"/>
                <w:color w:val="00B050"/>
              </w:rPr>
              <w:t>//Karte initialisieren</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var map = L.map('map').</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522526">
            <w:pPr>
              <w:spacing w:after="0" w:line="240" w:lineRule="auto"/>
              <w:jc w:val="left"/>
              <w:rPr>
                <w:rFonts w:ascii="Consolas" w:hAnsi="Consolas" w:cs="Consolas"/>
              </w:rPr>
            </w:pP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 xml:space="preserve">    attribution: '&amp;copy; &lt;a href="http://osm.org/copyright"&gt;OpenStreetMap&lt;/a&gt; contributors'</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(map);</w:t>
            </w: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rPr>
            </w:pPr>
            <w:r w:rsidRPr="009C743E">
              <w:rPr>
                <w:rFonts w:ascii="Consolas" w:hAnsi="Consolas" w:cs="Consolas"/>
                <w:color w:val="00B050"/>
              </w:rPr>
              <w:t>//Marker hinzufügen</w:t>
            </w:r>
          </w:p>
          <w:p w:rsidR="00AC7E81" w:rsidRPr="00AC7E81" w:rsidRDefault="00AC7E81" w:rsidP="00522526">
            <w:pPr>
              <w:spacing w:after="0" w:line="240" w:lineRule="auto"/>
              <w:jc w:val="left"/>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(map);</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ab/>
            </w:r>
          </w:p>
          <w:p w:rsidR="00AC7E81" w:rsidRPr="00AC7E81" w:rsidRDefault="00AC7E81" w:rsidP="00522526">
            <w:pPr>
              <w:keepNext/>
              <w:spacing w:after="0" w:line="240" w:lineRule="auto"/>
              <w:jc w:val="left"/>
              <w:rPr>
                <w:rFonts w:ascii="Consolas" w:hAnsi="Consolas" w:cs="Consolas"/>
              </w:rPr>
            </w:pPr>
            <w:r w:rsidRPr="00AC7E81">
              <w:rPr>
                <w:rFonts w:ascii="Consolas" w:hAnsi="Consolas" w:cs="Consolas"/>
              </w:rPr>
              <w:tab/>
            </w:r>
          </w:p>
        </w:tc>
      </w:tr>
    </w:tbl>
    <w:p w:rsidR="009C743E" w:rsidRDefault="009C743E" w:rsidP="009C743E">
      <w:pPr>
        <w:pStyle w:val="Beschriftung"/>
      </w:pPr>
      <w:bookmarkStart w:id="50" w:name="_Ref484678173"/>
      <w:bookmarkStart w:id="51" w:name="_Ref484679810"/>
      <w:bookmarkStart w:id="52" w:name="_Toc491422712"/>
      <w:r>
        <w:t xml:space="preserve">Tabelle </w:t>
      </w:r>
      <w:fldSimple w:instr=" SEQ Tabelle \* ARABIC ">
        <w:r w:rsidR="00F1028A">
          <w:rPr>
            <w:noProof/>
          </w:rPr>
          <w:t>2</w:t>
        </w:r>
      </w:fldSimple>
      <w:bookmarkEnd w:id="50"/>
      <w:r w:rsidR="00031820">
        <w:t>:</w:t>
      </w:r>
      <w:r>
        <w:t xml:space="preserve"> </w:t>
      </w:r>
      <w:r w:rsidRPr="00D95A7D">
        <w:t>Vergleich JavaScript-Code von OpenLayers und Leaflet</w:t>
      </w:r>
      <w:bookmarkEnd w:id="51"/>
      <w:bookmarkEnd w:id="52"/>
    </w:p>
    <w:p w:rsidR="009C743E" w:rsidRDefault="009C743E">
      <w:pPr>
        <w:spacing w:after="0" w:line="240" w:lineRule="auto"/>
        <w:jc w:val="left"/>
      </w:pPr>
      <w:r>
        <w:br w:type="page"/>
      </w:r>
    </w:p>
    <w:p w:rsidR="00FC0885" w:rsidRDefault="00426168" w:rsidP="00426168">
      <w:pPr>
        <w:pStyle w:val="berschrift2"/>
      </w:pPr>
      <w:bookmarkStart w:id="53" w:name="_Ref485630969"/>
      <w:bookmarkStart w:id="54" w:name="_Toc491422682"/>
      <w:r>
        <w:lastRenderedPageBreak/>
        <w:t>Datenspeicherung, -verarbeitung und Benutzeroberfläche</w:t>
      </w:r>
      <w:bookmarkEnd w:id="53"/>
      <w:bookmarkEnd w:id="54"/>
    </w:p>
    <w:p w:rsidR="00FC0885" w:rsidRDefault="00FC0885" w:rsidP="00FC0885">
      <w:r>
        <w:t xml:space="preserve">In Punkt </w:t>
      </w:r>
      <w:r>
        <w:fldChar w:fldCharType="begin"/>
      </w:r>
      <w:r>
        <w:instrText xml:space="preserve"> REF _Ref485193996 \r \h </w:instrText>
      </w:r>
      <w:r>
        <w:fldChar w:fldCharType="separate"/>
      </w:r>
      <w:r w:rsidR="00F1028A">
        <w:t>5.1</w:t>
      </w:r>
      <w:r>
        <w:fldChar w:fldCharType="end"/>
      </w:r>
      <w:r>
        <w:t xml:space="preserve"> wurde eine webbasierte </w:t>
      </w:r>
      <w:r w:rsidR="00CB2A5C">
        <w:t>JavaScript</w:t>
      </w:r>
      <w:r>
        <w:t xml:space="preserve">-Bibliothek für GIS-Anwendungen gewählt. Diese bringt nicht alle im Abschnitt </w:t>
      </w:r>
      <w:r>
        <w:fldChar w:fldCharType="begin"/>
      </w:r>
      <w:r>
        <w:instrText xml:space="preserve"> REF _Ref483381216 \r \h </w:instrText>
      </w:r>
      <w:r>
        <w:fldChar w:fldCharType="separate"/>
      </w:r>
      <w:r w:rsidR="00F1028A">
        <w:t>3.1</w:t>
      </w:r>
      <w:r>
        <w:fldChar w:fldCharType="end"/>
      </w:r>
      <w:r>
        <w:t xml:space="preserve"> geforderten Funktionen mit, weswegen zusätzliche Software-Komponenten notwendig sind. Aufgrund der Auswahl einer Browser-Anwendung für die geografischen Verarbeitungen, </w:t>
      </w:r>
      <w:r w:rsidR="00522526">
        <w:t>bietet sich zunächst der Einsatz eines Webservers an</w:t>
      </w:r>
      <w:r>
        <w:t>. Verbreitet sind PHP</w:t>
      </w:r>
      <w:r w:rsidR="00705C71">
        <w:rPr>
          <w:rStyle w:val="Funotenzeichen"/>
        </w:rPr>
        <w:footnoteReference w:id="17"/>
      </w:r>
      <w:r>
        <w:t>- und MySQL</w:t>
      </w:r>
      <w:r w:rsidR="00705C71">
        <w:rPr>
          <w:rStyle w:val="Funotenzeichen"/>
        </w:rPr>
        <w:footnoteReference w:id="18"/>
      </w:r>
      <w:r>
        <w:t>-Plattforme</w:t>
      </w:r>
      <w:r w:rsidR="00705C71">
        <w:t>n. Sie erlauben das dynamische E</w:t>
      </w:r>
      <w:r>
        <w:t>rzeugen von Webseiten</w:t>
      </w:r>
      <w:r w:rsidR="00705C71">
        <w:t xml:space="preserve"> mittels PHP und eine </w:t>
      </w:r>
      <w:proofErr w:type="spellStart"/>
      <w:r w:rsidR="00CB2A5C">
        <w:t>hochperformante</w:t>
      </w:r>
      <w:proofErr w:type="spellEnd"/>
      <w:r w:rsidR="00705C71">
        <w:t xml:space="preserve"> Speicherung von Daten mittels MySQL. PHP- und MySQL sind anders als andere Webskriptsprachen und Datenbankplattformen, auf den mei</w:t>
      </w:r>
      <w:r w:rsidR="00CB2A5C">
        <w:t>s</w:t>
      </w:r>
      <w:r w:rsidR="00705C71">
        <w:t>ten Webhostern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F1028A">
        <w:t xml:space="preserve">Abbildung </w:t>
      </w:r>
      <w:r w:rsidR="00F1028A">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2565B59C" wp14:editId="49F4E15C">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5" w:name="_Ref485202581"/>
      <w:bookmarkStart w:id="56" w:name="_Toc491422702"/>
      <w:r>
        <w:t xml:space="preserve">Abbildung </w:t>
      </w:r>
      <w:fldSimple w:instr=" SEQ Abbildung \* ARABIC ">
        <w:r w:rsidR="00F1028A">
          <w:rPr>
            <w:noProof/>
          </w:rPr>
          <w:t>2</w:t>
        </w:r>
      </w:fldSimple>
      <w:bookmarkEnd w:id="55"/>
      <w:r>
        <w:t>: Architektur der benötigten bzw. verwendeten Hardware</w:t>
      </w:r>
      <w:r w:rsidR="00031820">
        <w:t>infrastruktur</w:t>
      </w:r>
      <w:bookmarkEnd w:id="56"/>
    </w:p>
    <w:p w:rsidR="00705C71" w:rsidRDefault="00705C71" w:rsidP="00FC0885">
      <w:r>
        <w:lastRenderedPageBreak/>
        <w:t>Zur Vereinfachung und Zeitersparnis soll ein Framework</w:t>
      </w:r>
      <w:r w:rsidR="00021D3E">
        <w:rPr>
          <w:rStyle w:val="Funotenzeichen"/>
        </w:rPr>
        <w:footnoteReference w:id="19"/>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responsive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20"/>
      </w:r>
      <w:r w:rsidR="00021D3E">
        <w:t>-Framework „</w:t>
      </w:r>
      <w:r w:rsidR="00021D3E" w:rsidRPr="00021D3E">
        <w:t>gentelella</w:t>
      </w:r>
      <w:r w:rsidR="00021D3E">
        <w:t xml:space="preserve">“ von Colorlib.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bookmarkStart w:id="57" w:name="_Toc491422683"/>
      <w:r>
        <w:t>Programmierung der Software</w:t>
      </w:r>
      <w:bookmarkEnd w:id="57"/>
    </w:p>
    <w:p w:rsidR="001E4630" w:rsidRDefault="001E4630" w:rsidP="001E4630">
      <w:pPr>
        <w:pStyle w:val="Textkrper"/>
      </w:pPr>
      <w:r>
        <w:t xml:space="preserve">Da die Ausführung von PHP-Skripten, sowie das Hosten von MySQL-Datenbanken eine Webserversoftware benötigt, wurde die Softwaresammlung XAMPP in einer portablen Version herangezogen. Programmiert </w:t>
      </w:r>
      <w:r w:rsidR="00522526">
        <w:t xml:space="preserve">wurde mit der Entwicklungsumgebung PhpStorm. </w:t>
      </w:r>
      <w:r>
        <w:t>Für die Datenbankadministration wurde zunächst das in XAMPP mitgelieferte Webtool phpmyadmin benutzt. Aufgrund der Masse an getaner Verarbeitungen und Abrufe, sowie wegen der wenig performanten Oberfläche wurde im Laufe de</w:t>
      </w:r>
      <w:r w:rsidR="00796DC2">
        <w:t>r Entwicklung auf die Datenbankverwaltungs</w:t>
      </w:r>
      <w:r>
        <w:t>software HeidiSQL zurückgegriffen</w:t>
      </w:r>
      <w:r w:rsidR="00796DC2">
        <w:t xml:space="preserve">. Weiterhin wurde bei dem Git-Bereitsteller github.com ein Repository angelegt. Dies erlaubt das Programmieren an </w:t>
      </w:r>
      <w:r w:rsidR="00796DC2" w:rsidRPr="00D61A3C">
        <w:t>verschiedenen Standorten sowie eine Historie über vergangene Änderungen. Der Quelltext der Webanwendung, sowie der Karte ist frei verfügbar. Im</w:t>
      </w:r>
      <w:r w:rsidR="00796DC2">
        <w:t xml:space="preserve">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beiden Teilen, da in dieser die Projektdetails inklusive der geografischen Standorte hinterlegt sind. Weiterhin liegen da die Daten der Benutzerkonten, weswegen eine zusätzliche Interaktion zwischen Datenbank und Weboberfläche stattfindet. Der normale Benutzer hat dabei nur 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F1028A">
        <w:t xml:space="preserve">Abbildung </w:t>
      </w:r>
      <w:r w:rsidR="00F1028A">
        <w:rPr>
          <w:noProof/>
        </w:rPr>
        <w:t>2</w:t>
      </w:r>
      <w:r w:rsidR="006A4724">
        <w:fldChar w:fldCharType="end"/>
      </w:r>
      <w:r w:rsidR="006A4724">
        <w:t>)</w:t>
      </w:r>
    </w:p>
    <w:p w:rsidR="00031820" w:rsidRDefault="00031820" w:rsidP="00031820">
      <w:pPr>
        <w:pStyle w:val="Textkrper"/>
      </w:pPr>
      <w:r>
        <w:lastRenderedPageBreak/>
        <w:t xml:space="preserve">Nachfolgend werden Details zur Ideenfindung und –durchsetzung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EB2698" w:rsidP="00031820">
      <w:pPr>
        <w:pStyle w:val="berschrift2"/>
      </w:pPr>
      <w:bookmarkStart w:id="58" w:name="_Ref487432038"/>
      <w:bookmarkStart w:id="59" w:name="_Toc491422684"/>
      <w:r>
        <w:t>Details zur Programmierung der g</w:t>
      </w:r>
      <w:r w:rsidR="00031820">
        <w:t>eografischen Anwendungen</w:t>
      </w:r>
      <w:bookmarkEnd w:id="58"/>
      <w:bookmarkEnd w:id="59"/>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rsidR="00F1028A">
        <w:t>5</w:t>
      </w:r>
      <w:r>
        <w:fldChar w:fldCharType="end"/>
      </w:r>
      <w:r>
        <w:t xml:space="preserve"> erläutert soll die JavaScript-Bibliothek Leaflet zum Einsatz kommen. Eine bloße Webkarte zu erstellen, um sie im Webbrowser anzeigen zu können</w:t>
      </w:r>
      <w:r w:rsidR="00522526">
        <w:t>,</w:t>
      </w:r>
      <w:r>
        <w:t xml:space="preserve"> bedarf dabei nur wenige Zeilen wie in </w:t>
      </w:r>
      <w:r>
        <w:fldChar w:fldCharType="begin"/>
      </w:r>
      <w:r>
        <w:instrText xml:space="preserve"> REF _Ref484678173 \h </w:instrText>
      </w:r>
      <w:r>
        <w:fldChar w:fldCharType="separate"/>
      </w:r>
      <w:r w:rsidR="00F1028A">
        <w:t xml:space="preserve">Tabelle </w:t>
      </w:r>
      <w:r w:rsidR="00F1028A">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w:t>
      </w:r>
      <w:r w:rsidR="00522526">
        <w:t>ipte, wie die Leaflet-Bibliothek</w:t>
      </w:r>
      <w:r w:rsidR="000D238C">
        <w:t xml:space="preserve">, sowie verwendete Plugins,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w:t>
      </w:r>
      <w:proofErr w:type="gramStart"/>
      <w:r w:rsidRPr="003C3140">
        <w:rPr>
          <w:rFonts w:ascii="Consolas" w:hAnsi="Consolas" w:cs="Consolas"/>
          <w:lang w:val="en-US"/>
        </w:rPr>
        <w:t>html</w:t>
      </w:r>
      <w:proofErr w:type="gramEnd"/>
      <w:r w:rsidRPr="003C3140">
        <w:rPr>
          <w:rFonts w:ascii="Consolas" w:hAnsi="Consolas" w:cs="Consolas"/>
          <w:lang w:val="en-US"/>
        </w:rPr>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head</w:t>
      </w:r>
      <w:proofErr w:type="gramEnd"/>
      <w:r w:rsidRPr="003C3140">
        <w:rPr>
          <w:rFonts w:ascii="Consolas" w:hAnsi="Consolas" w:cs="Consolas"/>
          <w:lang w:val="en-US"/>
        </w:rPr>
        <w:t>&gt;</w:t>
      </w:r>
    </w:p>
    <w:p w:rsidR="003C3140" w:rsidRPr="003C3140" w:rsidRDefault="003C3140" w:rsidP="003C3140">
      <w:pPr>
        <w:pStyle w:val="Quellcode"/>
      </w:pPr>
      <w:r w:rsidRPr="003C3140">
        <w:t xml:space="preserve">      &lt;</w:t>
      </w:r>
      <w:proofErr w:type="gramStart"/>
      <w:r w:rsidRPr="003C3140">
        <w:t>title&gt;</w:t>
      </w:r>
      <w:proofErr w:type="gramEnd"/>
      <w:r w:rsidRPr="003C3140">
        <w:t>Leaflet Beispiel &lt;/title&gt;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charset="utf-8" /&gt;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rel="stylesheet" href="leaflet/leaflet.css"&gt;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script</w:t>
      </w:r>
      <w:proofErr w:type="gramEnd"/>
      <w:r w:rsidRPr="003C3140">
        <w:rPr>
          <w:rFonts w:ascii="Consolas" w:hAnsi="Consolas" w:cs="Consolas"/>
          <w:lang w:val="en-US"/>
        </w:rPr>
        <w:t xml:space="preserve"> src="leaflet/leaflet.js"&gt;&lt;/script&gt;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w:t>
      </w:r>
      <w:proofErr w:type="gramStart"/>
      <w:r w:rsidRPr="003C3140">
        <w:t>body</w:t>
      </w:r>
      <w:proofErr w:type="gramEnd"/>
      <w:r w:rsidRPr="003C3140">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w:t>
      </w:r>
      <w:proofErr w:type="gramStart"/>
      <w:r w:rsidRPr="003C3140">
        <w:rPr>
          <w:rFonts w:ascii="Consolas" w:hAnsi="Consolas" w:cs="Consolas"/>
          <w:lang w:val="en-US"/>
        </w:rPr>
        <w:t>400px;</w:t>
      </w:r>
      <w:proofErr w:type="gramEnd"/>
      <w:r w:rsidRPr="003C3140">
        <w:rPr>
          <w:rFonts w:ascii="Consolas" w:hAnsi="Consolas" w:cs="Consolas"/>
          <w:lang w:val="en-US"/>
        </w:rPr>
        <w:t>"&gt;&lt;/div&gt;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src="leaflet_beispiel.js"&gt;&lt;/script&gt;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&lt;/html&gt;</w:t>
      </w:r>
    </w:p>
    <w:p w:rsidR="003C3140" w:rsidRPr="008F1418" w:rsidRDefault="003C3140" w:rsidP="003C3140">
      <w:pPr>
        <w:spacing w:after="0" w:line="240" w:lineRule="auto"/>
        <w:rPr>
          <w:rFonts w:ascii="Consolas" w:hAnsi="Consolas" w:cs="Consolas"/>
        </w:rPr>
      </w:pPr>
    </w:p>
    <w:p w:rsidR="00663C66" w:rsidRDefault="003C3140" w:rsidP="003C3140">
      <w:r>
        <w:t>Der</w:t>
      </w:r>
      <w:r w:rsidR="00522526">
        <w:t xml:space="preserve"> zweite</w:t>
      </w:r>
      <w:r>
        <w:t xml:space="preserve"> Meta-Tag macht die Karte responsive. Mit dem eingebundenen Stylesheet </w:t>
      </w:r>
      <w:r w:rsidRPr="005737AE">
        <w:rPr>
          <w:rStyle w:val="QuellcodeZchn"/>
          <w:lang w:val="de-DE"/>
        </w:rPr>
        <w:t>leaflet.css</w:t>
      </w:r>
      <w:r>
        <w:t xml:space="preserve"> wird das Aussehen verschiedener Kartenelemente, wie die Mitwirkendenen-Fußzeile bestimmt. Die eingebundene </w:t>
      </w:r>
      <w:r w:rsidRPr="005737AE">
        <w:rPr>
          <w:rStyle w:val="QuellcodeZchn"/>
          <w:lang w:val="de-DE"/>
        </w:rPr>
        <w:t>leaflet.js</w:t>
      </w:r>
      <w:r>
        <w:t xml:space="preserve">-Datei entspricht der Bibliothek. Im div-Tag im Body des HTML-Dokumentes wird unsere Karte angezeigt, die ID „map“ wird mit dem JavaScript beschrieben, der unsere Karte beschreibt, eingebunden als </w:t>
      </w:r>
      <w:r w:rsidRPr="005737AE">
        <w:rPr>
          <w:rStyle w:val="QuellcodeZchn"/>
          <w:lang w:val="de-DE"/>
        </w:rPr>
        <w:t>leaflet_beispiel.js</w:t>
      </w:r>
      <w:r>
        <w:t>.</w:t>
      </w:r>
    </w:p>
    <w:p w:rsidR="00663C66" w:rsidRDefault="00663C66">
      <w:pPr>
        <w:spacing w:after="0" w:line="240" w:lineRule="auto"/>
        <w:jc w:val="left"/>
      </w:pPr>
      <w:r>
        <w:br w:type="page"/>
      </w:r>
    </w:p>
    <w:p w:rsidR="00663C66" w:rsidRDefault="00663C66" w:rsidP="00663C66">
      <w:pPr>
        <w:pStyle w:val="berschrift3"/>
      </w:pPr>
      <w:bookmarkStart w:id="60" w:name="_Ref489958710"/>
      <w:bookmarkStart w:id="61" w:name="_Toc491422685"/>
      <w:r>
        <w:lastRenderedPageBreak/>
        <w:t>Grundaufbau der Karte</w:t>
      </w:r>
      <w:bookmarkEnd w:id="60"/>
      <w:bookmarkEnd w:id="61"/>
    </w:p>
    <w:p w:rsidR="00663C66" w:rsidRDefault="00663C66" w:rsidP="00663C66">
      <w:pPr>
        <w:pStyle w:val="Textkrper"/>
      </w:pPr>
      <w:r>
        <w:t xml:space="preserve">Zunächst wird im JavaScript die Karte an sich </w:t>
      </w:r>
      <w:r w:rsidR="00522526">
        <w:t>definiert</w:t>
      </w:r>
      <w:r>
        <w:t>, damit diese in den HTML-Container eingefügt werden kann. Das wird durch den Code</w:t>
      </w:r>
    </w:p>
    <w:p w:rsidR="00663C66" w:rsidRPr="009C332F" w:rsidRDefault="00663C66" w:rsidP="00663C66">
      <w:pPr>
        <w:pStyle w:val="Quellcode"/>
        <w:rPr>
          <w:lang w:val="de-DE"/>
        </w:rPr>
      </w:pPr>
      <w:r w:rsidRPr="009C332F">
        <w:rPr>
          <w:lang w:val="de-DE"/>
        </w:rPr>
        <w:t>var mymap = L.map('mapid', {</w:t>
      </w:r>
    </w:p>
    <w:p w:rsidR="00663C66" w:rsidRPr="00663C66" w:rsidRDefault="00663C66" w:rsidP="00663C66">
      <w:pPr>
        <w:pStyle w:val="Quellcode"/>
      </w:pPr>
      <w:r w:rsidRPr="009C332F">
        <w:rPr>
          <w:lang w:val="de-DE"/>
        </w:rPr>
        <w:t xml:space="preserve">    </w:t>
      </w:r>
      <w:proofErr w:type="gramStart"/>
      <w:r w:rsidRPr="00663C66">
        <w:t>center</w:t>
      </w:r>
      <w:proofErr w:type="gramEnd"/>
      <w:r w:rsidRPr="00663C66">
        <w:t>: [51.679, 9.866],</w:t>
      </w:r>
    </w:p>
    <w:p w:rsidR="00663C66" w:rsidRPr="00663C66" w:rsidRDefault="00663C66" w:rsidP="00663C66">
      <w:pPr>
        <w:pStyle w:val="Quellcode"/>
      </w:pPr>
      <w:r w:rsidRPr="00663C66">
        <w:t xml:space="preserve">    </w:t>
      </w:r>
      <w:proofErr w:type="gramStart"/>
      <w:r w:rsidRPr="00663C66">
        <w:t>zoom</w:t>
      </w:r>
      <w:proofErr w:type="gramEnd"/>
      <w:r w:rsidRPr="00663C66">
        <w:t>: 6,</w:t>
      </w:r>
    </w:p>
    <w:p w:rsidR="00663C66" w:rsidRPr="00663C66" w:rsidRDefault="00663C66" w:rsidP="00663C66">
      <w:pPr>
        <w:pStyle w:val="Quellcode"/>
      </w:pPr>
      <w:r w:rsidRPr="00663C66">
        <w:t xml:space="preserve">    </w:t>
      </w:r>
      <w:proofErr w:type="gramStart"/>
      <w:r w:rsidRPr="00663C66">
        <w:t>layers</w:t>
      </w:r>
      <w:proofErr w:type="gramEnd"/>
      <w:r w:rsidRPr="00663C66">
        <w:t>: [base_cartolight]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'mapid'</w:t>
      </w:r>
      <w:r w:rsidR="00522526">
        <w:rPr>
          <w:rFonts w:ascii="Consolas" w:hAnsi="Consolas" w:cs="Consolas"/>
        </w:rPr>
        <w:t xml:space="preserve"> </w:t>
      </w:r>
      <w:r w:rsidRPr="00663C66">
        <w:t>entspricht</w:t>
      </w:r>
      <w:r>
        <w:t xml:space="preserve"> dabei der ID des HTML-Layers. In den folgenden drei Zeilen werden die Standarteinstellungen der Karte definiert, also das was zu sehen sein wird, wenn die Karte neu geladen wird. Die Karte wird auf die in </w:t>
      </w:r>
      <w:r w:rsidRPr="009C332F">
        <w:rPr>
          <w:rStyle w:val="QuellcodeZchn"/>
          <w:lang w:val="de-DE"/>
        </w:rPr>
        <w:t>center</w:t>
      </w:r>
      <w:r>
        <w:t xml:space="preserve"> definierten Koordinaten mit dem Zoomlevel 6 zentriert. Als Layer ist der Basislayer Carto Light (Minimal (s/w) stanardmäßig aktiviert. Es ist bereits mit diesem Code durch die Karte zu scrollen und zu zoomen, wenn der Layer </w:t>
      </w:r>
      <w:r w:rsidRPr="009C332F">
        <w:rPr>
          <w:rStyle w:val="QuellcodeZchn"/>
          <w:lang w:val="de-DE"/>
        </w:rPr>
        <w:t>base_cartolight</w:t>
      </w:r>
      <w:r>
        <w:t xml:space="preserve"> definiert ist. Weitere Funktionen werden erst eingebaut.</w:t>
      </w:r>
    </w:p>
    <w:p w:rsidR="003C3140" w:rsidRDefault="003C3140" w:rsidP="003C3140">
      <w:r>
        <w:t>Die Karte wird durch verschiedene Daten und Layer, sowie durch Funktionen und Plugins erweitert. Zunächst sollen weitere Hintergründe</w:t>
      </w:r>
      <w:r w:rsidR="00663C66">
        <w:t xml:space="preserve"> definiert und</w:t>
      </w:r>
      <w:r>
        <w:t xml:space="preserve"> auswählbar gemacht werden. Alle verwendeten Hintergründe werden als Tiles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AE0B64" w:rsidRDefault="00FC327E" w:rsidP="00FC327E">
      <w:pPr>
        <w:pStyle w:val="Quellcode"/>
        <w:jc w:val="left"/>
      </w:pPr>
      <w:proofErr w:type="gramStart"/>
      <w:r w:rsidRPr="00AE0B64">
        <w:t>var</w:t>
      </w:r>
      <w:proofErr w:type="gramEnd"/>
      <w:r w:rsidRPr="00AE0B64">
        <w:t xml:space="preserve"> </w:t>
      </w:r>
      <w:proofErr w:type="spellStart"/>
      <w:r w:rsidRPr="00AE0B64">
        <w:t>layername</w:t>
      </w:r>
      <w:proofErr w:type="spellEnd"/>
      <w:r w:rsidRPr="00AE0B64">
        <w:t xml:space="preserve"> = </w:t>
      </w:r>
      <w:proofErr w:type="spellStart"/>
      <w:r w:rsidR="00AC4D35" w:rsidRPr="00AE0B64">
        <w:t>L.tileLayer</w:t>
      </w:r>
      <w:proofErr w:type="spellEnd"/>
      <w:r w:rsidR="00AC4D35" w:rsidRPr="00AE0B64">
        <w:t>('http://{s}.</w:t>
      </w:r>
      <w:proofErr w:type="spellStart"/>
      <w:r w:rsidR="00AC4D35" w:rsidRPr="00AE0B64">
        <w:t>beispielserver.domain</w:t>
      </w:r>
      <w:proofErr w:type="spellEnd"/>
      <w:r w:rsidR="00AC4D35" w:rsidRPr="00AE0B64">
        <w:t>/{z}/{x}/{y}.</w:t>
      </w:r>
      <w:proofErr w:type="spellStart"/>
      <w:r w:rsidR="00AC4D35" w:rsidRPr="00AE0B64">
        <w:t>png</w:t>
      </w:r>
      <w:proofErr w:type="spellEnd"/>
      <w:r w:rsidR="00AC4D35" w:rsidRPr="00AE0B64">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Tile-Layer definiert werden. Eine Besonderheit bei den </w:t>
      </w:r>
      <w:proofErr w:type="spellStart"/>
      <w:r>
        <w:t>Tilelayern</w:t>
      </w:r>
      <w:proofErr w:type="spellEnd"/>
      <w:r>
        <w:t xml:space="preserve"> gibt es noch zu beachten: Man unterscheidet zwischen Base-Tilelayer und Overlay-Tilelayer. Be</w:t>
      </w:r>
      <w:r w:rsidR="004030A8">
        <w:t>ide geben nach der Anforderung</w:t>
      </w:r>
      <w:r>
        <w:t xml:space="preserve"> </w:t>
      </w:r>
      <w:proofErr w:type="spellStart"/>
      <w:r>
        <w:t>png</w:t>
      </w:r>
      <w:proofErr w:type="spellEnd"/>
      <w:r>
        <w:t>-Dateien wieder, wobei Base-Tilelayer keine Transparenz und Overlay-Layer transparente Kacheln wiedergeben. Der Hintergrund ist, dass mit Overlay-Layer bestimmte Details hervorgehoben auf einen bestimmten Hin</w:t>
      </w:r>
      <w:r w:rsidR="00C10867">
        <w:t xml:space="preserve">tergrund gezeigt werden können. Die </w:t>
      </w:r>
      <w:proofErr w:type="spellStart"/>
      <w:r w:rsidR="00C10867">
        <w:t>OpenRailwayMap</w:t>
      </w:r>
      <w:proofErr w:type="spellEnd"/>
      <w:r w:rsidR="00C10867">
        <w:t xml:space="preserve"> </w:t>
      </w:r>
      <w:r w:rsidR="002C42C1">
        <w:t>bietet solche Overlay-Layer. D</w:t>
      </w:r>
      <w:r w:rsidR="003741DA">
        <w:t xml:space="preserve">ie in der </w:t>
      </w:r>
      <w:r w:rsidR="003741DA">
        <w:fldChar w:fldCharType="begin"/>
      </w:r>
      <w:r w:rsidR="003741DA">
        <w:instrText xml:space="preserve"> REF _Ref485216935 \h </w:instrText>
      </w:r>
      <w:r w:rsidR="003741DA">
        <w:fldChar w:fldCharType="separate"/>
      </w:r>
      <w:r w:rsidR="00F1028A">
        <w:t xml:space="preserve">Tabelle </w:t>
      </w:r>
      <w:r w:rsidR="00F1028A">
        <w:rPr>
          <w:noProof/>
        </w:rPr>
        <w:t>3</w:t>
      </w:r>
      <w:r w:rsidR="003741DA">
        <w:fldChar w:fldCharType="end"/>
      </w:r>
      <w:r w:rsidR="002C42C1">
        <w:t xml:space="preserve"> aufgezeigten Tilelayer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Name des Layers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r>
              <w:t>base_cartolight</w:t>
            </w:r>
          </w:p>
        </w:tc>
        <w:tc>
          <w:tcPr>
            <w:tcW w:w="1029" w:type="pct"/>
            <w:vAlign w:val="center"/>
          </w:tcPr>
          <w:p w:rsidR="002C42C1" w:rsidRDefault="002C42C1" w:rsidP="003741DA">
            <w:pPr>
              <w:spacing w:after="0"/>
              <w:jc w:val="left"/>
            </w:pPr>
            <w:r>
              <w:t>Carto</w:t>
            </w:r>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62" w:name="_Ref485216935"/>
      <w:bookmarkStart w:id="63" w:name="_Ref485216931"/>
      <w:bookmarkStart w:id="64" w:name="_Toc491422713"/>
      <w:r>
        <w:t xml:space="preserve">Tabelle </w:t>
      </w:r>
      <w:fldSimple w:instr=" SEQ Tabelle \* ARABIC ">
        <w:r w:rsidR="00F1028A">
          <w:rPr>
            <w:noProof/>
          </w:rPr>
          <w:t>3</w:t>
        </w:r>
      </w:fldSimple>
      <w:bookmarkEnd w:id="62"/>
      <w:r>
        <w:t>: Verwendete Tilelayer in der Karte</w:t>
      </w:r>
      <w:bookmarkEnd w:id="63"/>
      <w:bookmarkEnd w:id="64"/>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r w:rsidRPr="009C332F">
        <w:rPr>
          <w:lang w:val="de-DE"/>
        </w:rPr>
        <w:t xml:space="preserve">var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base_cartolight,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proofErr w:type="gramStart"/>
      <w:r w:rsidRPr="00F54C36">
        <w:rPr>
          <w:rStyle w:val="hljs-tag"/>
        </w:rPr>
        <w:t>L</w:t>
      </w:r>
      <w:r w:rsidRPr="00F54C36">
        <w:rPr>
          <w:rStyle w:val="hljs-class"/>
        </w:rPr>
        <w:t>.control.layers</w:t>
      </w:r>
      <w:proofErr w:type="spellEnd"/>
      <w:r w:rsidRPr="00F54C36">
        <w:t>(</w:t>
      </w:r>
      <w:proofErr w:type="spellStart"/>
      <w:proofErr w:type="gramEnd"/>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1"/>
      </w:r>
      <w:r w:rsidRPr="00F54C36">
        <w:t>)</w:t>
      </w:r>
      <w:r w:rsidRPr="00F54C36">
        <w:rPr>
          <w:rStyle w:val="hljs-class"/>
        </w:rPr>
        <w:t>.</w:t>
      </w:r>
      <w:proofErr w:type="spellStart"/>
      <w:r w:rsidRPr="00F54C36">
        <w:rPr>
          <w:rStyle w:val="hljs-class"/>
        </w:rPr>
        <w:t>addTo</w:t>
      </w:r>
      <w:proofErr w:type="spellEnd"/>
      <w:r w:rsidRPr="00F54C36">
        <w:t>(</w:t>
      </w:r>
      <w:r>
        <w:t>my</w:t>
      </w:r>
      <w:r w:rsidRPr="00F54C36">
        <w:rPr>
          <w:rStyle w:val="hljs-tag"/>
        </w:rPr>
        <w:t>map</w:t>
      </w:r>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F1028A">
        <w:t xml:space="preserve">Abbildung </w:t>
      </w:r>
      <w:r w:rsidR="00F1028A">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52766F65" wp14:editId="249C61E4">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5">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5" w:name="_Ref485287430"/>
      <w:bookmarkStart w:id="66" w:name="_Toc491422703"/>
      <w:r>
        <w:t xml:space="preserve">Abbildung </w:t>
      </w:r>
      <w:fldSimple w:instr=" SEQ Abbildung \* ARABIC ">
        <w:r w:rsidR="00F1028A">
          <w:rPr>
            <w:noProof/>
          </w:rPr>
          <w:t>3</w:t>
        </w:r>
      </w:fldSimple>
      <w:bookmarkEnd w:id="65"/>
      <w:r>
        <w:t xml:space="preserve">: </w:t>
      </w:r>
      <w:proofErr w:type="spellStart"/>
      <w:r>
        <w:t>Layerkontrollsystem</w:t>
      </w:r>
      <w:proofErr w:type="spellEnd"/>
      <w:r>
        <w:t xml:space="preserve"> mit Standartmitteln au</w:t>
      </w:r>
      <w:r w:rsidR="009C265D">
        <w:t>s Leaflet.</w:t>
      </w:r>
      <w:bookmarkEnd w:id="66"/>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2"/>
      </w:r>
      <w:r w:rsidR="00266471" w:rsidRPr="00266471">
        <w:rPr>
          <w:vertAlign w:val="superscript"/>
        </w:rPr>
        <w:t xml:space="preserve"> </w:t>
      </w:r>
      <w:r w:rsidR="00266471">
        <w:rPr>
          <w:vertAlign w:val="superscript"/>
        </w:rPr>
        <w:t xml:space="preserve"> </w:t>
      </w:r>
      <w:r w:rsidR="004030A8">
        <w:t>erweitert</w:t>
      </w:r>
      <w:r w:rsidR="00266471">
        <w:t xml:space="preserve"> wird. Zunächst wird durch das Definieren eines leeren </w:t>
      </w:r>
      <w:proofErr w:type="spellStart"/>
      <w:r w:rsidR="00266471">
        <w:t>Tilelayers</w:t>
      </w:r>
      <w:proofErr w:type="spellEnd"/>
      <w:r w:rsidR="00266471">
        <w:t xml:space="preserve"> ein auswählbarer Layer erstellt.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r w:rsidRPr="009C265D">
        <w:rPr>
          <w:lang w:val="de-DE"/>
        </w:rPr>
        <w:lastRenderedPageBreak/>
        <w:t xml:space="preserve">var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rsidR="00F1028A">
        <w:t xml:space="preserve">Abbildung </w:t>
      </w:r>
      <w:r w:rsidR="00F1028A">
        <w:rPr>
          <w:noProof/>
        </w:rPr>
        <w:t>4</w:t>
      </w:r>
      <w:r>
        <w:fldChar w:fldCharType="end"/>
      </w:r>
      <w:r>
        <w:t>):</w:t>
      </w:r>
    </w:p>
    <w:p w:rsidR="009C265D" w:rsidRDefault="009C265D" w:rsidP="009C265D">
      <w:pPr>
        <w:keepNext/>
      </w:pPr>
      <w:r>
        <w:rPr>
          <w:noProof/>
        </w:rPr>
        <w:drawing>
          <wp:inline distT="0" distB="0" distL="0" distR="0" wp14:anchorId="1E642665" wp14:editId="0321BDDF">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6">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7" w:name="_Ref485287408"/>
      <w:bookmarkStart w:id="68" w:name="_Ref485287404"/>
      <w:bookmarkStart w:id="69" w:name="_Toc491422704"/>
      <w:r>
        <w:t xml:space="preserve">Abbildung </w:t>
      </w:r>
      <w:fldSimple w:instr=" SEQ Abbildung \* ARABIC ">
        <w:r w:rsidR="00F1028A">
          <w:rPr>
            <w:noProof/>
          </w:rPr>
          <w:t>4</w:t>
        </w:r>
      </w:fldSimple>
      <w:bookmarkEnd w:id="67"/>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8"/>
      <w:bookmarkEnd w:id="69"/>
      <w:proofErr w:type="spellEnd"/>
    </w:p>
    <w:p w:rsidR="009C265D" w:rsidRDefault="009C265D" w:rsidP="009C265D">
      <w:pPr>
        <w:pStyle w:val="berschrift3"/>
      </w:pPr>
      <w:bookmarkStart w:id="70" w:name="_Toc491422686"/>
      <w:r>
        <w:t>Einfügen der Geodaten der DB Netz AG</w:t>
      </w:r>
      <w:bookmarkEnd w:id="70"/>
    </w:p>
    <w:p w:rsidR="00E07B21" w:rsidRDefault="006428B8" w:rsidP="00144758">
      <w:pPr>
        <w:pStyle w:val="Textkrper"/>
      </w:pPr>
      <w:r>
        <w:t xml:space="preserve">Wie in Kapitel </w:t>
      </w:r>
      <w:r>
        <w:fldChar w:fldCharType="begin"/>
      </w:r>
      <w:r>
        <w:instrText xml:space="preserve"> REF _Ref485287668 \r \h </w:instrText>
      </w:r>
      <w:r>
        <w:fldChar w:fldCharType="separate"/>
      </w:r>
      <w:r w:rsidR="00F1028A">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F1028A">
        <w:t xml:space="preserve">Tabelle </w:t>
      </w:r>
      <w:r w:rsidR="00F1028A">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144758">
        <w:rPr>
          <w:rStyle w:val="Funotenzeichen"/>
        </w:rPr>
        <w:footnoteReference w:id="23"/>
      </w:r>
      <w:r w:rsidR="00CC7A6E">
        <w:t>-Format gewa</w:t>
      </w:r>
      <w:r w:rsidR="00CC7A6E" w:rsidRPr="00A61D00">
        <w:t>n</w:t>
      </w:r>
      <w:r w:rsidR="00CC7A6E">
        <w:t>delt.</w:t>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71" w:name="_Ref485289416"/>
      <w:bookmarkStart w:id="72" w:name="_Toc491422714"/>
      <w:r>
        <w:t xml:space="preserve">Tabelle </w:t>
      </w:r>
      <w:fldSimple w:instr=" SEQ Tabelle \* ARABIC ">
        <w:r w:rsidR="00F1028A">
          <w:rPr>
            <w:noProof/>
          </w:rPr>
          <w:t>4</w:t>
        </w:r>
      </w:fldSimple>
      <w:bookmarkEnd w:id="71"/>
      <w:r>
        <w:t>: Beschreibung der von DB Netz gelieferten Geodaten vom 5. Mai 2017</w:t>
      </w:r>
      <w:bookmarkEnd w:id="72"/>
    </w:p>
    <w:p w:rsidR="00DF1B2B" w:rsidRDefault="00960281" w:rsidP="00A1721E">
      <w:pPr>
        <w:pStyle w:val="Textkrper"/>
      </w:pPr>
      <w:r>
        <w:t xml:space="preserve">Für die Auswertung von Geodaten mittels PHP-Skripte wurden die Geodaten in eine MySQL-Datenbank überführt. Dafür wurden, falls vorhanden, die mitgelieferten CSV-Dateien mittels der Software HeidiSQL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4"/>
      </w:r>
      <w:r>
        <w:t xml:space="preserve"> nicht möglich.</w:t>
      </w:r>
    </w:p>
    <w:p w:rsidR="00A61D00" w:rsidRDefault="00CB512B" w:rsidP="00A1721E">
      <w:pPr>
        <w:pStyle w:val="Textkrper"/>
      </w:pPr>
      <w:r w:rsidRPr="004030A8">
        <w:t>Bei dem Formular für die Projekterstellung (siehe</w:t>
      </w:r>
      <w:r w:rsidR="00E9785C" w:rsidRPr="004030A8">
        <w:t xml:space="preserve"> </w:t>
      </w:r>
      <w:r w:rsidR="00E9785C" w:rsidRPr="004030A8">
        <w:fldChar w:fldCharType="begin"/>
      </w:r>
      <w:r w:rsidR="00E9785C" w:rsidRPr="004030A8">
        <w:instrText xml:space="preserve"> REF _Ref489960824 \r \h </w:instrText>
      </w:r>
      <w:r w:rsidR="004030A8">
        <w:instrText xml:space="preserve"> \* MERGEFORMAT </w:instrText>
      </w:r>
      <w:r w:rsidR="00E9785C" w:rsidRPr="004030A8">
        <w:fldChar w:fldCharType="separate"/>
      </w:r>
      <w:r w:rsidR="00F1028A">
        <w:t>6.2</w:t>
      </w:r>
      <w:r w:rsidR="00E9785C" w:rsidRPr="004030A8">
        <w:fldChar w:fldCharType="end"/>
      </w:r>
      <w:r w:rsidRPr="004030A8">
        <w:t>) gibt</w:t>
      </w:r>
      <w:r>
        <w:t xml:space="preserve"> es die Möglichkeit durch die Eingabe </w:t>
      </w:r>
      <w:r w:rsidR="00403E0A">
        <w:t>von</w:t>
      </w:r>
      <w:r>
        <w:t xml:space="preserve"> Bahnstreckennummer und Bahnkilometer Koordinaten zu erhalten. Dafür mussten die </w:t>
      </w:r>
      <w:r>
        <w:lastRenderedPageBreak/>
        <w:t xml:space="preserve">Kilometer mit Koordinaten in die Datenbank eingefügt werden. Da keine CSV-Datei vorhanden ist, und die vorliegende DBF-Datei keine </w:t>
      </w:r>
      <w:proofErr w:type="spellStart"/>
      <w:r>
        <w:t>georeferenzierbaren</w:t>
      </w:r>
      <w:proofErr w:type="spellEnd"/>
      <w:r>
        <w:t xml:space="preserve"> Daten beinhaltete (keine Geokoordinaten), wurden die </w:t>
      </w:r>
      <w:proofErr w:type="spellStart"/>
      <w:r>
        <w:t>Shapefiles</w:t>
      </w:r>
      <w:proofErr w:type="spellEnd"/>
      <w:r>
        <w:t xml:space="preserve"> mit ogr2ogr in eine durch </w:t>
      </w:r>
      <w:proofErr w:type="spellStart"/>
      <w:r>
        <w:t>PostGIS</w:t>
      </w:r>
      <w:proofErr w:type="spellEnd"/>
      <w:r>
        <w:t xml:space="preserve"> erweiterte PostgreSQL-Datenbank eingearbeitet. In dieser waren die georeferenzierten Daten eingebunden, die Geometrie lag im „</w:t>
      </w:r>
      <w:proofErr w:type="spellStart"/>
      <w:r>
        <w:t>wkb_geometry</w:t>
      </w:r>
      <w:proofErr w:type="spellEnd"/>
      <w:r>
        <w:t xml:space="preserve">“-Format vor. Da die Kilometer-Daten ausschließlich punktuelle Geoinformationen beinhaltet, konnte mit der </w:t>
      </w:r>
      <w:proofErr w:type="spellStart"/>
      <w:r>
        <w:t>PostGIS</w:t>
      </w:r>
      <w:proofErr w:type="spellEnd"/>
      <w:r>
        <w:t>-Erweiterung dieses Format in e</w:t>
      </w:r>
      <w:r w:rsidR="00DF1B2B">
        <w:t>ine X und Y-Koordinate umwandeln.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t xml:space="preserve">Die </w:t>
      </w:r>
      <w:proofErr w:type="spellStart"/>
      <w:r>
        <w:t>GeoJSON</w:t>
      </w:r>
      <w:proofErr w:type="spellEnd"/>
      <w:r>
        <w:t>-Dateien wurden konvertiert auf den Webserver geladen, diese werden mit AJAX</w:t>
      </w:r>
      <w:r>
        <w:rPr>
          <w:rStyle w:val="Funotenzeichen"/>
        </w:rPr>
        <w:footnoteReference w:id="25"/>
      </w:r>
      <w:r>
        <w:t xml:space="preserve"> in das JavaScript geladen und von der </w:t>
      </w:r>
      <w:r w:rsidR="006646E0">
        <w:t xml:space="preserve">Leaflet-Bibliothek verarbeitet. Der Aufbau eines </w:t>
      </w:r>
      <w:proofErr w:type="spellStart"/>
      <w:r w:rsidR="006646E0">
        <w:t>GeoJSON</w:t>
      </w:r>
      <w:proofErr w:type="spellEnd"/>
      <w:r w:rsidR="006646E0">
        <w:t xml:space="preserve">-Datensatzes entspricht annäherungsweise dem eines bekannten JSON-Datensatzes. Der folgende Code beschreibt den Bahnhof Dresden Hauptbahnhof in </w:t>
      </w:r>
      <w:proofErr w:type="spellStart"/>
      <w:r w:rsidR="006646E0">
        <w:t>GeoJSON</w:t>
      </w:r>
      <w:proofErr w:type="spellEnd"/>
      <w:r w:rsidR="006646E0">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gramStart"/>
      <w:r w:rsidRPr="00E07B21">
        <w:t>type</w:t>
      </w:r>
      <w:proofErr w:type="gramEnd"/>
      <w:r w:rsidRPr="00E07B21">
        <w:t>":"</w:t>
      </w:r>
      <w:proofErr w:type="spellStart"/>
      <w:r w:rsidRPr="00E07B21">
        <w:t>FeatureCollection</w:t>
      </w:r>
      <w:proofErr w:type="spellEnd"/>
      <w:r w:rsidRPr="00E07B21">
        <w:t>",</w:t>
      </w:r>
    </w:p>
    <w:p w:rsidR="006646E0" w:rsidRPr="00E07B21" w:rsidRDefault="006646E0" w:rsidP="006646E0">
      <w:pPr>
        <w:pStyle w:val="Quellcode"/>
      </w:pPr>
      <w:r w:rsidRPr="00E07B21">
        <w:t xml:space="preserve">    "</w:t>
      </w:r>
      <w:proofErr w:type="gramStart"/>
      <w:r w:rsidRPr="00E07B21">
        <w:t>features</w:t>
      </w:r>
      <w:proofErr w:type="gramEnd"/>
      <w:r w:rsidRPr="00E07B21">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":"Feature</w:t>
      </w:r>
      <w:proofErr w:type="spellEnd"/>
      <w:r w:rsidRPr="00E07B21">
        <w:t>",</w:t>
      </w:r>
    </w:p>
    <w:p w:rsidR="006646E0" w:rsidRPr="00E07B21" w:rsidRDefault="006646E0" w:rsidP="006646E0">
      <w:pPr>
        <w:pStyle w:val="Quellcode"/>
      </w:pPr>
      <w:r w:rsidRPr="00E07B21">
        <w:t xml:space="preserve">            "</w:t>
      </w:r>
      <w:proofErr w:type="gramStart"/>
      <w:r w:rsidRPr="00E07B21">
        <w:t>geometry</w:t>
      </w:r>
      <w:proofErr w:type="gramEnd"/>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":"Point</w:t>
      </w:r>
      <w:proofErr w:type="spellEnd"/>
      <w:r w:rsidRPr="00E07B21">
        <w:t>",</w:t>
      </w:r>
    </w:p>
    <w:p w:rsidR="006646E0" w:rsidRPr="00E07B21" w:rsidRDefault="006646E0" w:rsidP="006646E0">
      <w:pPr>
        <w:pStyle w:val="Quellcode"/>
      </w:pPr>
      <w:r w:rsidRPr="00E07B21">
        <w:t xml:space="preserve">                "</w:t>
      </w:r>
      <w:proofErr w:type="gramStart"/>
      <w:r w:rsidRPr="00E07B21">
        <w:t>coordinates</w:t>
      </w:r>
      <w:proofErr w:type="gramEnd"/>
      <w:r w:rsidRPr="00E07B21">
        <w:t>":[</w:t>
      </w:r>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roofErr w:type="gramStart"/>
      <w:r w:rsidRPr="00E07B21">
        <w:t>properties</w:t>
      </w:r>
      <w:proofErr w:type="gramEnd"/>
      <w:r w:rsidRPr="00E07B21">
        <w:t>":{</w:t>
      </w:r>
    </w:p>
    <w:p w:rsidR="006646E0" w:rsidRPr="00E07B21" w:rsidRDefault="006646E0" w:rsidP="006646E0">
      <w:pPr>
        <w:pStyle w:val="Quellcode"/>
      </w:pPr>
      <w:r w:rsidRPr="00E07B21">
        <w:t xml:space="preserve">                "</w:t>
      </w:r>
      <w:proofErr w:type="gramStart"/>
      <w:r w:rsidRPr="00E07B21">
        <w:t>id</w:t>
      </w:r>
      <w:proofErr w:type="gramEnd"/>
      <w:r w:rsidRPr="00E07B21">
        <w:t>":"SNode-1492253",</w:t>
      </w:r>
    </w:p>
    <w:p w:rsidR="006646E0" w:rsidRPr="00E07B21" w:rsidRDefault="006646E0" w:rsidP="006646E0">
      <w:pPr>
        <w:pStyle w:val="Quellcode"/>
      </w:pPr>
      <w:r w:rsidRPr="00E07B21">
        <w:t xml:space="preserve">                "</w:t>
      </w:r>
      <w:proofErr w:type="spellStart"/>
      <w:proofErr w:type="gramStart"/>
      <w:r w:rsidRPr="00E07B21">
        <w:t>formOfNode</w:t>
      </w:r>
      <w:proofErr w:type="spellEnd"/>
      <w:proofErr w:type="gramEnd"/>
      <w:r w:rsidRPr="00E07B21">
        <w:t>":"</w:t>
      </w:r>
      <w:proofErr w:type="spellStart"/>
      <w:r w:rsidRPr="00E07B21">
        <w:t>railwayStop</w:t>
      </w:r>
      <w:proofErr w:type="spellEnd"/>
      <w:r w:rsidRPr="00E07B21">
        <w:t>",</w:t>
      </w:r>
    </w:p>
    <w:p w:rsidR="006646E0" w:rsidRPr="00AE0B64" w:rsidRDefault="006646E0" w:rsidP="006646E0">
      <w:pPr>
        <w:pStyle w:val="Quellcode"/>
        <w:rPr>
          <w:lang w:val="de-DE"/>
        </w:rPr>
      </w:pPr>
      <w:r w:rsidRPr="00E07B21">
        <w:t xml:space="preserve">                </w:t>
      </w:r>
      <w:r w:rsidRPr="00AE0B64">
        <w:rPr>
          <w:lang w:val="de-DE"/>
        </w:rPr>
        <w:t>"</w:t>
      </w:r>
      <w:proofErr w:type="spellStart"/>
      <w:r w:rsidRPr="00AE0B64">
        <w:rPr>
          <w:lang w:val="de-DE"/>
        </w:rPr>
        <w:t>railwayStationCode</w:t>
      </w:r>
      <w:proofErr w:type="spellEnd"/>
      <w:r w:rsidRPr="00AE0B64">
        <w:rPr>
          <w:lang w:val="de-DE"/>
        </w:rPr>
        <w:t>":"DH",</w:t>
      </w:r>
    </w:p>
    <w:p w:rsidR="006646E0" w:rsidRPr="006646E0" w:rsidRDefault="006646E0" w:rsidP="006646E0">
      <w:pPr>
        <w:pStyle w:val="Quellcode"/>
        <w:rPr>
          <w:lang w:val="de-DE"/>
        </w:rPr>
      </w:pPr>
      <w:r w:rsidRPr="00AE0B64">
        <w:rPr>
          <w:lang w:val="de-DE"/>
        </w:rPr>
        <w:t xml:space="preserve">                </w:t>
      </w:r>
      <w:r w:rsidRPr="006646E0">
        <w:rPr>
          <w:lang w:val="de-DE"/>
        </w:rPr>
        <w:t>"</w:t>
      </w:r>
      <w:proofErr w:type="spellStart"/>
      <w:r w:rsidRPr="006646E0">
        <w:rPr>
          <w:lang w:val="de-DE"/>
        </w:rPr>
        <w:t>geographicalName</w:t>
      </w:r>
      <w:proofErr w:type="spellEnd"/>
      <w:r w:rsidRPr="006646E0">
        <w:rPr>
          <w:lang w:val="de-DE"/>
        </w:rPr>
        <w:t>":"Dresden Hbf",</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lastRenderedPageBreak/>
        <w:t xml:space="preserve">Zunächst wird deklariert, dass es sich in der Datei um eine </w:t>
      </w:r>
      <w:proofErr w:type="spellStart"/>
      <w:r>
        <w:t>FeatureCollection</w:t>
      </w:r>
      <w:proofErr w:type="spellEnd"/>
      <w:r>
        <w:t xml:space="preserve">, also sinngemäß um eine Sammlung von Objekten handelt. Das </w:t>
      </w:r>
      <w:proofErr w:type="spellStart"/>
      <w:r>
        <w:t>GeoJSON</w:t>
      </w:r>
      <w:proofErr w:type="spellEnd"/>
      <w:r>
        <w:t xml:space="preserve">-Format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Handelt es sich um einen Punkt, eine </w:t>
      </w:r>
      <w:proofErr w:type="spellStart"/>
      <w:r>
        <w:t>Polyline</w:t>
      </w:r>
      <w:proofErr w:type="spellEnd"/>
      <w:r>
        <w:t xml:space="preserve"> oder ein Polygon? Wie sieht das Objekt aus bzw. wo befindet es sich.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t>formOfNode</w:t>
      </w:r>
      <w:proofErr w:type="spellEnd"/>
      <w:r>
        <w:t xml:space="preserv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t xml:space="preserve">Die einfachste Möglichkeit eine </w:t>
      </w:r>
      <w:proofErr w:type="spellStart"/>
      <w:r>
        <w:t>geoJSON</w:t>
      </w:r>
      <w:proofErr w:type="spellEnd"/>
      <w:r>
        <w:t>-Datei über Ajax einzubinden ist über das Leaflet-</w:t>
      </w:r>
      <w:proofErr w:type="spellStart"/>
      <w:r>
        <w:t>Plugin</w:t>
      </w:r>
      <w:proofErr w:type="spellEnd"/>
      <w:r>
        <w:t xml:space="preserve"> </w:t>
      </w:r>
      <w:proofErr w:type="spellStart"/>
      <w:r>
        <w:t>leaflet</w:t>
      </w:r>
      <w:proofErr w:type="spellEnd"/>
      <w:r>
        <w:t xml:space="preserve">-ajax. Die einzige benötigte Codezeile, die einen eigenen Layer mit </w:t>
      </w:r>
      <w:proofErr w:type="gramStart"/>
      <w:r>
        <w:t>den</w:t>
      </w:r>
      <w:proofErr w:type="gramEnd"/>
      <w:r>
        <w:t xml:space="preserve"> in der angegebenen </w:t>
      </w:r>
      <w:proofErr w:type="spellStart"/>
      <w:r>
        <w:t>GeoJSON</w:t>
      </w:r>
      <w:proofErr w:type="spellEnd"/>
      <w:r>
        <w:t>-Datei Daten erstellt gleicht der folgenden:</w:t>
      </w:r>
    </w:p>
    <w:p w:rsidR="00420EB9" w:rsidRPr="00420EB9" w:rsidRDefault="00420EB9" w:rsidP="00420EB9">
      <w:pPr>
        <w:pStyle w:val="Quellcode"/>
        <w:jc w:val="left"/>
        <w:rPr>
          <w:lang w:val="de-DE"/>
        </w:rPr>
      </w:pPr>
      <w:r w:rsidRPr="00420EB9">
        <w:rPr>
          <w:lang w:val="de-DE"/>
        </w:rPr>
        <w:t xml:space="preserve">var </w:t>
      </w:r>
      <w:proofErr w:type="spellStart"/>
      <w:r w:rsidRPr="00420EB9">
        <w:rPr>
          <w:lang w:val="de-DE"/>
        </w:rPr>
        <w:t>geojsonLayer</w:t>
      </w:r>
      <w:proofErr w:type="spellEnd"/>
      <w:r w:rsidRPr="00420EB9">
        <w:rPr>
          <w:lang w:val="de-DE"/>
        </w:rPr>
        <w:t xml:space="preserve"> = </w:t>
      </w:r>
      <w:proofErr w:type="spellStart"/>
      <w:r w:rsidRPr="00420EB9">
        <w:rPr>
          <w:lang w:val="de-DE"/>
        </w:rPr>
        <w:t>L.geoJson.ajax</w:t>
      </w:r>
      <w:proofErr w:type="spell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Als Abhilfe wurden die Punkte und Linien mittels des Plugins leaflet-</w:t>
      </w:r>
      <w:r w:rsidR="005E414F" w:rsidRPr="005E414F">
        <w:t>markercluster</w:t>
      </w:r>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F1028A">
        <w:t xml:space="preserve">Abbildung </w:t>
      </w:r>
      <w:r w:rsidR="00F1028A">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407DCAEF" wp14:editId="34DF1223">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73" w:name="_Ref485298533"/>
      <w:bookmarkStart w:id="74" w:name="_Toc491422705"/>
      <w:r>
        <w:t xml:space="preserve">Abbildung </w:t>
      </w:r>
      <w:fldSimple w:instr=" SEQ Abbildung \* ARABIC ">
        <w:r w:rsidR="00F1028A">
          <w:rPr>
            <w:noProof/>
          </w:rPr>
          <w:t>5</w:t>
        </w:r>
      </w:fldSimple>
      <w:bookmarkEnd w:id="73"/>
      <w:r>
        <w:t xml:space="preserve">: Vergleich zwischen dem </w:t>
      </w:r>
      <w:r w:rsidR="009C332F">
        <w:t>s</w:t>
      </w:r>
      <w:r w:rsidR="00CB2A5C">
        <w:t>tandart</w:t>
      </w:r>
      <w:r>
        <w:t>mäßigen Verarbeiten (links) und dem geclusterten Verarbeiten der Betriebsstellen-</w:t>
      </w:r>
      <w:proofErr w:type="spellStart"/>
      <w:r>
        <w:t>GeoJSON</w:t>
      </w:r>
      <w:proofErr w:type="spellEnd"/>
      <w:r>
        <w:t>-Datei</w:t>
      </w:r>
      <w:bookmarkEnd w:id="74"/>
    </w:p>
    <w:p w:rsidR="008B3057" w:rsidRDefault="009C332F" w:rsidP="009C265D">
      <w:pPr>
        <w:pStyle w:val="Textkrper"/>
      </w:pPr>
      <w:r>
        <w:lastRenderedPageBreak/>
        <w:t>Das Aussehen der Marker wurde bei der rechten Variante bereits angepasst. Auf die Ladegeschwindigkeit hat diese Veränderung keinen fühlbaren Einfluss.</w:t>
      </w:r>
    </w:p>
    <w:p w:rsidR="00A53059" w:rsidRDefault="00A53059" w:rsidP="00A53059">
      <w:pPr>
        <w:pStyle w:val="Textkrper"/>
      </w:pPr>
      <w:r>
        <w:t>Ein positiver Nebeneffekt der Clusterung ist die deutliche Verbesserung der Übersichtlichkeit. Die Möglichkeit der Clusterung funktioniert jedoch nur bei Objekten, die als Punkt angezeigt werden.</w:t>
      </w:r>
    </w:p>
    <w:p w:rsidR="00260272" w:rsidRDefault="00260272" w:rsidP="00260272">
      <w:pPr>
        <w:pStyle w:val="Textkrper"/>
      </w:pPr>
      <w:r>
        <w:t>Auch eine Clusterung der Projekte (nächster Abschnitt dieser Arbeit) wurde vorgenommen. Der Hintergrund ist hier jedoch nicht die Verbesserung der Performance, sondern das praktische Feature des genutzten Plugins, Objekte die auf genau denselben Koordinaten abgelegt sind trotzdem erkennbar zu machen. Das wird am folgenden Beispiel deutlich:</w:t>
      </w:r>
    </w:p>
    <w:p w:rsidR="00260272" w:rsidRDefault="006020B4" w:rsidP="00260272">
      <w:pPr>
        <w:pStyle w:val="Textkrper"/>
      </w:pPr>
      <w:r>
        <w:t>Der Bahnhof Dresden-Neustadt ist ein Bahnknotenpunkt, in dem mehrere Eisenbahnstrecken zusammenlaufen</w:t>
      </w:r>
      <w:r w:rsidR="00260272">
        <w:t>.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Dresden Hbf - Dresden-Neustadt</w:t>
      </w:r>
    </w:p>
    <w:p w:rsidR="00260272" w:rsidRDefault="00A86560" w:rsidP="00260272">
      <w:pPr>
        <w:pStyle w:val="Textkrper"/>
        <w:numPr>
          <w:ilvl w:val="0"/>
          <w:numId w:val="39"/>
        </w:numPr>
      </w:pPr>
      <w:r>
        <w:t>6246</w:t>
      </w:r>
      <w:r>
        <w:tab/>
      </w:r>
      <w:r>
        <w:tab/>
      </w:r>
      <w:r w:rsidR="00260272">
        <w:t>Dresden-Piesche</w:t>
      </w:r>
      <w:r w:rsidR="001933F3">
        <w:t>n - Dresden-Neustadt</w:t>
      </w:r>
    </w:p>
    <w:p w:rsidR="00E7698D" w:rsidRDefault="00260272" w:rsidP="00A53059">
      <w:pPr>
        <w:pStyle w:val="Textkrper"/>
        <w:numPr>
          <w:ilvl w:val="0"/>
          <w:numId w:val="39"/>
        </w:numPr>
      </w:pPr>
      <w:r>
        <w:t>6363</w:t>
      </w:r>
      <w:r w:rsidR="00A86560">
        <w:tab/>
      </w:r>
      <w:r w:rsidR="00A86560">
        <w:tab/>
      </w:r>
      <w:r w:rsidR="001933F3">
        <w:t>Leipzig Hbf - Dresden-Neustadt</w:t>
      </w:r>
    </w:p>
    <w:p w:rsidR="00E7698D" w:rsidRDefault="00E7698D">
      <w:pPr>
        <w:spacing w:after="0" w:line="240" w:lineRule="auto"/>
        <w:jc w:val="left"/>
      </w:pPr>
    </w:p>
    <w:p w:rsidR="00650099" w:rsidRDefault="0062347B" w:rsidP="00AD505D">
      <w:pPr>
        <w:pStyle w:val="Textkrper"/>
      </w:pPr>
      <w:r>
        <w:rPr>
          <w:noProof/>
        </w:rPr>
        <mc:AlternateContent>
          <mc:Choice Requires="wps">
            <w:drawing>
              <wp:anchor distT="0" distB="0" distL="114300" distR="114300" simplePos="0" relativeHeight="251679744" behindDoc="0" locked="0" layoutInCell="1" allowOverlap="1" wp14:anchorId="6CC794FD" wp14:editId="3FABAAAB">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AE0B64" w:rsidRPr="00AF21EB" w:rsidRDefault="00AE0B64" w:rsidP="00E7698D">
                            <w:pPr>
                              <w:pStyle w:val="Beschriftung"/>
                              <w:spacing w:before="120"/>
                              <w:rPr>
                                <w:noProof/>
                              </w:rPr>
                            </w:pPr>
                            <w:bookmarkStart w:id="75" w:name="_Ref485730651"/>
                            <w:bookmarkStart w:id="76" w:name="_Toc489964077"/>
                            <w:bookmarkStart w:id="77" w:name="_Toc491422706"/>
                            <w:r>
                              <w:t xml:space="preserve">Abbildung </w:t>
                            </w:r>
                            <w:fldSimple w:instr=" SEQ Abbildung \* ARABIC ">
                              <w:r>
                                <w:rPr>
                                  <w:noProof/>
                                </w:rPr>
                                <w:t>6</w:t>
                              </w:r>
                            </w:fldSimple>
                            <w:bookmarkEnd w:id="75"/>
                            <w:r>
                              <w:t>: Vier überliegende Betriebsstellen in Dresden-Neustadt, angezeigt als Gruppe</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AE0B64" w:rsidRPr="00AF21EB" w:rsidRDefault="00AE0B64" w:rsidP="00E7698D">
                      <w:pPr>
                        <w:pStyle w:val="Beschriftung"/>
                        <w:spacing w:before="120"/>
                        <w:rPr>
                          <w:noProof/>
                        </w:rPr>
                      </w:pPr>
                      <w:bookmarkStart w:id="78" w:name="_Ref485730651"/>
                      <w:bookmarkStart w:id="79" w:name="_Toc489964077"/>
                      <w:bookmarkStart w:id="80" w:name="_Toc491422706"/>
                      <w:r>
                        <w:t xml:space="preserve">Abbildung </w:t>
                      </w:r>
                      <w:fldSimple w:instr=" SEQ Abbildung \* ARABIC ">
                        <w:r>
                          <w:rPr>
                            <w:noProof/>
                          </w:rPr>
                          <w:t>6</w:t>
                        </w:r>
                      </w:fldSimple>
                      <w:bookmarkEnd w:id="78"/>
                      <w:r>
                        <w:t>: Vier überliegende Betriebsstellen in Dresden-Neustadt, angezeigt als Gruppe</w:t>
                      </w:r>
                      <w:bookmarkEnd w:id="79"/>
                      <w:bookmarkEnd w:id="80"/>
                    </w:p>
                  </w:txbxContent>
                </v:textbox>
              </v:shape>
            </w:pict>
          </mc:Fallback>
        </mc:AlternateContent>
      </w:r>
      <w:r>
        <w:rPr>
          <w:noProof/>
        </w:rPr>
        <w:drawing>
          <wp:anchor distT="0" distB="0" distL="114300" distR="114300" simplePos="0" relativeHeight="251677696" behindDoc="0" locked="0" layoutInCell="1" allowOverlap="1" wp14:anchorId="37BF263B" wp14:editId="3B2A838B">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8">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Die zweigleisige Strecke 6241 kommt von Südwesten und endet im Bahnhof Dresden Neustadt. Die ebenfalls zweigleisi</w:t>
      </w:r>
      <w:r w:rsidR="004030A8">
        <w:t>ge Strecke 6363 kommt von Nord</w:t>
      </w:r>
      <w:r w:rsidR="001933F3" w:rsidRPr="0062347B">
        <w:t xml:space="preserve">osten und endet auch im Bahnhof Dresden-Neustadt. Die beiden Strecken enden geografisch auf demselben Punkt. Die Betriebsstellen für diese Strecken liegen deswegen auch auf den </w:t>
      </w:r>
      <w:r w:rsidR="00E7698D">
        <w:t xml:space="preserve">geografisch selben Koordinaten. </w:t>
      </w:r>
      <w:r w:rsidR="001933F3" w:rsidRPr="0062347B">
        <w:t>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F1028A">
        <w:t xml:space="preserve">Abbildung </w:t>
      </w:r>
      <w:r w:rsidR="00F1028A">
        <w:rPr>
          <w:noProof/>
        </w:rPr>
        <w:t>6</w:t>
      </w:r>
      <w:r w:rsidR="00650099">
        <w:fldChar w:fldCharType="end"/>
      </w:r>
      <w:r w:rsidR="00650099">
        <w:t>)</w:t>
      </w:r>
      <w:r w:rsidR="001933F3" w:rsidRPr="0062347B">
        <w:t xml:space="preserve"> Das besagte Leaflet-</w:t>
      </w:r>
      <w:r w:rsidR="00CB2A5C" w:rsidRPr="0062347B">
        <w:t>Plug-In</w:t>
      </w:r>
      <w:r w:rsidR="001933F3" w:rsidRPr="0062347B">
        <w:t xml:space="preserve"> leaflet-markercluster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F1028A">
        <w:t xml:space="preserve">Abbildung </w:t>
      </w:r>
      <w:r w:rsidR="00F1028A">
        <w:rPr>
          <w:noProof/>
        </w:rPr>
        <w:t>7</w:t>
      </w:r>
      <w:r w:rsidR="00906153">
        <w:fldChar w:fldCharType="end"/>
      </w:r>
      <w:r w:rsidR="00906153">
        <w:t>)</w:t>
      </w:r>
      <w:r w:rsidR="00650099">
        <w:t xml:space="preserve"> </w:t>
      </w:r>
    </w:p>
    <w:p w:rsidR="00650099" w:rsidRDefault="00650099" w:rsidP="00650099">
      <w:pPr>
        <w:pStyle w:val="Textkrper"/>
        <w:keepNext/>
      </w:pPr>
      <w:r>
        <w:rPr>
          <w:noProof/>
        </w:rPr>
        <w:lastRenderedPageBreak/>
        <w:drawing>
          <wp:inline distT="0" distB="0" distL="0" distR="0" wp14:anchorId="69054ABA" wp14:editId="0B10BC9B">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9">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81" w:name="_Ref486510647"/>
      <w:bookmarkStart w:id="82" w:name="_Toc491422707"/>
      <w:r>
        <w:t xml:space="preserve">Abbildung </w:t>
      </w:r>
      <w:fldSimple w:instr=" SEQ Abbildung \* ARABIC ">
        <w:r w:rsidR="00F1028A">
          <w:rPr>
            <w:noProof/>
          </w:rPr>
          <w:t>7</w:t>
        </w:r>
      </w:fldSimple>
      <w:bookmarkEnd w:id="81"/>
      <w:r>
        <w:t xml:space="preserve">: </w:t>
      </w:r>
      <w:r w:rsidR="00687DAF">
        <w:t xml:space="preserve">Die vier überliegenden Betriebsstellen in Dresden-Neustadt, angezeigt als einzelne </w:t>
      </w:r>
      <w:r w:rsidR="00AD505D">
        <w:t>verteilte</w:t>
      </w:r>
      <w:r w:rsidR="00687DAF">
        <w:t xml:space="preserve"> Marker</w:t>
      </w:r>
      <w:bookmarkEnd w:id="82"/>
    </w:p>
    <w:p w:rsidR="001A63EF" w:rsidRDefault="001A63EF" w:rsidP="00A53059">
      <w:pPr>
        <w:pStyle w:val="Textkrper"/>
      </w:pPr>
      <w:r>
        <w:t xml:space="preserve">Aufgrund immer noch großer Ladezeiten </w:t>
      </w:r>
      <w:r w:rsidR="00687DAF">
        <w:t xml:space="preserve">der Daten, trotz Clusterung, </w:t>
      </w:r>
      <w:r>
        <w:t xml:space="preserve">wurde die Möglichkeit, mehrere Datensätzen zur selben Zeit in der Karte anzuzeigen gezielt deaktiviert. Dass nur ein Datensatz von DB-Netz wählbar ist, ist unpraktisch, jedoch wurde die Bedienbarkeit hier vorrangig behandelt. </w:t>
      </w:r>
      <w:r w:rsidR="00403E0A">
        <w:t>Trotz der Deaktivierung lädt insbesondere beim ersten Aufruf der Seite, die Seite relativ lang. Schätzungsweise sechs bis sieben Sekunden vergingen</w:t>
      </w:r>
      <w:r w:rsidR="00403E0A">
        <w:rPr>
          <w:rStyle w:val="Funotenzeichen"/>
        </w:rPr>
        <w:footnoteReference w:id="26"/>
      </w:r>
      <w:r w:rsidR="00403E0A">
        <w:t xml:space="preserve">, bis die Karte mit allen Punkten erfolgreich geladen wurde. Während dieser Zeit ist die gesamte Webseite nur mit Verzögerungen bedienbar, außerdem erhält man kein Feedback, dass gerade Daten geladen werden. Dies genügt nicht, um die in Punkt </w:t>
      </w:r>
      <w:r w:rsidR="00403E0A">
        <w:fldChar w:fldCharType="begin"/>
      </w:r>
      <w:r w:rsidR="00403E0A">
        <w:instrText xml:space="preserve"> REF _Ref489961292 \r \h </w:instrText>
      </w:r>
      <w:r w:rsidR="00403E0A">
        <w:fldChar w:fldCharType="separate"/>
      </w:r>
      <w:r w:rsidR="00F1028A">
        <w:t>3.4</w:t>
      </w:r>
      <w:r w:rsidR="00403E0A">
        <w:fldChar w:fldCharType="end"/>
      </w:r>
      <w:r w:rsidR="00403E0A">
        <w:t xml:space="preserve"> gestellte Anforderung zu erfüllen. </w:t>
      </w:r>
      <w:r w:rsidR="00403E0A" w:rsidRPr="00403E0A">
        <w:t>Zur Fertigstellung der Arbeit wurde noch keine bessere Vorgehensweise gefunden.</w:t>
      </w:r>
    </w:p>
    <w:p w:rsidR="00403E0A" w:rsidRDefault="00403E0A" w:rsidP="00A53059">
      <w:pPr>
        <w:pStyle w:val="Textkrper"/>
      </w:pPr>
    </w:p>
    <w:p w:rsidR="00420EB9" w:rsidRDefault="00420EB9" w:rsidP="00420EB9">
      <w:r>
        <w:t>Di</w:t>
      </w:r>
      <w:r w:rsidR="004030A8">
        <w:t>e eingefügten Marker wurden</w:t>
      </w:r>
      <w:r>
        <w:t xml:space="preserve"> angepasst. Leaflet bietet mit der Methode </w:t>
      </w:r>
      <w:r w:rsidRPr="00420EB9">
        <w:rPr>
          <w:rStyle w:val="QuellcodeZchn"/>
          <w:lang w:val="de-DE"/>
        </w:rPr>
        <w:t xml:space="preserve">setIcon </w:t>
      </w:r>
      <w:r w:rsidRPr="00420EB9">
        <w:t>eine</w:t>
      </w:r>
      <w:r>
        <w:t xml:space="preserve"> einfache Möglichkeit, die Icons seinen Bedürfnissen anzupassen:</w:t>
      </w:r>
    </w:p>
    <w:p w:rsidR="00420EB9" w:rsidRPr="00420EB9" w:rsidRDefault="00420EB9" w:rsidP="00420EB9">
      <w:pPr>
        <w:pStyle w:val="Quellcode"/>
      </w:pPr>
      <w:proofErr w:type="gramStart"/>
      <w:r w:rsidRPr="00420EB9">
        <w:t>layer.setIcon(</w:t>
      </w:r>
      <w:proofErr w:type="gramEnd"/>
      <w:r w:rsidRPr="00420EB9">
        <w:t>L.AwesomeMarkers.icon({</w:t>
      </w:r>
    </w:p>
    <w:p w:rsidR="00420EB9" w:rsidRPr="00420EB9" w:rsidRDefault="00420EB9" w:rsidP="00420EB9">
      <w:pPr>
        <w:pStyle w:val="Quellcode"/>
      </w:pPr>
      <w:r w:rsidRPr="00420EB9">
        <w:t xml:space="preserve">                </w:t>
      </w:r>
      <w:proofErr w:type="gramStart"/>
      <w:r w:rsidRPr="00420EB9">
        <w:t>icon</w:t>
      </w:r>
      <w:proofErr w:type="gramEnd"/>
      <w:r w:rsidRPr="00420EB9">
        <w:t>: 'train',</w:t>
      </w:r>
    </w:p>
    <w:p w:rsidR="00420EB9" w:rsidRPr="00420EB9" w:rsidRDefault="00420EB9" w:rsidP="00420EB9">
      <w:pPr>
        <w:pStyle w:val="Quellcode"/>
      </w:pPr>
      <w:r w:rsidRPr="00420EB9">
        <w:t xml:space="preserve">                </w:t>
      </w:r>
      <w:proofErr w:type="gramStart"/>
      <w:r w:rsidRPr="00420EB9">
        <w:t>prefix</w:t>
      </w:r>
      <w:proofErr w:type="gramEnd"/>
      <w:r w:rsidRPr="00420EB9">
        <w:t>: 'fa',</w:t>
      </w:r>
    </w:p>
    <w:p w:rsidR="00420EB9" w:rsidRPr="00420EB9" w:rsidRDefault="00420EB9" w:rsidP="00420EB9">
      <w:pPr>
        <w:pStyle w:val="Quellcode"/>
      </w:pPr>
      <w:r w:rsidRPr="00420EB9">
        <w:t xml:space="preserve">                </w:t>
      </w:r>
      <w:proofErr w:type="spellStart"/>
      <w:proofErr w:type="gramStart"/>
      <w:r w:rsidRPr="00420EB9">
        <w:t>markerColor</w:t>
      </w:r>
      <w:proofErr w:type="spellEnd"/>
      <w:proofErr w:type="gramEnd"/>
      <w:r w:rsidRPr="00420EB9">
        <w:t>: 'blue',</w:t>
      </w:r>
    </w:p>
    <w:p w:rsidR="00420EB9" w:rsidRPr="00C77B94" w:rsidRDefault="00420EB9" w:rsidP="00420EB9">
      <w:pPr>
        <w:pStyle w:val="Quellcode"/>
        <w:rPr>
          <w:lang w:val="de-DE"/>
        </w:rPr>
      </w:pPr>
      <w:r w:rsidRPr="00420EB9">
        <w:t xml:space="preserve">                </w:t>
      </w:r>
      <w:proofErr w:type="spellStart"/>
      <w:r w:rsidRPr="00C77B94">
        <w:rPr>
          <w:lang w:val="de-DE"/>
        </w:rPr>
        <w:t>iconColor</w:t>
      </w:r>
      <w:proofErr w:type="spellEnd"/>
      <w:r w:rsidRPr="00C77B94">
        <w:rPr>
          <w:lang w:val="de-DE"/>
        </w:rPr>
        <w:t>: '</w:t>
      </w:r>
      <w:proofErr w:type="spellStart"/>
      <w:r w:rsidRPr="00C77B94">
        <w:rPr>
          <w:lang w:val="de-DE"/>
        </w:rPr>
        <w:t>white</w:t>
      </w:r>
      <w:proofErr w:type="spellEnd"/>
      <w:r w:rsidRPr="00C77B94">
        <w:rPr>
          <w:lang w:val="de-DE"/>
        </w:rPr>
        <w:t>'</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t>Hier wurde mithilfe des Plugins Leaflet-</w:t>
      </w:r>
      <w:proofErr w:type="spellStart"/>
      <w:r>
        <w: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F1028A">
        <w:t xml:space="preserve">Abbildung </w:t>
      </w:r>
      <w:r w:rsidR="00F1028A">
        <w:rPr>
          <w:noProof/>
        </w:rPr>
        <w:t>8</w:t>
      </w:r>
      <w:r w:rsidR="00A86560">
        <w:fldChar w:fldCharType="end"/>
      </w:r>
      <w:r>
        <w:t xml:space="preserve"> </w:t>
      </w:r>
      <w:r w:rsidR="007970F2">
        <w:t xml:space="preserve">entspricht. Um die zusätzlich in </w:t>
      </w:r>
      <w:proofErr w:type="spellStart"/>
      <w:r w:rsidR="007970F2" w:rsidRPr="005737AE">
        <w:rPr>
          <w:rStyle w:val="QuellcodeZchn"/>
          <w:lang w:val="de-DE"/>
        </w:rPr>
        <w:t>properites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r w:rsidRPr="007970F2">
        <w:rPr>
          <w:lang w:val="de-DE"/>
        </w:rPr>
        <w:t>layer.bindPopup</w:t>
      </w:r>
      <w:proofErr w:type="spell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r w:rsidRPr="007970F2">
        <w:rPr>
          <w:lang w:val="de-DE"/>
        </w:rPr>
        <w:t>feature.properties.bezeichnun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r w:rsidRPr="007970F2">
        <w:rPr>
          <w:lang w:val="de-DE"/>
        </w:rPr>
        <w:t>feature.properties.kuerzel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lastRenderedPageBreak/>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F1028A">
        <w:t xml:space="preserve">Abbildung </w:t>
      </w:r>
      <w:r w:rsidR="00F1028A">
        <w:rPr>
          <w:noProof/>
        </w:rPr>
        <w:t>8</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drawing>
          <wp:inline distT="0" distB="0" distL="0" distR="0" wp14:anchorId="1C204387" wp14:editId="1CCB54E2">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20">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83" w:name="_Ref485720065"/>
      <w:bookmarkStart w:id="84" w:name="_Toc491422708"/>
      <w:r>
        <w:t xml:space="preserve">Abbildung </w:t>
      </w:r>
      <w:fldSimple w:instr=" SEQ Abbildung \* ARABIC ">
        <w:r w:rsidR="00F1028A">
          <w:rPr>
            <w:noProof/>
          </w:rPr>
          <w:t>8</w:t>
        </w:r>
      </w:fldSimple>
      <w:bookmarkEnd w:id="83"/>
      <w:r>
        <w:t>: Fertiggestellter Kartenausschnitt Dresden Hbf mit geclusterten Geodaten der DB Netz AG (Datensatz: Betriebsstellen)</w:t>
      </w:r>
      <w:bookmarkEnd w:id="84"/>
    </w:p>
    <w:p w:rsidR="001A63EF" w:rsidRDefault="001A63EF" w:rsidP="00EB2698">
      <w:pPr>
        <w:pStyle w:val="berschrift3"/>
      </w:pPr>
      <w:bookmarkStart w:id="85" w:name="_Toc491422687"/>
      <w:r>
        <w:t>Einbindung der Projektdaten</w:t>
      </w:r>
      <w:bookmarkEnd w:id="85"/>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rsidR="00F1028A">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rsidR="00F1028A">
        <w:t>5.2</w:t>
      </w:r>
      <w:r>
        <w:fldChar w:fldCharType="end"/>
      </w:r>
      <w:r>
        <w:t xml:space="preserve"> wurde sich auf eine MySQL-Datenbank festgelegt. Es soll nun eine Möglichkeit gefunden werden, einen Datensatz, welcher </w:t>
      </w:r>
      <w:r w:rsidR="00B422AF">
        <w:t>Koordinaten</w:t>
      </w:r>
      <w:r>
        <w:t xml:space="preserve"> 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w:t>
      </w:r>
      <w:r w:rsidR="00A12CF9">
        <w:lastRenderedPageBreak/>
        <w:t>automatisiert und auf Abfrage funktionieren können. Ein Leaflet-</w:t>
      </w:r>
      <w:r w:rsidR="00CB2A5C">
        <w:t>fähiges Format haben wir mit den</w:t>
      </w:r>
      <w:r w:rsidR="00A12CF9">
        <w:t xml:space="preserve"> </w:t>
      </w:r>
      <w:proofErr w:type="spellStart"/>
      <w:r w:rsidR="00A12CF9">
        <w:t>GeoJSON</w:t>
      </w:r>
      <w:proofErr w:type="spellEnd"/>
      <w:r w:rsidR="00A12CF9">
        <w:t>-Dateien im v</w:t>
      </w:r>
      <w:r w:rsidR="004030A8">
        <w:t>orherigen Absatz bereits kennen</w:t>
      </w:r>
      <w:r w:rsidR="00A12CF9">
        <w:t>gelernt. In Anlehnung an McBride</w:t>
      </w:r>
      <w:r w:rsidR="00A12CF9">
        <w:rPr>
          <w:rStyle w:val="Funotenzeichen"/>
        </w:rPr>
        <w:footnoteReference w:id="27"/>
      </w:r>
      <w:r w:rsidR="00A12CF9">
        <w:t xml:space="preserve"> wurde ein PHP-Skript benutzt, um die in der Datenbank hinterlegten Punkte dynamisch in </w:t>
      </w:r>
      <w:proofErr w:type="spellStart"/>
      <w:r w:rsidR="00A12CF9">
        <w:t>GeoJSON</w:t>
      </w:r>
      <w:proofErr w:type="spellEnd"/>
      <w:r w:rsidR="00A12CF9">
        <w:t xml:space="preserve"> zu wandeln. </w:t>
      </w:r>
      <w:r w:rsidR="00B422AF">
        <w:t>Das Skript tätigt eine klassische PHP-Abfrage und schreibt ein Array mit den aus der Tabelle entnommenen Daten. Die Koordinaten werden vorher an die Koordinatenpositio</w:t>
      </w:r>
      <w:r w:rsidR="00937EDF">
        <w:t xml:space="preserve">n eines typischen </w:t>
      </w:r>
      <w:proofErr w:type="spellStart"/>
      <w:r w:rsidR="00937EDF">
        <w:t>GeoJSON</w:t>
      </w:r>
      <w:proofErr w:type="spellEnd"/>
      <w:r w:rsidR="00937EDF">
        <w:t>-Satzes</w:t>
      </w:r>
      <w:r w:rsidR="00B422AF">
        <w:t xml:space="preserve"> </w:t>
      </w:r>
      <w:r w:rsidR="00937EDF">
        <w:t>kopiert</w:t>
      </w:r>
      <w:r w:rsidR="00B422AF">
        <w:t xml:space="preserve"> und danach entfernt. Dann werden alle verbliebenen Einträge dem Array als Feature angehangen. Das wird für jeden Datensatz der Tabelle getan. Nach der Ausgabe entsteht eine dynamisch erstellte </w:t>
      </w:r>
      <w:proofErr w:type="spellStart"/>
      <w:r w:rsidR="00B422AF">
        <w:t>GeoJSON</w:t>
      </w:r>
      <w:proofErr w:type="spellEnd"/>
      <w:r w:rsidR="00B422AF">
        <w:t xml:space="preserve">-Datei,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E7698D" w:rsidRDefault="00E7698D" w:rsidP="00E7698D">
      <w:pPr>
        <w:pStyle w:val="berschrift2"/>
      </w:pPr>
      <w:bookmarkStart w:id="86" w:name="_Ref489960824"/>
      <w:bookmarkStart w:id="87" w:name="_Toc491422688"/>
      <w:r>
        <w:t>Details zur Benutzeroberfläche</w:t>
      </w:r>
      <w:bookmarkEnd w:id="86"/>
      <w:bookmarkEnd w:id="87"/>
    </w:p>
    <w:p w:rsidR="008335FB" w:rsidRDefault="00E7698D" w:rsidP="00E7698D">
      <w:pPr>
        <w:pStyle w:val="Textkrper"/>
      </w:pPr>
      <w:r>
        <w:t xml:space="preserve">Neben der Karte gilt es noch eine allgemeine Benutzeroberfläche zu schaffen. </w:t>
      </w:r>
      <w:r w:rsidR="007E0D2A">
        <w:t xml:space="preserve">Wie in Abschnitt </w:t>
      </w:r>
      <w:r w:rsidR="007E0D2A">
        <w:fldChar w:fldCharType="begin"/>
      </w:r>
      <w:r w:rsidR="007E0D2A">
        <w:instrText xml:space="preserve"> REF _Ref485630969 \r \h </w:instrText>
      </w:r>
      <w:r w:rsidR="007E0D2A">
        <w:fldChar w:fldCharType="separate"/>
      </w:r>
      <w:r w:rsidR="00F1028A">
        <w:t>5.2</w:t>
      </w:r>
      <w:r w:rsidR="007E0D2A">
        <w:fldChar w:fldCharType="end"/>
      </w:r>
      <w:r w:rsidR="007E0D2A">
        <w:t xml:space="preserve"> dieser Arbeit beschrieben, soll das Fram</w:t>
      </w:r>
      <w:r w:rsidR="008335FB">
        <w:t>ework Bootstrap benutzt werden. Das responsive Design ist ein ausschlaggebender Grund dafür. Mithilfe des Bootstrap-typischen Gridsystems lassen sich Seiten gestalten, die das Layout dynamisch an die Di</w:t>
      </w:r>
      <w:r w:rsidR="00CB2A5C">
        <w:t>s</w:t>
      </w:r>
      <w:r w:rsidR="008335FB">
        <w:t>playgröße des Endgerätes anpasst.</w:t>
      </w:r>
      <w:r w:rsidR="00A54C87">
        <w:t xml:space="preserve"> Breitere Geräte (Computermonitore) können so mehr Inhalte in der x-Achse anzeigen und generell ist durch die hohe Auflösung die Anzahl an </w:t>
      </w:r>
      <w:proofErr w:type="spellStart"/>
      <w:r w:rsidR="00A54C87">
        <w:t>anzeigbaren</w:t>
      </w:r>
      <w:proofErr w:type="spellEnd"/>
      <w:r w:rsidR="00A54C87">
        <w:t xml:space="preserve"> Informationen pro Fensterinhalt groß. Schmalere Geräte, wie Mobiltelefone können durch ihre Größe weniger Informationen anzeigen, die Bedienung über </w:t>
      </w:r>
      <w:proofErr w:type="spellStart"/>
      <w:r w:rsidR="00A54C87">
        <w:t>Toucheingaben</w:t>
      </w:r>
      <w:proofErr w:type="spellEnd"/>
      <w:r w:rsidR="00A54C87">
        <w:t xml:space="preserve"> erfordern zudem ein möglichst großes Layout mit Buttons. Das </w:t>
      </w:r>
      <w:proofErr w:type="spellStart"/>
      <w:r w:rsidR="00A54C87">
        <w:t>Gridsystem</w:t>
      </w:r>
      <w:proofErr w:type="spellEnd"/>
      <w:r w:rsidR="00A54C87">
        <w:t xml:space="preserve"> von Bootstrap erlaubt es abhängig von der Gerätegröße eine Seite in verschieden vielen Spalten aufzu</w:t>
      </w:r>
      <w:r w:rsidR="00CB2A5C">
        <w:t>t</w:t>
      </w:r>
      <w:r w:rsidR="00A54C87">
        <w:t>eilen. Ein Beispiel, an dem man das responsive Design gut erkennen kann findet sich mit der</w:t>
      </w:r>
      <w:r w:rsidR="00511B46">
        <w:t xml:space="preserve"> </w:t>
      </w:r>
      <w:r w:rsidR="006020B4">
        <w:fldChar w:fldCharType="begin"/>
      </w:r>
      <w:r w:rsidR="006020B4">
        <w:instrText xml:space="preserve"> REF _Ref491414327 \h </w:instrText>
      </w:r>
      <w:r w:rsidR="006020B4">
        <w:fldChar w:fldCharType="separate"/>
      </w:r>
      <w:r w:rsidR="00F1028A">
        <w:t xml:space="preserve">Abbildung </w:t>
      </w:r>
      <w:r w:rsidR="00F1028A">
        <w:rPr>
          <w:noProof/>
        </w:rPr>
        <w:t>10</w:t>
      </w:r>
      <w:r w:rsidR="006020B4">
        <w:fldChar w:fldCharType="end"/>
      </w:r>
      <w:r w:rsidR="006020B4">
        <w:t xml:space="preserve"> (Seite </w:t>
      </w:r>
      <w:r w:rsidR="006020B4">
        <w:fldChar w:fldCharType="begin"/>
      </w:r>
      <w:r w:rsidR="006020B4">
        <w:instrText xml:space="preserve"> PAGEREF _Ref491414535 \h </w:instrText>
      </w:r>
      <w:r w:rsidR="006020B4">
        <w:fldChar w:fldCharType="separate"/>
      </w:r>
      <w:r w:rsidR="00F1028A">
        <w:rPr>
          <w:noProof/>
        </w:rPr>
        <w:t>35</w:t>
      </w:r>
      <w:r w:rsidR="006020B4">
        <w:fldChar w:fldCharType="end"/>
      </w:r>
      <w:r w:rsidR="006020B4">
        <w:t>).</w:t>
      </w:r>
    </w:p>
    <w:p w:rsidR="00E7698D" w:rsidRDefault="007E0D2A" w:rsidP="00E7698D">
      <w:pPr>
        <w:pStyle w:val="Textkrper"/>
      </w:pPr>
      <w:r>
        <w:t>Das gewählte Derivat „</w:t>
      </w:r>
      <w:r w:rsidRPr="00021D3E">
        <w:t>gentelella</w:t>
      </w:r>
      <w:r>
        <w:t xml:space="preserve">“ </w:t>
      </w:r>
      <w:proofErr w:type="gramStart"/>
      <w:r>
        <w:t>bringt</w:t>
      </w:r>
      <w:proofErr w:type="gramEnd"/>
      <w:r>
        <w:t xml:space="preserve"> bereits viele Grundfunktionen mit und beschreibt die meisten</w:t>
      </w:r>
      <w:r w:rsidR="004030A8">
        <w:t xml:space="preserve"> Funktionen </w:t>
      </w:r>
      <w:r>
        <w:t>mittels Beispielseiten, deren HTML-Quellcode offen vorliegt</w:t>
      </w:r>
      <w:r>
        <w:rPr>
          <w:rStyle w:val="Funotenzeichen"/>
        </w:rPr>
        <w:footnoteReference w:id="28"/>
      </w:r>
      <w:r>
        <w:t>. Der HTML-Quellcode</w:t>
      </w:r>
      <w:r w:rsidR="004030A8">
        <w:t xml:space="preserve"> der zu erstellenden Software</w:t>
      </w:r>
      <w:r>
        <w:t xml:space="preserve"> soll nicht statisch für jede Seite geschrieben werden, sondern dynamisch mit PHP erzeugt. Das vermindert die Dateigröße auf dem Server. Generelle Änderungen an allen Seiten der Software können dann zentral vorgenommen werden. Zudem wird PHP verwendet um Daten aus der MySQL-Datenbank zu entnehmen und zu verarbeiten. Unterstützt wird PHP durch JavaScript, im vorherigen Abschnitt wurde beispielsweise die Programmierung der GIS-Anwendung in JavaScript vorgenommen. </w:t>
      </w:r>
      <w:r w:rsidR="00961709">
        <w:t xml:space="preserve">Zum Zeitpunkt kurz vor </w:t>
      </w:r>
      <w:r w:rsidR="00961709">
        <w:lastRenderedPageBreak/>
        <w:t>Fertigstellung dieser Arbeit, war die Software folgendermaßen auf dem Server abgelegt:</w:t>
      </w:r>
      <w:r w:rsidR="003E3369">
        <w:t xml:space="preserve"> (</w:t>
      </w:r>
      <w:r w:rsidR="003E3369">
        <w:fldChar w:fldCharType="begin"/>
      </w:r>
      <w:r w:rsidR="003E3369">
        <w:instrText xml:space="preserve"> REF _Ref486851332 \h </w:instrText>
      </w:r>
      <w:r w:rsidR="003E3369">
        <w:fldChar w:fldCharType="separate"/>
      </w:r>
      <w:r w:rsidR="00F1028A">
        <w:t xml:space="preserve">Abbildung </w:t>
      </w:r>
      <w:r w:rsidR="00F1028A">
        <w:rPr>
          <w:noProof/>
        </w:rPr>
        <w:t>9</w:t>
      </w:r>
      <w:r w:rsidR="003E3369">
        <w:fldChar w:fldCharType="end"/>
      </w:r>
      <w:r w:rsidR="003E3369">
        <w:t>)</w:t>
      </w:r>
    </w:p>
    <w:p w:rsidR="003E3369" w:rsidRDefault="00961709" w:rsidP="003E3369">
      <w:pPr>
        <w:pStyle w:val="Textkrper"/>
        <w:keepNext/>
      </w:pPr>
      <w:r>
        <w:rPr>
          <w:noProof/>
        </w:rPr>
        <mc:AlternateContent>
          <mc:Choice Requires="wps">
            <w:drawing>
              <wp:anchor distT="0" distB="0" distL="114300" distR="114300" simplePos="0" relativeHeight="251680768" behindDoc="0" locked="0" layoutInCell="1" allowOverlap="1" wp14:anchorId="44675D4E" wp14:editId="4C73575F">
                <wp:simplePos x="0" y="0"/>
                <wp:positionH relativeFrom="column">
                  <wp:posOffset>-1367</wp:posOffset>
                </wp:positionH>
                <wp:positionV relativeFrom="paragraph">
                  <wp:posOffset>599984</wp:posOffset>
                </wp:positionV>
                <wp:extent cx="2209486" cy="3644443"/>
                <wp:effectExtent l="0" t="0" r="19685" b="13335"/>
                <wp:wrapNone/>
                <wp:docPr id="32" name="Rechteck 32"/>
                <wp:cNvGraphicFramePr/>
                <a:graphic xmlns:a="http://schemas.openxmlformats.org/drawingml/2006/main">
                  <a:graphicData uri="http://schemas.microsoft.com/office/word/2010/wordprocessingShape">
                    <wps:wsp>
                      <wps:cNvSpPr/>
                      <wps:spPr>
                        <a:xfrm>
                          <a:off x="0" y="0"/>
                          <a:ext cx="2209486" cy="3644443"/>
                        </a:xfrm>
                        <a:prstGeom prst="rect">
                          <a:avLst/>
                        </a:prstGeom>
                        <a:solidFill>
                          <a:srgbClr val="FFFF00">
                            <a:alpha val="20000"/>
                          </a:srgbClr>
                        </a:solidFill>
                        <a:ln>
                          <a:solidFill>
                            <a:srgbClr val="FFFF00">
                              <a:alpha val="18039"/>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430E08" id="Rechteck 32" o:spid="_x0000_s1026" style="position:absolute;margin-left:-.1pt;margin-top:47.25pt;width:174pt;height:28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" fillcolor="yellow" strokecolor="yellow" strokeweight="2pt">
                <v:fill opacity="13107f"/>
                <v:stroke opacity="11822f"/>
              </v:rect>
            </w:pict>
          </mc:Fallback>
        </mc:AlternateContent>
      </w:r>
      <w:r>
        <w:rPr>
          <w:noProof/>
        </w:rPr>
        <w:drawing>
          <wp:inline distT="0" distB="0" distL="0" distR="0" wp14:anchorId="7FEBC6C7" wp14:editId="1335B662">
            <wp:extent cx="5020786" cy="5333854"/>
            <wp:effectExtent l="0" t="0" r="889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zeichnis.png"/>
                    <pic:cNvPicPr/>
                  </pic:nvPicPr>
                  <pic:blipFill rotWithShape="1">
                    <a:blip r:embed="rId21">
                      <a:extLst>
                        <a:ext uri="{28A0092B-C50C-407E-A947-70E740481C1C}">
                          <a14:useLocalDpi xmlns:a14="http://schemas.microsoft.com/office/drawing/2010/main" val="0"/>
                        </a:ext>
                      </a:extLst>
                    </a:blip>
                    <a:srcRect r="41171"/>
                    <a:stretch/>
                  </pic:blipFill>
                  <pic:spPr bwMode="auto">
                    <a:xfrm>
                      <a:off x="0" y="0"/>
                      <a:ext cx="5019936" cy="5332951"/>
                    </a:xfrm>
                    <a:prstGeom prst="rect">
                      <a:avLst/>
                    </a:prstGeom>
                    <a:ln>
                      <a:noFill/>
                    </a:ln>
                    <a:extLst>
                      <a:ext uri="{53640926-AAD7-44D8-BBD7-CCE9431645EC}">
                        <a14:shadowObscured xmlns:a14="http://schemas.microsoft.com/office/drawing/2010/main"/>
                      </a:ext>
                    </a:extLst>
                  </pic:spPr>
                </pic:pic>
              </a:graphicData>
            </a:graphic>
          </wp:inline>
        </w:drawing>
      </w:r>
    </w:p>
    <w:p w:rsidR="00961709" w:rsidRDefault="003E3369" w:rsidP="003E3369">
      <w:pPr>
        <w:pStyle w:val="Beschriftung"/>
        <w:jc w:val="left"/>
      </w:pPr>
      <w:bookmarkStart w:id="88" w:name="_Ref486851332"/>
      <w:bookmarkStart w:id="89" w:name="_Toc491422709"/>
      <w:r>
        <w:t xml:space="preserve">Abbildung </w:t>
      </w:r>
      <w:fldSimple w:instr=" SEQ Abbildung \* ARABIC ">
        <w:r w:rsidR="00F1028A">
          <w:rPr>
            <w:noProof/>
          </w:rPr>
          <w:t>9</w:t>
        </w:r>
      </w:fldSimple>
      <w:bookmarkEnd w:id="88"/>
      <w:r>
        <w:t>: Verzeichnisbaum der</w:t>
      </w:r>
      <w:r w:rsidR="003613D0">
        <w:t xml:space="preserve"> Software, Stand: 30. Juni 2017</w:t>
      </w:r>
      <w:bookmarkEnd w:id="89"/>
    </w:p>
    <w:p w:rsidR="003E3369" w:rsidRDefault="003E3369" w:rsidP="00D502AB">
      <w:r>
        <w:t xml:space="preserve">Gelb hervorgehoben ist in der Abbildung der Verzeichnisbaum des Projektes ohne die enthaltenen Dateien. Die Ordner </w:t>
      </w:r>
      <w:r w:rsidRPr="003E3369">
        <w:rPr>
          <w:rStyle w:val="QuellcodeZchn"/>
          <w:lang w:val="de-DE"/>
        </w:rPr>
        <w:t>.</w:t>
      </w:r>
      <w:proofErr w:type="spellStart"/>
      <w:r w:rsidRPr="003E3369">
        <w:rPr>
          <w:rStyle w:val="QuellcodeZchn"/>
          <w:lang w:val="de-DE"/>
        </w:rPr>
        <w:t>git</w:t>
      </w:r>
      <w:proofErr w:type="spellEnd"/>
      <w:r w:rsidRPr="003E3369">
        <w:rPr>
          <w:rStyle w:val="QuellcodeZchn"/>
          <w:lang w:val="de-DE"/>
        </w:rPr>
        <w:t xml:space="preserve"> </w:t>
      </w:r>
      <w:r w:rsidRPr="003E3369">
        <w:t>und</w:t>
      </w:r>
      <w:r w:rsidRPr="003E3369">
        <w:rPr>
          <w:rStyle w:val="QuellcodeZchn"/>
          <w:lang w:val="de-DE"/>
        </w:rPr>
        <w:t xml:space="preserve"> .</w:t>
      </w:r>
      <w:proofErr w:type="spellStart"/>
      <w:r w:rsidRPr="003E3369">
        <w:rPr>
          <w:rStyle w:val="QuellcodeZchn"/>
          <w:lang w:val="de-DE"/>
        </w:rPr>
        <w:t>idea</w:t>
      </w:r>
      <w:proofErr w:type="spellEnd"/>
      <w:r w:rsidRPr="003E3369">
        <w:rPr>
          <w:rStyle w:val="QuellcodeZchn"/>
          <w:lang w:val="de-DE"/>
        </w:rPr>
        <w:t xml:space="preserve"> </w:t>
      </w:r>
      <w:r w:rsidRPr="003E3369">
        <w:t xml:space="preserve">sind vom </w:t>
      </w:r>
      <w:proofErr w:type="spellStart"/>
      <w:r w:rsidRPr="003E3369">
        <w:t>Git</w:t>
      </w:r>
      <w:r>
        <w:t>system</w:t>
      </w:r>
      <w:proofErr w:type="spellEnd"/>
      <w:r>
        <w:t xml:space="preserve">, sowie von der benutzen Entwicklerumgebung PhpStorm automatisch angelegte interne Verzeichnisse. In den Ordnern </w:t>
      </w:r>
      <w:proofErr w:type="spellStart"/>
      <w:r w:rsidRPr="00D502AB">
        <w:rPr>
          <w:rStyle w:val="QuellcodeZchn"/>
          <w:lang w:val="de-DE"/>
        </w:rPr>
        <w:t>build</w:t>
      </w:r>
      <w:proofErr w:type="spellEnd"/>
      <w:r w:rsidRPr="003E3369">
        <w:t>,</w:t>
      </w:r>
      <w:r w:rsidRPr="00D502AB">
        <w:rPr>
          <w:rStyle w:val="QuellcodeZchn"/>
          <w:lang w:val="de-DE"/>
        </w:rPr>
        <w:t xml:space="preserve"> src</w:t>
      </w:r>
      <w:r>
        <w:t xml:space="preserve"> und </w:t>
      </w:r>
      <w:proofErr w:type="spellStart"/>
      <w:r w:rsidRPr="00D502AB">
        <w:rPr>
          <w:rStyle w:val="QuellcodeZchn"/>
          <w:lang w:val="de-DE"/>
        </w:rPr>
        <w:t>vendors</w:t>
      </w:r>
      <w:proofErr w:type="spellEnd"/>
      <w:r>
        <w:t xml:space="preserve"> sind vom Framework</w:t>
      </w:r>
      <w:r w:rsidR="00D502AB">
        <w:t xml:space="preserve"> verwendete Skripte und Stylesheets enthalten. Im Ordner </w:t>
      </w:r>
      <w:proofErr w:type="spellStart"/>
      <w:r w:rsidR="00D502AB">
        <w:t>geodata</w:t>
      </w:r>
      <w:proofErr w:type="spellEnd"/>
      <w:r w:rsidR="00D502AB">
        <w:t xml:space="preserve"> befinden sich ausschließlich die Geodaten der DB Netz AG im Auslieferungszustand und in einem Extraordner in konvertieren Dateiformaten. Um eine eventuelle Neuinstallation bewerkstelligen zu können befindet sich im Ordner SQL ein gleichnamiges Skript, welches angewandt auf einen entsprechenden Datenbankserver alle verwertbaren Geodaten in eine Datenbank einträgt. Das Verzeichnis </w:t>
      </w:r>
      <w:proofErr w:type="spellStart"/>
      <w:r w:rsidR="00D502AB" w:rsidRPr="00D502AB">
        <w:rPr>
          <w:rStyle w:val="QuellcodeZchn"/>
          <w:lang w:val="de-DE"/>
        </w:rPr>
        <w:t>wip</w:t>
      </w:r>
      <w:proofErr w:type="spellEnd"/>
      <w:r w:rsidR="00D502AB">
        <w:rPr>
          <w:rStyle w:val="QuellcodeZchn"/>
          <w:lang w:val="de-DE"/>
        </w:rPr>
        <w:t xml:space="preserve"> </w:t>
      </w:r>
      <w:r w:rsidR="00D502AB" w:rsidRPr="00D502AB">
        <w:t>ist</w:t>
      </w:r>
      <w:r w:rsidR="00D502AB">
        <w:t xml:space="preserve"> d</w:t>
      </w:r>
      <w:r w:rsidR="00757C15">
        <w:t>as Arbeitsverzeichnis und enthä</w:t>
      </w:r>
      <w:r w:rsidR="00D502AB">
        <w:t>lt die zum Seitenaufbau benötigten PHP-Skripte.</w:t>
      </w:r>
    </w:p>
    <w:p w:rsidR="003613D0" w:rsidRDefault="003613D0" w:rsidP="00D502AB">
      <w:r>
        <w:lastRenderedPageBreak/>
        <w:t>Im Folgenden werden grundlegende Bestandteile der Benutzeroberfläche beschrieben:</w:t>
      </w:r>
    </w:p>
    <w:p w:rsidR="006E373D" w:rsidRDefault="00D502AB" w:rsidP="006E373D">
      <w:r>
        <w:t xml:space="preserve">Mehrfach verwendete Codezeilen werden in PHP-Skripten ausgelagert und an entsprechender Stelle durch </w:t>
      </w:r>
      <w:proofErr w:type="spellStart"/>
      <w:r w:rsidRPr="00D502AB">
        <w:rPr>
          <w:rStyle w:val="QuellcodeZchn"/>
          <w:lang w:val="de-DE"/>
        </w:rPr>
        <w:t>require</w:t>
      </w:r>
      <w:proofErr w:type="spellEnd"/>
      <w:r w:rsidRPr="00D502AB">
        <w:rPr>
          <w:rStyle w:val="QuellcodeZchn"/>
          <w:lang w:val="de-DE"/>
        </w:rPr>
        <w:t>()-</w:t>
      </w:r>
      <w:r>
        <w:t>Funktionen eingefügt. Beispi</w:t>
      </w:r>
      <w:r w:rsidR="003613D0">
        <w:t>ele dafür sind der immer gleich</w:t>
      </w:r>
      <w:r>
        <w:t>bleibende HTML-Kopf (</w:t>
      </w:r>
      <w:proofErr w:type="spellStart"/>
      <w:r>
        <w:t>head</w:t>
      </w:r>
      <w:proofErr w:type="spellEnd"/>
      <w:r>
        <w:t xml:space="preserve">). </w:t>
      </w:r>
      <w:r w:rsidR="00964C8D">
        <w:t>Auch global benötigte Variablen, beispielsweise die Zugangsinformationen zum MySQL-Server werden zentral in einer Datei abgespeichert und an entsprechender Stelle mit eingebunden. Das erlaubt im Falle eines Serverwechsels (zum Beispiel beim We</w:t>
      </w:r>
      <w:r w:rsidR="006E373D">
        <w:t>chsel von der lokalen Entwicklungs</w:t>
      </w:r>
      <w:r w:rsidR="00964C8D">
        <w:t>umgebung in das Internet bzw. Internet) einen unkomplizierte</w:t>
      </w:r>
      <w:r w:rsidR="006E373D">
        <w:t xml:space="preserve">n Wechsel des Datenbankservers. Der Webseitenaufbau gleicht prinzipiell dem einer normalen HTML-Seite. Das grundlegende Layout der Arbeit wird dabei wie HTML-Kopf und -Fuß mit PHP ausgelagert und zentralisiert. Die Sidebar, die Kopfzeile und das Design finden sich in der Datei </w:t>
      </w:r>
      <w:proofErr w:type="spellStart"/>
      <w:r w:rsidR="006E373D" w:rsidRPr="00D97286">
        <w:rPr>
          <w:rStyle w:val="QuellcodeZchn"/>
          <w:lang w:val="de-DE"/>
        </w:rPr>
        <w:t>layout.php</w:t>
      </w:r>
      <w:proofErr w:type="spellEnd"/>
      <w:r w:rsidR="006E373D">
        <w:t xml:space="preserve"> wieder. Da also generell wiederkehrende Elemente und Skripte ausgelagert sind, braucht sich bei der Erstellung einer Seite ausschließlich auf den Hauptinhalt der Seite konzentriert werden. </w:t>
      </w:r>
    </w:p>
    <w:p w:rsidR="00376B40" w:rsidRDefault="006E373D" w:rsidP="006E373D">
      <w:r>
        <w:t xml:space="preserve">Zum Stand der </w:t>
      </w:r>
      <w:r>
        <w:fldChar w:fldCharType="begin"/>
      </w:r>
      <w:r>
        <w:instrText xml:space="preserve"> REF _Ref486851332 \h </w:instrText>
      </w:r>
      <w:r>
        <w:fldChar w:fldCharType="separate"/>
      </w:r>
      <w:r w:rsidR="00F1028A">
        <w:t xml:space="preserve">Abbildung </w:t>
      </w:r>
      <w:r w:rsidR="00F1028A">
        <w:rPr>
          <w:noProof/>
        </w:rPr>
        <w:t>9</w:t>
      </w:r>
      <w:r>
        <w:fldChar w:fldCharType="end"/>
      </w:r>
      <w:r>
        <w:t xml:space="preserve"> sind vom Autor dieser Arbeit die in derselben Abbildung in der rechten Hälfte ge</w:t>
      </w:r>
      <w:r w:rsidR="00376B40">
        <w:t>zeigten Seiten erstellt wurden.</w:t>
      </w:r>
    </w:p>
    <w:p w:rsidR="00606492" w:rsidRDefault="006E373D" w:rsidP="006E373D">
      <w:r>
        <w:t xml:space="preserve">Die Datei </w:t>
      </w:r>
      <w:proofErr w:type="spellStart"/>
      <w:r w:rsidRPr="00D97286">
        <w:rPr>
          <w:rStyle w:val="QuellcodeZchn"/>
          <w:lang w:val="de-DE"/>
        </w:rPr>
        <w:t>map.php</w:t>
      </w:r>
      <w:proofErr w:type="spellEnd"/>
      <w:r>
        <w:t xml:space="preserve"> liefert die im Abschnitt </w:t>
      </w:r>
      <w:r>
        <w:fldChar w:fldCharType="begin"/>
      </w:r>
      <w:r>
        <w:instrText xml:space="preserve"> REF _Ref487432038 \r \h </w:instrText>
      </w:r>
      <w:r>
        <w:fldChar w:fldCharType="separate"/>
      </w:r>
      <w:r w:rsidR="00F1028A">
        <w:t>6.1</w:t>
      </w:r>
      <w:r>
        <w:fldChar w:fldCharType="end"/>
      </w:r>
      <w:r>
        <w:t xml:space="preserve"> beschriebene Karte. Das JavaScript ändert hierbei den in der Datei festgelegten div. </w:t>
      </w:r>
      <w:r w:rsidR="00EB2698">
        <w:t xml:space="preserve">Die Datei </w:t>
      </w:r>
      <w:proofErr w:type="spellStart"/>
      <w:r w:rsidR="00EB2698" w:rsidRPr="00D97286">
        <w:rPr>
          <w:rStyle w:val="QuellcodeZchn"/>
          <w:lang w:val="de-DE"/>
        </w:rPr>
        <w:t>map.php</w:t>
      </w:r>
      <w:proofErr w:type="spellEnd"/>
      <w:r w:rsidR="00EB2698">
        <w:t xml:space="preserve"> dient als Eingangsseite der Software. Die </w:t>
      </w:r>
      <w:proofErr w:type="spellStart"/>
      <w:r w:rsidR="00EB2698" w:rsidRPr="00D97286">
        <w:rPr>
          <w:rStyle w:val="QuellcodeZchn"/>
          <w:lang w:val="de-DE"/>
        </w:rPr>
        <w:t>index.php</w:t>
      </w:r>
      <w:proofErr w:type="spellEnd"/>
      <w:r w:rsidR="00EB2698">
        <w:t xml:space="preserve">, die bei der Eingabe der URL ohne Datei (nur Pfad) aufgerufen wird, leitet auf die Datei </w:t>
      </w:r>
      <w:proofErr w:type="spellStart"/>
      <w:r w:rsidR="00EB2698" w:rsidRPr="00D97286">
        <w:rPr>
          <w:rStyle w:val="QuellcodeZchn"/>
          <w:lang w:val="de-DE"/>
        </w:rPr>
        <w:t>map.php</w:t>
      </w:r>
      <w:proofErr w:type="spellEnd"/>
      <w:r w:rsidR="00EB2698">
        <w:t xml:space="preserve"> weiter.</w:t>
      </w:r>
    </w:p>
    <w:p w:rsidR="00964C8D" w:rsidRDefault="00EB2698" w:rsidP="006E373D">
      <w:r>
        <w:t>Eine weitere geografische Aufbereitung der Geodaten von DB stellt der Streckeninspektor (</w:t>
      </w:r>
      <w:proofErr w:type="spellStart"/>
      <w:r w:rsidRPr="00D97286">
        <w:rPr>
          <w:rStyle w:val="QuellcodeZchn"/>
          <w:lang w:val="de-DE"/>
        </w:rPr>
        <w:t>inspector.php</w:t>
      </w:r>
      <w:proofErr w:type="spellEnd"/>
      <w:r>
        <w:t>)</w:t>
      </w:r>
      <w:r w:rsidR="00B722CF">
        <w:t xml:space="preserve"> dar. Die Geodaten von DB Netz wurden in eine Datenbank eingepflegt. Es existiert eine Tabelle, in der alle interessanten </w:t>
      </w:r>
      <w:r w:rsidR="00606492">
        <w:t xml:space="preserve">Objekte </w:t>
      </w:r>
      <w:r w:rsidR="00B722CF">
        <w:t>(Betrieb</w:t>
      </w:r>
      <w:r w:rsidR="00CB2A5C">
        <w:t>s</w:t>
      </w:r>
      <w:r w:rsidR="00B722CF">
        <w:t xml:space="preserve">stellen, Bahnübergänge, Brücken und Tunnel) eingepflegt sind. Mittels der MySQL-Abfrage </w:t>
      </w:r>
    </w:p>
    <w:p w:rsidR="00B722CF" w:rsidRPr="00D97286" w:rsidRDefault="00B722CF" w:rsidP="00B722CF">
      <w:pPr>
        <w:pStyle w:val="Quellcode"/>
        <w:jc w:val="left"/>
        <w:rPr>
          <w:lang w:val="de-DE"/>
        </w:rPr>
      </w:pPr>
      <w:r w:rsidRPr="00D97286">
        <w:rPr>
          <w:lang w:val="de-DE"/>
        </w:rPr>
        <w:t xml:space="preserve">SELECT * FROM </w:t>
      </w:r>
      <w:proofErr w:type="spellStart"/>
      <w:r w:rsidRPr="00D97286">
        <w:rPr>
          <w:lang w:val="de-DE"/>
        </w:rPr>
        <w:t>geo_alles</w:t>
      </w:r>
      <w:proofErr w:type="spellEnd"/>
      <w:r w:rsidRPr="00D97286">
        <w:rPr>
          <w:lang w:val="de-DE"/>
        </w:rPr>
        <w:t xml:space="preserve"> WHERE strecke= </w:t>
      </w:r>
      <w:r w:rsidRPr="00D97286">
        <w:rPr>
          <w:i/>
          <w:lang w:val="de-DE"/>
        </w:rPr>
        <w:t>STRECKENNUMMER</w:t>
      </w:r>
      <w:r w:rsidRPr="00D97286">
        <w:rPr>
          <w:lang w:val="de-DE"/>
        </w:rPr>
        <w:t xml:space="preserve"> ORDER BY </w:t>
      </w:r>
      <w:proofErr w:type="spellStart"/>
      <w:r w:rsidRPr="00D97286">
        <w:rPr>
          <w:lang w:val="de-DE"/>
        </w:rPr>
        <w:t>km_i</w:t>
      </w:r>
      <w:proofErr w:type="spellEnd"/>
      <w:r w:rsidRPr="00D97286">
        <w:rPr>
          <w:lang w:val="de-DE"/>
        </w:rPr>
        <w:t xml:space="preserve"> ASC;</w:t>
      </w:r>
    </w:p>
    <w:p w:rsidR="00B722CF" w:rsidRPr="00D97286" w:rsidRDefault="00B722CF" w:rsidP="00B722CF">
      <w:pPr>
        <w:pStyle w:val="Quellcode"/>
        <w:jc w:val="left"/>
        <w:rPr>
          <w:lang w:val="de-DE"/>
        </w:rPr>
      </w:pPr>
    </w:p>
    <w:p w:rsidR="00B722CF" w:rsidRDefault="00606492" w:rsidP="00B722CF">
      <w:r>
        <w:t xml:space="preserve">werden alle Datensätze einer eingegebenen Streckennummer geordnet nach Bahnkilometer selektiert und abgerufen. Abhängig von der Art des Objektes erfolgt dann eine grafische Aufbereitung aller interessanten Informationen für jedes Objekt. Durch die Sortierung nach Bahnkilometern kann so die Strecke tabellarisch abgefahren und so für Projekte relevante Orte gefunden werden. Neben den Objekten werden </w:t>
      </w:r>
      <w:r w:rsidR="00F51CD6">
        <w:t xml:space="preserve">in </w:t>
      </w:r>
      <w:r>
        <w:t>einer anderen Tabelle Info</w:t>
      </w:r>
      <w:r w:rsidR="00264F33">
        <w:t>rmationen zu Streckenabschnitt</w:t>
      </w:r>
      <w:r w:rsidR="00F51CD6">
        <w:t>en hinterlegt. Diese Informationen lassen sich wie die eben genannten Objekte mittels MySQL abrufen.</w:t>
      </w:r>
    </w:p>
    <w:p w:rsidR="00757C15" w:rsidRDefault="00757C15" w:rsidP="00B722CF">
      <w:r>
        <w:t xml:space="preserve">Über die Datei </w:t>
      </w:r>
      <w:proofErr w:type="spellStart"/>
      <w:r w:rsidRPr="00D97286">
        <w:rPr>
          <w:rStyle w:val="QuellcodeZchn"/>
          <w:lang w:val="de-DE"/>
        </w:rPr>
        <w:t>projects.php</w:t>
      </w:r>
      <w:proofErr w:type="spellEnd"/>
      <w:r>
        <w:t xml:space="preserve"> werden aus der Datenbank alle hinterlegten Projekte abgefragt und in einer Tabelle angezeigt. Diese Tabelle ist mit der Bibliothek </w:t>
      </w:r>
      <w:proofErr w:type="spellStart"/>
      <w:r>
        <w:t>DataTables</w:t>
      </w:r>
      <w:proofErr w:type="spellEnd"/>
      <w:r>
        <w:t xml:space="preserve"> </w:t>
      </w:r>
      <w:r w:rsidR="004030A8">
        <w:t>erweitert</w:t>
      </w:r>
      <w:r w:rsidR="00D17D8B">
        <w:t xml:space="preserve"> (wird</w:t>
      </w:r>
      <w:r>
        <w:t xml:space="preserve"> </w:t>
      </w:r>
      <w:r>
        <w:lastRenderedPageBreak/>
        <w:t xml:space="preserve">durch </w:t>
      </w:r>
      <w:proofErr w:type="spellStart"/>
      <w:r>
        <w:t>gentellela</w:t>
      </w:r>
      <w:proofErr w:type="spellEnd"/>
      <w:r>
        <w:t xml:space="preserve"> mitgeliefert), wodurch diese Tabelle mittels JavaScript durchsuchbar und filterbar ist. Das verringert die Zeit die benötigt wird, um alle für einen bestimmten Fall relevanten Projekte zu finden. Die Titel der Projekte verlinken mittels angehangener GET-Variable auf eine individuell erzeugte Detailseite, die </w:t>
      </w:r>
      <w:proofErr w:type="spellStart"/>
      <w:r w:rsidRPr="00D97286">
        <w:rPr>
          <w:rStyle w:val="QuellcodeZchn"/>
          <w:lang w:val="de-DE"/>
        </w:rPr>
        <w:t>projectdetail.php</w:t>
      </w:r>
      <w:proofErr w:type="spellEnd"/>
      <w:r w:rsidR="0067603D" w:rsidRPr="0067603D">
        <w:t>. In der Tabelle nicht sichtbare Informationen</w:t>
      </w:r>
      <w:r w:rsidR="0067603D">
        <w:t xml:space="preserve"> werden auf dieser Seite offensichtlich, u.a. wird auch eine kleine Karte eingeblendet in der die geografischen Punkte des Projektes angezeigt werden. Diese Karte wird wie für diese Arbeit üblich mittels Leaflet generiert</w:t>
      </w:r>
      <w:r w:rsidR="006020B4">
        <w:t xml:space="preserve">. In der </w:t>
      </w:r>
      <w:r w:rsidR="006020B4">
        <w:fldChar w:fldCharType="begin"/>
      </w:r>
      <w:r w:rsidR="006020B4">
        <w:instrText xml:space="preserve"> REF _Ref491414327 \h </w:instrText>
      </w:r>
      <w:r w:rsidR="006020B4">
        <w:fldChar w:fldCharType="separate"/>
      </w:r>
      <w:r w:rsidR="00F1028A">
        <w:t xml:space="preserve">Abbildung </w:t>
      </w:r>
      <w:r w:rsidR="00F1028A">
        <w:rPr>
          <w:noProof/>
        </w:rPr>
        <w:t>10</w:t>
      </w:r>
      <w:r w:rsidR="006020B4">
        <w:fldChar w:fldCharType="end"/>
      </w:r>
      <w:r w:rsidR="006020B4">
        <w:t xml:space="preserve"> ist die Seite </w:t>
      </w:r>
      <w:proofErr w:type="spellStart"/>
      <w:r w:rsidR="006020B4">
        <w:t>projectdetail.php</w:t>
      </w:r>
      <w:proofErr w:type="spellEnd"/>
      <w:r w:rsidR="006020B4">
        <w:t xml:space="preserve"> beispielhaft gezeigt. Zu sehen ist ein fiktives Projekt der S-Bahn Dresden.</w:t>
      </w:r>
    </w:p>
    <w:p w:rsidR="00511B46" w:rsidRDefault="00511B46" w:rsidP="00511B46">
      <w:pPr>
        <w:keepNext/>
      </w:pPr>
      <w:r>
        <w:rPr>
          <w:noProof/>
        </w:rPr>
        <w:drawing>
          <wp:inline distT="0" distB="0" distL="0" distR="0" wp14:anchorId="0EA28B45" wp14:editId="0CC59C5A">
            <wp:extent cx="5939790" cy="5742305"/>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ispielproject_final.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5742305"/>
                    </a:xfrm>
                    <a:prstGeom prst="rect">
                      <a:avLst/>
                    </a:prstGeom>
                  </pic:spPr>
                </pic:pic>
              </a:graphicData>
            </a:graphic>
          </wp:inline>
        </w:drawing>
      </w:r>
    </w:p>
    <w:p w:rsidR="008335FB" w:rsidRDefault="00511B46" w:rsidP="00511B46">
      <w:pPr>
        <w:pStyle w:val="Beschriftung"/>
      </w:pPr>
      <w:bookmarkStart w:id="90" w:name="_Ref491414327"/>
      <w:bookmarkStart w:id="91" w:name="_Ref491414359"/>
      <w:bookmarkStart w:id="92" w:name="_Ref491414535"/>
      <w:bookmarkStart w:id="93" w:name="_Toc491422710"/>
      <w:r>
        <w:t xml:space="preserve">Abbildung </w:t>
      </w:r>
      <w:fldSimple w:instr=" SEQ Abbildung \* ARABIC ">
        <w:r w:rsidR="00F1028A">
          <w:rPr>
            <w:noProof/>
          </w:rPr>
          <w:t>10</w:t>
        </w:r>
      </w:fldSimple>
      <w:bookmarkEnd w:id="90"/>
      <w:r>
        <w:t xml:space="preserve">: Ein Beispielprojekt mit Karte angezeigt in der </w:t>
      </w:r>
      <w:proofErr w:type="spellStart"/>
      <w:r>
        <w:t>projectdetail.php</w:t>
      </w:r>
      <w:proofErr w:type="spellEnd"/>
      <w:r>
        <w:t xml:space="preserve"> (links: PC-Monitor, rechts: Mobiltelefon)</w:t>
      </w:r>
      <w:bookmarkEnd w:id="91"/>
      <w:bookmarkEnd w:id="92"/>
      <w:bookmarkEnd w:id="93"/>
    </w:p>
    <w:p w:rsidR="00511B46" w:rsidRDefault="00511B46">
      <w:pPr>
        <w:spacing w:after="0" w:line="240" w:lineRule="auto"/>
        <w:jc w:val="left"/>
      </w:pPr>
      <w:r>
        <w:br w:type="page"/>
      </w:r>
    </w:p>
    <w:p w:rsidR="00D97286" w:rsidRDefault="0067603D" w:rsidP="0067603D">
      <w:r>
        <w:lastRenderedPageBreak/>
        <w:t xml:space="preserve">Um Projekte erstellen und bearbeiten zu können wird die Datei </w:t>
      </w:r>
      <w:proofErr w:type="spellStart"/>
      <w:r w:rsidRPr="00D97286">
        <w:rPr>
          <w:rStyle w:val="QuellcodeZchn"/>
          <w:lang w:val="de-DE"/>
        </w:rPr>
        <w:t>createproject.php</w:t>
      </w:r>
      <w:proofErr w:type="spellEnd"/>
      <w:r>
        <w:t xml:space="preserve"> verwendet. Über ein dynamisches Formular lassen sich mit dieser Datei Projekte erstellen. Durch das JavaScript-</w:t>
      </w:r>
      <w:proofErr w:type="spellStart"/>
      <w:r>
        <w:t>Plugin</w:t>
      </w:r>
      <w:proofErr w:type="spellEnd"/>
      <w:r>
        <w:t xml:space="preserve"> </w:t>
      </w:r>
      <w:proofErr w:type="spellStart"/>
      <w:r>
        <w:t>SmartWizard</w:t>
      </w:r>
      <w:proofErr w:type="spellEnd"/>
      <w:r>
        <w:t xml:space="preserve"> wird das Formular immer abschnittsweise eingeblendet, am Ende folgt eine Zusammenfassung. Eine Umfrage im kleinen Kreise ergab, dass das Einblenden des vollumfänglichen Formulars überfordernd wirke, da viele Informationen abgefragt werden. Gerade das Abfragen der geografischen Informationen wirkte da ab</w:t>
      </w:r>
      <w:r w:rsidR="00D17D8B">
        <w:t>schreckend. Das Einsetzen des beschriebenen</w:t>
      </w:r>
      <w:r>
        <w:t xml:space="preserve"> Plugins verringerte dieses Phänomen. Zur Benutzerfreundlichkeit sollen auch verschiedene Wege beitragen, die geografische</w:t>
      </w:r>
      <w:r w:rsidR="00D17D8B">
        <w:t>n</w:t>
      </w:r>
      <w:r>
        <w:t xml:space="preserve"> Koordinaten der Projektpunkte einzupflegen. Es wird eine manuelle Dateneingabe ermöglicht, so können beispielsweise über </w:t>
      </w:r>
      <w:proofErr w:type="spellStart"/>
      <w:r>
        <w:t>Copy</w:t>
      </w:r>
      <w:proofErr w:type="spellEnd"/>
      <w:r>
        <w:t xml:space="preserve"> </w:t>
      </w:r>
      <w:proofErr w:type="spellStart"/>
      <w:r>
        <w:t>and</w:t>
      </w:r>
      <w:proofErr w:type="spellEnd"/>
      <w:r>
        <w:t xml:space="preserve"> Paste Koordinaten aus </w:t>
      </w:r>
      <w:proofErr w:type="spellStart"/>
      <w:r>
        <w:t>NeDocs</w:t>
      </w:r>
      <w:proofErr w:type="spellEnd"/>
      <w:r>
        <w:t xml:space="preserve"> eingetragen werden. Weiterhin ist es möglich</w:t>
      </w:r>
      <w:r w:rsidR="00DB51D7">
        <w:t xml:space="preserve"> Koordinaten von Betriebsstellen und Streckenkilometern abzufragen und einzufügen. Bei der Abfrage der Streckenkilometer können zum Stand der Fertigstellung dieser Arbeit nur die vollen Streckenkilometer berücksichtigt werden, da nur diese geokodiert vorliegen. Eine Interpolation von nicht ganzzahligen Kilometern ist durch das Vorhandensein des Streckennetzes als </w:t>
      </w:r>
      <w:proofErr w:type="spellStart"/>
      <w:r w:rsidR="00DB51D7">
        <w:t>Polyline</w:t>
      </w:r>
      <w:proofErr w:type="spellEnd"/>
      <w:r w:rsidR="00DB51D7">
        <w:t xml:space="preserve"> prinzipiell möglich, zur Fertigstellung wurde auf diese jedoch relativ komplexe Berechnung verzichtet, da diese Funktion nicht zum Erfolg der Arbeit beiträgt. Das Problem wird als möglicherweise zukünftige Funktion angemerkt. Weiterhin ist es möglich einen Marker mittels Klicks und Ziehen auf einen bestimmten Punkt auf einer Karte zu </w:t>
      </w:r>
      <w:r w:rsidR="003613D0">
        <w:t>setzen</w:t>
      </w:r>
      <w:r w:rsidR="00DB51D7">
        <w:t>. So kann die nicht umgesetzte Interpolation durch den Benutzer händisch durchgeführt werden. Neben den geografischen Informationen werden alle anderen projektrele</w:t>
      </w:r>
      <w:r w:rsidR="00D97286">
        <w:t>vanten Informationen abgefragt.</w:t>
      </w:r>
    </w:p>
    <w:p w:rsidR="008D11C2" w:rsidRDefault="00DB51D7" w:rsidP="008D11C2">
      <w:r>
        <w:t>Durc</w:t>
      </w:r>
      <w:r w:rsidR="00D97286">
        <w:t xml:space="preserve">h die Übergabe einer </w:t>
      </w:r>
      <w:proofErr w:type="gramStart"/>
      <w:r w:rsidR="00D97286">
        <w:t>GET-Variable</w:t>
      </w:r>
      <w:proofErr w:type="gramEnd"/>
      <w:r w:rsidR="00D97286">
        <w:t xml:space="preserve"> </w:t>
      </w:r>
      <w:r>
        <w:t xml:space="preserve">kann nach einer Berechtigungsabfrage ein </w:t>
      </w:r>
      <w:r w:rsidR="00D97286">
        <w:t xml:space="preserve">Projekt über die Datei </w:t>
      </w:r>
      <w:proofErr w:type="spellStart"/>
      <w:r w:rsidR="00D97286" w:rsidRPr="00D97286">
        <w:rPr>
          <w:rStyle w:val="QuellcodeZchn"/>
          <w:lang w:val="de-DE"/>
        </w:rPr>
        <w:t>createproject.php</w:t>
      </w:r>
      <w:proofErr w:type="spellEnd"/>
      <w:r w:rsidR="00D97286">
        <w:t xml:space="preserve"> auch </w:t>
      </w:r>
      <w:r>
        <w:t>be</w:t>
      </w:r>
      <w:r w:rsidR="00174E6B">
        <w:t>arbeitet werden. Dafür wird das</w:t>
      </w:r>
      <w:r>
        <w:t>selbe Form</w:t>
      </w:r>
      <w:r w:rsidR="00D97286">
        <w:t>ular verwendet, welches mit Hilfe von PHP und JavaScript</w:t>
      </w:r>
      <w:r>
        <w:t xml:space="preserve"> mit den jeweiligen Informationen vorausgefüllt wird. Nach Absenden des Formulars wird bei der Erstellung ein Eintrag hinterlegt, von welchem Benutzer zu welch</w:t>
      </w:r>
      <w:r w:rsidR="00D97286">
        <w:t>er Zeit dieses Projekt erstellt bzw</w:t>
      </w:r>
      <w:r w:rsidR="005737AE">
        <w:t>.</w:t>
      </w:r>
      <w:r w:rsidR="00D97286">
        <w:t xml:space="preserve"> zuletzt geändert </w:t>
      </w:r>
      <w:r>
        <w:t xml:space="preserve">wurde. Beide Informationen werden in der Projektdetailseite </w:t>
      </w:r>
      <w:r w:rsidR="001735BD">
        <w:t>angezeigt. Für das Erschaffen einer Historie von Projekten wurden bereits grundlegende Steine gelegt, zur Fertigstellung dieser Arbeit ist jedoch nur der Zeitpunkt der letzten Bearbeitung, sowie des bearbeitenden Benutzers in der Datenbank hinterlegt.</w:t>
      </w:r>
    </w:p>
    <w:p w:rsidR="008D11C2" w:rsidRDefault="008D11C2" w:rsidP="003F5ACE">
      <w:pPr>
        <w:pStyle w:val="berschrift2"/>
      </w:pPr>
      <w:bookmarkStart w:id="94" w:name="_Ref491415745"/>
      <w:bookmarkStart w:id="95" w:name="_Ref491415755"/>
      <w:bookmarkStart w:id="96" w:name="_Toc491422689"/>
      <w:r>
        <w:t>Sicherheitstechnische Betrachtung der Software</w:t>
      </w:r>
      <w:bookmarkEnd w:id="94"/>
      <w:bookmarkEnd w:id="95"/>
      <w:bookmarkEnd w:id="96"/>
    </w:p>
    <w:p w:rsidR="008D11C2" w:rsidRDefault="008D11C2" w:rsidP="008D11C2">
      <w:pPr>
        <w:pStyle w:val="Textkrper"/>
      </w:pPr>
      <w:r>
        <w:t xml:space="preserve">Die nach Punkt </w:t>
      </w:r>
      <w:r>
        <w:fldChar w:fldCharType="begin"/>
      </w:r>
      <w:r>
        <w:instrText xml:space="preserve"> REF _Ref488078748 \r \h </w:instrText>
      </w:r>
      <w:r>
        <w:fldChar w:fldCharType="separate"/>
      </w:r>
      <w:r w:rsidR="00F1028A">
        <w:t>3.13</w:t>
      </w:r>
      <w:r>
        <w:fldChar w:fldCharType="end"/>
      </w:r>
      <w:r>
        <w:t xml:space="preserve"> gestellten Sicherheitsanforderungen werden durch ein Login-System erfüllt, welches auf PHP-Sessions basiert. Das Benutzen der PHP-Sessions hat den Vorteil, dass jegliche Informationen lokal als Cookie gespeichert werden und diese über eine ID verschlüsselt werden. Ein Auswerten der Cookies auf einem Benutzer-PC ist somit genauso </w:t>
      </w:r>
      <w:r>
        <w:lastRenderedPageBreak/>
        <w:t xml:space="preserve">wenig möglich, wie das Manipulieren von </w:t>
      </w:r>
      <w:proofErr w:type="spellStart"/>
      <w:r>
        <w:t>Cookieinhalten</w:t>
      </w:r>
      <w:proofErr w:type="spellEnd"/>
      <w:r>
        <w:t xml:space="preserve">. In jede aufrufbare PHP-Datei wird zu Beginn die Datei </w:t>
      </w:r>
      <w:proofErr w:type="spellStart"/>
      <w:r w:rsidRPr="00D97286">
        <w:rPr>
          <w:rStyle w:val="QuellcodeZchn"/>
          <w:lang w:val="de-DE"/>
        </w:rPr>
        <w:t>auth.php</w:t>
      </w:r>
      <w:proofErr w:type="spellEnd"/>
      <w:r w:rsidRPr="00D97286">
        <w:rPr>
          <w:rStyle w:val="QuellcodeZchn"/>
          <w:lang w:val="de-DE"/>
        </w:rPr>
        <w:t xml:space="preserve"> </w:t>
      </w:r>
      <w:r>
        <w:t xml:space="preserve">eingebunden. Das darin enthaltene Skript überprüft, ob bestimmte Session-Variablen gesetzt sind. Sollte das nicht der Fall sein, wird ohne jegliche Informationen zu generieren direkt auf die </w:t>
      </w:r>
      <w:proofErr w:type="spellStart"/>
      <w:r w:rsidRPr="00D97286">
        <w:rPr>
          <w:rStyle w:val="QuellcodeZchn"/>
          <w:lang w:val="de-DE"/>
        </w:rPr>
        <w:t>login.php</w:t>
      </w:r>
      <w:proofErr w:type="spellEnd"/>
      <w:r>
        <w:t xml:space="preserve"> weitergeleitet, mit einer Fehlermeldung, dass man nicht angemeldet sei. Die </w:t>
      </w:r>
      <w:proofErr w:type="spellStart"/>
      <w:r w:rsidRPr="00D97286">
        <w:rPr>
          <w:rStyle w:val="QuellcodeZchn"/>
          <w:lang w:val="de-DE"/>
        </w:rPr>
        <w:t>login.php</w:t>
      </w:r>
      <w:proofErr w:type="spellEnd"/>
      <w:r>
        <w:t xml:space="preserve"> ist das Anmeldeformular der Software, hier werden Benutzername und Passwort abgefragt. Die eingegeben Anmeldedaten werden verdeckt über PHP-Post an die Datei </w:t>
      </w:r>
      <w:proofErr w:type="spellStart"/>
      <w:r w:rsidRPr="00D97286">
        <w:rPr>
          <w:rStyle w:val="QuellcodeZchn"/>
          <w:lang w:val="de-DE"/>
        </w:rPr>
        <w:t>login-task.php</w:t>
      </w:r>
      <w:proofErr w:type="spellEnd"/>
      <w:r>
        <w:t xml:space="preserve"> versandt, wo die eingegeben Daten mit der Datenbank verglichen werden. Bei erfolgreicher Eingabe werden die Session-Variablen gesetzt, ein Betreten der Software ist erst ab diesem Moment möglich. Die Passwörter werden nach dem aktuell gängigen und als sicherheitstechnisch sicher bewertbaren Salt-Key-Verfahren verschlüsselt in der Datenbank abgelegt. Eine zusätzliche Maßnahme zur Verbesserung der Sicherheit ist das Einführen des HTTPS-Protokolls, welches die Kommunikation zwischen Server und Client verschlüsselt und so das System für Man-in-</w:t>
      </w:r>
      <w:proofErr w:type="spellStart"/>
      <w:r>
        <w:t>the</w:t>
      </w:r>
      <w:proofErr w:type="spellEnd"/>
      <w:r>
        <w:t>-</w:t>
      </w:r>
      <w:proofErr w:type="spellStart"/>
      <w:r>
        <w:t>middle</w:t>
      </w:r>
      <w:proofErr w:type="spellEnd"/>
      <w:r>
        <w:t>-Attacken immun macht. Diese Maßnahme ist eine administrative Aufgabe des eingesetzten Servers und somit nicht Bestandteil dieser Arbeit. Die vorliegende Testplattform ist über HTTP und HTTPS erreichbar und funktionsfähig. Das Einbinden externer Daten, in diesem Fall sind die Karten-Tiles ein gutes Beispiel, kann zu Problemen mit dem HTTP</w:t>
      </w:r>
      <w:r w:rsidR="004030A8">
        <w:t>S</w:t>
      </w:r>
      <w:r>
        <w:t>-Protokoll führen.</w:t>
      </w:r>
    </w:p>
    <w:p w:rsidR="00DF28BC" w:rsidRDefault="008D11C2" w:rsidP="008D11C2">
      <w:pPr>
        <w:pStyle w:val="Textkrper"/>
      </w:pPr>
      <w:r>
        <w:t xml:space="preserve">Die Bearbeitung eines Projektes ist nur für drei Benutzergruppen möglich: Dem Administrator, der jegliche Benutzer- und Projektinformationen bearbeiten kann, </w:t>
      </w:r>
      <w:r w:rsidR="00DF28BC">
        <w:t>dem Projektersteller, der immer die eigen erstellten Projekte bearbeiten darf und sich auch nicht ändern lässt, sowie der Benutzergruppe der Bearbeiter, die vom Projektersteller, Administrator oder anderen Bearbeitern berechtigt werden, bestimmte Projekte zu bearbeiten.</w:t>
      </w:r>
    </w:p>
    <w:p w:rsidR="008D11C2" w:rsidRDefault="00DF28BC" w:rsidP="008D11C2">
      <w:pPr>
        <w:pStyle w:val="Textkrper"/>
      </w:pPr>
      <w:r>
        <w:t>Projektersteller und –</w:t>
      </w:r>
      <w:proofErr w:type="spellStart"/>
      <w:r>
        <w:t>bearbeiter</w:t>
      </w:r>
      <w:proofErr w:type="spellEnd"/>
      <w:r>
        <w:t xml:space="preserve"> werden im jeweiligen Datensatz eines Projektes hinterlegt. Über PHP wird beim Aufruf einer Projektbearbeitungsseite abgefragt, ob sich die in der PHP-Session hinterlegte Benutzer-ID in diesen Datensätzen wiederfindet, oder ob die Benutzerrolle (</w:t>
      </w:r>
      <w:proofErr w:type="spellStart"/>
      <w:r>
        <w:t>role</w:t>
      </w:r>
      <w:proofErr w:type="spellEnd"/>
      <w:r>
        <w:t>), welche ebenfalls in der PHP-Session hinterlegt ist, auf 1 steht, was bedeutet, dass der eingeloggte Benutzer ein Administrator ist. Schlagen alle drei Tests fehl, wird das Skript abgebrochen und es wird die Fehlermeldung angezeigt, dass nicht berechtigt sei. Geht man davon aus, dass der Datenbankzugriff gesichert ist, kann durch die nicht manipulierbare PHP-Session ein hoher Grad an Sicherheit für die Daten gewährleistet werden.</w:t>
      </w:r>
    </w:p>
    <w:p w:rsidR="00A15B75" w:rsidRDefault="00A15B75" w:rsidP="008D11C2">
      <w:pPr>
        <w:pStyle w:val="Textkrper"/>
      </w:pPr>
      <w:r>
        <w:t xml:space="preserve">Datenbankverbindungen, sowie Datenbankparameter werden in der Software öfters über GET- und POST-Variablen basierte PHP-Skripte angefordert. Das heißt, dass der Benutzer selbst Parameter zur SQL-Abfrage definiert. Sicherheitstechnisch bedenklich ist der Weg, diese Parameter unbearbeitet in die SQL-Abfrage einzuarbeiten. </w:t>
      </w:r>
      <w:r w:rsidR="00297577">
        <w:t xml:space="preserve">Als Beispiel </w:t>
      </w:r>
      <w:proofErr w:type="gramStart"/>
      <w:r w:rsidR="00297577">
        <w:t>gilt</w:t>
      </w:r>
      <w:proofErr w:type="gramEnd"/>
      <w:r w:rsidR="00297577">
        <w:t xml:space="preserve"> hier die Anforderungen von Informationen zu einer Strecke im Streckeninspektor:</w:t>
      </w:r>
    </w:p>
    <w:p w:rsidR="00297577" w:rsidRPr="00297577" w:rsidRDefault="00297577" w:rsidP="00297577">
      <w:pPr>
        <w:pStyle w:val="Quellcode"/>
        <w:rPr>
          <w:noProof/>
        </w:rPr>
      </w:pPr>
      <w:r w:rsidRPr="00297577">
        <w:rPr>
          <w:noProof/>
        </w:rPr>
        <w:lastRenderedPageBreak/>
        <w:t xml:space="preserve">SELECT * FROM " . $db_pref . "_alles WHERE strecke= </w:t>
      </w:r>
      <w:r w:rsidRPr="00297577">
        <w:rPr>
          <w:b/>
          <w:noProof/>
        </w:rPr>
        <w:t>$_GET["strecke"]</w:t>
      </w:r>
      <w:r w:rsidRPr="00297577">
        <w:rPr>
          <w:noProof/>
        </w:rPr>
        <w:t xml:space="preserve"> ORDER BY km_i ASC</w:t>
      </w:r>
      <w:r>
        <w:rPr>
          <w:noProof/>
        </w:rPr>
        <w:t>;</w:t>
      </w:r>
    </w:p>
    <w:p w:rsidR="00297577" w:rsidRDefault="00297577" w:rsidP="008D11C2">
      <w:pPr>
        <w:pStyle w:val="Textkrper"/>
        <w:rPr>
          <w:lang w:val="en-US"/>
        </w:rPr>
      </w:pPr>
    </w:p>
    <w:p w:rsidR="00297577" w:rsidRDefault="00297577" w:rsidP="00297577">
      <w:r w:rsidRPr="00297577">
        <w:t>Die hervorgehobene Variable zeigt die</w:t>
      </w:r>
      <w:r>
        <w:t xml:space="preserve"> bedenkliche Variable. Über die Benutzereingabe der Strecke wird automatisch auf die Seite mit entsprechender GET-Variable aufgerufen. Beispielsweise wird bei der Eingabe der Strecke 6362 auf die Seite</w:t>
      </w:r>
    </w:p>
    <w:p w:rsidR="00297577" w:rsidRPr="00144758" w:rsidRDefault="00297577" w:rsidP="00297577">
      <w:pPr>
        <w:pStyle w:val="Quellcode"/>
        <w:rPr>
          <w:lang w:val="de-DE"/>
        </w:rPr>
      </w:pPr>
      <w:proofErr w:type="spellStart"/>
      <w:r w:rsidRPr="00144758">
        <w:rPr>
          <w:lang w:val="de-DE"/>
        </w:rPr>
        <w:t>inspector.php</w:t>
      </w:r>
      <w:proofErr w:type="gramStart"/>
      <w:r w:rsidRPr="00144758">
        <w:rPr>
          <w:lang w:val="de-DE"/>
        </w:rPr>
        <w:t>?strecke</w:t>
      </w:r>
      <w:proofErr w:type="spellEnd"/>
      <w:proofErr w:type="gramEnd"/>
      <w:r w:rsidRPr="00144758">
        <w:rPr>
          <w:lang w:val="de-DE"/>
        </w:rPr>
        <w:t>=6362</w:t>
      </w:r>
    </w:p>
    <w:p w:rsidR="00297577" w:rsidRDefault="0011240C" w:rsidP="0011240C">
      <w:pPr>
        <w:spacing w:after="0"/>
      </w:pPr>
      <w:r>
        <w:br/>
      </w:r>
      <w:r w:rsidR="00297577">
        <w:t xml:space="preserve">weitergeleitet. Die Datenbankabfrage von oben wird dann den Wert 6362 aus der URL unbearbeitet einbinden. Aus der Abfrage wird dann also </w:t>
      </w:r>
    </w:p>
    <w:p w:rsidR="00297577" w:rsidRPr="00144758" w:rsidRDefault="00297577" w:rsidP="00297577">
      <w:pPr>
        <w:pStyle w:val="Quellcode"/>
        <w:rPr>
          <w:noProof/>
          <w:lang w:val="de-DE"/>
        </w:rPr>
      </w:pPr>
      <w:r w:rsidRPr="00144758">
        <w:rPr>
          <w:noProof/>
          <w:lang w:val="de-DE"/>
        </w:rPr>
        <w:t>SELECT * FROM geo_alles WHERE strecke=</w:t>
      </w:r>
      <w:r w:rsidRPr="00144758">
        <w:rPr>
          <w:b/>
          <w:noProof/>
          <w:lang w:val="de-DE"/>
        </w:rPr>
        <w:t>6362</w:t>
      </w:r>
      <w:r w:rsidRPr="00144758">
        <w:rPr>
          <w:noProof/>
          <w:lang w:val="de-DE"/>
        </w:rPr>
        <w:t xml:space="preserve"> ORDER BY km_i ASC;</w:t>
      </w:r>
    </w:p>
    <w:p w:rsidR="00297577" w:rsidRPr="00144758" w:rsidRDefault="00297577" w:rsidP="00297577">
      <w:pPr>
        <w:pStyle w:val="Quellcode"/>
        <w:rPr>
          <w:noProof/>
          <w:lang w:val="de-DE"/>
        </w:rPr>
      </w:pPr>
    </w:p>
    <w:p w:rsidR="00297577" w:rsidRDefault="00297577" w:rsidP="00297577">
      <w:pPr>
        <w:rPr>
          <w:noProof/>
        </w:rPr>
      </w:pPr>
      <w:r>
        <w:rPr>
          <w:noProof/>
        </w:rPr>
        <w:t>Es muss sich jedoch immer die Frage gestellt werden, wie ein potentieller Angreifer diese Variante ausnutzen kann. Man stelle sich vor, der Angreifer würde manuell die Seite</w:t>
      </w:r>
    </w:p>
    <w:p w:rsidR="00297577" w:rsidRPr="00144758" w:rsidRDefault="00297577" w:rsidP="0011240C">
      <w:pPr>
        <w:pStyle w:val="Quellcode"/>
        <w:rPr>
          <w:noProof/>
          <w:lang w:val="de-DE"/>
        </w:rPr>
      </w:pPr>
      <w:r w:rsidRPr="00144758">
        <w:rPr>
          <w:noProof/>
          <w:lang w:val="de-DE"/>
        </w:rPr>
        <w:t>inspector.php?strecke=6362;UPDATE+geo_users+SET+role=1+WHERE+ID=22;</w:t>
      </w:r>
    </w:p>
    <w:p w:rsidR="0011240C" w:rsidRDefault="0011240C" w:rsidP="0011240C">
      <w:pPr>
        <w:spacing w:after="0"/>
        <w:rPr>
          <w:noProof/>
        </w:rPr>
      </w:pPr>
      <w:r w:rsidRPr="0011240C">
        <w:rPr>
          <w:noProof/>
        </w:rPr>
        <w:br/>
        <w:t>aufrufen</w:t>
      </w:r>
      <w:r>
        <w:rPr>
          <w:noProof/>
        </w:rPr>
        <w:t>. Die Folge eines solchen Aufrufes ist die Abänderung der Datenabfrage zu</w:t>
      </w:r>
    </w:p>
    <w:p w:rsidR="0011240C" w:rsidRDefault="0011240C" w:rsidP="0011240C">
      <w:pPr>
        <w:pStyle w:val="Quellcode"/>
        <w:jc w:val="left"/>
        <w:rPr>
          <w:noProof/>
        </w:rPr>
      </w:pPr>
      <w:r>
        <w:rPr>
          <w:noProof/>
        </w:rPr>
        <w:t>SELECT * FROM geo</w:t>
      </w:r>
      <w:r w:rsidRPr="00297577">
        <w:rPr>
          <w:noProof/>
        </w:rPr>
        <w:t xml:space="preserve">_alles WHERE </w:t>
      </w:r>
      <w:r w:rsidRPr="0011240C">
        <w:rPr>
          <w:b/>
          <w:noProof/>
        </w:rPr>
        <w:t>strecke=6362;UPDATE+geo_users+SET+role=1+WHERE+ID=22</w:t>
      </w:r>
      <w:r w:rsidRPr="0011240C">
        <w:rPr>
          <w:noProof/>
        </w:rPr>
        <w:t>;</w:t>
      </w:r>
      <w:r w:rsidRPr="00297577">
        <w:rPr>
          <w:noProof/>
        </w:rPr>
        <w:t xml:space="preserve"> ORDER BY km_i ASC</w:t>
      </w:r>
      <w:r>
        <w:rPr>
          <w:noProof/>
        </w:rPr>
        <w:t>;</w:t>
      </w:r>
    </w:p>
    <w:p w:rsidR="0011240C" w:rsidRDefault="0011240C" w:rsidP="0011240C">
      <w:pPr>
        <w:pStyle w:val="Quellcode"/>
        <w:jc w:val="left"/>
        <w:rPr>
          <w:noProof/>
        </w:rPr>
      </w:pPr>
    </w:p>
    <w:p w:rsidR="0011240C" w:rsidRDefault="0011240C" w:rsidP="0011240C">
      <w:pPr>
        <w:rPr>
          <w:noProof/>
        </w:rPr>
      </w:pPr>
      <w:r>
        <w:rPr>
          <w:noProof/>
        </w:rPr>
        <w:t>Der Angreifer kann mit einer solchen Abfrage unberechtigterweise Daten in der Datenbank manipulieren, im genannten Szenario ändert er die Rolle des Benutzers 22 zu einer Admin-Rolle, welche Vollzugriff auf jegliche Daten hat. Um ein solches Risiko zu unterbinden werden sogenannte prepared-Statements benutzt. Die Datenbankabfrage wird abgeändert zu</w:t>
      </w:r>
    </w:p>
    <w:p w:rsidR="0011240C" w:rsidRPr="00144758" w:rsidRDefault="0011240C" w:rsidP="0011240C">
      <w:pPr>
        <w:pStyle w:val="Quellcode"/>
        <w:rPr>
          <w:noProof/>
          <w:lang w:val="de-DE"/>
        </w:rPr>
      </w:pPr>
      <w:r w:rsidRPr="00144758">
        <w:rPr>
          <w:noProof/>
          <w:lang w:val="de-DE"/>
        </w:rPr>
        <w:t xml:space="preserve">SELECT * FROM " . $db_pref . "_alles WHERE strecke= </w:t>
      </w:r>
      <w:r w:rsidRPr="00144758">
        <w:rPr>
          <w:b/>
          <w:noProof/>
          <w:lang w:val="de-DE"/>
        </w:rPr>
        <w:t>:u_uebergabe</w:t>
      </w:r>
      <w:r w:rsidRPr="00144758">
        <w:rPr>
          <w:noProof/>
          <w:lang w:val="de-DE"/>
        </w:rPr>
        <w:t xml:space="preserve"> ORDER BY km_i ASC;.</w:t>
      </w:r>
    </w:p>
    <w:p w:rsidR="0011240C" w:rsidRPr="00144758" w:rsidRDefault="0011240C" w:rsidP="0011240C">
      <w:pPr>
        <w:rPr>
          <w:noProof/>
        </w:rPr>
      </w:pPr>
    </w:p>
    <w:p w:rsidR="0011240C" w:rsidRDefault="0011240C" w:rsidP="0011240C">
      <w:pPr>
        <w:rPr>
          <w:noProof/>
        </w:rPr>
      </w:pPr>
      <w:r w:rsidRPr="0011240C">
        <w:rPr>
          <w:noProof/>
        </w:rPr>
        <w:t>Durch das Binden des h</w:t>
      </w:r>
      <w:r>
        <w:rPr>
          <w:noProof/>
        </w:rPr>
        <w:t>ervorgehobenen Parameters durch den PHP-Befehl</w:t>
      </w:r>
    </w:p>
    <w:p w:rsidR="0011240C" w:rsidRPr="0011240C" w:rsidRDefault="0011240C" w:rsidP="0011240C">
      <w:pPr>
        <w:pStyle w:val="Quellcode"/>
        <w:rPr>
          <w:noProof/>
          <w:lang w:val="de-DE"/>
        </w:rPr>
      </w:pPr>
      <w:r w:rsidRPr="0011240C">
        <w:rPr>
          <w:noProof/>
          <w:lang w:val="de-DE"/>
        </w:rPr>
        <w:t>bindParam(':uebergabe', $_GET['strecke']);</w:t>
      </w:r>
    </w:p>
    <w:p w:rsidR="0011240C" w:rsidRDefault="0011240C" w:rsidP="0011240C">
      <w:pPr>
        <w:spacing w:after="0"/>
        <w:rPr>
          <w:noProof/>
        </w:rPr>
      </w:pPr>
    </w:p>
    <w:p w:rsidR="0011240C" w:rsidRDefault="0011240C" w:rsidP="00131509">
      <w:pPr>
        <w:rPr>
          <w:noProof/>
        </w:rPr>
      </w:pPr>
      <w:r>
        <w:rPr>
          <w:noProof/>
        </w:rPr>
        <w:t>wird ausschließlich der Parameter mit der GET-Variable gebunden. Eine Abfrage wie im oben beschriebenen Angriffszenario hat die Folge, dass in der Datenbank nach einer Strecke gesucht wird, welche die Eigenschaft</w:t>
      </w:r>
    </w:p>
    <w:p w:rsidR="0011240C" w:rsidRDefault="0011240C" w:rsidP="00A97389">
      <w:pPr>
        <w:pStyle w:val="Quellcode"/>
        <w:rPr>
          <w:noProof/>
        </w:rPr>
      </w:pPr>
      <w:r w:rsidRPr="0011240C">
        <w:rPr>
          <w:noProof/>
        </w:rPr>
        <w:t>strecke=6362;UPDATE+geo_users+SET+role=1+WHERE+ID=22;</w:t>
      </w:r>
    </w:p>
    <w:p w:rsidR="00A97389" w:rsidRPr="00144758" w:rsidRDefault="00A97389" w:rsidP="0011240C">
      <w:pPr>
        <w:spacing w:after="0"/>
        <w:rPr>
          <w:noProof/>
          <w:lang w:val="en-US"/>
        </w:rPr>
      </w:pPr>
    </w:p>
    <w:p w:rsidR="00111BB8" w:rsidRPr="00A97389" w:rsidRDefault="0011240C" w:rsidP="00A97389">
      <w:pPr>
        <w:spacing w:after="0"/>
      </w:pPr>
      <w:r w:rsidRPr="0011240C">
        <w:rPr>
          <w:noProof/>
        </w:rPr>
        <w:t>besitzt. Dabei wird der hinten angehängte Code</w:t>
      </w:r>
      <w:r w:rsidR="00A97389">
        <w:rPr>
          <w:noProof/>
        </w:rPr>
        <w:t xml:space="preserve"> nicht ausgeführt. Da keine Strecke mit der genannten Eigenschaft gefunden wird, wird kein Ergebnis angezeigt. Durch diese Vorgehensweise ist das System gegen SQL-Injections geschützt.</w:t>
      </w:r>
    </w:p>
    <w:p w:rsidR="00696EEB" w:rsidRDefault="00111BB8" w:rsidP="00111BB8">
      <w:pPr>
        <w:pStyle w:val="berschrift1"/>
      </w:pPr>
      <w:bookmarkStart w:id="97" w:name="_Toc491422690"/>
      <w:r>
        <w:lastRenderedPageBreak/>
        <w:t>Installation und Inbetriebnahme der Software</w:t>
      </w:r>
      <w:bookmarkEnd w:id="97"/>
      <w:r>
        <w:t xml:space="preserve"> </w:t>
      </w:r>
    </w:p>
    <w:p w:rsidR="003E2037" w:rsidRDefault="00696EEB" w:rsidP="003E2037">
      <w:r>
        <w:t xml:space="preserve">Um die </w:t>
      </w:r>
      <w:r w:rsidR="003E2037">
        <w:t>Software ausführen zu können, wird ein Webserver benötigt, der lokal in einem Intranet oder im Internet eingebunden sein kann, oder lokal auf einem PC ausgeführt werden kann. Alle Skripte liegen lokal vor, die Software funktioniert deswegen auch ohne Anbindung an das Internet. Der Client sollte über eine Anbindung zum Internet verfügen, damit dieser die Kacheln der geografischen Anwendungen zu sehen bekommt. Diese werden extern aus dem Internet heruntergeladen.</w:t>
      </w:r>
    </w:p>
    <w:p w:rsidR="003E2037" w:rsidRDefault="003E2037" w:rsidP="003E2037">
      <w:pPr>
        <w:pStyle w:val="berschrift2"/>
      </w:pPr>
      <w:bookmarkStart w:id="98" w:name="_Toc491422691"/>
      <w:r>
        <w:t xml:space="preserve">Anforderungen an </w:t>
      </w:r>
      <w:r w:rsidR="00626C5C">
        <w:t>die Informationstechnik</w:t>
      </w:r>
      <w:bookmarkEnd w:id="98"/>
    </w:p>
    <w:p w:rsidR="0061707C" w:rsidRDefault="003E2037" w:rsidP="003E2037">
      <w:r>
        <w:t>Der Webserver muss die Möglichkeit mitbringen PHP</w:t>
      </w:r>
      <w:r w:rsidR="00B70D14">
        <w:t xml:space="preserve">-Skripte verarbeiten zu können. Beispiele für eine entsprechende Webserver-Software sind </w:t>
      </w:r>
      <w:proofErr w:type="spellStart"/>
      <w:r w:rsidR="00B70D14">
        <w:t>nginx</w:t>
      </w:r>
      <w:proofErr w:type="spellEnd"/>
      <w:r w:rsidR="00B70D14">
        <w:t xml:space="preserve"> und Apache HTTP</w:t>
      </w:r>
      <w:r w:rsidR="00626C5C">
        <w:t xml:space="preserve"> </w:t>
      </w:r>
      <w:r w:rsidR="00B70D14">
        <w:t>Server</w:t>
      </w:r>
      <w:r w:rsidR="00626C5C">
        <w:t xml:space="preserve">. Getestet wurde die Software auf </w:t>
      </w:r>
      <w:proofErr w:type="gramStart"/>
      <w:r w:rsidR="00626C5C">
        <w:t>Apache</w:t>
      </w:r>
      <w:proofErr w:type="gramEnd"/>
      <w:r w:rsidR="00626C5C">
        <w:t xml:space="preserve"> HTTP Server mit den PHP-Versionen 5.6.31 und 7.1.2.</w:t>
      </w:r>
      <w:r w:rsidR="0061707C">
        <w:t xml:space="preserve"> Die Software verbraucht ca. 450 Megabyte Speicherplatz auf dem Webserver.</w:t>
      </w:r>
    </w:p>
    <w:p w:rsidR="0061707C" w:rsidRDefault="00626C5C" w:rsidP="003E2037">
      <w:r>
        <w:t>Neben dem Webserver mit PH</w:t>
      </w:r>
      <w:r w:rsidR="005737AE">
        <w:t>P wird auch ein MySQL-Datenbank</w:t>
      </w:r>
      <w:r>
        <w:t xml:space="preserve">server benötigt. </w:t>
      </w:r>
      <w:r w:rsidR="0061707C">
        <w:t>Die Datenbank besitzt wegen den Geodaten im neu installierten Status eine Größe von ca. 23,5 Megabyte.</w:t>
      </w:r>
    </w:p>
    <w:p w:rsidR="0061707C" w:rsidRDefault="0061707C" w:rsidP="003E2037">
      <w:r>
        <w:t xml:space="preserve">Der Benutzer benötigt einen aktuellen Webbrowser. Cookies und </w:t>
      </w:r>
      <w:proofErr w:type="spellStart"/>
      <w:r>
        <w:t>Javascript</w:t>
      </w:r>
      <w:proofErr w:type="spellEnd"/>
      <w:r>
        <w:t xml:space="preserve"> müssen unterstützt und eingeschaltet werden.</w:t>
      </w:r>
    </w:p>
    <w:p w:rsidR="0061707C" w:rsidRDefault="0061707C" w:rsidP="0061707C">
      <w:pPr>
        <w:pStyle w:val="berschrift2"/>
      </w:pPr>
      <w:bookmarkStart w:id="99" w:name="_Toc491422692"/>
      <w:r>
        <w:t>Installation der Software auf dem Server</w:t>
      </w:r>
      <w:bookmarkEnd w:id="99"/>
    </w:p>
    <w:p w:rsidR="00F65CF8" w:rsidRDefault="0061707C" w:rsidP="0061707C">
      <w:r>
        <w:t>Mittels FTP-Zugang oder Direktzugriff auf das Dateisystem muss der vollständige Inhalt des Programmes in das gewünschte Verzeichnis übertragen we</w:t>
      </w:r>
      <w:r w:rsidR="00F65CF8">
        <w:t>rden.</w:t>
      </w:r>
    </w:p>
    <w:p w:rsidR="00086142" w:rsidRDefault="00F65CF8" w:rsidP="0061707C">
      <w:r>
        <w:t xml:space="preserve">Nach in der Installation muss das Datenbankstruktur, sowie die Geodaten in die zu verwendende Datenbank eingepflegt werden. Dafür muss die sich im Verzeichnis </w:t>
      </w:r>
      <w:proofErr w:type="spellStart"/>
      <w:r w:rsidRPr="00F65CF8">
        <w:t>geodata</w:t>
      </w:r>
      <w:proofErr w:type="spellEnd"/>
      <w:r w:rsidRPr="00F65CF8">
        <w:t>\</w:t>
      </w:r>
      <w:proofErr w:type="spellStart"/>
      <w:r w:rsidRPr="00F65CF8">
        <w:t>sql</w:t>
      </w:r>
      <w:proofErr w:type="spellEnd"/>
      <w:r>
        <w:t>\</w:t>
      </w:r>
      <w:r w:rsidR="00482086">
        <w:t xml:space="preserve"> befindende Datei </w:t>
      </w:r>
      <w:proofErr w:type="spellStart"/>
      <w:r w:rsidRPr="005737AE">
        <w:rPr>
          <w:rStyle w:val="QuellcodeZchn"/>
          <w:lang w:val="de-DE"/>
        </w:rPr>
        <w:t>zusammengeführt.sql</w:t>
      </w:r>
      <w:proofErr w:type="spellEnd"/>
      <w:r w:rsidR="00482086">
        <w:t xml:space="preserve"> mittels </w:t>
      </w:r>
      <w:proofErr w:type="spellStart"/>
      <w:r w:rsidR="00482086">
        <w:t>phpMyAdmin</w:t>
      </w:r>
      <w:proofErr w:type="spellEnd"/>
      <w:r w:rsidR="00482086">
        <w:t xml:space="preserve">, HeidiSQL oder anderen MySQL-Werkzeugen in die Datenbank </w:t>
      </w:r>
      <w:r w:rsidR="004D7C91">
        <w:t>importiert</w:t>
      </w:r>
      <w:r w:rsidR="00482086">
        <w:t xml:space="preserve"> werden</w:t>
      </w:r>
      <w:r w:rsidR="004D7C91">
        <w:t>. Die entwickelte Software bietet die Möglichkeit, mehrere Instanzen in einer Datenbank installieren zu können. Um die Installationen unterscheiden zu können, werden Präfixe verwendet. Standartmäßig ist der Präfix „</w:t>
      </w:r>
      <w:proofErr w:type="spellStart"/>
      <w:r w:rsidR="004D7C91">
        <w:t>geo</w:t>
      </w:r>
      <w:proofErr w:type="spellEnd"/>
      <w:r w:rsidR="004D7C91">
        <w:t>“, die Tabellennamen in der Datenbank haben also beispielsweise die Namen „</w:t>
      </w:r>
      <w:proofErr w:type="spellStart"/>
      <w:r w:rsidR="004D7C91">
        <w:t>geo_alles</w:t>
      </w:r>
      <w:proofErr w:type="spellEnd"/>
      <w:r w:rsidR="004D7C91">
        <w:t>“ oder „</w:t>
      </w:r>
      <w:proofErr w:type="spellStart"/>
      <w:r w:rsidR="004D7C91">
        <w:t>geo_projekte</w:t>
      </w:r>
      <w:proofErr w:type="spellEnd"/>
      <w:r w:rsidR="004D7C91">
        <w:t xml:space="preserve">“. Sind mehrere Installationen gewünscht, kann dieser Präfix durch einen beliebigen anderen Präfix ersetzt werden, indem man die Tabellen händisch umbenennt und in der Datei </w:t>
      </w:r>
      <w:proofErr w:type="spellStart"/>
      <w:r w:rsidR="004D7C91" w:rsidRPr="004D7C91">
        <w:rPr>
          <w:rStyle w:val="QuellcodeZchn"/>
          <w:lang w:val="de-DE"/>
        </w:rPr>
        <w:t>globalconfig.php</w:t>
      </w:r>
      <w:proofErr w:type="spellEnd"/>
      <w:r w:rsidR="004D7C91">
        <w:t xml:space="preserve"> (wird im nächsten Abschnitt beschrieben) den Präfix der Software anpasst.</w:t>
      </w:r>
    </w:p>
    <w:p w:rsidR="00F65CF8" w:rsidRDefault="00F65CF8" w:rsidP="0061707C"/>
    <w:p w:rsidR="0061707C" w:rsidRDefault="0061707C" w:rsidP="0061707C">
      <w:r>
        <w:lastRenderedPageBreak/>
        <w:t xml:space="preserve">Nach Abschluss der Installation gilt es einige globale Einstellungen vorzunehmen. In der Datei </w:t>
      </w:r>
      <w:proofErr w:type="spellStart"/>
      <w:r w:rsidRPr="0061707C">
        <w:rPr>
          <w:rStyle w:val="QuellcodeZchn"/>
          <w:lang w:val="de-DE"/>
        </w:rPr>
        <w:t>globalconfig.php</w:t>
      </w:r>
      <w:proofErr w:type="spellEnd"/>
      <w:r w:rsidRPr="0061707C">
        <w:t xml:space="preserve"> müssen dafür</w:t>
      </w:r>
      <w:r>
        <w:t xml:space="preserve"> die Variablen für die Datenbankverbindung angepasst werden. Die anzupassenden Variablen werden in der nachfolgenden Tabelle erläutert.</w:t>
      </w:r>
    </w:p>
    <w:tbl>
      <w:tblPr>
        <w:tblStyle w:val="Tabellenraster"/>
        <w:tblW w:w="0" w:type="auto"/>
        <w:tblLook w:val="04A0" w:firstRow="1" w:lastRow="0" w:firstColumn="1" w:lastColumn="0" w:noHBand="0" w:noVBand="1"/>
      </w:tblPr>
      <w:tblGrid>
        <w:gridCol w:w="3164"/>
        <w:gridCol w:w="3165"/>
        <w:gridCol w:w="3165"/>
      </w:tblGrid>
      <w:tr w:rsidR="0061707C" w:rsidTr="0061707C">
        <w:tc>
          <w:tcPr>
            <w:tcW w:w="3164" w:type="dxa"/>
          </w:tcPr>
          <w:p w:rsidR="0061707C" w:rsidRDefault="0061707C" w:rsidP="0061707C">
            <w:r>
              <w:t>Variablenname</w:t>
            </w:r>
          </w:p>
        </w:tc>
        <w:tc>
          <w:tcPr>
            <w:tcW w:w="3165" w:type="dxa"/>
          </w:tcPr>
          <w:p w:rsidR="0061707C" w:rsidRDefault="0061707C" w:rsidP="0061707C">
            <w:r>
              <w:t>Beschreibung</w:t>
            </w:r>
          </w:p>
        </w:tc>
        <w:tc>
          <w:tcPr>
            <w:tcW w:w="3165" w:type="dxa"/>
          </w:tcPr>
          <w:p w:rsidR="0061707C" w:rsidRDefault="0061707C" w:rsidP="00F65CF8">
            <w:pPr>
              <w:jc w:val="left"/>
            </w:pPr>
            <w:r>
              <w:t>Standartwert (XAMPP-Verbindung)</w:t>
            </w:r>
          </w:p>
        </w:tc>
      </w:tr>
      <w:tr w:rsidR="0061707C" w:rsidTr="0061707C">
        <w:tc>
          <w:tcPr>
            <w:tcW w:w="3164" w:type="dxa"/>
          </w:tcPr>
          <w:p w:rsidR="0061707C" w:rsidRDefault="0061707C" w:rsidP="004030A8">
            <w:pPr>
              <w:pStyle w:val="Quellcode"/>
            </w:pPr>
            <w:r>
              <w:t>$</w:t>
            </w:r>
            <w:proofErr w:type="spellStart"/>
            <w:r>
              <w:t>projectxname</w:t>
            </w:r>
            <w:proofErr w:type="spellEnd"/>
          </w:p>
        </w:tc>
        <w:tc>
          <w:tcPr>
            <w:tcW w:w="3165" w:type="dxa"/>
          </w:tcPr>
          <w:p w:rsidR="0061707C" w:rsidRDefault="0061707C" w:rsidP="0061707C">
            <w:r>
              <w:t>Bezeichnung der Webseite. Wird in der Kopf- und Fußzeile angezeigt und kann nach Bedürfnissen angepasst werden</w:t>
            </w:r>
          </w:p>
        </w:tc>
        <w:tc>
          <w:tcPr>
            <w:tcW w:w="3165" w:type="dxa"/>
          </w:tcPr>
          <w:p w:rsidR="0061707C" w:rsidRDefault="00F65CF8" w:rsidP="004030A8">
            <w:pPr>
              <w:pStyle w:val="Quellcode"/>
            </w:pPr>
            <w:r w:rsidRPr="00F65CF8">
              <w:t>"</w:t>
            </w:r>
            <w:r w:rsidR="0061707C">
              <w:t>Geo-</w:t>
            </w:r>
            <w:proofErr w:type="spellStart"/>
            <w:r w:rsidR="0061707C">
              <w:t>Bahn</w:t>
            </w:r>
            <w:proofErr w:type="spellEnd"/>
            <w:r w:rsidRPr="00F65CF8">
              <w:t>"</w:t>
            </w:r>
          </w:p>
        </w:tc>
      </w:tr>
      <w:tr w:rsidR="0061707C" w:rsidTr="0061707C">
        <w:tc>
          <w:tcPr>
            <w:tcW w:w="3164" w:type="dxa"/>
          </w:tcPr>
          <w:p w:rsidR="0061707C" w:rsidRDefault="0061707C" w:rsidP="004030A8">
            <w:pPr>
              <w:pStyle w:val="Quellcode"/>
            </w:pPr>
            <w:r>
              <w:t>$</w:t>
            </w:r>
            <w:proofErr w:type="spellStart"/>
            <w:r>
              <w:t>db_host</w:t>
            </w:r>
            <w:proofErr w:type="spellEnd"/>
          </w:p>
        </w:tc>
        <w:tc>
          <w:tcPr>
            <w:tcW w:w="3165" w:type="dxa"/>
          </w:tcPr>
          <w:p w:rsidR="0061707C" w:rsidRDefault="00F65CF8" w:rsidP="0061707C">
            <w:r>
              <w:t>Server-Adresse zur MySQL-Datenbank</w:t>
            </w:r>
          </w:p>
        </w:tc>
        <w:tc>
          <w:tcPr>
            <w:tcW w:w="3165" w:type="dxa"/>
          </w:tcPr>
          <w:p w:rsidR="0061707C" w:rsidRDefault="00F65CF8" w:rsidP="004030A8">
            <w:pPr>
              <w:pStyle w:val="Quellcode"/>
            </w:pPr>
            <w:r w:rsidRPr="00F65CF8">
              <w:t>'</w:t>
            </w:r>
            <w:r>
              <w:t>localhost</w:t>
            </w:r>
            <w:r w:rsidRPr="00F65CF8">
              <w:t>'</w:t>
            </w:r>
          </w:p>
        </w:tc>
      </w:tr>
      <w:tr w:rsidR="00F65CF8" w:rsidTr="0061707C">
        <w:tc>
          <w:tcPr>
            <w:tcW w:w="3164" w:type="dxa"/>
          </w:tcPr>
          <w:p w:rsidR="00F65CF8" w:rsidRDefault="00F65CF8" w:rsidP="004030A8">
            <w:pPr>
              <w:pStyle w:val="Quellcode"/>
            </w:pPr>
            <w:r>
              <w:t>$</w:t>
            </w:r>
            <w:proofErr w:type="spellStart"/>
            <w:r>
              <w:t>db_user</w:t>
            </w:r>
            <w:proofErr w:type="spellEnd"/>
          </w:p>
        </w:tc>
        <w:tc>
          <w:tcPr>
            <w:tcW w:w="3165" w:type="dxa"/>
          </w:tcPr>
          <w:p w:rsidR="00F65CF8" w:rsidRDefault="00506356" w:rsidP="0061707C">
            <w:r>
              <w:t>Benutzername für die Datenbank</w:t>
            </w:r>
            <w:r w:rsidR="00F65CF8">
              <w:t>verbindung</w:t>
            </w:r>
          </w:p>
        </w:tc>
        <w:tc>
          <w:tcPr>
            <w:tcW w:w="3165" w:type="dxa"/>
          </w:tcPr>
          <w:p w:rsidR="00F65CF8" w:rsidRDefault="00F65CF8" w:rsidP="004030A8">
            <w:pPr>
              <w:pStyle w:val="Quellcode"/>
            </w:pPr>
            <w:r w:rsidRPr="00F65CF8">
              <w:t>'</w:t>
            </w:r>
            <w:r>
              <w:t>root</w:t>
            </w:r>
            <w:r w:rsidRPr="00F65CF8">
              <w:t>'</w:t>
            </w:r>
          </w:p>
        </w:tc>
      </w:tr>
      <w:tr w:rsidR="004030A8" w:rsidTr="0061707C">
        <w:tc>
          <w:tcPr>
            <w:tcW w:w="3164" w:type="dxa"/>
          </w:tcPr>
          <w:p w:rsidR="004030A8" w:rsidRDefault="004030A8" w:rsidP="004030A8">
            <w:pPr>
              <w:pStyle w:val="Quellcode"/>
            </w:pPr>
            <w:r>
              <w:t>$</w:t>
            </w:r>
            <w:proofErr w:type="spellStart"/>
            <w:r>
              <w:t>db_pass</w:t>
            </w:r>
            <w:proofErr w:type="spellEnd"/>
          </w:p>
        </w:tc>
        <w:tc>
          <w:tcPr>
            <w:tcW w:w="3165" w:type="dxa"/>
          </w:tcPr>
          <w:p w:rsidR="004030A8" w:rsidRDefault="00506356" w:rsidP="0061707C">
            <w:r>
              <w:t>Passwort für die Datenbank</w:t>
            </w:r>
            <w:r w:rsidR="004030A8">
              <w:t>verbindung</w:t>
            </w:r>
          </w:p>
        </w:tc>
        <w:tc>
          <w:tcPr>
            <w:tcW w:w="3165" w:type="dxa"/>
          </w:tcPr>
          <w:p w:rsidR="004030A8" w:rsidRPr="00F65CF8" w:rsidRDefault="004030A8" w:rsidP="004030A8">
            <w:pPr>
              <w:pStyle w:val="Quellcode"/>
            </w:pPr>
            <w:r w:rsidRPr="00F65CF8">
              <w:t>''</w:t>
            </w:r>
          </w:p>
        </w:tc>
      </w:tr>
      <w:tr w:rsidR="00F65CF8" w:rsidTr="0061707C">
        <w:tc>
          <w:tcPr>
            <w:tcW w:w="3164" w:type="dxa"/>
          </w:tcPr>
          <w:p w:rsidR="00F65CF8" w:rsidRDefault="00F65CF8" w:rsidP="004030A8">
            <w:pPr>
              <w:pStyle w:val="Quellcode"/>
            </w:pPr>
            <w:r>
              <w:t>$</w:t>
            </w:r>
            <w:proofErr w:type="spellStart"/>
            <w:r>
              <w:t>db_name</w:t>
            </w:r>
            <w:proofErr w:type="spellEnd"/>
          </w:p>
        </w:tc>
        <w:tc>
          <w:tcPr>
            <w:tcW w:w="3165" w:type="dxa"/>
          </w:tcPr>
          <w:p w:rsidR="00F65CF8" w:rsidRDefault="005737AE" w:rsidP="0061707C">
            <w:r>
              <w:t>Datenbank</w:t>
            </w:r>
            <w:r w:rsidR="00F65CF8">
              <w:t>name</w:t>
            </w:r>
          </w:p>
        </w:tc>
        <w:tc>
          <w:tcPr>
            <w:tcW w:w="3165" w:type="dxa"/>
          </w:tcPr>
          <w:p w:rsidR="00F65CF8" w:rsidRDefault="00F65CF8" w:rsidP="004030A8">
            <w:pPr>
              <w:pStyle w:val="Quellcode"/>
            </w:pPr>
            <w:r w:rsidRPr="00F65CF8">
              <w:t>'</w:t>
            </w:r>
            <w:proofErr w:type="spellStart"/>
            <w:r>
              <w:t>geobahndb</w:t>
            </w:r>
            <w:proofErr w:type="spellEnd"/>
            <w:r w:rsidRPr="00F65CF8">
              <w:t>'</w:t>
            </w:r>
          </w:p>
        </w:tc>
      </w:tr>
      <w:tr w:rsidR="00F65CF8" w:rsidTr="0061707C">
        <w:tc>
          <w:tcPr>
            <w:tcW w:w="3164" w:type="dxa"/>
          </w:tcPr>
          <w:p w:rsidR="00F65CF8" w:rsidRDefault="00F65CF8" w:rsidP="004030A8">
            <w:pPr>
              <w:pStyle w:val="Quellcode"/>
            </w:pPr>
            <w:r>
              <w:t>$</w:t>
            </w:r>
            <w:proofErr w:type="spellStart"/>
            <w:r>
              <w:t>db_pref</w:t>
            </w:r>
            <w:proofErr w:type="spellEnd"/>
          </w:p>
        </w:tc>
        <w:tc>
          <w:tcPr>
            <w:tcW w:w="3165" w:type="dxa"/>
          </w:tcPr>
          <w:p w:rsidR="004D7C91" w:rsidRDefault="00F65CF8" w:rsidP="00131509">
            <w:r>
              <w:t>Tabellenpr</w:t>
            </w:r>
            <w:r w:rsidR="00131509">
              <w:t>ä</w:t>
            </w:r>
            <w:r>
              <w:t>fix, zu denen Instanz verbinden soll</w:t>
            </w:r>
            <w:r w:rsidR="004D7C91">
              <w:t xml:space="preserve"> (</w:t>
            </w:r>
            <w:proofErr w:type="spellStart"/>
            <w:r w:rsidR="004D7C91">
              <w:t>s.o</w:t>
            </w:r>
            <w:proofErr w:type="spellEnd"/>
            <w:r w:rsidR="004D7C91">
              <w:t>)</w:t>
            </w:r>
          </w:p>
        </w:tc>
        <w:tc>
          <w:tcPr>
            <w:tcW w:w="3165" w:type="dxa"/>
          </w:tcPr>
          <w:p w:rsidR="00F65CF8" w:rsidRDefault="00F65CF8" w:rsidP="004030A8">
            <w:pPr>
              <w:pStyle w:val="Quellcode"/>
            </w:pPr>
            <w:r w:rsidRPr="00F65CF8">
              <w:t>'</w:t>
            </w:r>
            <w:r>
              <w:t>geo</w:t>
            </w:r>
            <w:r w:rsidRPr="00F65CF8">
              <w:t>'</w:t>
            </w:r>
          </w:p>
        </w:tc>
      </w:tr>
      <w:tr w:rsidR="004D7C91" w:rsidRPr="004D7C91" w:rsidTr="0061707C">
        <w:tc>
          <w:tcPr>
            <w:tcW w:w="3164" w:type="dxa"/>
          </w:tcPr>
          <w:p w:rsidR="004D7C91" w:rsidRDefault="004D7C91" w:rsidP="004030A8">
            <w:pPr>
              <w:pStyle w:val="Quellcode"/>
            </w:pPr>
            <w:r w:rsidRPr="004D7C91">
              <w:t>$</w:t>
            </w:r>
            <w:proofErr w:type="spellStart"/>
            <w:r w:rsidRPr="004D7C91">
              <w:t>tf_apikey</w:t>
            </w:r>
            <w:proofErr w:type="spellEnd"/>
          </w:p>
        </w:tc>
        <w:tc>
          <w:tcPr>
            <w:tcW w:w="3165" w:type="dxa"/>
          </w:tcPr>
          <w:p w:rsidR="004D7C91" w:rsidRPr="004D7C91" w:rsidRDefault="004D7C91" w:rsidP="0061707C">
            <w:pPr>
              <w:rPr>
                <w:lang w:val="en-US"/>
              </w:rPr>
            </w:pPr>
            <w:r w:rsidRPr="004D7C91">
              <w:rPr>
                <w:lang w:val="en-US"/>
              </w:rPr>
              <w:t xml:space="preserve">API-Key </w:t>
            </w:r>
            <w:proofErr w:type="spellStart"/>
            <w:r w:rsidRPr="004D7C91">
              <w:rPr>
                <w:lang w:val="en-US"/>
              </w:rPr>
              <w:t>für</w:t>
            </w:r>
            <w:proofErr w:type="spellEnd"/>
            <w:r w:rsidRPr="004D7C91">
              <w:rPr>
                <w:lang w:val="en-US"/>
              </w:rPr>
              <w:t xml:space="preserve"> </w:t>
            </w:r>
            <w:proofErr w:type="spellStart"/>
            <w:r w:rsidRPr="004D7C91">
              <w:rPr>
                <w:lang w:val="en-US"/>
              </w:rPr>
              <w:t>Thunderforest</w:t>
            </w:r>
            <w:proofErr w:type="spellEnd"/>
            <w:r w:rsidRPr="004D7C91">
              <w:rPr>
                <w:lang w:val="en-US"/>
              </w:rPr>
              <w:t>-Maps</w:t>
            </w:r>
          </w:p>
        </w:tc>
        <w:tc>
          <w:tcPr>
            <w:tcW w:w="3165" w:type="dxa"/>
          </w:tcPr>
          <w:p w:rsidR="004030A8" w:rsidRDefault="004D7C91" w:rsidP="004030A8">
            <w:pPr>
              <w:pStyle w:val="Quellcode"/>
            </w:pPr>
            <w:r w:rsidRPr="00F65CF8">
              <w:t>''</w:t>
            </w:r>
            <w:r w:rsidR="004030A8">
              <w:t xml:space="preserve"> </w:t>
            </w:r>
          </w:p>
          <w:p w:rsidR="004D7C91" w:rsidRPr="004D7C91" w:rsidRDefault="004D7C91" w:rsidP="004030A8">
            <w:r w:rsidRPr="004030A8">
              <w:t>(nicht funktionsfähig)</w:t>
            </w:r>
          </w:p>
        </w:tc>
      </w:tr>
    </w:tbl>
    <w:p w:rsidR="004D7C91" w:rsidRPr="00BF07BF" w:rsidRDefault="004D7C91" w:rsidP="004D7C91">
      <w:pPr>
        <w:pStyle w:val="Beschriftung"/>
      </w:pPr>
      <w:bookmarkStart w:id="100" w:name="_Toc491422715"/>
      <w:r>
        <w:t xml:space="preserve">Tabelle </w:t>
      </w:r>
      <w:fldSimple w:instr=" SEQ Tabelle \* ARABIC ">
        <w:r w:rsidR="00F1028A">
          <w:rPr>
            <w:noProof/>
          </w:rPr>
          <w:t>5</w:t>
        </w:r>
      </w:fldSimple>
      <w:r>
        <w:t xml:space="preserve">: Konfigurationsmöglichkeiten der </w:t>
      </w:r>
      <w:proofErr w:type="spellStart"/>
      <w:r>
        <w:t>globalconfig.php</w:t>
      </w:r>
      <w:bookmarkEnd w:id="100"/>
      <w:proofErr w:type="spellEnd"/>
    </w:p>
    <w:p w:rsidR="00111BB8" w:rsidRPr="004D7C91" w:rsidRDefault="004D7C91" w:rsidP="0061707C">
      <w:r w:rsidRPr="004D7C91">
        <w:t xml:space="preserve">Für die Verwendung der Tiles </w:t>
      </w:r>
      <w:r>
        <w:t xml:space="preserve">vom Onlinekartendienst </w:t>
      </w:r>
      <w:proofErr w:type="spellStart"/>
      <w:r>
        <w:t>Thunderforest</w:t>
      </w:r>
      <w:proofErr w:type="spellEnd"/>
      <w:r>
        <w:t xml:space="preserve"> (Transportkarte) wird ein spezieller API-Key benötigt. Dieser lässt sich zu unterschiedlichen Konditionen auf der Webseite des Dienstes</w:t>
      </w:r>
      <w:r>
        <w:rPr>
          <w:rStyle w:val="Funotenzeichen"/>
        </w:rPr>
        <w:footnoteReference w:id="29"/>
      </w:r>
      <w:r>
        <w:t xml:space="preserve"> erwe</w:t>
      </w:r>
      <w:r w:rsidR="006020B4">
        <w:t>r</w:t>
      </w:r>
      <w:r>
        <w:t xml:space="preserve">ben oder </w:t>
      </w:r>
      <w:r w:rsidR="006020B4">
        <w:t xml:space="preserve">kostenfrei </w:t>
      </w:r>
      <w:r>
        <w:t>beantragen.</w:t>
      </w:r>
      <w:r w:rsidR="00111BB8" w:rsidRPr="004D7C91">
        <w:br w:type="page"/>
      </w:r>
    </w:p>
    <w:p w:rsidR="00D97286" w:rsidRDefault="00D97286" w:rsidP="00D97286">
      <w:pPr>
        <w:pStyle w:val="berschrift1"/>
      </w:pPr>
      <w:bookmarkStart w:id="101" w:name="_Toc491422693"/>
      <w:r>
        <w:lastRenderedPageBreak/>
        <w:t>Fazit</w:t>
      </w:r>
      <w:bookmarkEnd w:id="101"/>
    </w:p>
    <w:p w:rsidR="00D97286" w:rsidRPr="00D97286" w:rsidRDefault="00D97286" w:rsidP="00D97286">
      <w:pPr>
        <w:pStyle w:val="Textkrper"/>
      </w:pPr>
      <w:r>
        <w:t xml:space="preserve">Zur Fertigstellung der Arbeit im August 2017 befindet sich die Software in einem </w:t>
      </w:r>
      <w:r w:rsidR="008D11C2">
        <w:t>ausführbaren Zustand. Die geforderten Funktionen können durchgeführt werden. Es wird jedoch kein Anspruch auf Fehlerfreiheit erhoben, noch kann eine Garantie gegeben werden, dass die Software in jedem Fall funktionstüchtig und sicher ist. Aufgrund der kurzen Zeitspanne musste auf eine Testphase in dieser Dokumentation verzichtet werden. Nichtdestotrotz kann man die Software auf die Erfüllung der Anforderungen überprüfen.</w:t>
      </w:r>
    </w:p>
    <w:p w:rsidR="00D97286" w:rsidRDefault="00D97286" w:rsidP="00D97286">
      <w:pPr>
        <w:pStyle w:val="berschrift2"/>
      </w:pPr>
      <w:bookmarkStart w:id="102" w:name="_Toc491422694"/>
      <w:r>
        <w:t>Erfüllung der vor Anforderungen</w:t>
      </w:r>
      <w:bookmarkEnd w:id="102"/>
    </w:p>
    <w:p w:rsidR="00DF28BC" w:rsidRDefault="00DF28BC" w:rsidP="00DF28BC">
      <w:pPr>
        <w:pStyle w:val="Textkrper"/>
      </w:pPr>
      <w:r>
        <w:t xml:space="preserve">Die folgende Tabelle fasst kurz nochmals die in Punkt </w:t>
      </w:r>
      <w:r>
        <w:fldChar w:fldCharType="begin"/>
      </w:r>
      <w:r>
        <w:instrText xml:space="preserve"> REF _Ref483379503 \r \h </w:instrText>
      </w:r>
      <w:r>
        <w:fldChar w:fldCharType="separate"/>
      </w:r>
      <w:r w:rsidR="00F1028A">
        <w:t>3</w:t>
      </w:r>
      <w:r>
        <w:fldChar w:fldCharType="end"/>
      </w:r>
      <w:r>
        <w:t xml:space="preserve"> gestellten Anforderungen zusammen. In der </w:t>
      </w:r>
      <w:r w:rsidR="00CB2A5C">
        <w:t>rechten</w:t>
      </w:r>
      <w:r>
        <w:t xml:space="preserve"> Spalte wird die Erfüllung der Anforderungen bewertet.</w:t>
      </w:r>
    </w:p>
    <w:tbl>
      <w:tblPr>
        <w:tblStyle w:val="Tabellenraster"/>
        <w:tblW w:w="9464" w:type="dxa"/>
        <w:tblLook w:val="04A0" w:firstRow="1" w:lastRow="0" w:firstColumn="1" w:lastColumn="0" w:noHBand="0" w:noVBand="1"/>
      </w:tblPr>
      <w:tblGrid>
        <w:gridCol w:w="5495"/>
        <w:gridCol w:w="3969"/>
      </w:tblGrid>
      <w:tr w:rsidR="00E62608" w:rsidRPr="00E62608" w:rsidTr="00511B46">
        <w:trPr>
          <w:trHeight w:val="454"/>
        </w:trPr>
        <w:tc>
          <w:tcPr>
            <w:tcW w:w="5495" w:type="dxa"/>
            <w:vAlign w:val="center"/>
          </w:tcPr>
          <w:p w:rsidR="00E62608" w:rsidRPr="00E62608" w:rsidRDefault="00E62608" w:rsidP="00511B46">
            <w:pPr>
              <w:pStyle w:val="Textkrper"/>
              <w:spacing w:after="0"/>
              <w:jc w:val="left"/>
              <w:rPr>
                <w:b/>
              </w:rPr>
            </w:pPr>
            <w:r w:rsidRPr="00E62608">
              <w:rPr>
                <w:b/>
              </w:rPr>
              <w:t>Kurzbeschreibung der Anforderung</w:t>
            </w:r>
          </w:p>
        </w:tc>
        <w:tc>
          <w:tcPr>
            <w:tcW w:w="3969" w:type="dxa"/>
            <w:vAlign w:val="center"/>
          </w:tcPr>
          <w:p w:rsidR="00E62608" w:rsidRPr="00E62608" w:rsidRDefault="00E62608" w:rsidP="00511B46">
            <w:pPr>
              <w:pStyle w:val="Textkrper"/>
              <w:spacing w:after="0"/>
              <w:jc w:val="left"/>
              <w:rPr>
                <w:b/>
              </w:rPr>
            </w:pPr>
            <w:r w:rsidRPr="00E62608">
              <w:rPr>
                <w:b/>
              </w:rPr>
              <w:t>Erfüllung der Anforderung</w:t>
            </w:r>
          </w:p>
        </w:tc>
      </w:tr>
      <w:tr w:rsidR="00E62608" w:rsidTr="00511B46">
        <w:trPr>
          <w:trHeight w:val="454"/>
        </w:trPr>
        <w:tc>
          <w:tcPr>
            <w:tcW w:w="5495" w:type="dxa"/>
            <w:vAlign w:val="center"/>
          </w:tcPr>
          <w:p w:rsidR="00E62608" w:rsidRDefault="00E62608" w:rsidP="00511B46">
            <w:pPr>
              <w:spacing w:after="0"/>
              <w:jc w:val="left"/>
            </w:pPr>
            <w:r>
              <w:t xml:space="preserve">Karte zu laufenden Projekten </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Details zu Projekten über Popups o.ä.</w:t>
            </w:r>
          </w:p>
        </w:tc>
        <w:tc>
          <w:tcPr>
            <w:tcW w:w="3969" w:type="dxa"/>
            <w:shd w:val="clear" w:color="auto" w:fill="00FF00"/>
            <w:vAlign w:val="center"/>
          </w:tcPr>
          <w:p w:rsidR="00E62608" w:rsidRDefault="00E62608" w:rsidP="00511B46">
            <w:pPr>
              <w:pStyle w:val="Textkrper"/>
              <w:spacing w:after="0"/>
              <w:jc w:val="left"/>
            </w:pPr>
            <w:r>
              <w:t>erfüllt</w:t>
            </w:r>
          </w:p>
        </w:tc>
      </w:tr>
      <w:tr w:rsidR="00CB2A5C" w:rsidTr="00CB2A5C">
        <w:trPr>
          <w:trHeight w:val="454"/>
        </w:trPr>
        <w:tc>
          <w:tcPr>
            <w:tcW w:w="5495" w:type="dxa"/>
            <w:vAlign w:val="center"/>
          </w:tcPr>
          <w:p w:rsidR="00CB2A5C" w:rsidRDefault="00CB2A5C" w:rsidP="00511B46">
            <w:pPr>
              <w:spacing w:after="0"/>
              <w:jc w:val="left"/>
            </w:pPr>
            <w:r>
              <w:t>Verwaltungssystem</w:t>
            </w:r>
          </w:p>
        </w:tc>
        <w:tc>
          <w:tcPr>
            <w:tcW w:w="3969" w:type="dxa"/>
            <w:shd w:val="clear" w:color="auto" w:fill="00FF00"/>
            <w:vAlign w:val="center"/>
          </w:tcPr>
          <w:p w:rsidR="00CB2A5C" w:rsidRPr="00CB2A5C" w:rsidRDefault="00CB2A5C" w:rsidP="00BB3C42">
            <w:pPr>
              <w:pStyle w:val="Textkrper"/>
              <w:spacing w:after="0"/>
              <w:jc w:val="left"/>
              <w:rPr>
                <w:color w:val="auto"/>
                <w:highlight w:val="green"/>
              </w:rPr>
            </w:pPr>
            <w:r w:rsidRPr="00CB2A5C">
              <w:rPr>
                <w:color w:val="auto"/>
              </w:rPr>
              <w:t>erfüllt</w:t>
            </w:r>
          </w:p>
        </w:tc>
      </w:tr>
      <w:tr w:rsidR="00E62608" w:rsidTr="00511B46">
        <w:trPr>
          <w:trHeight w:val="454"/>
        </w:trPr>
        <w:tc>
          <w:tcPr>
            <w:tcW w:w="5495" w:type="dxa"/>
            <w:vAlign w:val="center"/>
          </w:tcPr>
          <w:p w:rsidR="00E62608" w:rsidRDefault="00E62608" w:rsidP="00511B46">
            <w:pPr>
              <w:spacing w:after="0"/>
              <w:jc w:val="left"/>
            </w:pPr>
            <w:r>
              <w:t>optional: Historie</w:t>
            </w:r>
          </w:p>
        </w:tc>
        <w:tc>
          <w:tcPr>
            <w:tcW w:w="3969" w:type="dxa"/>
            <w:shd w:val="clear" w:color="auto" w:fill="FF0000"/>
            <w:vAlign w:val="center"/>
          </w:tcPr>
          <w:p w:rsidR="00E62608" w:rsidRDefault="00E62608" w:rsidP="00511B46">
            <w:pPr>
              <w:pStyle w:val="Textkrper"/>
              <w:spacing w:after="0"/>
              <w:jc w:val="left"/>
            </w:pPr>
            <w:r>
              <w:t>nicht erfüllt</w:t>
            </w:r>
          </w:p>
        </w:tc>
      </w:tr>
      <w:tr w:rsidR="00E62608" w:rsidTr="00511B46">
        <w:trPr>
          <w:trHeight w:val="454"/>
        </w:trPr>
        <w:tc>
          <w:tcPr>
            <w:tcW w:w="5495" w:type="dxa"/>
            <w:vAlign w:val="center"/>
          </w:tcPr>
          <w:p w:rsidR="00E62608" w:rsidRDefault="00E62608" w:rsidP="00511B46">
            <w:pPr>
              <w:spacing w:after="0"/>
              <w:jc w:val="left"/>
            </w:pPr>
            <w:r>
              <w:t>optional: Geodaten der DB Netz AG</w:t>
            </w:r>
          </w:p>
        </w:tc>
        <w:tc>
          <w:tcPr>
            <w:tcW w:w="3969" w:type="dxa"/>
            <w:shd w:val="clear" w:color="auto" w:fill="00FF00"/>
            <w:vAlign w:val="center"/>
          </w:tcPr>
          <w:p w:rsidR="00E62608" w:rsidRDefault="00E62608" w:rsidP="00511B46">
            <w:pPr>
              <w:pStyle w:val="Textkrper"/>
              <w:spacing w:after="0"/>
              <w:jc w:val="left"/>
            </w:pPr>
            <w:r>
              <w:t>e</w:t>
            </w:r>
            <w:r w:rsidRPr="00E62608">
              <w:rPr>
                <w:shd w:val="clear" w:color="auto" w:fill="00FF00"/>
              </w:rPr>
              <w:t>rfüllt</w:t>
            </w:r>
          </w:p>
        </w:tc>
      </w:tr>
      <w:tr w:rsidR="00E62608" w:rsidTr="00511B46">
        <w:trPr>
          <w:trHeight w:val="454"/>
        </w:trPr>
        <w:tc>
          <w:tcPr>
            <w:tcW w:w="5495" w:type="dxa"/>
            <w:vAlign w:val="center"/>
          </w:tcPr>
          <w:p w:rsidR="00E62608" w:rsidRDefault="00E62608" w:rsidP="00511B46">
            <w:pPr>
              <w:spacing w:after="0"/>
              <w:jc w:val="left"/>
            </w:pPr>
            <w:r>
              <w:t>optional: Kompatibilität mit Daten der DB Netz AG</w:t>
            </w:r>
          </w:p>
        </w:tc>
        <w:tc>
          <w:tcPr>
            <w:tcW w:w="3969" w:type="dxa"/>
            <w:shd w:val="clear" w:color="auto" w:fill="00FF00"/>
            <w:vAlign w:val="center"/>
          </w:tcPr>
          <w:p w:rsidR="00E62608" w:rsidRDefault="00E62608" w:rsidP="00511B46">
            <w:pPr>
              <w:pStyle w:val="Textkrper"/>
              <w:spacing w:after="0"/>
              <w:jc w:val="left"/>
            </w:pPr>
            <w:r>
              <w:t>nicht erforderlich</w:t>
            </w:r>
          </w:p>
        </w:tc>
      </w:tr>
      <w:tr w:rsidR="00E62608" w:rsidTr="00511B46">
        <w:trPr>
          <w:trHeight w:val="454"/>
        </w:trPr>
        <w:tc>
          <w:tcPr>
            <w:tcW w:w="5495" w:type="dxa"/>
            <w:vAlign w:val="center"/>
          </w:tcPr>
          <w:p w:rsidR="00E62608" w:rsidRDefault="00E62608" w:rsidP="00511B46">
            <w:pPr>
              <w:spacing w:after="0"/>
              <w:jc w:val="left"/>
            </w:pPr>
            <w:r>
              <w:t>Zeitverzögerung bei einer Anfrage maximal fünf Sekunden</w:t>
            </w:r>
          </w:p>
        </w:tc>
        <w:tc>
          <w:tcPr>
            <w:tcW w:w="3969" w:type="dxa"/>
            <w:shd w:val="clear" w:color="auto" w:fill="FF0000"/>
            <w:vAlign w:val="center"/>
          </w:tcPr>
          <w:p w:rsidR="00E62608" w:rsidRDefault="00E62608" w:rsidP="00511B46">
            <w:pPr>
              <w:pStyle w:val="Textkrper"/>
              <w:spacing w:after="0"/>
              <w:jc w:val="left"/>
            </w:pPr>
            <w:r>
              <w:t xml:space="preserve">nicht erfüllt (s. </w:t>
            </w:r>
            <w:r>
              <w:fldChar w:fldCharType="begin"/>
            </w:r>
            <w:r>
              <w:instrText xml:space="preserve"> REF _Ref489958710 \r \h  \* MERGEFORMAT </w:instrText>
            </w:r>
            <w:r>
              <w:fldChar w:fldCharType="separate"/>
            </w:r>
            <w:r w:rsidR="00F1028A">
              <w:t>6.1.1</w:t>
            </w:r>
            <w:r>
              <w:fldChar w:fldCharType="end"/>
            </w:r>
            <w:r>
              <w:t>)</w:t>
            </w:r>
          </w:p>
        </w:tc>
      </w:tr>
      <w:tr w:rsidR="00E62608" w:rsidTr="00511B46">
        <w:trPr>
          <w:trHeight w:val="454"/>
        </w:trPr>
        <w:tc>
          <w:tcPr>
            <w:tcW w:w="5495" w:type="dxa"/>
            <w:vAlign w:val="center"/>
          </w:tcPr>
          <w:p w:rsidR="00E62608" w:rsidRDefault="00E62608" w:rsidP="00511B46">
            <w:pPr>
              <w:spacing w:after="0"/>
              <w:jc w:val="left"/>
            </w:pPr>
            <w:r>
              <w:t>Plattformunabhängigkeit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931BEF" w:rsidP="00511B46">
            <w:pPr>
              <w:spacing w:after="0"/>
              <w:jc w:val="left"/>
            </w:pPr>
            <w:r>
              <w:t>U</w:t>
            </w:r>
            <w:r w:rsidR="00E62608">
              <w:t>ngültige Eingaben müssen abgefangen werden (Stabilität muss gewährleistet sein)</w:t>
            </w:r>
          </w:p>
        </w:tc>
        <w:tc>
          <w:tcPr>
            <w:tcW w:w="3969" w:type="dxa"/>
            <w:shd w:val="clear" w:color="auto" w:fill="00FF00"/>
            <w:vAlign w:val="center"/>
          </w:tcPr>
          <w:p w:rsidR="00E62608" w:rsidRDefault="00E62608" w:rsidP="00511B46">
            <w:pPr>
              <w:pStyle w:val="Textkrper"/>
              <w:spacing w:after="0"/>
              <w:jc w:val="left"/>
            </w:pPr>
            <w:r>
              <w:t>erfüllt (konnte nicht in jedem Fall überprüft werden)</w:t>
            </w:r>
          </w:p>
        </w:tc>
      </w:tr>
      <w:tr w:rsidR="00E62608" w:rsidTr="00511B46">
        <w:trPr>
          <w:trHeight w:val="454"/>
        </w:trPr>
        <w:tc>
          <w:tcPr>
            <w:tcW w:w="5495" w:type="dxa"/>
            <w:vAlign w:val="center"/>
          </w:tcPr>
          <w:p w:rsidR="00E62608" w:rsidRDefault="00E62608" w:rsidP="00511B46">
            <w:pPr>
              <w:spacing w:after="0"/>
              <w:jc w:val="left"/>
            </w:pPr>
            <w:r>
              <w:t>Standards</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Richtlinien/Vorschriften</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Benutzerfreundlichkeit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Dokumentation</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Sicherheitsanforderungen</w:t>
            </w:r>
          </w:p>
        </w:tc>
        <w:tc>
          <w:tcPr>
            <w:tcW w:w="3969" w:type="dxa"/>
            <w:shd w:val="clear" w:color="auto" w:fill="00FF00"/>
            <w:vAlign w:val="center"/>
          </w:tcPr>
          <w:p w:rsidR="00E62608" w:rsidRDefault="00E62608" w:rsidP="00511B46">
            <w:pPr>
              <w:pStyle w:val="Textkrper"/>
              <w:keepNext/>
              <w:spacing w:after="0"/>
              <w:jc w:val="left"/>
            </w:pPr>
            <w:r>
              <w:t>erfüllt</w:t>
            </w:r>
          </w:p>
        </w:tc>
      </w:tr>
    </w:tbl>
    <w:p w:rsidR="00DF28BC" w:rsidRDefault="00E62608" w:rsidP="00E62608">
      <w:pPr>
        <w:pStyle w:val="Beschriftung"/>
      </w:pPr>
      <w:bookmarkStart w:id="103" w:name="_Ref491414791"/>
      <w:bookmarkStart w:id="104" w:name="_Ref491414782"/>
      <w:bookmarkStart w:id="105" w:name="_Toc491422716"/>
      <w:r>
        <w:t xml:space="preserve">Tabelle </w:t>
      </w:r>
      <w:fldSimple w:instr=" SEQ Tabelle \* ARABIC ">
        <w:r w:rsidR="00F1028A">
          <w:rPr>
            <w:noProof/>
          </w:rPr>
          <w:t>6</w:t>
        </w:r>
      </w:fldSimple>
      <w:bookmarkEnd w:id="103"/>
      <w:r>
        <w:t xml:space="preserve">: Erfüllen der in Punkt </w:t>
      </w:r>
      <w:r>
        <w:fldChar w:fldCharType="begin"/>
      </w:r>
      <w:r>
        <w:instrText xml:space="preserve"> REF _Ref483379503 \r \h </w:instrText>
      </w:r>
      <w:r>
        <w:fldChar w:fldCharType="separate"/>
      </w:r>
      <w:r w:rsidR="00F1028A">
        <w:t>3</w:t>
      </w:r>
      <w:r>
        <w:fldChar w:fldCharType="end"/>
      </w:r>
      <w:r>
        <w:t xml:space="preserve"> gestellten Anforderungen</w:t>
      </w:r>
      <w:bookmarkEnd w:id="104"/>
      <w:bookmarkEnd w:id="105"/>
    </w:p>
    <w:p w:rsidR="00511B46" w:rsidRDefault="00511B46" w:rsidP="00931BEF"/>
    <w:p w:rsidR="008653C8" w:rsidRDefault="00931BEF" w:rsidP="00931BEF">
      <w:r>
        <w:lastRenderedPageBreak/>
        <w:t xml:space="preserve">Wie die </w:t>
      </w:r>
      <w:r w:rsidR="008653C8">
        <w:fldChar w:fldCharType="begin"/>
      </w:r>
      <w:r w:rsidR="008653C8">
        <w:instrText xml:space="preserve"> REF _Ref491414791 \h </w:instrText>
      </w:r>
      <w:r w:rsidR="008653C8">
        <w:fldChar w:fldCharType="separate"/>
      </w:r>
      <w:r w:rsidR="00F1028A">
        <w:t xml:space="preserve">Tabelle </w:t>
      </w:r>
      <w:r w:rsidR="00F1028A">
        <w:rPr>
          <w:noProof/>
        </w:rPr>
        <w:t>6</w:t>
      </w:r>
      <w:r w:rsidR="008653C8">
        <w:fldChar w:fldCharType="end"/>
      </w:r>
      <w:r>
        <w:t xml:space="preserve"> zeigt, konnten nicht alle Anforderungen erfüllt werden</w:t>
      </w:r>
      <w:r w:rsidR="008653C8">
        <w:t>.</w:t>
      </w:r>
      <w:r>
        <w:t xml:space="preserve"> Nicht zufriedenstellend ist die Performanceleistung der Karte.</w:t>
      </w:r>
      <w:r w:rsidR="008653C8">
        <w:t xml:space="preserve"> Die Zeitverzögerung beim Laden der Karte dauert länger als die geforderte maximale Ladezeit von fünf Sekunden. Z</w:t>
      </w:r>
      <w:r>
        <w:t xml:space="preserve">udem ist </w:t>
      </w:r>
      <w:r w:rsidR="008653C8">
        <w:t>während dieser Ladezeitverzögerung nicht erkennbar, ob das System gerade Daten errechnet oder lädt. Das führt zu Verwirrungen des Benutzers, der eventuell in diesem Fall von einem Defekt ausgeht. Dieser Effekt hat negative Auswirkungen auf die Benutzerfreundlichkeit.</w:t>
      </w:r>
    </w:p>
    <w:p w:rsidR="008653C8" w:rsidRDefault="008653C8" w:rsidP="00931BEF">
      <w:r>
        <w:t xml:space="preserve">Das Schaffen einer Historie war eine optionale Anforderung. Durch die erläuterte Datenbankstruktur wurde bereits eine Möglichkeit geschaffen, die letzte Bearbeitung eines Projektes zu erfassen. </w:t>
      </w:r>
      <w:proofErr w:type="gramStart"/>
      <w:r>
        <w:t>Die</w:t>
      </w:r>
      <w:proofErr w:type="gramEnd"/>
      <w:r>
        <w:t xml:space="preserve"> Registrierung sämtlicher Änderungen bedarf deswegen nicht viel Programmieraufwand</w:t>
      </w:r>
      <w:r w:rsidR="00A15B75">
        <w:t xml:space="preserve"> und gilt als ein nächstes umsetzbares Ziel.</w:t>
      </w:r>
    </w:p>
    <w:p w:rsidR="00A15B75" w:rsidRDefault="00A15B75" w:rsidP="00931BEF">
      <w:r>
        <w:t>N</w:t>
      </w:r>
      <w:bookmarkStart w:id="106" w:name="_GoBack"/>
      <w:bookmarkEnd w:id="106"/>
      <w:r>
        <w:t xml:space="preserve">eben den beiden nicht umgesetzten Anforderungen konnten die verbleibendenden Ziele umgesetzt und überprüft werden. Auf die Überprüfung der Stabilität des Systems bei Falscheingaben ist aufgrund der kurzen Bearbeitungszeit verzichtet worden. Durch die Benutzung von </w:t>
      </w:r>
      <w:proofErr w:type="spellStart"/>
      <w:r>
        <w:t>prepared</w:t>
      </w:r>
      <w:proofErr w:type="spellEnd"/>
      <w:r>
        <w:t xml:space="preserve">-Statements (vgl. </w:t>
      </w:r>
      <w:r>
        <w:fldChar w:fldCharType="begin"/>
      </w:r>
      <w:r>
        <w:instrText xml:space="preserve"> REF _Ref491415755 \r \h </w:instrText>
      </w:r>
      <w:r>
        <w:fldChar w:fldCharType="separate"/>
      </w:r>
      <w:r w:rsidR="00F1028A">
        <w:t>6.3</w:t>
      </w:r>
      <w:r>
        <w:fldChar w:fldCharType="end"/>
      </w:r>
      <w:r>
        <w:t>) bei Datenbankverbindungen wurde ein grundlegender Beitrag zur Betriebsstabilität bei Falscheingaben geleistet.</w:t>
      </w:r>
    </w:p>
    <w:p w:rsidR="00931BEF" w:rsidRDefault="00931BEF" w:rsidP="00931BEF">
      <w:pPr>
        <w:pStyle w:val="berschrift2"/>
      </w:pPr>
      <w:bookmarkStart w:id="107" w:name="_Toc491422695"/>
      <w:r>
        <w:t>Ausblick</w:t>
      </w:r>
      <w:bookmarkEnd w:id="107"/>
    </w:p>
    <w:p w:rsidR="00B75847" w:rsidRPr="00B75847" w:rsidRDefault="00B75847" w:rsidP="00B75847">
      <w:pPr>
        <w:pStyle w:val="Textkrper"/>
      </w:pPr>
      <w:r>
        <w:t>Das Projekt ist vollfunktionsfähig und kann durch die relativ neutralen Daten der DB Netz AG auch in anderen bahnspezifischen Bereichen</w:t>
      </w:r>
      <w:r w:rsidR="00E9785C">
        <w:t>, als der Telekommunikation eingesetzt werden.</w:t>
      </w:r>
    </w:p>
    <w:p w:rsidR="00931BEF" w:rsidRDefault="00931BEF" w:rsidP="00931BEF">
      <w:pPr>
        <w:pStyle w:val="Textkrper"/>
      </w:pPr>
      <w:r>
        <w:t>Als weitere Chancen für das Projekt gelten die bisher nicht umgesetzten Anforderungen in Augenschein zu nehmen. Weiterhin wurde oft nach einer tiefergehenden geografischen Verarbeitung gefragt. Beispielsweise würde das Einfügen der dynamischen Projektdaten in den statischen Inspektor eine große Erleichterung nach sich ziehen. Generell kann man neben dem bloßen Setzen der Projektpunkte</w:t>
      </w:r>
      <w:r w:rsidR="00B75847">
        <w:t xml:space="preserve"> eine weitergehende geografische Auswertung umsetzen. Vorstellbar wäre das Auswerten der Koordinaten, um relevante Projekte in der Nähe der eigenen Projekte automatisiert anzeigen zu lassen. Ein Benachrichtigungssystem über solche Projekte würde tiefergehend die Vermeidung von Missverständnissen vorantreiben.</w:t>
      </w:r>
    </w:p>
    <w:p w:rsidR="00E9785C" w:rsidRDefault="00E9785C" w:rsidP="00931BEF">
      <w:pPr>
        <w:pStyle w:val="Textkrper"/>
      </w:pPr>
      <w:r>
        <w:t xml:space="preserve">Das Einbinden weiterer öffentlicher oder geschlossener Daten wäre zudem vorstell- und machbar. Die Standorte von GSM-R-Funkmasten gelten beispielsweise als sehr interessante Punkte, zu denen es auch nicht öffentliche Daten gibt. </w:t>
      </w:r>
      <w:proofErr w:type="spellStart"/>
      <w:r>
        <w:t>Einbindbar</w:t>
      </w:r>
      <w:proofErr w:type="spellEnd"/>
      <w:r>
        <w:t xml:space="preserve"> wären zudem die Standorte von Ticketautomaten und </w:t>
      </w:r>
      <w:proofErr w:type="spellStart"/>
      <w:r>
        <w:t>Entwertertechnik</w:t>
      </w:r>
      <w:proofErr w:type="spellEnd"/>
      <w:r>
        <w:t>, die von der OSM-Community auch gepflegt werden. Ob die Deutsche Bahn AG entsprechende offizielle Geodaten pflegt ist nicht bekannt.</w:t>
      </w:r>
    </w:p>
    <w:p w:rsidR="00B75847" w:rsidRPr="00931BEF" w:rsidRDefault="00B75847" w:rsidP="00931BEF">
      <w:pPr>
        <w:pStyle w:val="Textkrper"/>
      </w:pPr>
      <w:r>
        <w:t xml:space="preserve">Ebenfalls nicht umgesetzt wurde die Möglichkeit projektrelevante Dateien in dem System einzupflegen. Die verwendeten Mittel zum Erstellen dieser Software bringen solche Funktionen bereits mit, jedoch ist das Verwalten von Dateien ein relativ hoher Programmier- und </w:t>
      </w:r>
      <w:r>
        <w:lastRenderedPageBreak/>
        <w:t>Administrationsaufwand.  Zudem erlaubt es nicht jeder Webserver, in das Dateisystem einzugreifen. Damit es nicht zu Fehlermeldungen oder Abstürzen kommt, muss ein entsprechender Mechanismus geschaffen werden, der ein solches Dateiverwaltungssystem im Zweifel abstellt.</w:t>
      </w:r>
    </w:p>
    <w:p w:rsidR="00031820" w:rsidRPr="00964C8D" w:rsidRDefault="00B75847" w:rsidP="0067603D">
      <w:r>
        <w:t xml:space="preserve"> </w:t>
      </w:r>
      <w:r w:rsidR="00031820" w:rsidRPr="00964C8D">
        <w:br w:type="page"/>
      </w:r>
    </w:p>
    <w:bookmarkStart w:id="108" w:name="_Toc491422696"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108"/>
          <w:r w:rsidR="00A36524">
            <w:t xml:space="preserve"> </w:t>
          </w:r>
        </w:p>
        <w:sdt>
          <w:sdtPr>
            <w:id w:val="111145805"/>
            <w:bibliography/>
          </w:sdtPr>
          <w:sdtContent>
            <w:p w:rsidR="00F84CFA" w:rsidRDefault="00A16E2B" w:rsidP="00F84CFA">
              <w:pPr>
                <w:pStyle w:val="Literaturverzeichnis"/>
                <w:ind w:left="720" w:hanging="720"/>
                <w:rPr>
                  <w:noProof/>
                </w:rPr>
              </w:pPr>
              <w:r>
                <w:fldChar w:fldCharType="begin"/>
              </w:r>
              <w:r>
                <w:instrText>BIBLIOGRAPHY</w:instrText>
              </w:r>
              <w:r>
                <w:fldChar w:fldCharType="separate"/>
              </w:r>
              <w:r w:rsidR="00F84CFA">
                <w:rPr>
                  <w:noProof/>
                </w:rPr>
                <w:t xml:space="preserve">Bundesamt für Sicherheit in der Informationstechnik. (2016). Erstellung eines Anforderungskatalogs für Standardsoftware. In I. Münch, </w:t>
              </w:r>
              <w:r w:rsidR="00F84CFA">
                <w:rPr>
                  <w:i/>
                  <w:iCs/>
                  <w:noProof/>
                </w:rPr>
                <w:t>IT-Grundschutz-Kataloge, 15. Ergänzungslieferung</w:t>
              </w:r>
              <w:r w:rsidR="00F84CFA">
                <w:rPr>
                  <w:noProof/>
                </w:rPr>
                <w:t xml:space="preserve"> (S. 1633-1643). Bonn: Bundesanzeiger-Verlag.</w:t>
              </w:r>
            </w:p>
            <w:p w:rsidR="00F84CFA" w:rsidRDefault="00F84CFA" w:rsidP="00F84CFA">
              <w:pPr>
                <w:pStyle w:val="Literaturverzeichnis"/>
                <w:ind w:left="720" w:hanging="720"/>
                <w:rPr>
                  <w:noProof/>
                </w:rPr>
              </w:pPr>
              <w:r>
                <w:rPr>
                  <w:noProof/>
                </w:rPr>
                <w:t xml:space="preserve">colorlib. (kein Datum). </w:t>
              </w:r>
              <w:r>
                <w:rPr>
                  <w:i/>
                  <w:iCs/>
                  <w:noProof/>
                </w:rPr>
                <w:t>Gentelella Alela!</w:t>
              </w:r>
              <w:r>
                <w:rPr>
                  <w:noProof/>
                </w:rPr>
                <w:t xml:space="preserve"> Abgerufen am 3. Juli 2017 von colorlib.com: https://colorlib.com/polygon/gentelella/index.html</w:t>
              </w:r>
            </w:p>
            <w:p w:rsidR="00F84CFA" w:rsidRDefault="00F84CFA" w:rsidP="00F84CFA">
              <w:pPr>
                <w:pStyle w:val="Literaturverzeichnis"/>
                <w:ind w:left="720" w:hanging="720"/>
                <w:rPr>
                  <w:noProof/>
                </w:rPr>
              </w:pPr>
              <w:r w:rsidRPr="00F84CFA">
                <w:rPr>
                  <w:noProof/>
                  <w:lang w:val="en-US"/>
                </w:rPr>
                <w:t xml:space="preserve">diverse Autoren. (kein Datum). </w:t>
              </w:r>
              <w:r w:rsidRPr="00F84CFA">
                <w:rPr>
                  <w:i/>
                  <w:iCs/>
                  <w:noProof/>
                  <w:lang w:val="en-US"/>
                </w:rPr>
                <w:t>Should I use OpenLayers or Leaflet?</w:t>
              </w:r>
              <w:r w:rsidRPr="00F84CFA">
                <w:rPr>
                  <w:noProof/>
                  <w:lang w:val="en-US"/>
                </w:rPr>
                <w:t xml:space="preserve"> </w:t>
              </w:r>
              <w:r>
                <w:rPr>
                  <w:noProof/>
                </w:rPr>
                <w:t>Abgerufen am 9. August 2017 von Stackexchange: https://gis.stackexchange.com/questions/33918/should-i-use-openlayers-or-leaflet</w:t>
              </w:r>
            </w:p>
            <w:p w:rsidR="00F84CFA" w:rsidRPr="00F84CFA" w:rsidRDefault="00F84CFA" w:rsidP="00F84CFA">
              <w:pPr>
                <w:pStyle w:val="Literaturverzeichnis"/>
                <w:ind w:left="720" w:hanging="720"/>
                <w:rPr>
                  <w:noProof/>
                  <w:lang w:val="en-US"/>
                </w:rPr>
              </w:pPr>
              <w:r>
                <w:rPr>
                  <w:noProof/>
                </w:rPr>
                <w:t xml:space="preserve">Google Inc. (kein Datum). </w:t>
              </w:r>
              <w:r>
                <w:rPr>
                  <w:i/>
                  <w:iCs/>
                  <w:noProof/>
                </w:rPr>
                <w:t>Google JavaScript API</w:t>
              </w:r>
              <w:r>
                <w:rPr>
                  <w:noProof/>
                </w:rPr>
                <w:t xml:space="preserve">. Abgerufen am 7. </w:t>
              </w:r>
              <w:r w:rsidRPr="00F84CFA">
                <w:rPr>
                  <w:noProof/>
                  <w:lang w:val="en-US"/>
                </w:rPr>
                <w:t>Juni 2017 von Google Developers: https://developers.google.com/maps/documentation/javascript/?hl=de</w:t>
              </w:r>
            </w:p>
            <w:p w:rsidR="00F84CFA" w:rsidRDefault="00F84CFA" w:rsidP="00F84CFA">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84CFA" w:rsidRDefault="00F84CFA" w:rsidP="00F84CFA">
              <w:pPr>
                <w:pStyle w:val="Literaturverzeichnis"/>
                <w:ind w:left="720" w:hanging="720"/>
                <w:rPr>
                  <w:noProof/>
                </w:rPr>
              </w:pPr>
              <w:r w:rsidRPr="00F84CFA">
                <w:rPr>
                  <w:noProof/>
                  <w:lang w:val="en-US"/>
                </w:rPr>
                <w:t xml:space="preserve">McBride, B. R. (1. Juni 2015). </w:t>
              </w:r>
              <w:r w:rsidRPr="00F84CFA">
                <w:rPr>
                  <w:i/>
                  <w:iCs/>
                  <w:noProof/>
                  <w:lang w:val="en-US"/>
                </w:rPr>
                <w:t>PHP-Database-GeoJSON</w:t>
              </w:r>
              <w:r w:rsidRPr="00F84CFA">
                <w:rPr>
                  <w:noProof/>
                  <w:lang w:val="en-US"/>
                </w:rPr>
                <w:t xml:space="preserve">. </w:t>
              </w:r>
              <w:r>
                <w:rPr>
                  <w:noProof/>
                </w:rPr>
                <w:t>Abgerufen am 19. Juni 2017 von github.com: https://github.com/bmcbride/PHP-Database-GeoJSON</w:t>
              </w:r>
            </w:p>
            <w:p w:rsidR="00F84CFA" w:rsidRDefault="00F84CFA" w:rsidP="00F84CFA">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84CFA" w:rsidRDefault="00F84CFA" w:rsidP="00F84CFA">
              <w:pPr>
                <w:pStyle w:val="Literaturverzeichnis"/>
                <w:ind w:left="720" w:hanging="720"/>
                <w:rPr>
                  <w:noProof/>
                </w:rPr>
              </w:pPr>
              <w:r w:rsidRPr="00F84CFA">
                <w:rPr>
                  <w:noProof/>
                  <w:lang w:val="en-US"/>
                </w:rPr>
                <w:t xml:space="preserve">OpenStreetMap Wiki contributors. (26. März 2017). </w:t>
              </w:r>
              <w:r w:rsidRPr="00F84CFA">
                <w:rPr>
                  <w:i/>
                  <w:iCs/>
                  <w:noProof/>
                  <w:lang w:val="en-US"/>
                </w:rPr>
                <w:t>Tile Servers</w:t>
              </w:r>
              <w:r w:rsidRPr="00F84CFA">
                <w:rPr>
                  <w:noProof/>
                  <w:lang w:val="en-US"/>
                </w:rPr>
                <w:t xml:space="preserve">. </w:t>
              </w:r>
              <w:r>
                <w:rPr>
                  <w:noProof/>
                </w:rPr>
                <w:t>Abgerufen am 2. Juni 2017 von OpenStreetMap Wiki: http://wiki.openstreetmap.org/w/index.php?title=Tile_servers&amp;oldid=1451818</w:t>
              </w:r>
            </w:p>
            <w:p w:rsidR="00F84CFA" w:rsidRDefault="00F84CFA" w:rsidP="00F84CFA">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84CFA">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23"/>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109" w:name="_Toc491422697"/>
      <w:r>
        <w:lastRenderedPageBreak/>
        <w:t>Anlagen</w:t>
      </w:r>
      <w:bookmarkEnd w:id="109"/>
    </w:p>
    <w:p w:rsidR="006D14AE" w:rsidRDefault="006D14AE" w:rsidP="00E66C5E">
      <w:pPr>
        <w:pStyle w:val="berschrift2"/>
        <w:numPr>
          <w:ilvl w:val="0"/>
          <w:numId w:val="0"/>
        </w:numPr>
      </w:pPr>
      <w:bookmarkStart w:id="110" w:name="_Toc491422698"/>
      <w:r w:rsidRPr="006D14AE">
        <w:t xml:space="preserve">Anlage 1: </w:t>
      </w:r>
      <w:bookmarkStart w:id="111" w:name="anlage_showcase_opendata"/>
      <w:r w:rsidRPr="006D14AE">
        <w:t xml:space="preserve">Beispielprojekte mit von der DB AG </w:t>
      </w:r>
      <w:r w:rsidR="0093777F">
        <w:t>Datensätzen und Schnittstellen</w:t>
      </w:r>
      <w:bookmarkEnd w:id="110"/>
      <w:bookmarkEnd w:id="111"/>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1C1E658E" wp14:editId="552AB99F">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631FFC13" wp14:editId="5D1653A5">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AE0B64" w:rsidRPr="00240834" w:rsidRDefault="00AE0B64"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AE0B64" w:rsidRPr="00240834" w:rsidRDefault="00AE0B64"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AE0B64" w:rsidRDefault="00AE0B64"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AE0B64" w:rsidRPr="00A81269" w:rsidRDefault="00AE0B64" w:rsidP="00240834">
                            <w:pPr>
                              <w:pStyle w:val="Textkrper"/>
                              <w:numPr>
                                <w:ilvl w:val="0"/>
                                <w:numId w:val="33"/>
                              </w:numPr>
                              <w:spacing w:after="0" w:line="240" w:lineRule="auto"/>
                              <w:jc w:val="left"/>
                              <w:rPr>
                                <w:sz w:val="18"/>
                                <w:szCs w:val="18"/>
                              </w:rPr>
                            </w:pPr>
                            <w:r w:rsidRPr="00A81269">
                              <w:rPr>
                                <w:sz w:val="18"/>
                                <w:szCs w:val="18"/>
                              </w:rPr>
                              <w:t>Autor: Constantin Müller</w:t>
                            </w:r>
                          </w:p>
                          <w:p w:rsidR="00AE0B64" w:rsidRDefault="00AE0B64" w:rsidP="00240834">
                            <w:pPr>
                              <w:pStyle w:val="Textkrper"/>
                              <w:numPr>
                                <w:ilvl w:val="0"/>
                                <w:numId w:val="33"/>
                              </w:numPr>
                              <w:spacing w:after="0" w:line="240" w:lineRule="auto"/>
                              <w:jc w:val="left"/>
                              <w:rPr>
                                <w:sz w:val="18"/>
                                <w:szCs w:val="18"/>
                              </w:rPr>
                            </w:pPr>
                            <w:r w:rsidRPr="00240834">
                              <w:rPr>
                                <w:sz w:val="18"/>
                                <w:szCs w:val="18"/>
                              </w:rPr>
                              <w:t>Lizenz: CC-BY</w:t>
                            </w:r>
                          </w:p>
                          <w:p w:rsidR="00AE0B64" w:rsidRPr="00A81269" w:rsidRDefault="00AE0B64"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r>
                              <w:fldChar w:fldCharType="begin"/>
                            </w:r>
                            <w:r w:rsidRPr="00AE0B64">
                              <w:rPr>
                                <w:lang w:val="en-US"/>
                              </w:rPr>
                              <w:instrText xml:space="preserve"> HYPERLINK "http://data.deutschebahn.com/showcase/bahnroulette" </w:instrText>
                            </w:r>
                            <w:r>
                              <w:fldChar w:fldCharType="separate"/>
                            </w:r>
                            <w:r w:rsidRPr="00A81269">
                              <w:rPr>
                                <w:rStyle w:val="Hyperlink"/>
                                <w:color w:val="auto"/>
                                <w:sz w:val="18"/>
                                <w:szCs w:val="18"/>
                                <w:u w:val="none"/>
                                <w:lang w:val="en-US"/>
                              </w:rPr>
                              <w:t>http://data.deutschebahn.com/showcase/bahnroulette</w:t>
                            </w:r>
                            <w:r>
                              <w:rPr>
                                <w:rStyle w:val="Hyperlink"/>
                                <w:color w:val="auto"/>
                                <w:sz w:val="18"/>
                                <w:szCs w:val="18"/>
                                <w:u w:val="none"/>
                                <w:lang w:val="en-US"/>
                              </w:rPr>
                              <w:fldChar w:fldCharType="end"/>
                            </w:r>
                            <w:r>
                              <w:rPr>
                                <w:sz w:val="18"/>
                                <w:szCs w:val="18"/>
                                <w:lang w:val="en-US"/>
                              </w:rPr>
                              <w:t xml:space="preserve"> </w:t>
                            </w:r>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5"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D15601" w:rsidRDefault="00AE0B64"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AE0B64" w:rsidRPr="00240834" w:rsidRDefault="00AE0B64"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AE0B64" w:rsidRPr="00240834" w:rsidRDefault="00AE0B64"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AE0B64" w:rsidRDefault="00AE0B64"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AE0B64" w:rsidRPr="00A81269" w:rsidRDefault="00AE0B64" w:rsidP="00240834">
                      <w:pPr>
                        <w:pStyle w:val="Textkrper"/>
                        <w:numPr>
                          <w:ilvl w:val="0"/>
                          <w:numId w:val="33"/>
                        </w:numPr>
                        <w:spacing w:after="0" w:line="240" w:lineRule="auto"/>
                        <w:jc w:val="left"/>
                        <w:rPr>
                          <w:sz w:val="18"/>
                          <w:szCs w:val="18"/>
                        </w:rPr>
                      </w:pPr>
                      <w:r w:rsidRPr="00A81269">
                        <w:rPr>
                          <w:sz w:val="18"/>
                          <w:szCs w:val="18"/>
                        </w:rPr>
                        <w:t>Autor: Constantin Müller</w:t>
                      </w:r>
                    </w:p>
                    <w:p w:rsidR="00AE0B64" w:rsidRDefault="00AE0B64" w:rsidP="00240834">
                      <w:pPr>
                        <w:pStyle w:val="Textkrper"/>
                        <w:numPr>
                          <w:ilvl w:val="0"/>
                          <w:numId w:val="33"/>
                        </w:numPr>
                        <w:spacing w:after="0" w:line="240" w:lineRule="auto"/>
                        <w:jc w:val="left"/>
                        <w:rPr>
                          <w:sz w:val="18"/>
                          <w:szCs w:val="18"/>
                        </w:rPr>
                      </w:pPr>
                      <w:r w:rsidRPr="00240834">
                        <w:rPr>
                          <w:sz w:val="18"/>
                          <w:szCs w:val="18"/>
                        </w:rPr>
                        <w:t>Lizenz: CC-BY</w:t>
                      </w:r>
                    </w:p>
                    <w:p w:rsidR="00AE0B64" w:rsidRPr="00A81269" w:rsidRDefault="00AE0B64"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r>
                        <w:fldChar w:fldCharType="begin"/>
                      </w:r>
                      <w:r w:rsidRPr="00AE0B64">
                        <w:rPr>
                          <w:lang w:val="en-US"/>
                        </w:rPr>
                        <w:instrText xml:space="preserve"> HYPERLINK "http://data.deutschebahn.com/showcase/bahnroulette" </w:instrText>
                      </w:r>
                      <w:r>
                        <w:fldChar w:fldCharType="separate"/>
                      </w:r>
                      <w:r w:rsidRPr="00A81269">
                        <w:rPr>
                          <w:rStyle w:val="Hyperlink"/>
                          <w:color w:val="auto"/>
                          <w:sz w:val="18"/>
                          <w:szCs w:val="18"/>
                          <w:u w:val="none"/>
                          <w:lang w:val="en-US"/>
                        </w:rPr>
                        <w:t>http://data.deutschebahn.com/showcase/bahnroulette</w:t>
                      </w:r>
                      <w:r>
                        <w:rPr>
                          <w:rStyle w:val="Hyperlink"/>
                          <w:color w:val="auto"/>
                          <w:sz w:val="18"/>
                          <w:szCs w:val="18"/>
                          <w:u w:val="none"/>
                          <w:lang w:val="en-US"/>
                        </w:rPr>
                        <w:fldChar w:fldCharType="end"/>
                      </w:r>
                      <w:r>
                        <w:rPr>
                          <w:sz w:val="18"/>
                          <w:szCs w:val="18"/>
                          <w:lang w:val="en-US"/>
                        </w:rPr>
                        <w:t xml:space="preserve"> </w:t>
                      </w:r>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6"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D15601" w:rsidRDefault="00AE0B64"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3C93CC9D" wp14:editId="0D1D7D8D">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F664DE2" wp14:editId="52C6B1C4">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E0B64" w:rsidRPr="00240834" w:rsidRDefault="00AE0B64"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AE0B64" w:rsidRPr="005D24C5" w:rsidRDefault="00AE0B64"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AE0B64" w:rsidRPr="005D24C5" w:rsidRDefault="00AE0B64"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r>
                              <w:fldChar w:fldCharType="begin"/>
                            </w:r>
                            <w:r w:rsidRPr="00AE0B64">
                              <w:rPr>
                                <w:lang w:val="en-US"/>
                              </w:rPr>
                              <w:instrText xml:space="preserve"> HYPERLINK "http://data.deutschebahn.com/showcase/aufzugswaechter" </w:instrText>
                            </w:r>
                            <w:r>
                              <w:fldChar w:fldCharType="separate"/>
                            </w:r>
                            <w:r w:rsidRPr="005D24C5">
                              <w:rPr>
                                <w:sz w:val="18"/>
                                <w:szCs w:val="18"/>
                                <w:lang w:val="en-US"/>
                              </w:rPr>
                              <w:t>http://data.deutschebahn.com/showcase/aufzugswaechter</w:t>
                            </w:r>
                            <w:r>
                              <w:rPr>
                                <w:sz w:val="18"/>
                                <w:szCs w:val="18"/>
                                <w:lang w:val="en-US"/>
                              </w:rPr>
                              <w:fldChar w:fldCharType="end"/>
                            </w:r>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8"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5D24C5" w:rsidRDefault="00AE0B64"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AE0B64" w:rsidRPr="00240834" w:rsidRDefault="00AE0B64"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AE0B64" w:rsidRPr="005D24C5" w:rsidRDefault="00AE0B64"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AE0B64" w:rsidRPr="005D24C5" w:rsidRDefault="00AE0B64"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r>
                        <w:fldChar w:fldCharType="begin"/>
                      </w:r>
                      <w:r w:rsidRPr="00AE0B64">
                        <w:rPr>
                          <w:lang w:val="en-US"/>
                        </w:rPr>
                        <w:instrText xml:space="preserve"> HYPERLINK "http://data.deutschebahn.com/showcase/aufzugswaechter" </w:instrText>
                      </w:r>
                      <w:r>
                        <w:fldChar w:fldCharType="separate"/>
                      </w:r>
                      <w:r w:rsidRPr="005D24C5">
                        <w:rPr>
                          <w:sz w:val="18"/>
                          <w:szCs w:val="18"/>
                          <w:lang w:val="en-US"/>
                        </w:rPr>
                        <w:t>http://data.deutschebahn.com/showcase/aufzugswaechter</w:t>
                      </w:r>
                      <w:r>
                        <w:rPr>
                          <w:sz w:val="18"/>
                          <w:szCs w:val="18"/>
                          <w:lang w:val="en-US"/>
                        </w:rPr>
                        <w:fldChar w:fldCharType="end"/>
                      </w:r>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9"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5D24C5" w:rsidRDefault="00AE0B64"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2B9E7DCD" wp14:editId="7A4CF3E4">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75356A89" wp14:editId="1D44FB97">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E0B64" w:rsidRPr="00240834" w:rsidRDefault="00AE0B64"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AE0B64" w:rsidRPr="005D24C5" w:rsidRDefault="00AE0B64"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5D24C5" w:rsidRDefault="00AE0B64"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r>
                              <w:fldChar w:fldCharType="begin"/>
                            </w:r>
                            <w:r w:rsidRPr="00AE0B64">
                              <w:rPr>
                                <w:lang w:val="en-US"/>
                              </w:rPr>
                              <w:instrText xml:space="preserve"> HYPERLINK "http://data.deutschebahn.com/showcase/deutschlands-bahnhofe" </w:instrText>
                            </w:r>
                            <w:r>
                              <w:fldChar w:fldCharType="separate"/>
                            </w:r>
                            <w:r w:rsidRPr="0093777F">
                              <w:rPr>
                                <w:rStyle w:val="Hyperlink"/>
                                <w:color w:val="auto"/>
                                <w:sz w:val="18"/>
                                <w:szCs w:val="18"/>
                                <w:u w:val="none"/>
                                <w:lang w:val="en-US"/>
                              </w:rPr>
                              <w:t>http://data.deutschebahn.com/showcase/deutschlands-bahnhofe</w:t>
                            </w:r>
                            <w:r>
                              <w:rPr>
                                <w:rStyle w:val="Hyperlink"/>
                                <w:color w:val="auto"/>
                                <w:sz w:val="18"/>
                                <w:szCs w:val="18"/>
                                <w:u w:val="none"/>
                                <w:lang w:val="en-US"/>
                              </w:rPr>
                              <w:fldChar w:fldCharType="end"/>
                            </w:r>
                          </w:p>
                          <w:p w:rsidR="00AE0B64" w:rsidRPr="00D15601" w:rsidRDefault="00AE0B64"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1"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131F04" w:rsidRDefault="00AE0B64"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AE0B64" w:rsidRPr="00240834" w:rsidRDefault="00AE0B64"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AE0B64" w:rsidRPr="005D24C5" w:rsidRDefault="00AE0B64"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5D24C5" w:rsidRDefault="00AE0B64"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r>
                        <w:fldChar w:fldCharType="begin"/>
                      </w:r>
                      <w:r w:rsidRPr="00AE0B64">
                        <w:rPr>
                          <w:lang w:val="en-US"/>
                        </w:rPr>
                        <w:instrText xml:space="preserve"> HYPERLINK "http://data.deutschebahn.com/showcase/deutschlands-bahnhofe" </w:instrText>
                      </w:r>
                      <w:r>
                        <w:fldChar w:fldCharType="separate"/>
                      </w:r>
                      <w:r w:rsidRPr="0093777F">
                        <w:rPr>
                          <w:rStyle w:val="Hyperlink"/>
                          <w:color w:val="auto"/>
                          <w:sz w:val="18"/>
                          <w:szCs w:val="18"/>
                          <w:u w:val="none"/>
                          <w:lang w:val="en-US"/>
                        </w:rPr>
                        <w:t>http://data.deutschebahn.com/showcase/deutschlands-bahnhofe</w:t>
                      </w:r>
                      <w:r>
                        <w:rPr>
                          <w:rStyle w:val="Hyperlink"/>
                          <w:color w:val="auto"/>
                          <w:sz w:val="18"/>
                          <w:szCs w:val="18"/>
                          <w:u w:val="none"/>
                          <w:lang w:val="en-US"/>
                        </w:rPr>
                        <w:fldChar w:fldCharType="end"/>
                      </w:r>
                    </w:p>
                    <w:p w:rsidR="00AE0B64" w:rsidRPr="00D15601" w:rsidRDefault="00AE0B64"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2"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131F04" w:rsidRDefault="00AE0B64"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7A748008" wp14:editId="6260AB3D">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3196386D" wp14:editId="6AFF6B56">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E0B64" w:rsidRPr="00240834" w:rsidRDefault="00AE0B64" w:rsidP="001578D0">
                            <w:pPr>
                              <w:pStyle w:val="Textkrper"/>
                              <w:spacing w:after="0" w:line="240" w:lineRule="auto"/>
                              <w:jc w:val="left"/>
                              <w:rPr>
                                <w:sz w:val="18"/>
                                <w:szCs w:val="18"/>
                              </w:rPr>
                            </w:pPr>
                            <w:r w:rsidRPr="00240834">
                              <w:rPr>
                                <w:sz w:val="18"/>
                                <w:szCs w:val="18"/>
                              </w:rPr>
                              <w:t xml:space="preserve">Details zu </w:t>
                            </w:r>
                            <w:r>
                              <w:rPr>
                                <w:sz w:val="18"/>
                                <w:szCs w:val="18"/>
                              </w:rPr>
                              <w:t>DB Zugradar</w:t>
                            </w:r>
                            <w:r w:rsidRPr="00240834">
                              <w:rPr>
                                <w:sz w:val="18"/>
                                <w:szCs w:val="18"/>
                              </w:rPr>
                              <w: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AE0B64" w:rsidRPr="005D24C5" w:rsidRDefault="00AE0B64"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4"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AE0B64" w:rsidRPr="00240834" w:rsidRDefault="00AE0B64" w:rsidP="001578D0">
                      <w:pPr>
                        <w:pStyle w:val="Textkrper"/>
                        <w:spacing w:after="0" w:line="240" w:lineRule="auto"/>
                        <w:jc w:val="left"/>
                        <w:rPr>
                          <w:sz w:val="18"/>
                          <w:szCs w:val="18"/>
                        </w:rPr>
                      </w:pPr>
                      <w:r w:rsidRPr="00240834">
                        <w:rPr>
                          <w:sz w:val="18"/>
                          <w:szCs w:val="18"/>
                        </w:rPr>
                        <w:t xml:space="preserve">Details zu </w:t>
                      </w:r>
                      <w:r>
                        <w:rPr>
                          <w:sz w:val="18"/>
                          <w:szCs w:val="18"/>
                        </w:rPr>
                        <w:t>DB Zugradar</w:t>
                      </w:r>
                      <w:r w:rsidRPr="00240834">
                        <w:rPr>
                          <w:sz w:val="18"/>
                          <w:szCs w:val="18"/>
                        </w:rPr>
                        <w: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AE0B64" w:rsidRPr="005D24C5" w:rsidRDefault="00AE0B64"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5"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63C5B5DB" wp14:editId="32DE76E4">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AE0B64" w:rsidRPr="00240834" w:rsidRDefault="00AE0B64"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AE0B64" w:rsidRPr="00240834" w:rsidRDefault="00AE0B64"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AE0B64" w:rsidRDefault="00AE0B64"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AE0B64" w:rsidRPr="002336A1" w:rsidRDefault="00AE0B64"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AE0B64" w:rsidRPr="005D24C5" w:rsidRDefault="00AE0B64"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AE0B64" w:rsidRPr="00240834" w:rsidRDefault="00AE0B64"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AE0B64" w:rsidRPr="00240834" w:rsidRDefault="00AE0B64"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AE0B64" w:rsidRDefault="00AE0B64"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AE0B64" w:rsidRPr="002336A1" w:rsidRDefault="00AE0B64"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AE0B64" w:rsidRPr="005D24C5" w:rsidRDefault="00AE0B64"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1B83C4A0" wp14:editId="291ADFA8">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0702E5FC" wp14:editId="153D9FA2">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7821CE55" wp14:editId="43F593D5">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AE0B64" w:rsidRPr="00240834" w:rsidRDefault="00AE0B64"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AE0B64" w:rsidRPr="00240834" w:rsidRDefault="00AE0B64"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AE0B64" w:rsidRDefault="00AE0B64"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AE0B64" w:rsidRPr="002336A1" w:rsidRDefault="00AE0B64" w:rsidP="00A755F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Geo++ GmbH</w:t>
                            </w:r>
                          </w:p>
                          <w:p w:rsidR="00AE0B64" w:rsidRPr="005D24C5" w:rsidRDefault="00AE0B64"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AE0B64" w:rsidRPr="00240834" w:rsidRDefault="00AE0B64"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AE0B64" w:rsidRPr="00240834" w:rsidRDefault="00AE0B64"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AE0B64" w:rsidRDefault="00AE0B64"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AE0B64" w:rsidRPr="002336A1" w:rsidRDefault="00AE0B64" w:rsidP="00A755F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Geo++ GmbH</w:t>
                      </w:r>
                    </w:p>
                    <w:p w:rsidR="00AE0B64" w:rsidRPr="005D24C5" w:rsidRDefault="00AE0B64"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3C6D09">
          <w:headerReference w:type="default" r:id="rId38"/>
          <w:footerReference w:type="default" r:id="rId39"/>
          <w:footnotePr>
            <w:numRestart w:val="eachPage"/>
          </w:footnotePr>
          <w:pgSz w:w="16838" w:h="11906" w:orient="landscape" w:code="9"/>
          <w:pgMar w:top="938" w:right="1134" w:bottom="1276" w:left="992" w:header="709" w:footer="680" w:gutter="0"/>
          <w:pgNumType w:fmt="upperRoman" w:start="1"/>
          <w:cols w:space="720"/>
          <w:docGrid w:linePitch="299"/>
        </w:sectPr>
      </w:pPr>
    </w:p>
    <w:p w:rsidR="00BB703B" w:rsidRPr="00E66C5E" w:rsidRDefault="00E66C5E" w:rsidP="00E66C5E">
      <w:pPr>
        <w:pStyle w:val="berschrift2"/>
        <w:numPr>
          <w:ilvl w:val="0"/>
          <w:numId w:val="0"/>
        </w:numPr>
        <w:rPr>
          <w:lang w:val="en-US"/>
        </w:rPr>
      </w:pPr>
      <w:bookmarkStart w:id="112" w:name="_Ref484166062"/>
      <w:bookmarkStart w:id="113" w:name="_Toc491422699"/>
      <w:r>
        <w:lastRenderedPageBreak/>
        <w:t xml:space="preserve">Anlage 2: Dresden Hauptbahnhof Gleis 19 in OSM exportiert als XML (Stand </w:t>
      </w:r>
      <w:r w:rsidR="00414B32">
        <w:t xml:space="preserve">25. </w:t>
      </w:r>
      <w:r w:rsidR="00414B32" w:rsidRPr="00144758">
        <w:rPr>
          <w:lang w:val="en-US"/>
        </w:rPr>
        <w:t xml:space="preserve">August </w:t>
      </w:r>
      <w:r w:rsidRPr="00E66C5E">
        <w:rPr>
          <w:lang w:val="en-US"/>
        </w:rPr>
        <w:t>2017)</w:t>
      </w:r>
      <w:bookmarkEnd w:id="112"/>
      <w:bookmarkEnd w:id="113"/>
    </w:p>
    <w:p w:rsidR="00414B32" w:rsidRPr="00414B32" w:rsidRDefault="00414B32" w:rsidP="00414B32">
      <w:pPr>
        <w:spacing w:after="0" w:line="240" w:lineRule="auto"/>
        <w:rPr>
          <w:rFonts w:ascii="Consolas" w:hAnsi="Consolas" w:cs="Consolas"/>
          <w:color w:val="auto"/>
          <w:lang w:val="en-US"/>
        </w:rPr>
      </w:pPr>
      <w:proofErr w:type="gramStart"/>
      <w:r w:rsidRPr="00414B32">
        <w:rPr>
          <w:rFonts w:ascii="Consolas" w:hAnsi="Consolas" w:cs="Consolas"/>
          <w:color w:val="auto"/>
          <w:lang w:val="en-US"/>
        </w:rPr>
        <w:t>&lt;?xml</w:t>
      </w:r>
      <w:proofErr w:type="gramEnd"/>
      <w:r w:rsidRPr="00414B32">
        <w:rPr>
          <w:rFonts w:ascii="Consolas" w:hAnsi="Consolas" w:cs="Consolas"/>
          <w:color w:val="auto"/>
          <w:lang w:val="en-US"/>
        </w:rPr>
        <w:t xml:space="preserve"> version="1.0" encoding="UTF-8"?&gt;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&lt;</w:t>
      </w:r>
      <w:proofErr w:type="spellStart"/>
      <w:r w:rsidRPr="00414B32">
        <w:rPr>
          <w:rFonts w:ascii="Consolas" w:hAnsi="Consolas" w:cs="Consolas"/>
          <w:color w:val="auto"/>
          <w:lang w:val="en-US"/>
        </w:rPr>
        <w:t>osm</w:t>
      </w:r>
      <w:proofErr w:type="spellEnd"/>
      <w:r w:rsidRPr="00414B32">
        <w:rPr>
          <w:rFonts w:ascii="Consolas" w:hAnsi="Consolas" w:cs="Consolas"/>
          <w:color w:val="auto"/>
          <w:lang w:val="en-US"/>
        </w:rPr>
        <w:t xml:space="preserve"> version="0.6" generator="</w:t>
      </w:r>
      <w:proofErr w:type="spellStart"/>
      <w:r w:rsidRPr="00414B32">
        <w:rPr>
          <w:rFonts w:ascii="Consolas" w:hAnsi="Consolas" w:cs="Consolas"/>
          <w:color w:val="auto"/>
          <w:lang w:val="en-US"/>
        </w:rPr>
        <w:t>CGImap</w:t>
      </w:r>
      <w:proofErr w:type="spellEnd"/>
      <w:r w:rsidRPr="00414B32">
        <w:rPr>
          <w:rFonts w:ascii="Consolas" w:hAnsi="Consolas" w:cs="Consolas"/>
          <w:color w:val="auto"/>
          <w:lang w:val="en-US"/>
        </w:rPr>
        <w:t xml:space="preserve"> 0.6.0 (28297 thorn-01.openstreetmap.org)" copyright="OpenStreetMap and contributors" attribution="http://www.openstreetmap.org/copyright" license="http://opendatacommons.org/licenses/</w:t>
      </w:r>
      <w:proofErr w:type="spellStart"/>
      <w:r w:rsidRPr="00414B32">
        <w:rPr>
          <w:rFonts w:ascii="Consolas" w:hAnsi="Consolas" w:cs="Consolas"/>
          <w:color w:val="auto"/>
          <w:lang w:val="en-US"/>
        </w:rPr>
        <w:t>odbl</w:t>
      </w:r>
      <w:proofErr w:type="spellEnd"/>
      <w:r w:rsidRPr="00414B32">
        <w:rPr>
          <w:rFonts w:ascii="Consolas" w:hAnsi="Consolas" w:cs="Consolas"/>
          <w:color w:val="auto"/>
          <w:lang w:val="en-US"/>
        </w:rPr>
        <w:t>/1-0/"&gt;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t xml:space="preserve">&lt;way id="31152599" visible="true" version="26" </w:t>
      </w:r>
      <w:proofErr w:type="spellStart"/>
      <w:r w:rsidRPr="00414B32">
        <w:rPr>
          <w:rFonts w:ascii="Consolas" w:hAnsi="Consolas" w:cs="Consolas"/>
          <w:color w:val="auto"/>
          <w:lang w:val="en-US"/>
        </w:rPr>
        <w:t>changeset</w:t>
      </w:r>
      <w:proofErr w:type="spellEnd"/>
      <w:r w:rsidRPr="00414B32">
        <w:rPr>
          <w:rFonts w:ascii="Consolas" w:hAnsi="Consolas" w:cs="Consolas"/>
          <w:color w:val="auto"/>
          <w:lang w:val="en-US"/>
        </w:rPr>
        <w:t>="49755317" timestamp="2017-06-22T20:53:12Z" user="</w:t>
      </w:r>
      <w:proofErr w:type="spellStart"/>
      <w:r w:rsidRPr="00414B32">
        <w:rPr>
          <w:rFonts w:ascii="Consolas" w:hAnsi="Consolas" w:cs="Consolas"/>
          <w:color w:val="auto"/>
          <w:lang w:val="en-US"/>
        </w:rPr>
        <w:t>Nakaner</w:t>
      </w:r>
      <w:proofErr w:type="spellEnd"/>
      <w:r w:rsidRPr="00414B32">
        <w:rPr>
          <w:rFonts w:ascii="Consolas" w:hAnsi="Consolas" w:cs="Consolas"/>
          <w:color w:val="auto"/>
          <w:lang w:val="en-US"/>
        </w:rPr>
        <w:t xml:space="preserve">-repair" </w:t>
      </w:r>
      <w:proofErr w:type="spellStart"/>
      <w:r w:rsidRPr="00414B32">
        <w:rPr>
          <w:rFonts w:ascii="Consolas" w:hAnsi="Consolas" w:cs="Consolas"/>
          <w:color w:val="auto"/>
          <w:lang w:val="en-US"/>
        </w:rPr>
        <w:t>uid</w:t>
      </w:r>
      <w:proofErr w:type="spellEnd"/>
      <w:r w:rsidRPr="00414B32">
        <w:rPr>
          <w:rFonts w:ascii="Consolas" w:hAnsi="Consolas" w:cs="Consolas"/>
          <w:color w:val="auto"/>
          <w:lang w:val="en-US"/>
        </w:rPr>
        <w:t>="2149259"&gt;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ref="346633864"/&gt;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ref="2375515445"/&gt;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ref="3811423417"/&gt;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ref="1417195470"/&gt;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ref="3732032691"/&gt;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ref="2375515458"/&gt;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k="electrified" v="</w:t>
      </w:r>
      <w:proofErr w:type="spellStart"/>
      <w:r w:rsidRPr="00414B32">
        <w:rPr>
          <w:rFonts w:ascii="Consolas" w:hAnsi="Consolas" w:cs="Consolas"/>
          <w:color w:val="auto"/>
          <w:lang w:val="en-US"/>
        </w:rPr>
        <w:t>contact_line</w:t>
      </w:r>
      <w:proofErr w:type="spellEnd"/>
      <w:r w:rsidRPr="00414B32">
        <w:rPr>
          <w:rFonts w:ascii="Consolas" w:hAnsi="Consolas" w:cs="Consolas"/>
          <w:color w:val="auto"/>
          <w:lang w:val="en-US"/>
        </w:rPr>
        <w:t>"/&gt;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k="frequency" v="16.7"/&gt;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k="gauge" v="1435"/&gt;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highspeed</w:t>
      </w:r>
      <w:proofErr w:type="spell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w:t>
      </w:r>
      <w:proofErr w:type="spellStart"/>
      <w:r w:rsidRPr="00414B32">
        <w:rPr>
          <w:rFonts w:ascii="Consolas" w:hAnsi="Consolas" w:cs="Consolas"/>
          <w:color w:val="auto"/>
        </w:rPr>
        <w:t>layer</w:t>
      </w:r>
      <w:proofErr w:type="spellEnd"/>
      <w:r w:rsidRPr="00414B32">
        <w:rPr>
          <w:rFonts w:ascii="Consolas" w:hAnsi="Consolas" w:cs="Consolas"/>
          <w:color w:val="auto"/>
        </w:rPr>
        <w:t>"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level</w:t>
      </w:r>
      <w:proofErr w:type="spellEnd"/>
      <w:r w:rsidRPr="00414B32">
        <w:rPr>
          <w:rFonts w:ascii="Consolas" w:hAnsi="Consolas" w:cs="Consolas"/>
          <w:color w:val="auto"/>
        </w:rPr>
        <w:t>"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maxspeed</w:t>
      </w:r>
      <w:proofErr w:type="spellEnd"/>
      <w:r w:rsidRPr="00414B32">
        <w:rPr>
          <w:rFonts w:ascii="Consolas" w:hAnsi="Consolas" w:cs="Consolas"/>
          <w:color w:val="auto"/>
        </w:rPr>
        <w:t>" v="100"/&gt;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operator</w:t>
      </w:r>
      <w:proofErr w:type="spellEnd"/>
      <w:r w:rsidRPr="00414B32">
        <w:rPr>
          <w:rFonts w:ascii="Consolas" w:hAnsi="Consolas" w:cs="Consolas"/>
          <w:color w:val="auto"/>
        </w:rPr>
        <w:t>" v="DB Netz AG"/&gt;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passenger_lines</w:t>
      </w:r>
      <w:proofErr w:type="spellEnd"/>
      <w:r w:rsidRPr="00414B32">
        <w:rPr>
          <w:rFonts w:ascii="Consolas" w:hAnsi="Consolas" w:cs="Consolas"/>
          <w:color w:val="auto"/>
        </w:rPr>
        <w:t>" v="2"/&gt;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rPr>
        <w:tab/>
      </w:r>
      <w:r w:rsidRPr="00414B32">
        <w:rPr>
          <w:rFonts w:ascii="Consolas" w:hAnsi="Consolas" w:cs="Consolas"/>
          <w:color w:val="auto"/>
        </w:rPr>
        <w:tab/>
      </w:r>
      <w:r w:rsidRPr="00414B32">
        <w:rPr>
          <w:rFonts w:ascii="Consolas" w:hAnsi="Consolas" w:cs="Consolas"/>
          <w:color w:val="auto"/>
          <w:lang w:val="en-US"/>
        </w:rPr>
        <w:t>&lt;tag k="railway" v="rail"/&gt;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:etcs</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:gnt</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:lzb</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:pzb</w:t>
      </w:r>
      <w:proofErr w:type="spellEnd"/>
      <w:proofErr w:type="gramEnd"/>
      <w:r w:rsidRPr="00414B32">
        <w:rPr>
          <w:rFonts w:ascii="Consolas" w:hAnsi="Consolas" w:cs="Consolas"/>
          <w:color w:val="auto"/>
          <w:lang w:val="en-US"/>
        </w:rPr>
        <w:t>" v="yes"/&gt;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:radio</w:t>
      </w:r>
      <w:proofErr w:type="spellEnd"/>
      <w:proofErr w:type="gramEnd"/>
      <w:r w:rsidRPr="00414B32">
        <w:rPr>
          <w:rFonts w:ascii="Consolas" w:hAnsi="Consolas" w:cs="Consolas"/>
          <w:color w:val="auto"/>
          <w:lang w:val="en-US"/>
        </w:rPr>
        <w:t>" v="</w:t>
      </w:r>
      <w:proofErr w:type="spellStart"/>
      <w:r w:rsidRPr="00414B32">
        <w:rPr>
          <w:rFonts w:ascii="Consolas" w:hAnsi="Consolas" w:cs="Consolas"/>
          <w:color w:val="auto"/>
          <w:lang w:val="en-US"/>
        </w:rPr>
        <w:t>gsm</w:t>
      </w:r>
      <w:proofErr w:type="spellEnd"/>
      <w:r w:rsidRPr="00414B32">
        <w:rPr>
          <w:rFonts w:ascii="Consolas" w:hAnsi="Consolas" w:cs="Consolas"/>
          <w:color w:val="auto"/>
          <w:lang w:val="en-US"/>
        </w:rPr>
        <w:t>-r"/&gt;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:tilting</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:track</w:t>
      </w:r>
      <w:proofErr w:type="gramEnd"/>
      <w:r w:rsidRPr="00414B32">
        <w:rPr>
          <w:rFonts w:ascii="Consolas" w:hAnsi="Consolas" w:cs="Consolas"/>
          <w:color w:val="auto"/>
          <w:lang w:val="en-US"/>
        </w:rPr>
        <w:t>_ref</w:t>
      </w:r>
      <w:proofErr w:type="spellEnd"/>
      <w:r w:rsidRPr="00414B32">
        <w:rPr>
          <w:rFonts w:ascii="Consolas" w:hAnsi="Consolas" w:cs="Consolas"/>
          <w:color w:val="auto"/>
          <w:lang w:val="en-US"/>
        </w:rPr>
        <w:t>" v="293"/&gt;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:traffic</w:t>
      </w:r>
      <w:proofErr w:type="gramEnd"/>
      <w:r w:rsidRPr="00414B32">
        <w:rPr>
          <w:rFonts w:ascii="Consolas" w:hAnsi="Consolas" w:cs="Consolas"/>
          <w:color w:val="auto"/>
          <w:lang w:val="en-US"/>
        </w:rPr>
        <w:t>_mode</w:t>
      </w:r>
      <w:proofErr w:type="spellEnd"/>
      <w:r w:rsidRPr="00414B32">
        <w:rPr>
          <w:rFonts w:ascii="Consolas" w:hAnsi="Consolas" w:cs="Consolas"/>
          <w:color w:val="auto"/>
          <w:lang w:val="en-US"/>
        </w:rPr>
        <w:t>" v="passenger"/&gt;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k="ref" v="6239"/&gt;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source</w:t>
      </w:r>
      <w:proofErr w:type="gramStart"/>
      <w:r w:rsidRPr="00414B32">
        <w:rPr>
          <w:rFonts w:ascii="Consolas" w:hAnsi="Consolas" w:cs="Consolas"/>
          <w:color w:val="auto"/>
          <w:lang w:val="en-US"/>
        </w:rPr>
        <w:t>:maxspeed</w:t>
      </w:r>
      <w:proofErr w:type="spellEnd"/>
      <w:proofErr w:type="gramEnd"/>
      <w:r w:rsidRPr="00414B32">
        <w:rPr>
          <w:rFonts w:ascii="Consolas" w:hAnsi="Consolas" w:cs="Consolas"/>
          <w:color w:val="auto"/>
          <w:lang w:val="en-US"/>
        </w:rPr>
        <w:t>" v="</w:t>
      </w:r>
      <w:proofErr w:type="spellStart"/>
      <w:r w:rsidRPr="00414B32">
        <w:rPr>
          <w:rFonts w:ascii="Consolas" w:hAnsi="Consolas" w:cs="Consolas"/>
          <w:color w:val="auto"/>
          <w:lang w:val="en-US"/>
        </w:rPr>
        <w:t>Esig</w:t>
      </w:r>
      <w:proofErr w:type="spellEnd"/>
      <w:r w:rsidRPr="00414B32">
        <w:rPr>
          <w:rFonts w:ascii="Consolas" w:hAnsi="Consolas" w:cs="Consolas"/>
          <w:color w:val="auto"/>
          <w:lang w:val="en-US"/>
        </w:rPr>
        <w:t xml:space="preserve"> B Zs3 &amp;quot;10&amp;quot;"/&gt;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w:t>
      </w:r>
      <w:proofErr w:type="spellStart"/>
      <w:r w:rsidRPr="00414B32">
        <w:rPr>
          <w:rFonts w:ascii="Consolas" w:hAnsi="Consolas" w:cs="Consolas"/>
          <w:color w:val="auto"/>
        </w:rPr>
        <w:t>usage</w:t>
      </w:r>
      <w:proofErr w:type="spellEnd"/>
      <w:r w:rsidRPr="00414B32">
        <w:rPr>
          <w:rFonts w:ascii="Consolas" w:hAnsi="Consolas" w:cs="Consolas"/>
          <w:color w:val="auto"/>
        </w:rPr>
        <w:t>" v="</w:t>
      </w:r>
      <w:proofErr w:type="spellStart"/>
      <w:r w:rsidRPr="00414B32">
        <w:rPr>
          <w:rFonts w:ascii="Consolas" w:hAnsi="Consolas" w:cs="Consolas"/>
          <w:color w:val="auto"/>
        </w:rPr>
        <w:t>main</w:t>
      </w:r>
      <w:proofErr w:type="spellEnd"/>
      <w:r w:rsidRPr="00414B32">
        <w:rPr>
          <w:rFonts w:ascii="Consolas" w:hAnsi="Consolas" w:cs="Consolas"/>
          <w:color w:val="auto"/>
        </w:rPr>
        <w:t>"/&gt;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voltage</w:t>
      </w:r>
      <w:proofErr w:type="spellEnd"/>
      <w:r w:rsidRPr="00414B32">
        <w:rPr>
          <w:rFonts w:ascii="Consolas" w:hAnsi="Consolas" w:cs="Consolas"/>
          <w:color w:val="auto"/>
        </w:rPr>
        <w:t>" v="15000"/&gt;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t>&lt;/way&gt;</w:t>
      </w:r>
    </w:p>
    <w:p w:rsidR="00D77710" w:rsidRPr="00144758" w:rsidRDefault="00414B32" w:rsidP="00414B32">
      <w:pPr>
        <w:spacing w:after="0" w:line="240" w:lineRule="auto"/>
        <w:rPr>
          <w:rFonts w:ascii="Consolas" w:hAnsi="Consolas" w:cs="Consolas"/>
          <w:color w:val="auto"/>
        </w:rPr>
      </w:pPr>
      <w:r w:rsidRPr="00144758">
        <w:rPr>
          <w:rFonts w:ascii="Consolas" w:hAnsi="Consolas" w:cs="Consolas"/>
          <w:color w:val="auto"/>
        </w:rPr>
        <w:t>&lt;/</w:t>
      </w:r>
      <w:proofErr w:type="spellStart"/>
      <w:r w:rsidRPr="00144758">
        <w:rPr>
          <w:rFonts w:ascii="Consolas" w:hAnsi="Consolas" w:cs="Consolas"/>
          <w:color w:val="auto"/>
        </w:rPr>
        <w:t>osm</w:t>
      </w:r>
      <w:proofErr w:type="spellEnd"/>
      <w:r w:rsidRPr="00144758">
        <w:rPr>
          <w:rFonts w:ascii="Consolas" w:hAnsi="Consolas" w:cs="Consolas"/>
          <w:color w:val="auto"/>
        </w:rPr>
        <w:t>&gt;</w:t>
      </w:r>
    </w:p>
    <w:p w:rsidR="00414B32" w:rsidRDefault="00414B32" w:rsidP="00414B32">
      <w:pPr>
        <w:spacing w:after="0" w:line="240" w:lineRule="auto"/>
        <w:rPr>
          <w:rFonts w:ascii="Consolas" w:hAnsi="Consolas" w:cs="Consolas"/>
          <w:color w:val="auto"/>
        </w:rPr>
      </w:pPr>
    </w:p>
    <w:p w:rsidR="00D34AD9" w:rsidRDefault="00A425EA" w:rsidP="00D77710">
      <w:r>
        <w:t xml:space="preserve">Quelle: </w:t>
      </w:r>
      <w:r w:rsidR="00144758" w:rsidRPr="00144758">
        <w:t>https://www.openstreetmap.org/api/0.6/way/31152599</w:t>
      </w:r>
      <w:r w:rsidRPr="00A425EA">
        <w:t xml:space="preserve"> </w:t>
      </w:r>
      <w:r>
        <w:t>[</w:t>
      </w:r>
      <w:r w:rsidRPr="00A425EA">
        <w:t xml:space="preserve">abgerufen </w:t>
      </w:r>
      <w:r w:rsidR="00D77710">
        <w:t>25. August 2017 10:14</w:t>
      </w:r>
      <w:r>
        <w:t xml:space="preserve"> MESZ]</w:t>
      </w:r>
    </w:p>
    <w:p w:rsidR="00414B32" w:rsidRDefault="00414B32">
      <w:pPr>
        <w:spacing w:after="0" w:line="240" w:lineRule="auto"/>
        <w:jc w:val="left"/>
      </w:pPr>
      <w:r>
        <w:br w:type="page"/>
      </w:r>
    </w:p>
    <w:p w:rsidR="00414B32" w:rsidRPr="00414B32" w:rsidRDefault="00414B32" w:rsidP="00414B32">
      <w:pPr>
        <w:pStyle w:val="berschrift2"/>
        <w:numPr>
          <w:ilvl w:val="0"/>
          <w:numId w:val="0"/>
        </w:numPr>
        <w:rPr>
          <w:lang w:val="en-US"/>
        </w:rPr>
      </w:pPr>
      <w:bookmarkStart w:id="114" w:name="_Ref491422598"/>
      <w:bookmarkStart w:id="115" w:name="_Toc491422700"/>
      <w:r>
        <w:lastRenderedPageBreak/>
        <w:t xml:space="preserve">Anlage 3: Dresden Hauptbahnhof Gleis 19 in OSM konvertiert zu </w:t>
      </w:r>
      <w:proofErr w:type="spellStart"/>
      <w:r>
        <w:t>GeoJSON</w:t>
      </w:r>
      <w:proofErr w:type="spellEnd"/>
      <w:r>
        <w:t xml:space="preserve"> (Stand: 25. </w:t>
      </w:r>
      <w:r w:rsidRPr="00414B32">
        <w:rPr>
          <w:lang w:val="en-US"/>
        </w:rPr>
        <w:t>August 2017)</w:t>
      </w:r>
      <w:bookmarkEnd w:id="114"/>
      <w:bookmarkEnd w:id="115"/>
    </w:p>
    <w:p w:rsidR="00144758" w:rsidRPr="00144758" w:rsidRDefault="00144758" w:rsidP="00144758">
      <w:pPr>
        <w:pStyle w:val="Quellcode"/>
        <w:rPr>
          <w:sz w:val="18"/>
        </w:rPr>
      </w:pPr>
      <w:r w:rsidRPr="00144758">
        <w:rPr>
          <w:sz w:val="18"/>
        </w:rPr>
        <w:t>{</w:t>
      </w:r>
    </w:p>
    <w:p w:rsidR="00144758" w:rsidRPr="00144758" w:rsidRDefault="00144758" w:rsidP="00144758">
      <w:pPr>
        <w:pStyle w:val="Quellcode"/>
        <w:rPr>
          <w:sz w:val="18"/>
        </w:rPr>
      </w:pPr>
      <w:r w:rsidRPr="00144758">
        <w:rPr>
          <w:sz w:val="18"/>
        </w:rPr>
        <w:tab/>
        <w:t>"</w:t>
      </w:r>
      <w:proofErr w:type="gramStart"/>
      <w:r w:rsidRPr="00144758">
        <w:rPr>
          <w:sz w:val="18"/>
        </w:rPr>
        <w:t>type</w:t>
      </w:r>
      <w:proofErr w:type="gramEnd"/>
      <w:r w:rsidRPr="00144758">
        <w:rPr>
          <w:sz w:val="18"/>
        </w:rPr>
        <w:t>": "Feature",</w:t>
      </w:r>
    </w:p>
    <w:p w:rsidR="00144758" w:rsidRPr="00144758" w:rsidRDefault="00144758" w:rsidP="00144758">
      <w:pPr>
        <w:pStyle w:val="Quellcode"/>
        <w:rPr>
          <w:sz w:val="18"/>
        </w:rPr>
      </w:pPr>
      <w:r w:rsidRPr="00144758">
        <w:rPr>
          <w:sz w:val="18"/>
        </w:rPr>
        <w:tab/>
        <w:t>"</w:t>
      </w:r>
      <w:proofErr w:type="gramStart"/>
      <w:r w:rsidRPr="00144758">
        <w:rPr>
          <w:sz w:val="18"/>
        </w:rPr>
        <w:t>properties</w:t>
      </w:r>
      <w:proofErr w:type="gramEnd"/>
      <w:r w:rsidRPr="00144758">
        <w:rPr>
          <w:sz w:val="18"/>
        </w:rPr>
        <w:t>": {</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electrified</w:t>
      </w:r>
      <w:proofErr w:type="gramEnd"/>
      <w:r w:rsidRPr="00144758">
        <w:rPr>
          <w:sz w:val="18"/>
        </w:rPr>
        <w:t>": "</w:t>
      </w:r>
      <w:proofErr w:type="spellStart"/>
      <w:r w:rsidRPr="00144758">
        <w:rPr>
          <w:sz w:val="18"/>
        </w:rPr>
        <w:t>contact_line</w:t>
      </w:r>
      <w:proofErr w:type="spellEnd"/>
      <w:r w:rsidRPr="00144758">
        <w:rPr>
          <w:sz w:val="18"/>
        </w:rPr>
        <w:t>",</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frequency</w:t>
      </w:r>
      <w:proofErr w:type="gramEnd"/>
      <w:r w:rsidRPr="00144758">
        <w:rPr>
          <w:sz w:val="18"/>
        </w:rPr>
        <w:t>": "16.7",</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gauge</w:t>
      </w:r>
      <w:proofErr w:type="gramEnd"/>
      <w:r w:rsidRPr="00144758">
        <w:rPr>
          <w:sz w:val="18"/>
        </w:rPr>
        <w:t>": "1435",</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highspeed</w:t>
      </w:r>
      <w:proofErr w:type="spellEnd"/>
      <w:proofErr w:type="gram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layer</w:t>
      </w:r>
      <w:proofErr w:type="gramEnd"/>
      <w:r w:rsidRPr="00144758">
        <w:rPr>
          <w:sz w:val="18"/>
        </w:rPr>
        <w:t>": "1",</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level</w:t>
      </w:r>
      <w:proofErr w:type="gramEnd"/>
      <w:r w:rsidRPr="00144758">
        <w:rPr>
          <w:sz w:val="18"/>
        </w:rPr>
        <w:t>": "1",</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maxspeed</w:t>
      </w:r>
      <w:proofErr w:type="spellEnd"/>
      <w:proofErr w:type="gramEnd"/>
      <w:r w:rsidRPr="00144758">
        <w:rPr>
          <w:sz w:val="18"/>
        </w:rPr>
        <w:t>": "100",</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operator</w:t>
      </w:r>
      <w:proofErr w:type="gramEnd"/>
      <w:r w:rsidRPr="00144758">
        <w:rPr>
          <w:sz w:val="18"/>
        </w:rPr>
        <w:t xml:space="preserve">": "DB </w:t>
      </w:r>
      <w:proofErr w:type="spellStart"/>
      <w:r w:rsidRPr="00144758">
        <w:rPr>
          <w:sz w:val="18"/>
        </w:rPr>
        <w:t>Netz</w:t>
      </w:r>
      <w:proofErr w:type="spellEnd"/>
      <w:r w:rsidRPr="00144758">
        <w:rPr>
          <w:sz w:val="18"/>
        </w:rPr>
        <w:t xml:space="preserve"> AG",</w:t>
      </w:r>
    </w:p>
    <w:p w:rsidR="00144758" w:rsidRPr="00144758" w:rsidRDefault="00144758" w:rsidP="00144758">
      <w:pPr>
        <w:pStyle w:val="Quellcode"/>
        <w:rPr>
          <w:sz w:val="18"/>
        </w:rPr>
      </w:pPr>
      <w:r w:rsidRPr="00144758">
        <w:rPr>
          <w:sz w:val="18"/>
        </w:rPr>
        <w:tab/>
      </w:r>
      <w:r w:rsidRPr="00144758">
        <w:rPr>
          <w:sz w:val="18"/>
        </w:rPr>
        <w:tab/>
        <w:t>"</w:t>
      </w:r>
      <w:proofErr w:type="spellStart"/>
      <w:r w:rsidRPr="00144758">
        <w:rPr>
          <w:sz w:val="18"/>
        </w:rPr>
        <w:t>passenger_lines</w:t>
      </w:r>
      <w:proofErr w:type="spellEnd"/>
      <w:r w:rsidRPr="00144758">
        <w:rPr>
          <w:sz w:val="18"/>
        </w:rPr>
        <w:t>": "2",</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railway</w:t>
      </w:r>
      <w:proofErr w:type="gramEnd"/>
      <w:r w:rsidRPr="00144758">
        <w:rPr>
          <w:sz w:val="18"/>
        </w:rPr>
        <w:t>": "rail",</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etcs</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gnt</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lzb</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pzb</w:t>
      </w:r>
      <w:proofErr w:type="spellEnd"/>
      <w:r w:rsidRPr="00144758">
        <w:rPr>
          <w:sz w:val="18"/>
        </w:rPr>
        <w:t>": "yes",</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radio</w:t>
      </w:r>
      <w:proofErr w:type="spellEnd"/>
      <w:r w:rsidRPr="00144758">
        <w:rPr>
          <w:sz w:val="18"/>
        </w:rPr>
        <w:t>": "</w:t>
      </w:r>
      <w:proofErr w:type="spellStart"/>
      <w:r w:rsidRPr="00144758">
        <w:rPr>
          <w:sz w:val="18"/>
        </w:rPr>
        <w:t>gsm</w:t>
      </w:r>
      <w:proofErr w:type="spellEnd"/>
      <w:r w:rsidRPr="00144758">
        <w:rPr>
          <w:sz w:val="18"/>
        </w:rPr>
        <w:t>-r",</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tilting</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track_ref</w:t>
      </w:r>
      <w:proofErr w:type="spellEnd"/>
      <w:r w:rsidRPr="00144758">
        <w:rPr>
          <w:sz w:val="18"/>
        </w:rPr>
        <w:t>": "293",</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traffic_mode</w:t>
      </w:r>
      <w:proofErr w:type="spellEnd"/>
      <w:r w:rsidRPr="00144758">
        <w:rPr>
          <w:sz w:val="18"/>
        </w:rPr>
        <w:t>": "passenger",</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ref</w:t>
      </w:r>
      <w:proofErr w:type="gramEnd"/>
      <w:r w:rsidRPr="00144758">
        <w:rPr>
          <w:sz w:val="18"/>
        </w:rPr>
        <w:t>": "6239",</w:t>
      </w:r>
    </w:p>
    <w:p w:rsidR="00144758" w:rsidRPr="00144758" w:rsidRDefault="00144758" w:rsidP="00144758">
      <w:pPr>
        <w:pStyle w:val="Quellcode"/>
        <w:rPr>
          <w:sz w:val="18"/>
        </w:rPr>
      </w:pPr>
      <w:r w:rsidRPr="00144758">
        <w:rPr>
          <w:sz w:val="18"/>
        </w:rPr>
        <w:tab/>
      </w:r>
      <w:r w:rsidRPr="00144758">
        <w:rPr>
          <w:sz w:val="18"/>
        </w:rPr>
        <w:tab/>
        <w:t>"</w:t>
      </w:r>
      <w:proofErr w:type="spellStart"/>
      <w:r w:rsidRPr="00144758">
        <w:rPr>
          <w:sz w:val="18"/>
        </w:rPr>
        <w:t>source</w:t>
      </w:r>
      <w:proofErr w:type="gramStart"/>
      <w:r w:rsidRPr="00144758">
        <w:rPr>
          <w:sz w:val="18"/>
        </w:rPr>
        <w:t>:maxspeed</w:t>
      </w:r>
      <w:proofErr w:type="spellEnd"/>
      <w:proofErr w:type="gramEnd"/>
      <w:r w:rsidRPr="00144758">
        <w:rPr>
          <w:sz w:val="18"/>
        </w:rPr>
        <w:t>": "</w:t>
      </w:r>
      <w:proofErr w:type="spellStart"/>
      <w:r w:rsidRPr="00144758">
        <w:rPr>
          <w:sz w:val="18"/>
        </w:rPr>
        <w:t>Esig</w:t>
      </w:r>
      <w:proofErr w:type="spellEnd"/>
      <w:r w:rsidRPr="00144758">
        <w:rPr>
          <w:sz w:val="18"/>
        </w:rPr>
        <w:t xml:space="preserve"> B Zs3 \"10\"",</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usage</w:t>
      </w:r>
      <w:proofErr w:type="gramEnd"/>
      <w:r w:rsidRPr="00144758">
        <w:rPr>
          <w:sz w:val="18"/>
        </w:rPr>
        <w:t>": "main",</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voltage</w:t>
      </w:r>
      <w:proofErr w:type="gramEnd"/>
      <w:r w:rsidRPr="00144758">
        <w:rPr>
          <w:sz w:val="18"/>
        </w:rPr>
        <w:t>": "15000"</w:t>
      </w:r>
    </w:p>
    <w:p w:rsidR="00144758" w:rsidRPr="00144758" w:rsidRDefault="00144758" w:rsidP="00144758">
      <w:pPr>
        <w:pStyle w:val="Quellcode"/>
        <w:rPr>
          <w:sz w:val="18"/>
        </w:rPr>
      </w:pPr>
      <w:r w:rsidRPr="00144758">
        <w:rPr>
          <w:sz w:val="18"/>
        </w:rPr>
        <w:tab/>
        <w:t>},</w:t>
      </w:r>
    </w:p>
    <w:p w:rsidR="00144758" w:rsidRPr="00144758" w:rsidRDefault="00144758" w:rsidP="00144758">
      <w:pPr>
        <w:pStyle w:val="Quellcode"/>
        <w:rPr>
          <w:sz w:val="18"/>
        </w:rPr>
      </w:pPr>
      <w:r w:rsidRPr="00144758">
        <w:rPr>
          <w:sz w:val="18"/>
        </w:rPr>
        <w:tab/>
        <w:t>"</w:t>
      </w:r>
      <w:proofErr w:type="gramStart"/>
      <w:r w:rsidRPr="00144758">
        <w:rPr>
          <w:sz w:val="18"/>
        </w:rPr>
        <w:t>geometry</w:t>
      </w:r>
      <w:proofErr w:type="gramEnd"/>
      <w:r w:rsidRPr="00144758">
        <w:rPr>
          <w:sz w:val="18"/>
        </w:rPr>
        <w:t>": {</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type</w:t>
      </w:r>
      <w:proofErr w:type="gramEnd"/>
      <w:r w:rsidRPr="00144758">
        <w:rPr>
          <w:sz w:val="18"/>
        </w:rPr>
        <w:t>": "</w:t>
      </w:r>
      <w:proofErr w:type="spellStart"/>
      <w:r w:rsidRPr="00144758">
        <w:rPr>
          <w:sz w:val="18"/>
        </w:rPr>
        <w:t>LineString</w:t>
      </w:r>
      <w:proofErr w:type="spellEnd"/>
      <w:r w:rsidRPr="00144758">
        <w:rPr>
          <w:sz w:val="18"/>
        </w:rPr>
        <w:t>",</w:t>
      </w:r>
    </w:p>
    <w:p w:rsidR="00144758" w:rsidRPr="00AE0B64" w:rsidRDefault="00144758" w:rsidP="00144758">
      <w:pPr>
        <w:pStyle w:val="Quellcode"/>
        <w:rPr>
          <w:sz w:val="18"/>
        </w:rPr>
      </w:pPr>
      <w:r w:rsidRPr="00144758">
        <w:rPr>
          <w:sz w:val="18"/>
        </w:rPr>
        <w:tab/>
      </w:r>
      <w:r w:rsidRPr="00144758">
        <w:rPr>
          <w:sz w:val="18"/>
        </w:rPr>
        <w:tab/>
      </w:r>
      <w:r w:rsidRPr="00AE0B64">
        <w:rPr>
          <w:sz w:val="18"/>
        </w:rPr>
        <w:t>"</w:t>
      </w:r>
      <w:proofErr w:type="gramStart"/>
      <w:r w:rsidRPr="00AE0B64">
        <w:rPr>
          <w:sz w:val="18"/>
        </w:rPr>
        <w:t>coordinates</w:t>
      </w:r>
      <w:proofErr w:type="gramEnd"/>
      <w:r w:rsidRPr="00AE0B64">
        <w:rPr>
          <w:sz w:val="18"/>
        </w:rPr>
        <w:t>": [</w:t>
      </w:r>
    </w:p>
    <w:p w:rsidR="00144758" w:rsidRPr="00144758" w:rsidRDefault="00144758" w:rsidP="00144758">
      <w:pPr>
        <w:pStyle w:val="Quellcode"/>
        <w:rPr>
          <w:sz w:val="18"/>
          <w:lang w:val="de-DE"/>
        </w:rPr>
      </w:pPr>
      <w:r w:rsidRPr="00AE0B64">
        <w:rPr>
          <w:sz w:val="18"/>
        </w:rPr>
        <w:tab/>
      </w:r>
      <w:r w:rsidRPr="00AE0B64">
        <w:rPr>
          <w:sz w:val="18"/>
        </w:rPr>
        <w:tab/>
      </w:r>
      <w:r w:rsidRPr="00AE0B64">
        <w:rPr>
          <w:sz w:val="18"/>
        </w:rPr>
        <w:tab/>
      </w:r>
      <w:r w:rsidRPr="00144758">
        <w:rPr>
          <w:sz w:val="18"/>
          <w:lang w:val="de-DE"/>
        </w:rPr>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13.7335188,</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51.0403574</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13.7332365,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51.0404491</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13.7321195,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51.0408143</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13.7319157,</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51.0408809</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13.7316426,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51.0409695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13.7303496,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51.0413892</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t>}</w:t>
      </w:r>
    </w:p>
    <w:p w:rsidR="00D34AD9" w:rsidRPr="00144758" w:rsidRDefault="00144758" w:rsidP="00144758">
      <w:pPr>
        <w:pStyle w:val="Quellcode"/>
        <w:rPr>
          <w:sz w:val="18"/>
          <w:lang w:val="de-DE"/>
        </w:rPr>
      </w:pPr>
      <w:r w:rsidRPr="00144758">
        <w:rPr>
          <w:sz w:val="18"/>
          <w:lang w:val="de-DE"/>
        </w:rPr>
        <w:t>}</w:t>
      </w:r>
    </w:p>
    <w:p w:rsidR="00144758" w:rsidRPr="00144758" w:rsidRDefault="00144758" w:rsidP="00144758">
      <w:r>
        <w:t xml:space="preserve">Quelle: </w:t>
      </w:r>
      <w:r w:rsidRPr="00144758">
        <w:t>https://www.openstreetmap.org/api/0.6/way/31152599</w:t>
      </w:r>
      <w:r w:rsidRPr="00A425EA">
        <w:t xml:space="preserve"> </w:t>
      </w:r>
      <w:r>
        <w:t>[</w:t>
      </w:r>
      <w:r w:rsidRPr="00A425EA">
        <w:t xml:space="preserve">abgerufen </w:t>
      </w:r>
      <w:r>
        <w:t>25. August 2017 10:14 MESZ]</w:t>
      </w:r>
    </w:p>
    <w:sectPr w:rsidR="00144758" w:rsidRPr="00144758" w:rsidSect="003C6D09">
      <w:headerReference w:type="default" r:id="rId40"/>
      <w:footnotePr>
        <w:numRestart w:val="eachPage"/>
      </w:footnotePr>
      <w:pgSz w:w="11906" w:h="16838" w:code="9"/>
      <w:pgMar w:top="1134" w:right="1276" w:bottom="992" w:left="938" w:header="709" w:footer="680" w:gutter="0"/>
      <w:pgNumType w:fmt="upperRoman"/>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66F0" w:rsidRDefault="004E66F0">
      <w:r>
        <w:separator/>
      </w:r>
    </w:p>
  </w:endnote>
  <w:endnote w:type="continuationSeparator" w:id="0">
    <w:p w:rsidR="004E66F0" w:rsidRDefault="004E66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610C01" w:rsidRDefault="00AE0B64"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610C01" w:rsidRDefault="00AE0B64" w:rsidP="00610C01">
    <w:pPr>
      <w:pStyle w:val="Fuzeile"/>
      <w:jc w:val="center"/>
    </w:pPr>
    <w:r>
      <w:fldChar w:fldCharType="begin"/>
    </w:r>
    <w:r>
      <w:instrText>PAGE   \* MERGEFORMAT</w:instrText>
    </w:r>
    <w:r>
      <w:fldChar w:fldCharType="separate"/>
    </w:r>
    <w:r w:rsidR="00506356">
      <w:rPr>
        <w:noProof/>
      </w:rPr>
      <w:t>42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610C01" w:rsidRDefault="00AE0B64" w:rsidP="00610C01">
    <w:pPr>
      <w:pStyle w:val="Fuzeile"/>
      <w:jc w:val="center"/>
    </w:pPr>
    <w:r>
      <w:fldChar w:fldCharType="begin"/>
    </w:r>
    <w:r>
      <w:instrText>PAGE   \* MERGEFORMAT</w:instrText>
    </w:r>
    <w:r>
      <w:fldChar w:fldCharType="separate"/>
    </w:r>
    <w:r w:rsidR="00506356">
      <w:rPr>
        <w:noProof/>
      </w:rPr>
      <w:t>VIII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66F0" w:rsidRDefault="004E66F0">
      <w:r>
        <w:separator/>
      </w:r>
    </w:p>
  </w:footnote>
  <w:footnote w:type="continuationSeparator" w:id="0">
    <w:p w:rsidR="004E66F0" w:rsidRDefault="004E66F0">
      <w:r>
        <w:continuationSeparator/>
      </w:r>
    </w:p>
  </w:footnote>
  <w:footnote w:id="1">
    <w:p w:rsidR="00AE0B64" w:rsidRDefault="00AE0B64">
      <w:pPr>
        <w:pStyle w:val="Funotentext"/>
      </w:pPr>
      <w:r>
        <w:rPr>
          <w:rStyle w:val="Funotenzeichen"/>
        </w:rPr>
        <w:footnoteRef/>
      </w:r>
      <w:r>
        <w:t xml:space="preserve"> </w:t>
      </w:r>
      <w:sdt>
        <w:sdtPr>
          <w:id w:val="-860122635"/>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AE0B64" w:rsidRDefault="00AE0B64">
      <w:pPr>
        <w:pStyle w:val="Funotentext"/>
      </w:pPr>
      <w:r>
        <w:rPr>
          <w:rStyle w:val="Funotenzeichen"/>
        </w:rPr>
        <w:footnoteRef/>
      </w:r>
      <w:r>
        <w:t xml:space="preserve"> BKU: </w:t>
      </w:r>
      <w:r w:rsidRPr="00A73538">
        <w:t>Bürokommunikation Unternehmensweit</w:t>
      </w:r>
    </w:p>
  </w:footnote>
  <w:footnote w:id="3">
    <w:p w:rsidR="00AE0B64" w:rsidRPr="00B335E3" w:rsidRDefault="00AE0B64" w:rsidP="00C511DB">
      <w:pPr>
        <w:pStyle w:val="Funotentext"/>
        <w:spacing w:after="0"/>
      </w:pPr>
      <w:r>
        <w:rPr>
          <w:rStyle w:val="Funotenzeichen"/>
        </w:rPr>
        <w:footnoteRef/>
      </w:r>
      <w:r w:rsidRPr="00B335E3">
        <w:t xml:space="preserve"> </w:t>
      </w:r>
      <w:r>
        <w:t xml:space="preserve">API: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AE0B64" w:rsidRPr="00F56739" w:rsidRDefault="00AE0B64" w:rsidP="00C511DB">
      <w:pPr>
        <w:pStyle w:val="Funotentext"/>
        <w:spacing w:after="0"/>
      </w:pPr>
      <w:r>
        <w:rPr>
          <w:rStyle w:val="Funotenzeichen"/>
        </w:rPr>
        <w:footnoteRef/>
      </w:r>
      <w:r w:rsidRPr="00F56739">
        <w:t xml:space="preserve"> http://data.deutschebahn.com</w:t>
      </w:r>
    </w:p>
  </w:footnote>
  <w:footnote w:id="5">
    <w:p w:rsidR="00AE0B64" w:rsidRDefault="00AE0B64" w:rsidP="00811A89">
      <w:pPr>
        <w:pStyle w:val="Funotentext"/>
        <w:jc w:val="left"/>
      </w:pPr>
      <w:r>
        <w:rPr>
          <w:rStyle w:val="Funotenzeichen"/>
        </w:rPr>
        <w:footnoteRef/>
      </w:r>
      <w:r>
        <w:t xml:space="preserve"> Vgl. Github-Präsenz von DB Systel </w:t>
      </w:r>
      <w:r w:rsidRPr="00811A89">
        <w:t>https://github.com/dbsystel</w:t>
      </w:r>
    </w:p>
  </w:footnote>
  <w:footnote w:id="6">
    <w:p w:rsidR="00AE0B64" w:rsidRDefault="00AE0B64">
      <w:pPr>
        <w:pStyle w:val="Funotentext"/>
      </w:pPr>
      <w:r>
        <w:rPr>
          <w:rStyle w:val="Funotenzeichen"/>
        </w:rPr>
        <w:footnoteRef/>
      </w:r>
      <w:r>
        <w:t xml:space="preserve"> Relation bezeichnet eine Gruppe von Linien, Punkten und anderen Relationen und werden bspw. auch benutzt um Flächen abzubilden.</w:t>
      </w:r>
    </w:p>
  </w:footnote>
  <w:footnote w:id="7">
    <w:p w:rsidR="00AE0B64" w:rsidRPr="00CB0C8A" w:rsidRDefault="00AE0B64">
      <w:pPr>
        <w:pStyle w:val="Funotentext"/>
        <w:rPr>
          <w:lang w:val="en-US"/>
        </w:rPr>
      </w:pPr>
      <w:r>
        <w:rPr>
          <w:rStyle w:val="Funotenzeichen"/>
        </w:rPr>
        <w:footnoteRef/>
      </w:r>
      <w:r w:rsidRPr="00CB0C8A">
        <w:rPr>
          <w:lang w:val="en-US"/>
        </w:rPr>
        <w:t xml:space="preserve"> </w:t>
      </w:r>
      <w:sdt>
        <w:sdtPr>
          <w:id w:val="-1755422856"/>
          <w:citation/>
        </w:sdtPr>
        <w:sdtContent>
          <w:r>
            <w:fldChar w:fldCharType="begin"/>
          </w:r>
          <w:r w:rsidRPr="00CB0C8A">
            <w:rPr>
              <w:lang w:val="en-US"/>
            </w:rPr>
            <w:instrText xml:space="preserve"> CITATION Ope17 \l 1031 </w:instrText>
          </w:r>
          <w:r>
            <w:fldChar w:fldCharType="separate"/>
          </w:r>
          <w:r w:rsidRPr="00F84CFA">
            <w:rPr>
              <w:noProof/>
              <w:lang w:val="en-US"/>
            </w:rPr>
            <w:t>(OpenStreetMap Wiki contributors, 2017)</w:t>
          </w:r>
          <w:r>
            <w:fldChar w:fldCharType="end"/>
          </w:r>
        </w:sdtContent>
      </w:sdt>
    </w:p>
  </w:footnote>
  <w:footnote w:id="8">
    <w:p w:rsidR="00AE0B64" w:rsidRPr="00CB0C8A" w:rsidRDefault="00AE0B64">
      <w:pPr>
        <w:pStyle w:val="Funotentext"/>
        <w:rPr>
          <w:lang w:val="en-US"/>
        </w:rPr>
      </w:pPr>
      <w:r>
        <w:rPr>
          <w:rStyle w:val="Funotenzeichen"/>
        </w:rPr>
        <w:footnoteRef/>
      </w:r>
      <w:r w:rsidRPr="00CB0C8A">
        <w:rPr>
          <w:lang w:val="en-US"/>
        </w:rPr>
        <w:t xml:space="preserve"> </w:t>
      </w:r>
      <w:sdt>
        <w:sdtPr>
          <w:id w:val="-592240310"/>
          <w:citation/>
        </w:sdtPr>
        <w:sdtContent>
          <w:r>
            <w:fldChar w:fldCharType="begin"/>
          </w:r>
          <w:r w:rsidRPr="00CB0C8A">
            <w:rPr>
              <w:lang w:val="en-US"/>
            </w:rPr>
            <w:instrText xml:space="preserve"> CITATION Ope171 \l 1031 </w:instrText>
          </w:r>
          <w:r>
            <w:fldChar w:fldCharType="separate"/>
          </w:r>
          <w:r w:rsidRPr="00F84CFA">
            <w:rPr>
              <w:noProof/>
              <w:lang w:val="en-US"/>
            </w:rPr>
            <w:t>(OpenStreetMap Software contributors, 2017)</w:t>
          </w:r>
          <w:r>
            <w:fldChar w:fldCharType="end"/>
          </w:r>
        </w:sdtContent>
      </w:sdt>
    </w:p>
  </w:footnote>
  <w:footnote w:id="9">
    <w:p w:rsidR="00AE0B64" w:rsidRDefault="00AE0B64">
      <w:pPr>
        <w:pStyle w:val="Funotentext"/>
      </w:pPr>
      <w:r>
        <w:rPr>
          <w:rStyle w:val="Funotenzeichen"/>
        </w:rPr>
        <w:footnoteRef/>
      </w:r>
      <w:r>
        <w:t xml:space="preserve"> Eine Registrierung auf umap ist nicht zwingend erforderlich</w:t>
      </w:r>
    </w:p>
  </w:footnote>
  <w:footnote w:id="10">
    <w:p w:rsidR="00AE0B64" w:rsidRPr="00F1028A" w:rsidRDefault="00AE0B64">
      <w:pPr>
        <w:pStyle w:val="Funotentext"/>
      </w:pPr>
      <w:r>
        <w:rPr>
          <w:rStyle w:val="Funotenzeichen"/>
        </w:rPr>
        <w:footnoteRef/>
      </w:r>
      <w:r w:rsidRPr="00F1028A">
        <w:t xml:space="preserve"> </w:t>
      </w:r>
      <w:sdt>
        <w:sdtPr>
          <w:id w:val="1769505802"/>
          <w:citation/>
        </w:sdtPr>
        <w:sdtContent>
          <w:r>
            <w:fldChar w:fldCharType="begin"/>
          </w:r>
          <w:r w:rsidRPr="00F1028A">
            <w:instrText xml:space="preserve"> CITATION Ope17 \l 1031 </w:instrText>
          </w:r>
          <w:r>
            <w:fldChar w:fldCharType="separate"/>
          </w:r>
          <w:r w:rsidRPr="00F1028A">
            <w:rPr>
              <w:noProof/>
            </w:rPr>
            <w:t>(OpenStreetMap Wiki contributors, 2017)</w:t>
          </w:r>
          <w:r>
            <w:fldChar w:fldCharType="end"/>
          </w:r>
        </w:sdtContent>
      </w:sdt>
    </w:p>
  </w:footnote>
  <w:footnote w:id="11">
    <w:p w:rsidR="00AE0B64" w:rsidRDefault="00AE0B64">
      <w:pPr>
        <w:pStyle w:val="Funotentext"/>
      </w:pPr>
      <w:r w:rsidRPr="00DD7CF3">
        <w:rPr>
          <w:rStyle w:val="Funotenzeichen"/>
        </w:rPr>
        <w:footnoteRef/>
      </w:r>
      <w:r w:rsidRPr="00DD7CF3">
        <w:t xml:space="preserve"> RDZ: Rechnergestützte Dispositionszentrale, ein bei der Deutschen Reichsbahn eingeführtes System zur Zuglaufverfolgung.</w:t>
      </w:r>
    </w:p>
  </w:footnote>
  <w:footnote w:id="12">
    <w:p w:rsidR="00AE0B64" w:rsidRDefault="00AE0B64">
      <w:pPr>
        <w:pStyle w:val="Funotentext"/>
      </w:pPr>
      <w:r>
        <w:rPr>
          <w:rStyle w:val="Funotenzeichen"/>
        </w:rPr>
        <w:footnoteRef/>
      </w:r>
      <w:r>
        <w:t xml:space="preserve"> </w:t>
      </w:r>
      <w:sdt>
        <w:sdtPr>
          <w:id w:val="-228383191"/>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AE0B64" w:rsidRDefault="00AE0B64">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AE0B64" w:rsidRDefault="00AE0B64">
      <w:pPr>
        <w:pStyle w:val="Funotentext"/>
      </w:pPr>
      <w:r>
        <w:rPr>
          <w:rStyle w:val="Funotenzeichen"/>
        </w:rPr>
        <w:footnoteRef/>
      </w:r>
      <w:r>
        <w:t xml:space="preserve"> siehe Inhalt der „</w:t>
      </w:r>
      <w:r w:rsidRPr="00557C1B">
        <w:t>BSD 2-clause License</w:t>
      </w:r>
      <w:r>
        <w:t xml:space="preserve">“ unter </w:t>
      </w:r>
      <w:r w:rsidRPr="00557C1B">
        <w:t>https://opensource.org/licenses/BSD-2-Clause</w:t>
      </w:r>
      <w:r>
        <w:t xml:space="preserve"> [zuletzt aufgerufen 07.06.2017] (englisch). Die Lizenz gilt für Leaflet und OpenLayers.</w:t>
      </w:r>
    </w:p>
  </w:footnote>
  <w:footnote w:id="15">
    <w:p w:rsidR="00AE0B64" w:rsidRDefault="00AE0B64">
      <w:pPr>
        <w:pStyle w:val="Funotentext"/>
      </w:pPr>
      <w:r>
        <w:rPr>
          <w:rStyle w:val="Funotenzeichen"/>
        </w:rPr>
        <w:footnoteRef/>
      </w:r>
      <w:r>
        <w:t xml:space="preserve"> </w:t>
      </w:r>
      <w:sdt>
        <w:sdtPr>
          <w:id w:val="1006180806"/>
          <w:citation/>
        </w:sdtPr>
        <w:sdtContent>
          <w:r>
            <w:fldChar w:fldCharType="begin"/>
          </w:r>
          <w:r>
            <w:instrText xml:space="preserve"> CITATION Aut17 \l 1031 </w:instrText>
          </w:r>
          <w:r>
            <w:fldChar w:fldCharType="separate"/>
          </w:r>
          <w:r>
            <w:rPr>
              <w:noProof/>
            </w:rPr>
            <w:t>(diverse Autoren)</w:t>
          </w:r>
          <w:r>
            <w:fldChar w:fldCharType="end"/>
          </w:r>
        </w:sdtContent>
      </w:sdt>
    </w:p>
  </w:footnote>
  <w:footnote w:id="16">
    <w:p w:rsidR="00AE0B64" w:rsidRDefault="00AE0B64">
      <w:pPr>
        <w:pStyle w:val="Funotentext"/>
      </w:pPr>
      <w:r>
        <w:rPr>
          <w:rStyle w:val="Funotenzeichen"/>
        </w:rPr>
        <w:footnoteRef/>
      </w:r>
      <w:r>
        <w:t xml:space="preserve"> </w:t>
      </w:r>
      <w:sdt>
        <w:sdtPr>
          <w:id w:val="1998452858"/>
          <w:citation/>
        </w:sdtPr>
        <w:sdtContent>
          <w:r>
            <w:fldChar w:fldCharType="begin"/>
          </w:r>
          <w:r>
            <w:instrText xml:space="preserve"> CITATION Ort15 \l 1031 </w:instrText>
          </w:r>
          <w:r>
            <w:fldChar w:fldCharType="separate"/>
          </w:r>
          <w:r>
            <w:rPr>
              <w:noProof/>
            </w:rPr>
            <w:t>(Ortega, 2015)</w:t>
          </w:r>
          <w:r>
            <w:fldChar w:fldCharType="end"/>
          </w:r>
        </w:sdtContent>
      </w:sdt>
    </w:p>
  </w:footnote>
  <w:footnote w:id="17">
    <w:p w:rsidR="00AE0B64" w:rsidRDefault="00AE0B64">
      <w:pPr>
        <w:pStyle w:val="Funotentext"/>
      </w:pPr>
      <w:r>
        <w:rPr>
          <w:rStyle w:val="Funotenzeichen"/>
        </w:rPr>
        <w:footnoteRef/>
      </w:r>
      <w:r>
        <w:t xml:space="preserve"> PHP: </w:t>
      </w:r>
      <w:r w:rsidRPr="00705C71">
        <w:t>Hypertext Preprocessor</w:t>
      </w:r>
      <w:r>
        <w:t>. Skriptsprache zum dynamischen Erstellen von Webseiten</w:t>
      </w:r>
    </w:p>
  </w:footnote>
  <w:footnote w:id="18">
    <w:p w:rsidR="00AE0B64" w:rsidRDefault="00AE0B64">
      <w:pPr>
        <w:pStyle w:val="Funotentext"/>
      </w:pPr>
      <w:r>
        <w:rPr>
          <w:rStyle w:val="Funotenzeichen"/>
        </w:rPr>
        <w:footnoteRef/>
      </w:r>
      <w:r>
        <w:t xml:space="preserve"> MySQL: Datenbankplattform für Web- und sonstige Anwendungen</w:t>
      </w:r>
    </w:p>
  </w:footnote>
  <w:footnote w:id="19">
    <w:p w:rsidR="00AE0B64" w:rsidRDefault="00AE0B64">
      <w:pPr>
        <w:pStyle w:val="Funotentext"/>
      </w:pPr>
      <w:r>
        <w:rPr>
          <w:rStyle w:val="Funotenzeichen"/>
        </w:rPr>
        <w:footnoteRef/>
      </w:r>
      <w:r>
        <w:t xml:space="preserve"> Framework: zu Deutsch: Rahmen, Gerüst</w:t>
      </w:r>
    </w:p>
  </w:footnote>
  <w:footnote w:id="20">
    <w:p w:rsidR="00AE0B64" w:rsidRDefault="00AE0B64">
      <w:pPr>
        <w:pStyle w:val="Funotentext"/>
      </w:pPr>
      <w:r>
        <w:rPr>
          <w:rStyle w:val="Funotenzeichen"/>
        </w:rPr>
        <w:footnoteRef/>
      </w:r>
      <w:r>
        <w:t xml:space="preserve"> ein von Twitter Inc. entwickeltes Framework auf Grundlage von HTML und CSS</w:t>
      </w:r>
    </w:p>
  </w:footnote>
  <w:footnote w:id="21">
    <w:p w:rsidR="00AE0B64" w:rsidRDefault="00AE0B64">
      <w:pPr>
        <w:pStyle w:val="Funotentext"/>
      </w:pPr>
      <w:r>
        <w:rPr>
          <w:rStyle w:val="Funotenzeichen"/>
        </w:rPr>
        <w:footnoteRef/>
      </w:r>
      <w:r>
        <w:t xml:space="preserve"> </w:t>
      </w:r>
      <w:r w:rsidRPr="009C332F">
        <w:rPr>
          <w:rStyle w:val="QuellcodeZchn"/>
          <w:lang w:val="de-DE"/>
        </w:rPr>
        <w:t xml:space="preserve">ORM_overlays </w:t>
      </w:r>
      <w:r>
        <w:t>entspricht der Gruppe der OpenRailwayMap-Tile-Overlays.</w:t>
      </w:r>
    </w:p>
  </w:footnote>
  <w:footnote w:id="22">
    <w:p w:rsidR="00AE0B64" w:rsidRDefault="00AE0B64">
      <w:pPr>
        <w:pStyle w:val="Funotentext"/>
      </w:pPr>
      <w:r>
        <w:rPr>
          <w:rStyle w:val="Funotenzeichen"/>
        </w:rPr>
        <w:footnoteRef/>
      </w:r>
      <w:r>
        <w:t xml:space="preserve"> Eine Zusammenstellung aller verwendeten Leaflet-Erweiterungen wird beim Aufruf des Punktes „Über“ in der Software angezeigt.</w:t>
      </w:r>
    </w:p>
  </w:footnote>
  <w:footnote w:id="23">
    <w:p w:rsidR="00AE0B64" w:rsidRDefault="00AE0B64">
      <w:pPr>
        <w:pStyle w:val="Funotentext"/>
      </w:pPr>
      <w:r>
        <w:rPr>
          <w:rStyle w:val="Funotenzeichen"/>
        </w:rPr>
        <w:footnoteRef/>
      </w:r>
      <w:r>
        <w:t xml:space="preserve"> Die typische Syntax eines </w:t>
      </w:r>
      <w:proofErr w:type="spellStart"/>
      <w:r>
        <w:t>GeoJSON</w:t>
      </w:r>
      <w:proofErr w:type="spellEnd"/>
      <w:r>
        <w:t xml:space="preserve">-Objektes ist in </w:t>
      </w:r>
      <w:r>
        <w:fldChar w:fldCharType="begin"/>
      </w:r>
      <w:r>
        <w:instrText xml:space="preserve"> REF _Ref491422598 \h </w:instrText>
      </w:r>
      <w:r>
        <w:fldChar w:fldCharType="separate"/>
      </w:r>
      <w:r>
        <w:t xml:space="preserve">Anlage 3: Dresden Hauptbahnhof Gleis 19 in OSM konvertiert zu </w:t>
      </w:r>
      <w:proofErr w:type="spellStart"/>
      <w:r>
        <w:t>GeoJSON</w:t>
      </w:r>
      <w:proofErr w:type="spellEnd"/>
      <w:r>
        <w:t xml:space="preserve"> (Stand: 25. </w:t>
      </w:r>
      <w:r w:rsidRPr="00F1028A">
        <w:t>August 2017)</w:t>
      </w:r>
      <w:r>
        <w:fldChar w:fldCharType="end"/>
      </w:r>
      <w:r>
        <w:t xml:space="preserve"> ersichtlich.</w:t>
      </w:r>
    </w:p>
  </w:footnote>
  <w:footnote w:id="24">
    <w:p w:rsidR="00AE0B64" w:rsidRDefault="00AE0B64">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5">
    <w:p w:rsidR="00AE0B64" w:rsidRDefault="00AE0B64">
      <w:pPr>
        <w:pStyle w:val="Funotentext"/>
      </w:pPr>
      <w:r>
        <w:rPr>
          <w:rStyle w:val="Funotenzeichen"/>
        </w:rPr>
        <w:footnoteRef/>
      </w:r>
      <w:r>
        <w:t xml:space="preserve"> Akronym: </w:t>
      </w:r>
      <w:r w:rsidRPr="003E368D">
        <w:t>Asynchronous JavaScript and XML</w:t>
      </w:r>
      <w:r>
        <w:t xml:space="preserve">, eine Schnittstelle zur Datenübertragung zwischen Client und Server mittels JavaScript. </w:t>
      </w:r>
    </w:p>
    <w:p w:rsidR="00AE0B64" w:rsidRDefault="00AE0B64">
      <w:pPr>
        <w:pStyle w:val="Funotentext"/>
      </w:pPr>
    </w:p>
  </w:footnote>
  <w:footnote w:id="26">
    <w:p w:rsidR="00AE0B64" w:rsidRDefault="00AE0B64">
      <w:pPr>
        <w:pStyle w:val="Funotentext"/>
      </w:pPr>
      <w:r>
        <w:rPr>
          <w:rStyle w:val="Funotenzeichen"/>
        </w:rPr>
        <w:footnoteRef/>
      </w:r>
      <w:r>
        <w:t xml:space="preserve"> gemessen mit den Entwickleroptionen in Google Chrome 58, BKU-Notebook (Windows 7)</w:t>
      </w:r>
    </w:p>
  </w:footnote>
  <w:footnote w:id="27">
    <w:p w:rsidR="00AE0B64" w:rsidRPr="00F1028A" w:rsidRDefault="00AE0B64">
      <w:pPr>
        <w:pStyle w:val="Funotentext"/>
        <w:rPr>
          <w:lang w:val="en-US"/>
        </w:rPr>
      </w:pPr>
      <w:r>
        <w:rPr>
          <w:rStyle w:val="Funotenzeichen"/>
        </w:rPr>
        <w:footnoteRef/>
      </w:r>
      <w:r w:rsidRPr="00F1028A">
        <w:rPr>
          <w:lang w:val="en-US"/>
        </w:rPr>
        <w:t xml:space="preserve"> </w:t>
      </w:r>
      <w:sdt>
        <w:sdtPr>
          <w:id w:val="-1452624989"/>
          <w:citation/>
        </w:sdtPr>
        <w:sdtContent>
          <w:r>
            <w:fldChar w:fldCharType="begin"/>
          </w:r>
          <w:r w:rsidRPr="00F1028A">
            <w:rPr>
              <w:lang w:val="en-US"/>
            </w:rPr>
            <w:instrText xml:space="preserve"> CITATION McB15 \l 1031 </w:instrText>
          </w:r>
          <w:r>
            <w:fldChar w:fldCharType="separate"/>
          </w:r>
          <w:r w:rsidRPr="00F1028A">
            <w:rPr>
              <w:noProof/>
              <w:lang w:val="en-US"/>
            </w:rPr>
            <w:t>(McBride, 2015)</w:t>
          </w:r>
          <w:r>
            <w:fldChar w:fldCharType="end"/>
          </w:r>
        </w:sdtContent>
      </w:sdt>
    </w:p>
  </w:footnote>
  <w:footnote w:id="28">
    <w:p w:rsidR="00AE0B64" w:rsidRPr="00F1028A" w:rsidRDefault="00AE0B64">
      <w:pPr>
        <w:pStyle w:val="Funotentext"/>
        <w:rPr>
          <w:lang w:val="en-US"/>
        </w:rPr>
      </w:pPr>
      <w:r>
        <w:rPr>
          <w:rStyle w:val="Funotenzeichen"/>
        </w:rPr>
        <w:footnoteRef/>
      </w:r>
      <w:r w:rsidRPr="00F1028A">
        <w:rPr>
          <w:lang w:val="en-US"/>
        </w:rPr>
        <w:t xml:space="preserve"> </w:t>
      </w:r>
      <w:sdt>
        <w:sdtPr>
          <w:id w:val="1516965147"/>
          <w:citation/>
        </w:sdtPr>
        <w:sdtContent>
          <w:r>
            <w:fldChar w:fldCharType="begin"/>
          </w:r>
          <w:r w:rsidRPr="00F1028A">
            <w:rPr>
              <w:lang w:val="en-US"/>
            </w:rPr>
            <w:instrText xml:space="preserve"> CITATION col17 \l 1031 </w:instrText>
          </w:r>
          <w:r>
            <w:fldChar w:fldCharType="separate"/>
          </w:r>
          <w:r w:rsidRPr="00F1028A">
            <w:rPr>
              <w:noProof/>
              <w:lang w:val="en-US"/>
            </w:rPr>
            <w:t>(colorlib)</w:t>
          </w:r>
          <w:r>
            <w:fldChar w:fldCharType="end"/>
          </w:r>
        </w:sdtContent>
      </w:sdt>
    </w:p>
  </w:footnote>
  <w:footnote w:id="29">
    <w:p w:rsidR="00AE0B64" w:rsidRPr="00DA48B3" w:rsidRDefault="00AE0B64">
      <w:pPr>
        <w:pStyle w:val="Funotentext"/>
        <w:rPr>
          <w:lang w:val="en-US"/>
        </w:rPr>
      </w:pPr>
      <w:r>
        <w:rPr>
          <w:rStyle w:val="Funotenzeichen"/>
        </w:rPr>
        <w:footnoteRef/>
      </w:r>
      <w:r w:rsidRPr="00DA48B3">
        <w:rPr>
          <w:lang w:val="en-US"/>
        </w:rPr>
        <w:t xml:space="preserve"> http://thunderforest.com/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3D6454" w:rsidRDefault="00AE0B64"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6E573075" wp14:editId="21EAF9C2">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E7C47B1" wp14:editId="10D71E55">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CEBE41"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27B34BDE" wp14:editId="247244D7">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4EC7A0A1" wp14:editId="5B6A26FD">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1266A456" wp14:editId="06BB245A">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D44FD0"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546E5182" wp14:editId="2739C6A3">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131509" w:rsidRPr="00131509">
      <w:rPr>
        <w:bCs/>
        <w:noProof/>
        <w:color w:val="auto"/>
        <w:sz w:val="16"/>
      </w:rPr>
      <w:t>Entwicklung</w:t>
    </w:r>
    <w:r w:rsidR="00131509">
      <w:rPr>
        <w:noProof/>
        <w:color w:val="auto"/>
        <w:sz w:val="16"/>
      </w:rPr>
      <w:t xml:space="preserve"> einer Projektdokumentationssoftware auf Basis von Geodaten</w:t>
    </w:r>
    <w:r w:rsidRPr="003D6454">
      <w:rPr>
        <w:color w:val="auto"/>
        <w:sz w:val="16"/>
      </w:rPr>
      <w:fldChar w:fldCharType="end"/>
    </w:r>
  </w:p>
  <w:p w:rsidR="00AE0B64" w:rsidRPr="00FE3BFA" w:rsidRDefault="00AE0B64"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2B2BCF" w:rsidRDefault="00AE0B64"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5A83E716" wp14:editId="11450C0A">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CC0534"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20EB9554" wp14:editId="08CC8C1D">
          <wp:simplePos x="0" y="0"/>
          <wp:positionH relativeFrom="column">
            <wp:posOffset>5426710</wp:posOffset>
          </wp:positionH>
          <wp:positionV relativeFrom="paragraph">
            <wp:posOffset>43180</wp:posOffset>
          </wp:positionV>
          <wp:extent cx="500380" cy="274955"/>
          <wp:effectExtent l="0" t="0" r="0" b="0"/>
          <wp:wrapNone/>
          <wp:docPr id="43" name="Grafik 43"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2A27EAC9" wp14:editId="5866E7FA">
          <wp:simplePos x="0" y="0"/>
          <wp:positionH relativeFrom="column">
            <wp:posOffset>5017770</wp:posOffset>
          </wp:positionH>
          <wp:positionV relativeFrom="paragraph">
            <wp:posOffset>88455</wp:posOffset>
          </wp:positionV>
          <wp:extent cx="318770" cy="232410"/>
          <wp:effectExtent l="0" t="0" r="5080" b="0"/>
          <wp:wrapNone/>
          <wp:docPr id="44" name="Grafik 44"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506356" w:rsidRPr="00506356">
      <w:rPr>
        <w:b/>
        <w:bCs/>
        <w:noProof/>
        <w:color w:val="auto"/>
        <w:sz w:val="16"/>
      </w:rPr>
      <w:t>Entwicklung einer Projektdokumentationssoftware</w:t>
    </w:r>
    <w:r w:rsidR="00506356">
      <w:rPr>
        <w:b/>
        <w:noProof/>
        <w:color w:val="auto"/>
        <w:sz w:val="16"/>
      </w:rPr>
      <w:t xml:space="preserve"> auf Basis von Geodaten</w:t>
    </w:r>
    <w:r w:rsidRPr="002B2BCF">
      <w:rPr>
        <w:b/>
        <w:color w:val="auto"/>
        <w:sz w:val="16"/>
      </w:rPr>
      <w:fldChar w:fldCharType="end"/>
    </w:r>
  </w:p>
  <w:p w:rsidR="00AE0B64" w:rsidRPr="000936C7" w:rsidRDefault="00AE0B64"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506356">
      <w:rPr>
        <w:noProof/>
        <w:color w:val="auto"/>
        <w:sz w:val="16"/>
      </w:rPr>
      <w:t>Fazit</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2B2BCF" w:rsidRDefault="00AE0B64"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58610EE0" wp14:editId="1E847F31">
          <wp:simplePos x="0" y="0"/>
          <wp:positionH relativeFrom="column">
            <wp:posOffset>8382635</wp:posOffset>
          </wp:positionH>
          <wp:positionV relativeFrom="paragraph">
            <wp:posOffset>88265</wp:posOffset>
          </wp:positionV>
          <wp:extent cx="318770" cy="232410"/>
          <wp:effectExtent l="0" t="0" r="5080" b="0"/>
          <wp:wrapNone/>
          <wp:docPr id="46" name="Grafik 4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5C105025" wp14:editId="78DF7102">
          <wp:simplePos x="0" y="0"/>
          <wp:positionH relativeFrom="column">
            <wp:posOffset>8791575</wp:posOffset>
          </wp:positionH>
          <wp:positionV relativeFrom="paragraph">
            <wp:posOffset>43180</wp:posOffset>
          </wp:positionV>
          <wp:extent cx="500380" cy="274955"/>
          <wp:effectExtent l="0" t="0" r="0" b="0"/>
          <wp:wrapNone/>
          <wp:docPr id="47" name="Grafik 47"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2EFF4433" wp14:editId="11E836B7">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0D0001"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506356" w:rsidRPr="00506356">
      <w:rPr>
        <w:b/>
        <w:bCs/>
        <w:noProof/>
        <w:color w:val="auto"/>
        <w:sz w:val="16"/>
      </w:rPr>
      <w:t>Entwicklung einer Projektdokumentationssoftware</w:t>
    </w:r>
    <w:r w:rsidR="00506356">
      <w:rPr>
        <w:b/>
        <w:noProof/>
        <w:color w:val="auto"/>
        <w:sz w:val="16"/>
      </w:rPr>
      <w:t xml:space="preserve"> auf Basis von Geodaten</w:t>
    </w:r>
    <w:r w:rsidRPr="002B2BCF">
      <w:rPr>
        <w:b/>
        <w:color w:val="auto"/>
        <w:sz w:val="16"/>
      </w:rPr>
      <w:fldChar w:fldCharType="end"/>
    </w:r>
  </w:p>
  <w:p w:rsidR="00AE0B64" w:rsidRPr="000936C7" w:rsidRDefault="00AE0B64"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506356">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2B2BCF" w:rsidRDefault="00AE0B64"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41D3D332" wp14:editId="765A0AD7">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833E04"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775EC699" wp14:editId="09F5DC63">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38147EBC" wp14:editId="054EB1B1">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506356" w:rsidRPr="00506356">
      <w:rPr>
        <w:b/>
        <w:bCs/>
        <w:noProof/>
        <w:color w:val="auto"/>
        <w:sz w:val="16"/>
      </w:rPr>
      <w:t>Entwicklung einer Projektdokumentationssoftware</w:t>
    </w:r>
    <w:r w:rsidR="00506356">
      <w:rPr>
        <w:b/>
        <w:noProof/>
        <w:color w:val="auto"/>
        <w:sz w:val="16"/>
      </w:rPr>
      <w:t xml:space="preserve"> auf Basis von Geodaten</w:t>
    </w:r>
    <w:r w:rsidRPr="002B2BCF">
      <w:rPr>
        <w:b/>
        <w:color w:val="auto"/>
        <w:sz w:val="16"/>
      </w:rPr>
      <w:fldChar w:fldCharType="end"/>
    </w:r>
  </w:p>
  <w:p w:rsidR="00AE0B64" w:rsidRPr="000936C7" w:rsidRDefault="00AE0B64"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506356">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56421"/>
    <w:rsid w:val="000602D1"/>
    <w:rsid w:val="00067684"/>
    <w:rsid w:val="00071AE1"/>
    <w:rsid w:val="000735F2"/>
    <w:rsid w:val="00074C2A"/>
    <w:rsid w:val="00086142"/>
    <w:rsid w:val="00090AF8"/>
    <w:rsid w:val="00091F7D"/>
    <w:rsid w:val="000936C7"/>
    <w:rsid w:val="000953FB"/>
    <w:rsid w:val="000A1CD9"/>
    <w:rsid w:val="000A4CA7"/>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1BB8"/>
    <w:rsid w:val="001122B2"/>
    <w:rsid w:val="0011240C"/>
    <w:rsid w:val="0011285A"/>
    <w:rsid w:val="00113BA0"/>
    <w:rsid w:val="0012121E"/>
    <w:rsid w:val="001244AB"/>
    <w:rsid w:val="00125656"/>
    <w:rsid w:val="00125787"/>
    <w:rsid w:val="00130599"/>
    <w:rsid w:val="00131509"/>
    <w:rsid w:val="00131F04"/>
    <w:rsid w:val="00133919"/>
    <w:rsid w:val="00133CD3"/>
    <w:rsid w:val="001346F0"/>
    <w:rsid w:val="00135A2C"/>
    <w:rsid w:val="001371BD"/>
    <w:rsid w:val="00140403"/>
    <w:rsid w:val="00142850"/>
    <w:rsid w:val="00143AB7"/>
    <w:rsid w:val="00144758"/>
    <w:rsid w:val="00155B63"/>
    <w:rsid w:val="00157258"/>
    <w:rsid w:val="001578D0"/>
    <w:rsid w:val="001665C9"/>
    <w:rsid w:val="00167048"/>
    <w:rsid w:val="001710BC"/>
    <w:rsid w:val="00171E91"/>
    <w:rsid w:val="001735BD"/>
    <w:rsid w:val="00173D3A"/>
    <w:rsid w:val="00174E6B"/>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1E78A0"/>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4F33"/>
    <w:rsid w:val="00266471"/>
    <w:rsid w:val="0027168B"/>
    <w:rsid w:val="002750B8"/>
    <w:rsid w:val="00277932"/>
    <w:rsid w:val="0028214F"/>
    <w:rsid w:val="00286E8B"/>
    <w:rsid w:val="00291E04"/>
    <w:rsid w:val="00293F6D"/>
    <w:rsid w:val="00296FCF"/>
    <w:rsid w:val="0029712D"/>
    <w:rsid w:val="00297577"/>
    <w:rsid w:val="002A0CF2"/>
    <w:rsid w:val="002A5F83"/>
    <w:rsid w:val="002B2BCF"/>
    <w:rsid w:val="002B5CBA"/>
    <w:rsid w:val="002C1553"/>
    <w:rsid w:val="002C2EDF"/>
    <w:rsid w:val="002C42C1"/>
    <w:rsid w:val="002C4BF3"/>
    <w:rsid w:val="002D6C94"/>
    <w:rsid w:val="002E3B23"/>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57C7A"/>
    <w:rsid w:val="003613D0"/>
    <w:rsid w:val="003622E7"/>
    <w:rsid w:val="00366982"/>
    <w:rsid w:val="00371BC6"/>
    <w:rsid w:val="0037388D"/>
    <w:rsid w:val="003739F5"/>
    <w:rsid w:val="003741DA"/>
    <w:rsid w:val="00375E10"/>
    <w:rsid w:val="00376B40"/>
    <w:rsid w:val="003933A2"/>
    <w:rsid w:val="00396EDD"/>
    <w:rsid w:val="003A1141"/>
    <w:rsid w:val="003A13E7"/>
    <w:rsid w:val="003C0D9E"/>
    <w:rsid w:val="003C3140"/>
    <w:rsid w:val="003C3FBF"/>
    <w:rsid w:val="003C6D09"/>
    <w:rsid w:val="003D2724"/>
    <w:rsid w:val="003D3C76"/>
    <w:rsid w:val="003D49B0"/>
    <w:rsid w:val="003D6454"/>
    <w:rsid w:val="003E0E29"/>
    <w:rsid w:val="003E2037"/>
    <w:rsid w:val="003E3369"/>
    <w:rsid w:val="003E368D"/>
    <w:rsid w:val="003E6A4D"/>
    <w:rsid w:val="003F1123"/>
    <w:rsid w:val="003F5ACE"/>
    <w:rsid w:val="003F7540"/>
    <w:rsid w:val="00400CCD"/>
    <w:rsid w:val="0040300E"/>
    <w:rsid w:val="004030A8"/>
    <w:rsid w:val="00403E0A"/>
    <w:rsid w:val="00405E7B"/>
    <w:rsid w:val="00414B32"/>
    <w:rsid w:val="00420EB9"/>
    <w:rsid w:val="004239B8"/>
    <w:rsid w:val="00425373"/>
    <w:rsid w:val="00426168"/>
    <w:rsid w:val="00430D0F"/>
    <w:rsid w:val="00435687"/>
    <w:rsid w:val="00443133"/>
    <w:rsid w:val="00444E4B"/>
    <w:rsid w:val="004461F3"/>
    <w:rsid w:val="004477BA"/>
    <w:rsid w:val="004503DD"/>
    <w:rsid w:val="00451667"/>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2086"/>
    <w:rsid w:val="00483BC1"/>
    <w:rsid w:val="0049111C"/>
    <w:rsid w:val="00494EDC"/>
    <w:rsid w:val="004A0348"/>
    <w:rsid w:val="004A7182"/>
    <w:rsid w:val="004B004E"/>
    <w:rsid w:val="004C3F3A"/>
    <w:rsid w:val="004D205A"/>
    <w:rsid w:val="004D29D4"/>
    <w:rsid w:val="004D3248"/>
    <w:rsid w:val="004D72E7"/>
    <w:rsid w:val="004D7C91"/>
    <w:rsid w:val="004E66F0"/>
    <w:rsid w:val="004F0997"/>
    <w:rsid w:val="004F2818"/>
    <w:rsid w:val="004F398E"/>
    <w:rsid w:val="00506356"/>
    <w:rsid w:val="0050796C"/>
    <w:rsid w:val="00511B46"/>
    <w:rsid w:val="005139D1"/>
    <w:rsid w:val="0051446D"/>
    <w:rsid w:val="00514D52"/>
    <w:rsid w:val="00515E10"/>
    <w:rsid w:val="0051718A"/>
    <w:rsid w:val="00522526"/>
    <w:rsid w:val="00522C2D"/>
    <w:rsid w:val="005449C9"/>
    <w:rsid w:val="005477D3"/>
    <w:rsid w:val="00554385"/>
    <w:rsid w:val="00557C1B"/>
    <w:rsid w:val="0056114E"/>
    <w:rsid w:val="005626D7"/>
    <w:rsid w:val="005712E1"/>
    <w:rsid w:val="005737AE"/>
    <w:rsid w:val="00574C1D"/>
    <w:rsid w:val="00583E85"/>
    <w:rsid w:val="005844A4"/>
    <w:rsid w:val="005851A4"/>
    <w:rsid w:val="00594E1F"/>
    <w:rsid w:val="005A4229"/>
    <w:rsid w:val="005A497B"/>
    <w:rsid w:val="005A4FA5"/>
    <w:rsid w:val="005B05D5"/>
    <w:rsid w:val="005B1FC2"/>
    <w:rsid w:val="005B703E"/>
    <w:rsid w:val="005B754F"/>
    <w:rsid w:val="005B7F2F"/>
    <w:rsid w:val="005C6A2C"/>
    <w:rsid w:val="005D0C1D"/>
    <w:rsid w:val="005D1984"/>
    <w:rsid w:val="005D24C5"/>
    <w:rsid w:val="005D3447"/>
    <w:rsid w:val="005D5EFC"/>
    <w:rsid w:val="005E36B4"/>
    <w:rsid w:val="005E414F"/>
    <w:rsid w:val="005E47DB"/>
    <w:rsid w:val="005F5598"/>
    <w:rsid w:val="00600F3F"/>
    <w:rsid w:val="006020B4"/>
    <w:rsid w:val="00603161"/>
    <w:rsid w:val="00606492"/>
    <w:rsid w:val="00610C01"/>
    <w:rsid w:val="00612732"/>
    <w:rsid w:val="006145B0"/>
    <w:rsid w:val="0061707C"/>
    <w:rsid w:val="006178D8"/>
    <w:rsid w:val="00621648"/>
    <w:rsid w:val="0062276A"/>
    <w:rsid w:val="0062347B"/>
    <w:rsid w:val="00626C5C"/>
    <w:rsid w:val="006428B8"/>
    <w:rsid w:val="00647D78"/>
    <w:rsid w:val="00650099"/>
    <w:rsid w:val="00653651"/>
    <w:rsid w:val="006549AD"/>
    <w:rsid w:val="006616AD"/>
    <w:rsid w:val="00663C66"/>
    <w:rsid w:val="006646E0"/>
    <w:rsid w:val="00671A08"/>
    <w:rsid w:val="00672F63"/>
    <w:rsid w:val="0067550E"/>
    <w:rsid w:val="0067603D"/>
    <w:rsid w:val="00676DA7"/>
    <w:rsid w:val="006859D6"/>
    <w:rsid w:val="006862FE"/>
    <w:rsid w:val="00687A0E"/>
    <w:rsid w:val="00687DAF"/>
    <w:rsid w:val="00695DE9"/>
    <w:rsid w:val="00696EEB"/>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373D"/>
    <w:rsid w:val="006E45BB"/>
    <w:rsid w:val="006E6D08"/>
    <w:rsid w:val="006F0AC4"/>
    <w:rsid w:val="006F2305"/>
    <w:rsid w:val="006F680C"/>
    <w:rsid w:val="006F7758"/>
    <w:rsid w:val="007002A2"/>
    <w:rsid w:val="00700BBC"/>
    <w:rsid w:val="007015E0"/>
    <w:rsid w:val="00705C71"/>
    <w:rsid w:val="00712C4C"/>
    <w:rsid w:val="00714FA9"/>
    <w:rsid w:val="00722C25"/>
    <w:rsid w:val="00725909"/>
    <w:rsid w:val="00740641"/>
    <w:rsid w:val="00745296"/>
    <w:rsid w:val="007508F1"/>
    <w:rsid w:val="007511C0"/>
    <w:rsid w:val="00754B4F"/>
    <w:rsid w:val="0075630B"/>
    <w:rsid w:val="00757C15"/>
    <w:rsid w:val="0076064F"/>
    <w:rsid w:val="0076103B"/>
    <w:rsid w:val="00773170"/>
    <w:rsid w:val="00773A54"/>
    <w:rsid w:val="0077717D"/>
    <w:rsid w:val="007809C6"/>
    <w:rsid w:val="00786309"/>
    <w:rsid w:val="007900A2"/>
    <w:rsid w:val="00796DC2"/>
    <w:rsid w:val="007970F2"/>
    <w:rsid w:val="007A12E9"/>
    <w:rsid w:val="007B04DF"/>
    <w:rsid w:val="007B478E"/>
    <w:rsid w:val="007B68CD"/>
    <w:rsid w:val="007B7E39"/>
    <w:rsid w:val="007D788A"/>
    <w:rsid w:val="007E0D2A"/>
    <w:rsid w:val="007E424B"/>
    <w:rsid w:val="007E62CD"/>
    <w:rsid w:val="007F0C9E"/>
    <w:rsid w:val="00800934"/>
    <w:rsid w:val="00800AB5"/>
    <w:rsid w:val="008024FB"/>
    <w:rsid w:val="00802A19"/>
    <w:rsid w:val="0080503B"/>
    <w:rsid w:val="008058C4"/>
    <w:rsid w:val="008110C9"/>
    <w:rsid w:val="00811533"/>
    <w:rsid w:val="00811A89"/>
    <w:rsid w:val="00813711"/>
    <w:rsid w:val="00813922"/>
    <w:rsid w:val="00822822"/>
    <w:rsid w:val="008335FB"/>
    <w:rsid w:val="00837018"/>
    <w:rsid w:val="00837046"/>
    <w:rsid w:val="00851191"/>
    <w:rsid w:val="00855A96"/>
    <w:rsid w:val="0085604C"/>
    <w:rsid w:val="00856E50"/>
    <w:rsid w:val="00863191"/>
    <w:rsid w:val="008653C8"/>
    <w:rsid w:val="00871F7F"/>
    <w:rsid w:val="008738DF"/>
    <w:rsid w:val="0087588E"/>
    <w:rsid w:val="008759F1"/>
    <w:rsid w:val="00877F25"/>
    <w:rsid w:val="00885754"/>
    <w:rsid w:val="008863C5"/>
    <w:rsid w:val="0088708F"/>
    <w:rsid w:val="00896841"/>
    <w:rsid w:val="008B2D9A"/>
    <w:rsid w:val="008B3057"/>
    <w:rsid w:val="008B3406"/>
    <w:rsid w:val="008C013E"/>
    <w:rsid w:val="008C75D3"/>
    <w:rsid w:val="008D11C2"/>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1BEF"/>
    <w:rsid w:val="00933576"/>
    <w:rsid w:val="00934F6E"/>
    <w:rsid w:val="0093777F"/>
    <w:rsid w:val="00937B11"/>
    <w:rsid w:val="00937EDF"/>
    <w:rsid w:val="00940572"/>
    <w:rsid w:val="00943143"/>
    <w:rsid w:val="00943860"/>
    <w:rsid w:val="00944784"/>
    <w:rsid w:val="00952E42"/>
    <w:rsid w:val="00960281"/>
    <w:rsid w:val="00961709"/>
    <w:rsid w:val="00964C8D"/>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6D3B"/>
    <w:rsid w:val="009F01EF"/>
    <w:rsid w:val="009F0A79"/>
    <w:rsid w:val="009F2E6C"/>
    <w:rsid w:val="009F3FA6"/>
    <w:rsid w:val="009F499A"/>
    <w:rsid w:val="00A12CF9"/>
    <w:rsid w:val="00A1320C"/>
    <w:rsid w:val="00A15B75"/>
    <w:rsid w:val="00A16B90"/>
    <w:rsid w:val="00A16E2B"/>
    <w:rsid w:val="00A1721E"/>
    <w:rsid w:val="00A17FB4"/>
    <w:rsid w:val="00A201D5"/>
    <w:rsid w:val="00A20C8D"/>
    <w:rsid w:val="00A3356F"/>
    <w:rsid w:val="00A362B3"/>
    <w:rsid w:val="00A36524"/>
    <w:rsid w:val="00A425EA"/>
    <w:rsid w:val="00A4371D"/>
    <w:rsid w:val="00A53059"/>
    <w:rsid w:val="00A54C87"/>
    <w:rsid w:val="00A61D00"/>
    <w:rsid w:val="00A6505E"/>
    <w:rsid w:val="00A721E8"/>
    <w:rsid w:val="00A73538"/>
    <w:rsid w:val="00A755FC"/>
    <w:rsid w:val="00A7618F"/>
    <w:rsid w:val="00A77F6B"/>
    <w:rsid w:val="00A8005E"/>
    <w:rsid w:val="00A81269"/>
    <w:rsid w:val="00A86560"/>
    <w:rsid w:val="00A92139"/>
    <w:rsid w:val="00A94D43"/>
    <w:rsid w:val="00A97389"/>
    <w:rsid w:val="00AA0E6A"/>
    <w:rsid w:val="00AB00A3"/>
    <w:rsid w:val="00AC4D35"/>
    <w:rsid w:val="00AC78E4"/>
    <w:rsid w:val="00AC7E81"/>
    <w:rsid w:val="00AD505D"/>
    <w:rsid w:val="00AE0B64"/>
    <w:rsid w:val="00AE3A45"/>
    <w:rsid w:val="00AE462D"/>
    <w:rsid w:val="00AE6320"/>
    <w:rsid w:val="00AE6CAD"/>
    <w:rsid w:val="00AE7C42"/>
    <w:rsid w:val="00AF6AFB"/>
    <w:rsid w:val="00B0475B"/>
    <w:rsid w:val="00B07E75"/>
    <w:rsid w:val="00B10C28"/>
    <w:rsid w:val="00B14C22"/>
    <w:rsid w:val="00B153EE"/>
    <w:rsid w:val="00B15669"/>
    <w:rsid w:val="00B20C0A"/>
    <w:rsid w:val="00B23E4F"/>
    <w:rsid w:val="00B24244"/>
    <w:rsid w:val="00B335E3"/>
    <w:rsid w:val="00B37BAE"/>
    <w:rsid w:val="00B415E7"/>
    <w:rsid w:val="00B422AF"/>
    <w:rsid w:val="00B4340D"/>
    <w:rsid w:val="00B50CA5"/>
    <w:rsid w:val="00B56583"/>
    <w:rsid w:val="00B60608"/>
    <w:rsid w:val="00B60D39"/>
    <w:rsid w:val="00B67B34"/>
    <w:rsid w:val="00B70D14"/>
    <w:rsid w:val="00B722CF"/>
    <w:rsid w:val="00B7524B"/>
    <w:rsid w:val="00B75847"/>
    <w:rsid w:val="00B81D2E"/>
    <w:rsid w:val="00B84046"/>
    <w:rsid w:val="00BA1AE0"/>
    <w:rsid w:val="00BA6EFA"/>
    <w:rsid w:val="00BB3C42"/>
    <w:rsid w:val="00BB4437"/>
    <w:rsid w:val="00BB67AD"/>
    <w:rsid w:val="00BB703B"/>
    <w:rsid w:val="00BC1D18"/>
    <w:rsid w:val="00BC313E"/>
    <w:rsid w:val="00BC50F1"/>
    <w:rsid w:val="00BD2FB8"/>
    <w:rsid w:val="00BE0A33"/>
    <w:rsid w:val="00BE739A"/>
    <w:rsid w:val="00BF055D"/>
    <w:rsid w:val="00BF07BF"/>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4A3D"/>
    <w:rsid w:val="00C95738"/>
    <w:rsid w:val="00C95C92"/>
    <w:rsid w:val="00CA0068"/>
    <w:rsid w:val="00CA0496"/>
    <w:rsid w:val="00CA7FAB"/>
    <w:rsid w:val="00CB0C8A"/>
    <w:rsid w:val="00CB16E9"/>
    <w:rsid w:val="00CB2A5C"/>
    <w:rsid w:val="00CB512B"/>
    <w:rsid w:val="00CC5199"/>
    <w:rsid w:val="00CC7A6E"/>
    <w:rsid w:val="00CD53D4"/>
    <w:rsid w:val="00CD5639"/>
    <w:rsid w:val="00CE3E16"/>
    <w:rsid w:val="00CE6962"/>
    <w:rsid w:val="00D063E1"/>
    <w:rsid w:val="00D06F4C"/>
    <w:rsid w:val="00D1203B"/>
    <w:rsid w:val="00D1514C"/>
    <w:rsid w:val="00D15601"/>
    <w:rsid w:val="00D17D8B"/>
    <w:rsid w:val="00D23542"/>
    <w:rsid w:val="00D24B53"/>
    <w:rsid w:val="00D2521D"/>
    <w:rsid w:val="00D32254"/>
    <w:rsid w:val="00D34AD9"/>
    <w:rsid w:val="00D36084"/>
    <w:rsid w:val="00D4281B"/>
    <w:rsid w:val="00D47BE4"/>
    <w:rsid w:val="00D502AB"/>
    <w:rsid w:val="00D51C68"/>
    <w:rsid w:val="00D523BF"/>
    <w:rsid w:val="00D54876"/>
    <w:rsid w:val="00D55B90"/>
    <w:rsid w:val="00D55F15"/>
    <w:rsid w:val="00D607C1"/>
    <w:rsid w:val="00D609A1"/>
    <w:rsid w:val="00D61A3C"/>
    <w:rsid w:val="00D6247C"/>
    <w:rsid w:val="00D63409"/>
    <w:rsid w:val="00D6577F"/>
    <w:rsid w:val="00D72C09"/>
    <w:rsid w:val="00D761D9"/>
    <w:rsid w:val="00D77710"/>
    <w:rsid w:val="00D77BB1"/>
    <w:rsid w:val="00D822BC"/>
    <w:rsid w:val="00D837B0"/>
    <w:rsid w:val="00D85B62"/>
    <w:rsid w:val="00D85EA2"/>
    <w:rsid w:val="00D8624C"/>
    <w:rsid w:val="00D87CFE"/>
    <w:rsid w:val="00D94449"/>
    <w:rsid w:val="00D97286"/>
    <w:rsid w:val="00DA0DB4"/>
    <w:rsid w:val="00DA1213"/>
    <w:rsid w:val="00DA28E5"/>
    <w:rsid w:val="00DA2ED0"/>
    <w:rsid w:val="00DA42FA"/>
    <w:rsid w:val="00DA48B3"/>
    <w:rsid w:val="00DA4AB2"/>
    <w:rsid w:val="00DA55CC"/>
    <w:rsid w:val="00DB01AE"/>
    <w:rsid w:val="00DB51D7"/>
    <w:rsid w:val="00DB72C9"/>
    <w:rsid w:val="00DD1F44"/>
    <w:rsid w:val="00DD66D5"/>
    <w:rsid w:val="00DD7CF3"/>
    <w:rsid w:val="00DE086F"/>
    <w:rsid w:val="00DE372E"/>
    <w:rsid w:val="00DE51B9"/>
    <w:rsid w:val="00DE637C"/>
    <w:rsid w:val="00DF1B2B"/>
    <w:rsid w:val="00DF28BC"/>
    <w:rsid w:val="00DF5852"/>
    <w:rsid w:val="00E0006B"/>
    <w:rsid w:val="00E02A4D"/>
    <w:rsid w:val="00E07B21"/>
    <w:rsid w:val="00E11DB5"/>
    <w:rsid w:val="00E123EB"/>
    <w:rsid w:val="00E12F8B"/>
    <w:rsid w:val="00E13188"/>
    <w:rsid w:val="00E20FD1"/>
    <w:rsid w:val="00E230D1"/>
    <w:rsid w:val="00E276D9"/>
    <w:rsid w:val="00E31ADD"/>
    <w:rsid w:val="00E323FF"/>
    <w:rsid w:val="00E4265B"/>
    <w:rsid w:val="00E45753"/>
    <w:rsid w:val="00E469DC"/>
    <w:rsid w:val="00E47B2D"/>
    <w:rsid w:val="00E5557A"/>
    <w:rsid w:val="00E579EC"/>
    <w:rsid w:val="00E603AA"/>
    <w:rsid w:val="00E62608"/>
    <w:rsid w:val="00E6415E"/>
    <w:rsid w:val="00E654C2"/>
    <w:rsid w:val="00E66C5E"/>
    <w:rsid w:val="00E67667"/>
    <w:rsid w:val="00E73974"/>
    <w:rsid w:val="00E7494F"/>
    <w:rsid w:val="00E7698D"/>
    <w:rsid w:val="00E76EAE"/>
    <w:rsid w:val="00E77D69"/>
    <w:rsid w:val="00E81E97"/>
    <w:rsid w:val="00E86F38"/>
    <w:rsid w:val="00E92434"/>
    <w:rsid w:val="00E96C9E"/>
    <w:rsid w:val="00E9785C"/>
    <w:rsid w:val="00EA0D82"/>
    <w:rsid w:val="00EA1F84"/>
    <w:rsid w:val="00EA7985"/>
    <w:rsid w:val="00EB0565"/>
    <w:rsid w:val="00EB0827"/>
    <w:rsid w:val="00EB2698"/>
    <w:rsid w:val="00EB2BF8"/>
    <w:rsid w:val="00EB327D"/>
    <w:rsid w:val="00EB3A46"/>
    <w:rsid w:val="00EB6368"/>
    <w:rsid w:val="00EB73E3"/>
    <w:rsid w:val="00EC1FEA"/>
    <w:rsid w:val="00EC29AE"/>
    <w:rsid w:val="00EC3602"/>
    <w:rsid w:val="00ED0AC6"/>
    <w:rsid w:val="00ED7524"/>
    <w:rsid w:val="00EF0329"/>
    <w:rsid w:val="00EF4618"/>
    <w:rsid w:val="00F060ED"/>
    <w:rsid w:val="00F06B7E"/>
    <w:rsid w:val="00F07290"/>
    <w:rsid w:val="00F1028A"/>
    <w:rsid w:val="00F237F2"/>
    <w:rsid w:val="00F2480B"/>
    <w:rsid w:val="00F31B62"/>
    <w:rsid w:val="00F33450"/>
    <w:rsid w:val="00F340AB"/>
    <w:rsid w:val="00F47155"/>
    <w:rsid w:val="00F51CD6"/>
    <w:rsid w:val="00F54C36"/>
    <w:rsid w:val="00F56739"/>
    <w:rsid w:val="00F600A2"/>
    <w:rsid w:val="00F60338"/>
    <w:rsid w:val="00F63EBB"/>
    <w:rsid w:val="00F65CF8"/>
    <w:rsid w:val="00F7090A"/>
    <w:rsid w:val="00F7664A"/>
    <w:rsid w:val="00F77B47"/>
    <w:rsid w:val="00F80C50"/>
    <w:rsid w:val="00F8106D"/>
    <w:rsid w:val="00F84CFA"/>
    <w:rsid w:val="00F86A4D"/>
    <w:rsid w:val="00F90DFF"/>
    <w:rsid w:val="00F94070"/>
    <w:rsid w:val="00FA2449"/>
    <w:rsid w:val="00FB0F16"/>
    <w:rsid w:val="00FB6442"/>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 w:val="00FF70F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467363806">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76549745">
      <w:bodyDiv w:val="1"/>
      <w:marLeft w:val="0"/>
      <w:marRight w:val="0"/>
      <w:marTop w:val="0"/>
      <w:marBottom w:val="0"/>
      <w:divBdr>
        <w:top w:val="none" w:sz="0" w:space="0" w:color="auto"/>
        <w:left w:val="none" w:sz="0" w:space="0" w:color="auto"/>
        <w:bottom w:val="none" w:sz="0" w:space="0" w:color="auto"/>
        <w:right w:val="none" w:sz="0" w:space="0" w:color="auto"/>
      </w:divBdr>
      <w:divsChild>
        <w:div w:id="126969316">
          <w:marLeft w:val="0"/>
          <w:marRight w:val="0"/>
          <w:marTop w:val="0"/>
          <w:marBottom w:val="0"/>
          <w:divBdr>
            <w:top w:val="none" w:sz="0" w:space="0" w:color="auto"/>
            <w:left w:val="none" w:sz="0" w:space="0" w:color="auto"/>
            <w:bottom w:val="none" w:sz="0" w:space="0" w:color="auto"/>
            <w:right w:val="none" w:sz="0" w:space="0" w:color="auto"/>
          </w:divBdr>
        </w:div>
        <w:div w:id="48572448">
          <w:marLeft w:val="240"/>
          <w:marRight w:val="0"/>
          <w:marTop w:val="0"/>
          <w:marBottom w:val="0"/>
          <w:divBdr>
            <w:top w:val="none" w:sz="0" w:space="0" w:color="auto"/>
            <w:left w:val="none" w:sz="0" w:space="0" w:color="auto"/>
            <w:bottom w:val="none" w:sz="0" w:space="0" w:color="auto"/>
            <w:right w:val="none" w:sz="0" w:space="0" w:color="auto"/>
          </w:divBdr>
          <w:divsChild>
            <w:div w:id="1057625927">
              <w:marLeft w:val="0"/>
              <w:marRight w:val="0"/>
              <w:marTop w:val="0"/>
              <w:marBottom w:val="0"/>
              <w:divBdr>
                <w:top w:val="none" w:sz="0" w:space="0" w:color="auto"/>
                <w:left w:val="none" w:sz="0" w:space="0" w:color="auto"/>
                <w:bottom w:val="none" w:sz="0" w:space="0" w:color="auto"/>
                <w:right w:val="none" w:sz="0" w:space="0" w:color="auto"/>
              </w:divBdr>
              <w:divsChild>
                <w:div w:id="1059596336">
                  <w:marLeft w:val="0"/>
                  <w:marRight w:val="0"/>
                  <w:marTop w:val="0"/>
                  <w:marBottom w:val="0"/>
                  <w:divBdr>
                    <w:top w:val="none" w:sz="0" w:space="0" w:color="auto"/>
                    <w:left w:val="none" w:sz="0" w:space="0" w:color="auto"/>
                    <w:bottom w:val="none" w:sz="0" w:space="0" w:color="auto"/>
                    <w:right w:val="none" w:sz="0" w:space="0" w:color="auto"/>
                  </w:divBdr>
                  <w:divsChild>
                    <w:div w:id="1986083742">
                      <w:marLeft w:val="0"/>
                      <w:marRight w:val="0"/>
                      <w:marTop w:val="0"/>
                      <w:marBottom w:val="0"/>
                      <w:divBdr>
                        <w:top w:val="none" w:sz="0" w:space="0" w:color="auto"/>
                        <w:left w:val="none" w:sz="0" w:space="0" w:color="auto"/>
                        <w:bottom w:val="none" w:sz="0" w:space="0" w:color="auto"/>
                        <w:right w:val="none" w:sz="0" w:space="0" w:color="auto"/>
                      </w:divBdr>
                    </w:div>
                    <w:div w:id="596862193">
                      <w:marLeft w:val="240"/>
                      <w:marRight w:val="0"/>
                      <w:marTop w:val="0"/>
                      <w:marBottom w:val="0"/>
                      <w:divBdr>
                        <w:top w:val="none" w:sz="0" w:space="0" w:color="auto"/>
                        <w:left w:val="none" w:sz="0" w:space="0" w:color="auto"/>
                        <w:bottom w:val="none" w:sz="0" w:space="0" w:color="auto"/>
                        <w:right w:val="none" w:sz="0" w:space="0" w:color="auto"/>
                      </w:divBdr>
                      <w:divsChild>
                        <w:div w:id="744301755">
                          <w:marLeft w:val="0"/>
                          <w:marRight w:val="0"/>
                          <w:marTop w:val="0"/>
                          <w:marBottom w:val="0"/>
                          <w:divBdr>
                            <w:top w:val="none" w:sz="0" w:space="0" w:color="auto"/>
                            <w:left w:val="none" w:sz="0" w:space="0" w:color="auto"/>
                            <w:bottom w:val="none" w:sz="0" w:space="0" w:color="auto"/>
                            <w:right w:val="none" w:sz="0" w:space="0" w:color="auto"/>
                          </w:divBdr>
                        </w:div>
                        <w:div w:id="980623473">
                          <w:marLeft w:val="0"/>
                          <w:marRight w:val="0"/>
                          <w:marTop w:val="0"/>
                          <w:marBottom w:val="0"/>
                          <w:divBdr>
                            <w:top w:val="none" w:sz="0" w:space="0" w:color="auto"/>
                            <w:left w:val="none" w:sz="0" w:space="0" w:color="auto"/>
                            <w:bottom w:val="none" w:sz="0" w:space="0" w:color="auto"/>
                            <w:right w:val="none" w:sz="0" w:space="0" w:color="auto"/>
                          </w:divBdr>
                        </w:div>
                        <w:div w:id="508955518">
                          <w:marLeft w:val="0"/>
                          <w:marRight w:val="0"/>
                          <w:marTop w:val="0"/>
                          <w:marBottom w:val="0"/>
                          <w:divBdr>
                            <w:top w:val="none" w:sz="0" w:space="0" w:color="auto"/>
                            <w:left w:val="none" w:sz="0" w:space="0" w:color="auto"/>
                            <w:bottom w:val="none" w:sz="0" w:space="0" w:color="auto"/>
                            <w:right w:val="none" w:sz="0" w:space="0" w:color="auto"/>
                          </w:divBdr>
                        </w:div>
                        <w:div w:id="1785927775">
                          <w:marLeft w:val="0"/>
                          <w:marRight w:val="0"/>
                          <w:marTop w:val="0"/>
                          <w:marBottom w:val="0"/>
                          <w:divBdr>
                            <w:top w:val="none" w:sz="0" w:space="0" w:color="auto"/>
                            <w:left w:val="none" w:sz="0" w:space="0" w:color="auto"/>
                            <w:bottom w:val="none" w:sz="0" w:space="0" w:color="auto"/>
                            <w:right w:val="none" w:sz="0" w:space="0" w:color="auto"/>
                          </w:divBdr>
                        </w:div>
                        <w:div w:id="88087966">
                          <w:marLeft w:val="0"/>
                          <w:marRight w:val="0"/>
                          <w:marTop w:val="0"/>
                          <w:marBottom w:val="0"/>
                          <w:divBdr>
                            <w:top w:val="none" w:sz="0" w:space="0" w:color="auto"/>
                            <w:left w:val="none" w:sz="0" w:space="0" w:color="auto"/>
                            <w:bottom w:val="none" w:sz="0" w:space="0" w:color="auto"/>
                            <w:right w:val="none" w:sz="0" w:space="0" w:color="auto"/>
                          </w:divBdr>
                        </w:div>
                        <w:div w:id="1081030112">
                          <w:marLeft w:val="0"/>
                          <w:marRight w:val="0"/>
                          <w:marTop w:val="0"/>
                          <w:marBottom w:val="0"/>
                          <w:divBdr>
                            <w:top w:val="none" w:sz="0" w:space="0" w:color="auto"/>
                            <w:left w:val="none" w:sz="0" w:space="0" w:color="auto"/>
                            <w:bottom w:val="none" w:sz="0" w:space="0" w:color="auto"/>
                            <w:right w:val="none" w:sz="0" w:space="0" w:color="auto"/>
                          </w:divBdr>
                        </w:div>
                        <w:div w:id="1679114069">
                          <w:marLeft w:val="0"/>
                          <w:marRight w:val="0"/>
                          <w:marTop w:val="0"/>
                          <w:marBottom w:val="0"/>
                          <w:divBdr>
                            <w:top w:val="none" w:sz="0" w:space="0" w:color="auto"/>
                            <w:left w:val="none" w:sz="0" w:space="0" w:color="auto"/>
                            <w:bottom w:val="none" w:sz="0" w:space="0" w:color="auto"/>
                            <w:right w:val="none" w:sz="0" w:space="0" w:color="auto"/>
                          </w:divBdr>
                        </w:div>
                        <w:div w:id="1165433115">
                          <w:marLeft w:val="0"/>
                          <w:marRight w:val="0"/>
                          <w:marTop w:val="0"/>
                          <w:marBottom w:val="0"/>
                          <w:divBdr>
                            <w:top w:val="none" w:sz="0" w:space="0" w:color="auto"/>
                            <w:left w:val="none" w:sz="0" w:space="0" w:color="auto"/>
                            <w:bottom w:val="none" w:sz="0" w:space="0" w:color="auto"/>
                            <w:right w:val="none" w:sz="0" w:space="0" w:color="auto"/>
                          </w:divBdr>
                        </w:div>
                        <w:div w:id="542013963">
                          <w:marLeft w:val="0"/>
                          <w:marRight w:val="0"/>
                          <w:marTop w:val="0"/>
                          <w:marBottom w:val="0"/>
                          <w:divBdr>
                            <w:top w:val="none" w:sz="0" w:space="0" w:color="auto"/>
                            <w:left w:val="none" w:sz="0" w:space="0" w:color="auto"/>
                            <w:bottom w:val="none" w:sz="0" w:space="0" w:color="auto"/>
                            <w:right w:val="none" w:sz="0" w:space="0" w:color="auto"/>
                          </w:divBdr>
                        </w:div>
                        <w:div w:id="721366921">
                          <w:marLeft w:val="0"/>
                          <w:marRight w:val="0"/>
                          <w:marTop w:val="0"/>
                          <w:marBottom w:val="0"/>
                          <w:divBdr>
                            <w:top w:val="none" w:sz="0" w:space="0" w:color="auto"/>
                            <w:left w:val="none" w:sz="0" w:space="0" w:color="auto"/>
                            <w:bottom w:val="none" w:sz="0" w:space="0" w:color="auto"/>
                            <w:right w:val="none" w:sz="0" w:space="0" w:color="auto"/>
                          </w:divBdr>
                        </w:div>
                        <w:div w:id="602418013">
                          <w:marLeft w:val="0"/>
                          <w:marRight w:val="0"/>
                          <w:marTop w:val="0"/>
                          <w:marBottom w:val="0"/>
                          <w:divBdr>
                            <w:top w:val="none" w:sz="0" w:space="0" w:color="auto"/>
                            <w:left w:val="none" w:sz="0" w:space="0" w:color="auto"/>
                            <w:bottom w:val="none" w:sz="0" w:space="0" w:color="auto"/>
                            <w:right w:val="none" w:sz="0" w:space="0" w:color="auto"/>
                          </w:divBdr>
                        </w:div>
                        <w:div w:id="351953176">
                          <w:marLeft w:val="0"/>
                          <w:marRight w:val="0"/>
                          <w:marTop w:val="0"/>
                          <w:marBottom w:val="0"/>
                          <w:divBdr>
                            <w:top w:val="none" w:sz="0" w:space="0" w:color="auto"/>
                            <w:left w:val="none" w:sz="0" w:space="0" w:color="auto"/>
                            <w:bottom w:val="none" w:sz="0" w:space="0" w:color="auto"/>
                            <w:right w:val="none" w:sz="0" w:space="0" w:color="auto"/>
                          </w:divBdr>
                        </w:div>
                        <w:div w:id="1922786701">
                          <w:marLeft w:val="0"/>
                          <w:marRight w:val="0"/>
                          <w:marTop w:val="0"/>
                          <w:marBottom w:val="0"/>
                          <w:divBdr>
                            <w:top w:val="none" w:sz="0" w:space="0" w:color="auto"/>
                            <w:left w:val="none" w:sz="0" w:space="0" w:color="auto"/>
                            <w:bottom w:val="none" w:sz="0" w:space="0" w:color="auto"/>
                            <w:right w:val="none" w:sz="0" w:space="0" w:color="auto"/>
                          </w:divBdr>
                        </w:div>
                        <w:div w:id="40908016">
                          <w:marLeft w:val="0"/>
                          <w:marRight w:val="0"/>
                          <w:marTop w:val="0"/>
                          <w:marBottom w:val="0"/>
                          <w:divBdr>
                            <w:top w:val="none" w:sz="0" w:space="0" w:color="auto"/>
                            <w:left w:val="none" w:sz="0" w:space="0" w:color="auto"/>
                            <w:bottom w:val="none" w:sz="0" w:space="0" w:color="auto"/>
                            <w:right w:val="none" w:sz="0" w:space="0" w:color="auto"/>
                          </w:divBdr>
                        </w:div>
                        <w:div w:id="1743260520">
                          <w:marLeft w:val="0"/>
                          <w:marRight w:val="0"/>
                          <w:marTop w:val="0"/>
                          <w:marBottom w:val="0"/>
                          <w:divBdr>
                            <w:top w:val="none" w:sz="0" w:space="0" w:color="auto"/>
                            <w:left w:val="none" w:sz="0" w:space="0" w:color="auto"/>
                            <w:bottom w:val="none" w:sz="0" w:space="0" w:color="auto"/>
                            <w:right w:val="none" w:sz="0" w:space="0" w:color="auto"/>
                          </w:divBdr>
                        </w:div>
                        <w:div w:id="610556968">
                          <w:marLeft w:val="0"/>
                          <w:marRight w:val="0"/>
                          <w:marTop w:val="0"/>
                          <w:marBottom w:val="0"/>
                          <w:divBdr>
                            <w:top w:val="none" w:sz="0" w:space="0" w:color="auto"/>
                            <w:left w:val="none" w:sz="0" w:space="0" w:color="auto"/>
                            <w:bottom w:val="none" w:sz="0" w:space="0" w:color="auto"/>
                            <w:right w:val="none" w:sz="0" w:space="0" w:color="auto"/>
                          </w:divBdr>
                        </w:div>
                        <w:div w:id="83111568">
                          <w:marLeft w:val="0"/>
                          <w:marRight w:val="0"/>
                          <w:marTop w:val="0"/>
                          <w:marBottom w:val="0"/>
                          <w:divBdr>
                            <w:top w:val="none" w:sz="0" w:space="0" w:color="auto"/>
                            <w:left w:val="none" w:sz="0" w:space="0" w:color="auto"/>
                            <w:bottom w:val="none" w:sz="0" w:space="0" w:color="auto"/>
                            <w:right w:val="none" w:sz="0" w:space="0" w:color="auto"/>
                          </w:divBdr>
                        </w:div>
                        <w:div w:id="1510099479">
                          <w:marLeft w:val="0"/>
                          <w:marRight w:val="0"/>
                          <w:marTop w:val="0"/>
                          <w:marBottom w:val="0"/>
                          <w:divBdr>
                            <w:top w:val="none" w:sz="0" w:space="0" w:color="auto"/>
                            <w:left w:val="none" w:sz="0" w:space="0" w:color="auto"/>
                            <w:bottom w:val="none" w:sz="0" w:space="0" w:color="auto"/>
                            <w:right w:val="none" w:sz="0" w:space="0" w:color="auto"/>
                          </w:divBdr>
                        </w:div>
                        <w:div w:id="64376983">
                          <w:marLeft w:val="0"/>
                          <w:marRight w:val="0"/>
                          <w:marTop w:val="0"/>
                          <w:marBottom w:val="0"/>
                          <w:divBdr>
                            <w:top w:val="none" w:sz="0" w:space="0" w:color="auto"/>
                            <w:left w:val="none" w:sz="0" w:space="0" w:color="auto"/>
                            <w:bottom w:val="none" w:sz="0" w:space="0" w:color="auto"/>
                            <w:right w:val="none" w:sz="0" w:space="0" w:color="auto"/>
                          </w:divBdr>
                        </w:div>
                        <w:div w:id="1567298026">
                          <w:marLeft w:val="0"/>
                          <w:marRight w:val="0"/>
                          <w:marTop w:val="0"/>
                          <w:marBottom w:val="0"/>
                          <w:divBdr>
                            <w:top w:val="none" w:sz="0" w:space="0" w:color="auto"/>
                            <w:left w:val="none" w:sz="0" w:space="0" w:color="auto"/>
                            <w:bottom w:val="none" w:sz="0" w:space="0" w:color="auto"/>
                            <w:right w:val="none" w:sz="0" w:space="0" w:color="auto"/>
                          </w:divBdr>
                        </w:div>
                        <w:div w:id="1131552965">
                          <w:marLeft w:val="0"/>
                          <w:marRight w:val="0"/>
                          <w:marTop w:val="0"/>
                          <w:marBottom w:val="0"/>
                          <w:divBdr>
                            <w:top w:val="none" w:sz="0" w:space="0" w:color="auto"/>
                            <w:left w:val="none" w:sz="0" w:space="0" w:color="auto"/>
                            <w:bottom w:val="none" w:sz="0" w:space="0" w:color="auto"/>
                            <w:right w:val="none" w:sz="0" w:space="0" w:color="auto"/>
                          </w:divBdr>
                        </w:div>
                        <w:div w:id="621692401">
                          <w:marLeft w:val="0"/>
                          <w:marRight w:val="0"/>
                          <w:marTop w:val="0"/>
                          <w:marBottom w:val="0"/>
                          <w:divBdr>
                            <w:top w:val="none" w:sz="0" w:space="0" w:color="auto"/>
                            <w:left w:val="none" w:sz="0" w:space="0" w:color="auto"/>
                            <w:bottom w:val="none" w:sz="0" w:space="0" w:color="auto"/>
                            <w:right w:val="none" w:sz="0" w:space="0" w:color="auto"/>
                          </w:divBdr>
                        </w:div>
                        <w:div w:id="1482498340">
                          <w:marLeft w:val="0"/>
                          <w:marRight w:val="0"/>
                          <w:marTop w:val="0"/>
                          <w:marBottom w:val="0"/>
                          <w:divBdr>
                            <w:top w:val="none" w:sz="0" w:space="0" w:color="auto"/>
                            <w:left w:val="none" w:sz="0" w:space="0" w:color="auto"/>
                            <w:bottom w:val="none" w:sz="0" w:space="0" w:color="auto"/>
                            <w:right w:val="none" w:sz="0" w:space="0" w:color="auto"/>
                          </w:divBdr>
                        </w:div>
                        <w:div w:id="8532151">
                          <w:marLeft w:val="0"/>
                          <w:marRight w:val="0"/>
                          <w:marTop w:val="0"/>
                          <w:marBottom w:val="0"/>
                          <w:divBdr>
                            <w:top w:val="none" w:sz="0" w:space="0" w:color="auto"/>
                            <w:left w:val="none" w:sz="0" w:space="0" w:color="auto"/>
                            <w:bottom w:val="none" w:sz="0" w:space="0" w:color="auto"/>
                            <w:right w:val="none" w:sz="0" w:space="0" w:color="auto"/>
                          </w:divBdr>
                        </w:div>
                        <w:div w:id="1723822574">
                          <w:marLeft w:val="0"/>
                          <w:marRight w:val="0"/>
                          <w:marTop w:val="0"/>
                          <w:marBottom w:val="0"/>
                          <w:divBdr>
                            <w:top w:val="none" w:sz="0" w:space="0" w:color="auto"/>
                            <w:left w:val="none" w:sz="0" w:space="0" w:color="auto"/>
                            <w:bottom w:val="none" w:sz="0" w:space="0" w:color="auto"/>
                            <w:right w:val="none" w:sz="0" w:space="0" w:color="auto"/>
                          </w:divBdr>
                        </w:div>
                        <w:div w:id="1556695595">
                          <w:marLeft w:val="0"/>
                          <w:marRight w:val="0"/>
                          <w:marTop w:val="0"/>
                          <w:marBottom w:val="0"/>
                          <w:divBdr>
                            <w:top w:val="none" w:sz="0" w:space="0" w:color="auto"/>
                            <w:left w:val="none" w:sz="0" w:space="0" w:color="auto"/>
                            <w:bottom w:val="none" w:sz="0" w:space="0" w:color="auto"/>
                            <w:right w:val="none" w:sz="0" w:space="0" w:color="auto"/>
                          </w:divBdr>
                        </w:div>
                        <w:div w:id="1693339235">
                          <w:marLeft w:val="0"/>
                          <w:marRight w:val="0"/>
                          <w:marTop w:val="0"/>
                          <w:marBottom w:val="0"/>
                          <w:divBdr>
                            <w:top w:val="none" w:sz="0" w:space="0" w:color="auto"/>
                            <w:left w:val="none" w:sz="0" w:space="0" w:color="auto"/>
                            <w:bottom w:val="none" w:sz="0" w:space="0" w:color="auto"/>
                            <w:right w:val="none" w:sz="0" w:space="0" w:color="auto"/>
                          </w:divBdr>
                        </w:div>
                        <w:div w:id="1024941122">
                          <w:marLeft w:val="0"/>
                          <w:marRight w:val="0"/>
                          <w:marTop w:val="0"/>
                          <w:marBottom w:val="0"/>
                          <w:divBdr>
                            <w:top w:val="none" w:sz="0" w:space="0" w:color="auto"/>
                            <w:left w:val="none" w:sz="0" w:space="0" w:color="auto"/>
                            <w:bottom w:val="none" w:sz="0" w:space="0" w:color="auto"/>
                            <w:right w:val="none" w:sz="0" w:space="0" w:color="auto"/>
                          </w:divBdr>
                        </w:div>
                        <w:div w:id="1981567083">
                          <w:marLeft w:val="0"/>
                          <w:marRight w:val="0"/>
                          <w:marTop w:val="0"/>
                          <w:marBottom w:val="0"/>
                          <w:divBdr>
                            <w:top w:val="none" w:sz="0" w:space="0" w:color="auto"/>
                            <w:left w:val="none" w:sz="0" w:space="0" w:color="auto"/>
                            <w:bottom w:val="none" w:sz="0" w:space="0" w:color="auto"/>
                            <w:right w:val="none" w:sz="0" w:space="0" w:color="auto"/>
                          </w:divBdr>
                        </w:div>
                        <w:div w:id="655958628">
                          <w:marLeft w:val="0"/>
                          <w:marRight w:val="0"/>
                          <w:marTop w:val="0"/>
                          <w:marBottom w:val="0"/>
                          <w:divBdr>
                            <w:top w:val="none" w:sz="0" w:space="0" w:color="auto"/>
                            <w:left w:val="none" w:sz="0" w:space="0" w:color="auto"/>
                            <w:bottom w:val="none" w:sz="0" w:space="0" w:color="auto"/>
                            <w:right w:val="none" w:sz="0" w:space="0" w:color="auto"/>
                          </w:divBdr>
                        </w:div>
                        <w:div w:id="1734305862">
                          <w:marLeft w:val="0"/>
                          <w:marRight w:val="0"/>
                          <w:marTop w:val="0"/>
                          <w:marBottom w:val="0"/>
                          <w:divBdr>
                            <w:top w:val="none" w:sz="0" w:space="0" w:color="auto"/>
                            <w:left w:val="none" w:sz="0" w:space="0" w:color="auto"/>
                            <w:bottom w:val="none" w:sz="0" w:space="0" w:color="auto"/>
                            <w:right w:val="none" w:sz="0" w:space="0" w:color="auto"/>
                          </w:divBdr>
                        </w:div>
                        <w:div w:id="2047363421">
                          <w:marLeft w:val="0"/>
                          <w:marRight w:val="0"/>
                          <w:marTop w:val="0"/>
                          <w:marBottom w:val="0"/>
                          <w:divBdr>
                            <w:top w:val="none" w:sz="0" w:space="0" w:color="auto"/>
                            <w:left w:val="none" w:sz="0" w:space="0" w:color="auto"/>
                            <w:bottom w:val="none" w:sz="0" w:space="0" w:color="auto"/>
                            <w:right w:val="none" w:sz="0" w:space="0" w:color="auto"/>
                          </w:divBdr>
                        </w:div>
                      </w:divsChild>
                    </w:div>
                    <w:div w:id="1417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90258">
          <w:marLeft w:val="0"/>
          <w:marRight w:val="0"/>
          <w:marTop w:val="0"/>
          <w:marBottom w:val="0"/>
          <w:divBdr>
            <w:top w:val="none" w:sz="0" w:space="0" w:color="auto"/>
            <w:left w:val="none" w:sz="0" w:space="0" w:color="auto"/>
            <w:bottom w:val="none" w:sz="0" w:space="0" w:color="auto"/>
            <w:right w:val="none" w:sz="0" w:space="0" w:color="auto"/>
          </w:divBdr>
        </w:div>
      </w:divsChild>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 w:id="210804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blattspinat.com/index.php/posts/bahnroulette" TargetMode="External"/><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bahn.de/zugradar" TargetMode="Externa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blattspinat.com/index.php/posts/bahnroulette" TargetMode="External"/><Relationship Id="rId33" Type="http://schemas.openxmlformats.org/officeDocument/2006/relationships/image" Target="media/image16.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aufzugswaechter.org"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xampp\htdocs\t2000doku\doku.docx" TargetMode="External"/><Relationship Id="rId24" Type="http://schemas.openxmlformats.org/officeDocument/2006/relationships/image" Target="media/image13.PNG"/><Relationship Id="rId32" Type="http://schemas.openxmlformats.org/officeDocument/2006/relationships/hyperlink" Target="http://www.deutschlands-bahnhoefe.de" TargetMode="External"/><Relationship Id="rId37" Type="http://schemas.openxmlformats.org/officeDocument/2006/relationships/image" Target="media/image18.png"/><Relationship Id="rId40"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hyperlink" Target="http://www.aufzugswaechter.org" TargetMode="External"/><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www.deutschlands-bahnhoefe.de"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hyperlink" Target="http://bahn.de/zugradar"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
    <b:Tag>col17</b:Tag>
    <b:SourceType>InternetSite</b:SourceType>
    <b:Guid>{4A79CD74-598F-4490-A7E4-A23F56A5DAF6}</b:Guid>
    <b:Author>
      <b:Author>
        <b:Corporate>colorlib</b:Corporate>
      </b:Author>
    </b:Author>
    <b:Title>Gentelella Alela!</b:Title>
    <b:InternetSiteTitle>colorlib.com</b:InternetSiteTitle>
    <b:URL>https://colorlib.com/polygon/gentelella/index.html</b:URL>
    <b:YearAccessed>2017</b:YearAccessed>
    <b:MonthAccessed>Juli</b:MonthAccessed>
    <b:DayAccessed>3</b:DayAccessed>
    <b:RefOrder>8</b:RefOrder>
  </b:Source>
  <b:Source>
    <b:Tag>Aut17</b:Tag>
    <b:SourceType>InternetSite</b:SourceType>
    <b:Guid>{DD876C8B-418F-44FE-98B5-923E92A247AD}</b:Guid>
    <b:Author>
      <b:Author>
        <b:NameList>
          <b:Person>
            <b:First>diverse Autoren</b:First>
          </b:Person>
        </b:NameList>
      </b:Author>
    </b:Author>
    <b:Title>Should I use OpenLayers or Leaflet?</b:Title>
    <b:InternetSiteTitle>Stackexchange</b:InternetSiteTitle>
    <b:URL>https://gis.stackexchange.com/questions/33918/should-i-use-openlayers-or-leaflet</b:URL>
    <b:YearAccessed>2017</b:YearAccessed>
    <b:MonthAccessed>August</b:MonthAccessed>
    <b:DayAccessed>9</b:DayAccessed>
    <b:Comments>englisch</b:Comments>
    <b:RefOrder>9</b:RefOrder>
  </b:Source>
</b:Sources>
</file>

<file path=customXml/itemProps1.xml><?xml version="1.0" encoding="utf-8"?>
<ds:datastoreItem xmlns:ds="http://schemas.openxmlformats.org/officeDocument/2006/customXml" ds:itemID="{878D29DC-CD27-4A7F-96B8-C29EE71C3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59</Pages>
  <Words>13179</Words>
  <Characters>83034</Characters>
  <Application>Microsoft Office Word</Application>
  <DocSecurity>0</DocSecurity>
  <Lines>691</Lines>
  <Paragraphs>192</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96021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43</cp:revision>
  <cp:lastPrinted>2017-08-25T10:07:00Z</cp:lastPrinted>
  <dcterms:created xsi:type="dcterms:W3CDTF">2016-08-29T08:44:00Z</dcterms:created>
  <dcterms:modified xsi:type="dcterms:W3CDTF">2017-08-29T07:12:00Z</dcterms:modified>
</cp:coreProperties>
</file>