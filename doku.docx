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8D187D">
              <w:rPr>
                <w:webHidden/>
              </w:rPr>
              <w:t>III</w:t>
            </w:r>
            <w:r w:rsidR="003A1141">
              <w:rPr>
                <w:webHidden/>
              </w:rPr>
              <w:fldChar w:fldCharType="end"/>
            </w:r>
          </w:hyperlink>
        </w:p>
        <w:p w:rsidR="003A1141" w:rsidRDefault="00E47B2D">
          <w:pPr>
            <w:pStyle w:val="Verzeichnis1"/>
            <w:rPr>
              <w:rFonts w:asciiTheme="minorHAnsi" w:eastAsiaTheme="minorEastAsia" w:hAnsiTheme="minorHAnsi" w:cstheme="minorBidi"/>
              <w:b w:val="0"/>
              <w:color w:val="auto"/>
              <w:szCs w:val="22"/>
            </w:rPr>
          </w:pPr>
          <w:hyperlink w:anchor="_Toc484172324" w:history="1">
            <w:r w:rsidR="003A1141" w:rsidRPr="00B64EDF">
              <w:rPr>
                <w:rStyle w:val="Hyperlink"/>
              </w:rPr>
              <w:t>Anlagenverzeichnis</w:t>
            </w:r>
            <w:r w:rsidR="003A1141">
              <w:rPr>
                <w:webHidden/>
              </w:rPr>
              <w:tab/>
            </w:r>
            <w:r w:rsidR="003A1141">
              <w:rPr>
                <w:webHidden/>
              </w:rPr>
              <w:fldChar w:fldCharType="begin"/>
            </w:r>
            <w:r w:rsidR="003A1141">
              <w:rPr>
                <w:webHidden/>
              </w:rPr>
              <w:instrText xml:space="preserve"> PAGEREF _Toc484172324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E47B2D">
          <w:pPr>
            <w:pStyle w:val="Verzeichnis1"/>
            <w:rPr>
              <w:rFonts w:asciiTheme="minorHAnsi" w:eastAsiaTheme="minorEastAsia" w:hAnsiTheme="minorHAnsi" w:cstheme="minorBidi"/>
              <w:b w:val="0"/>
              <w:color w:val="auto"/>
              <w:szCs w:val="22"/>
            </w:rPr>
          </w:pPr>
          <w:hyperlink w:anchor="_Toc484172325" w:history="1">
            <w:r w:rsidR="003A1141" w:rsidRPr="00B64EDF">
              <w:rPr>
                <w:rStyle w:val="Hyperlink"/>
              </w:rPr>
              <w:t>Abbildungsverzeichnis</w:t>
            </w:r>
            <w:r w:rsidR="003A1141">
              <w:rPr>
                <w:webHidden/>
              </w:rPr>
              <w:tab/>
            </w:r>
            <w:r w:rsidR="003A1141">
              <w:rPr>
                <w:webHidden/>
              </w:rPr>
              <w:fldChar w:fldCharType="begin"/>
            </w:r>
            <w:r w:rsidR="003A1141">
              <w:rPr>
                <w:webHidden/>
              </w:rPr>
              <w:instrText xml:space="preserve"> PAGEREF _Toc484172325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E47B2D">
          <w:pPr>
            <w:pStyle w:val="Verzeichnis1"/>
            <w:rPr>
              <w:rFonts w:asciiTheme="minorHAnsi" w:eastAsiaTheme="minorEastAsia" w:hAnsiTheme="minorHAnsi" w:cstheme="minorBidi"/>
              <w:b w:val="0"/>
              <w:color w:val="auto"/>
              <w:szCs w:val="22"/>
            </w:rPr>
          </w:pPr>
          <w:hyperlink w:anchor="_Toc484172326" w:history="1">
            <w:r w:rsidR="003A1141" w:rsidRPr="00B64EDF">
              <w:rPr>
                <w:rStyle w:val="Hyperlink"/>
              </w:rPr>
              <w:t>Tabellenverzeichnis</w:t>
            </w:r>
            <w:r w:rsidR="003A1141">
              <w:rPr>
                <w:webHidden/>
              </w:rPr>
              <w:tab/>
            </w:r>
            <w:r w:rsidR="003A1141">
              <w:rPr>
                <w:webHidden/>
              </w:rPr>
              <w:fldChar w:fldCharType="begin"/>
            </w:r>
            <w:r w:rsidR="003A1141">
              <w:rPr>
                <w:webHidden/>
              </w:rPr>
              <w:instrText xml:space="preserve"> PAGEREF _Toc484172326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E47B2D">
          <w:pPr>
            <w:pStyle w:val="Verzeichnis1"/>
            <w:tabs>
              <w:tab w:val="left" w:pos="342"/>
            </w:tabs>
            <w:rPr>
              <w:rFonts w:asciiTheme="minorHAnsi" w:eastAsiaTheme="minorEastAsia" w:hAnsiTheme="minorHAnsi" w:cstheme="minorBidi"/>
              <w:b w:val="0"/>
              <w:color w:val="auto"/>
              <w:szCs w:val="22"/>
            </w:rPr>
          </w:pPr>
          <w:hyperlink w:anchor="_Toc484172327" w:history="1">
            <w:r w:rsidR="003A1141" w:rsidRPr="00B64EDF">
              <w:rPr>
                <w:rStyle w:val="Hyperlink"/>
              </w:rPr>
              <w:t>1</w:t>
            </w:r>
            <w:r w:rsidR="003A1141">
              <w:rPr>
                <w:rFonts w:asciiTheme="minorHAnsi" w:eastAsiaTheme="minorEastAsia" w:hAnsiTheme="minorHAnsi" w:cstheme="minorBidi"/>
                <w:b w:val="0"/>
                <w:color w:val="auto"/>
                <w:szCs w:val="22"/>
              </w:rPr>
              <w:tab/>
            </w:r>
            <w:r w:rsidR="003A1141" w:rsidRPr="00B64EDF">
              <w:rPr>
                <w:rStyle w:val="Hyperlink"/>
              </w:rPr>
              <w:t>Einleitung</w:t>
            </w:r>
            <w:r w:rsidR="003A1141">
              <w:rPr>
                <w:webHidden/>
              </w:rPr>
              <w:tab/>
            </w:r>
            <w:r w:rsidR="003A1141">
              <w:rPr>
                <w:webHidden/>
              </w:rPr>
              <w:fldChar w:fldCharType="begin"/>
            </w:r>
            <w:r w:rsidR="003A1141">
              <w:rPr>
                <w:webHidden/>
              </w:rPr>
              <w:instrText xml:space="preserve"> PAGEREF _Toc484172327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E47B2D">
          <w:pPr>
            <w:pStyle w:val="Verzeichnis1"/>
            <w:tabs>
              <w:tab w:val="left" w:pos="342"/>
            </w:tabs>
            <w:rPr>
              <w:rFonts w:asciiTheme="minorHAnsi" w:eastAsiaTheme="minorEastAsia" w:hAnsiTheme="minorHAnsi" w:cstheme="minorBidi"/>
              <w:b w:val="0"/>
              <w:color w:val="auto"/>
              <w:szCs w:val="22"/>
            </w:rPr>
          </w:pPr>
          <w:hyperlink w:anchor="_Toc484172328" w:history="1">
            <w:r w:rsidR="003A1141" w:rsidRPr="00B64EDF">
              <w:rPr>
                <w:rStyle w:val="Hyperlink"/>
              </w:rPr>
              <w:t>2</w:t>
            </w:r>
            <w:r w:rsidR="003A1141">
              <w:rPr>
                <w:rFonts w:asciiTheme="minorHAnsi" w:eastAsiaTheme="minorEastAsia" w:hAnsiTheme="minorHAnsi" w:cstheme="minorBidi"/>
                <w:b w:val="0"/>
                <w:color w:val="auto"/>
                <w:szCs w:val="22"/>
              </w:rPr>
              <w:tab/>
            </w:r>
            <w:r w:rsidR="003A1141" w:rsidRPr="00B64EDF">
              <w:rPr>
                <w:rStyle w:val="Hyperlink"/>
              </w:rPr>
              <w:t>Problemstellung und Ziel der Arbeit</w:t>
            </w:r>
            <w:r w:rsidR="003A1141">
              <w:rPr>
                <w:webHidden/>
              </w:rPr>
              <w:tab/>
            </w:r>
            <w:r w:rsidR="003A1141">
              <w:rPr>
                <w:webHidden/>
              </w:rPr>
              <w:fldChar w:fldCharType="begin"/>
            </w:r>
            <w:r w:rsidR="003A1141">
              <w:rPr>
                <w:webHidden/>
              </w:rPr>
              <w:instrText xml:space="preserve"> PAGEREF _Toc484172328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E47B2D">
          <w:pPr>
            <w:pStyle w:val="Verzeichnis1"/>
            <w:tabs>
              <w:tab w:val="left" w:pos="342"/>
            </w:tabs>
            <w:rPr>
              <w:rFonts w:asciiTheme="minorHAnsi" w:eastAsiaTheme="minorEastAsia" w:hAnsiTheme="minorHAnsi" w:cstheme="minorBidi"/>
              <w:b w:val="0"/>
              <w:color w:val="auto"/>
              <w:szCs w:val="22"/>
            </w:rPr>
          </w:pPr>
          <w:hyperlink w:anchor="_Toc484172329" w:history="1">
            <w:r w:rsidR="003A1141" w:rsidRPr="00B64EDF">
              <w:rPr>
                <w:rStyle w:val="Hyperlink"/>
              </w:rPr>
              <w:t>3</w:t>
            </w:r>
            <w:r w:rsidR="003A1141">
              <w:rPr>
                <w:rFonts w:asciiTheme="minorHAnsi" w:eastAsiaTheme="minorEastAsia" w:hAnsiTheme="minorHAnsi" w:cstheme="minorBidi"/>
                <w:b w:val="0"/>
                <w:color w:val="auto"/>
                <w:szCs w:val="22"/>
              </w:rPr>
              <w:tab/>
            </w:r>
            <w:r w:rsidR="003A1141" w:rsidRPr="00B64EDF">
              <w:rPr>
                <w:rStyle w:val="Hyperlink"/>
              </w:rPr>
              <w:t>Anforderungskatalog nach BSI IT-Grundschutz-Kataloge</w:t>
            </w:r>
            <w:r w:rsidR="003A1141">
              <w:rPr>
                <w:webHidden/>
              </w:rPr>
              <w:tab/>
            </w:r>
            <w:r w:rsidR="003A1141">
              <w:rPr>
                <w:webHidden/>
              </w:rPr>
              <w:fldChar w:fldCharType="begin"/>
            </w:r>
            <w:r w:rsidR="003A1141">
              <w:rPr>
                <w:webHidden/>
              </w:rPr>
              <w:instrText xml:space="preserve"> PAGEREF _Toc484172329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30" w:history="1">
            <w:r w:rsidR="003A1141" w:rsidRPr="00B64EDF">
              <w:rPr>
                <w:rStyle w:val="Hyperlink"/>
              </w:rPr>
              <w:t>3.1</w:t>
            </w:r>
            <w:r w:rsidR="003A1141">
              <w:rPr>
                <w:rFonts w:asciiTheme="minorHAnsi" w:eastAsiaTheme="minorEastAsia" w:hAnsiTheme="minorHAnsi" w:cstheme="minorBidi"/>
                <w:color w:val="auto"/>
                <w:szCs w:val="22"/>
              </w:rPr>
              <w:tab/>
            </w:r>
            <w:r w:rsidR="003A1141" w:rsidRPr="00B64EDF">
              <w:rPr>
                <w:rStyle w:val="Hyperlink"/>
              </w:rPr>
              <w:t>Funktionale Anforderungen</w:t>
            </w:r>
            <w:r w:rsidR="003A1141">
              <w:rPr>
                <w:webHidden/>
              </w:rPr>
              <w:tab/>
            </w:r>
            <w:r w:rsidR="003A1141">
              <w:rPr>
                <w:webHidden/>
              </w:rPr>
              <w:fldChar w:fldCharType="begin"/>
            </w:r>
            <w:r w:rsidR="003A1141">
              <w:rPr>
                <w:webHidden/>
              </w:rPr>
              <w:instrText xml:space="preserve"> PAGEREF _Toc484172330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31" w:history="1">
            <w:r w:rsidR="003A1141" w:rsidRPr="00B64EDF">
              <w:rPr>
                <w:rStyle w:val="Hyperlink"/>
              </w:rPr>
              <w:t>3.2</w:t>
            </w:r>
            <w:r w:rsidR="003A1141">
              <w:rPr>
                <w:rFonts w:asciiTheme="minorHAnsi" w:eastAsiaTheme="minorEastAsia" w:hAnsiTheme="minorHAnsi" w:cstheme="minorBidi"/>
                <w:color w:val="auto"/>
                <w:szCs w:val="22"/>
              </w:rPr>
              <w:tab/>
            </w:r>
            <w:r w:rsidR="003A1141" w:rsidRPr="00B64EDF">
              <w:rPr>
                <w:rStyle w:val="Hyperlink"/>
              </w:rPr>
              <w:t>IT-Einsatzumgebung</w:t>
            </w:r>
            <w:r w:rsidR="003A1141">
              <w:rPr>
                <w:webHidden/>
              </w:rPr>
              <w:tab/>
            </w:r>
            <w:r w:rsidR="003A1141">
              <w:rPr>
                <w:webHidden/>
              </w:rPr>
              <w:fldChar w:fldCharType="begin"/>
            </w:r>
            <w:r w:rsidR="003A1141">
              <w:rPr>
                <w:webHidden/>
              </w:rPr>
              <w:instrText xml:space="preserve"> PAGEREF _Toc484172331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32" w:history="1">
            <w:r w:rsidR="003A1141" w:rsidRPr="00B64EDF">
              <w:rPr>
                <w:rStyle w:val="Hyperlink"/>
              </w:rPr>
              <w:t>3.3</w:t>
            </w:r>
            <w:r w:rsidR="003A1141">
              <w:rPr>
                <w:rFonts w:asciiTheme="minorHAnsi" w:eastAsiaTheme="minorEastAsia" w:hAnsiTheme="minorHAnsi" w:cstheme="minorBidi"/>
                <w:color w:val="auto"/>
                <w:szCs w:val="22"/>
              </w:rPr>
              <w:tab/>
            </w:r>
            <w:r w:rsidR="003A1141" w:rsidRPr="00B64EDF">
              <w:rPr>
                <w:rStyle w:val="Hyperlink"/>
              </w:rPr>
              <w:t>Kompatibilitätsanforderungen</w:t>
            </w:r>
            <w:r w:rsidR="003A1141">
              <w:rPr>
                <w:webHidden/>
              </w:rPr>
              <w:tab/>
            </w:r>
            <w:r w:rsidR="003A1141">
              <w:rPr>
                <w:webHidden/>
              </w:rPr>
              <w:fldChar w:fldCharType="begin"/>
            </w:r>
            <w:r w:rsidR="003A1141">
              <w:rPr>
                <w:webHidden/>
              </w:rPr>
              <w:instrText xml:space="preserve"> PAGEREF _Toc484172332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33" w:history="1">
            <w:r w:rsidR="003A1141" w:rsidRPr="00B64EDF">
              <w:rPr>
                <w:rStyle w:val="Hyperlink"/>
              </w:rPr>
              <w:t>3.4</w:t>
            </w:r>
            <w:r w:rsidR="003A1141">
              <w:rPr>
                <w:rFonts w:asciiTheme="minorHAnsi" w:eastAsiaTheme="minorEastAsia" w:hAnsiTheme="minorHAnsi" w:cstheme="minorBidi"/>
                <w:color w:val="auto"/>
                <w:szCs w:val="22"/>
              </w:rPr>
              <w:tab/>
            </w:r>
            <w:r w:rsidR="003A1141" w:rsidRPr="00B64EDF">
              <w:rPr>
                <w:rStyle w:val="Hyperlink"/>
              </w:rPr>
              <w:t>Performanceanforderungen</w:t>
            </w:r>
            <w:r w:rsidR="003A1141">
              <w:rPr>
                <w:webHidden/>
              </w:rPr>
              <w:tab/>
            </w:r>
            <w:r w:rsidR="003A1141">
              <w:rPr>
                <w:webHidden/>
              </w:rPr>
              <w:fldChar w:fldCharType="begin"/>
            </w:r>
            <w:r w:rsidR="003A1141">
              <w:rPr>
                <w:webHidden/>
              </w:rPr>
              <w:instrText xml:space="preserve"> PAGEREF _Toc484172333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34" w:history="1">
            <w:r w:rsidR="003A1141" w:rsidRPr="00B64EDF">
              <w:rPr>
                <w:rStyle w:val="Hyperlink"/>
              </w:rPr>
              <w:t>3.5</w:t>
            </w:r>
            <w:r w:rsidR="003A1141">
              <w:rPr>
                <w:rFonts w:asciiTheme="minorHAnsi" w:eastAsiaTheme="minorEastAsia" w:hAnsiTheme="minorHAnsi" w:cstheme="minorBidi"/>
                <w:color w:val="auto"/>
                <w:szCs w:val="22"/>
              </w:rPr>
              <w:tab/>
            </w:r>
            <w:r w:rsidR="003A1141" w:rsidRPr="00B64EDF">
              <w:rPr>
                <w:rStyle w:val="Hyperlink"/>
              </w:rPr>
              <w:t>Interoperabilitätsanforderungen</w:t>
            </w:r>
            <w:r w:rsidR="003A1141">
              <w:rPr>
                <w:webHidden/>
              </w:rPr>
              <w:tab/>
            </w:r>
            <w:r w:rsidR="003A1141">
              <w:rPr>
                <w:webHidden/>
              </w:rPr>
              <w:fldChar w:fldCharType="begin"/>
            </w:r>
            <w:r w:rsidR="003A1141">
              <w:rPr>
                <w:webHidden/>
              </w:rPr>
              <w:instrText xml:space="preserve"> PAGEREF _Toc484172334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35" w:history="1">
            <w:r w:rsidR="003A1141" w:rsidRPr="00B64EDF">
              <w:rPr>
                <w:rStyle w:val="Hyperlink"/>
              </w:rPr>
              <w:t>3.6</w:t>
            </w:r>
            <w:r w:rsidR="003A1141">
              <w:rPr>
                <w:rFonts w:asciiTheme="minorHAnsi" w:eastAsiaTheme="minorEastAsia" w:hAnsiTheme="minorHAnsi" w:cstheme="minorBidi"/>
                <w:color w:val="auto"/>
                <w:szCs w:val="22"/>
              </w:rPr>
              <w:tab/>
            </w:r>
            <w:r w:rsidR="003A1141" w:rsidRPr="00B64EDF">
              <w:rPr>
                <w:rStyle w:val="Hyperlink"/>
              </w:rPr>
              <w:t>Zuverlässigkeitsanforderungen</w:t>
            </w:r>
            <w:r w:rsidR="003A1141">
              <w:rPr>
                <w:webHidden/>
              </w:rPr>
              <w:tab/>
            </w:r>
            <w:r w:rsidR="003A1141">
              <w:rPr>
                <w:webHidden/>
              </w:rPr>
              <w:fldChar w:fldCharType="begin"/>
            </w:r>
            <w:r w:rsidR="003A1141">
              <w:rPr>
                <w:webHidden/>
              </w:rPr>
              <w:instrText xml:space="preserve"> PAGEREF _Toc484172335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36" w:history="1">
            <w:r w:rsidR="003A1141" w:rsidRPr="00B64EDF">
              <w:rPr>
                <w:rStyle w:val="Hyperlink"/>
              </w:rPr>
              <w:t>3.7</w:t>
            </w:r>
            <w:r w:rsidR="003A1141">
              <w:rPr>
                <w:rFonts w:asciiTheme="minorHAnsi" w:eastAsiaTheme="minorEastAsia" w:hAnsiTheme="minorHAnsi" w:cstheme="minorBidi"/>
                <w:color w:val="auto"/>
                <w:szCs w:val="22"/>
              </w:rPr>
              <w:tab/>
            </w:r>
            <w:r w:rsidR="003A1141" w:rsidRPr="00B64EDF">
              <w:rPr>
                <w:rStyle w:val="Hyperlink"/>
              </w:rPr>
              <w:t>Konformität zu Standards</w:t>
            </w:r>
            <w:r w:rsidR="003A1141">
              <w:rPr>
                <w:webHidden/>
              </w:rPr>
              <w:tab/>
            </w:r>
            <w:r w:rsidR="003A1141">
              <w:rPr>
                <w:webHidden/>
              </w:rPr>
              <w:fldChar w:fldCharType="begin"/>
            </w:r>
            <w:r w:rsidR="003A1141">
              <w:rPr>
                <w:webHidden/>
              </w:rPr>
              <w:instrText xml:space="preserve"> PAGEREF _Toc484172336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37" w:history="1">
            <w:r w:rsidR="003A1141" w:rsidRPr="00B64EDF">
              <w:rPr>
                <w:rStyle w:val="Hyperlink"/>
              </w:rPr>
              <w:t>3.8</w:t>
            </w:r>
            <w:r w:rsidR="003A1141">
              <w:rPr>
                <w:rFonts w:asciiTheme="minorHAnsi" w:eastAsiaTheme="minorEastAsia" w:hAnsiTheme="minorHAnsi" w:cstheme="minorBidi"/>
                <w:color w:val="auto"/>
                <w:szCs w:val="22"/>
              </w:rPr>
              <w:tab/>
            </w:r>
            <w:r w:rsidR="003A1141" w:rsidRPr="00B64EDF">
              <w:rPr>
                <w:rStyle w:val="Hyperlink"/>
              </w:rPr>
              <w:t>Einhaltung von internen Regelungen und gesetzlichen Vorschriften</w:t>
            </w:r>
            <w:r w:rsidR="003A1141">
              <w:rPr>
                <w:webHidden/>
              </w:rPr>
              <w:tab/>
            </w:r>
            <w:r w:rsidR="003A1141">
              <w:rPr>
                <w:webHidden/>
              </w:rPr>
              <w:fldChar w:fldCharType="begin"/>
            </w:r>
            <w:r w:rsidR="003A1141">
              <w:rPr>
                <w:webHidden/>
              </w:rPr>
              <w:instrText xml:space="preserve"> PAGEREF _Toc484172337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38" w:history="1">
            <w:r w:rsidR="003A1141" w:rsidRPr="00B64EDF">
              <w:rPr>
                <w:rStyle w:val="Hyperlink"/>
              </w:rPr>
              <w:t>3.9</w:t>
            </w:r>
            <w:r w:rsidR="003A1141">
              <w:rPr>
                <w:rFonts w:asciiTheme="minorHAnsi" w:eastAsiaTheme="minorEastAsia" w:hAnsiTheme="minorHAnsi" w:cstheme="minorBidi"/>
                <w:color w:val="auto"/>
                <w:szCs w:val="22"/>
              </w:rPr>
              <w:tab/>
            </w:r>
            <w:r w:rsidR="003A1141" w:rsidRPr="00B64EDF">
              <w:rPr>
                <w:rStyle w:val="Hyperlink"/>
              </w:rPr>
              <w:t>Anforderungen an die Benutzerfreundlichkeit</w:t>
            </w:r>
            <w:r w:rsidR="003A1141">
              <w:rPr>
                <w:webHidden/>
              </w:rPr>
              <w:tab/>
            </w:r>
            <w:r w:rsidR="003A1141">
              <w:rPr>
                <w:webHidden/>
              </w:rPr>
              <w:fldChar w:fldCharType="begin"/>
            </w:r>
            <w:r w:rsidR="003A1141">
              <w:rPr>
                <w:webHidden/>
              </w:rPr>
              <w:instrText xml:space="preserve"> PAGEREF _Toc484172338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E47B2D">
          <w:pPr>
            <w:pStyle w:val="Verzeichnis2"/>
            <w:tabs>
              <w:tab w:val="left" w:pos="648"/>
            </w:tabs>
            <w:rPr>
              <w:rFonts w:asciiTheme="minorHAnsi" w:eastAsiaTheme="minorEastAsia" w:hAnsiTheme="minorHAnsi" w:cstheme="minorBidi"/>
              <w:color w:val="auto"/>
              <w:szCs w:val="22"/>
            </w:rPr>
          </w:pPr>
          <w:hyperlink w:anchor="_Toc484172339" w:history="1">
            <w:r w:rsidR="003A1141" w:rsidRPr="00B64EDF">
              <w:rPr>
                <w:rStyle w:val="Hyperlink"/>
              </w:rPr>
              <w:t>3.10</w:t>
            </w:r>
            <w:r w:rsidR="003A1141">
              <w:rPr>
                <w:rFonts w:asciiTheme="minorHAnsi" w:eastAsiaTheme="minorEastAsia" w:hAnsiTheme="minorHAnsi" w:cstheme="minorBidi"/>
                <w:color w:val="auto"/>
                <w:szCs w:val="22"/>
              </w:rPr>
              <w:tab/>
            </w:r>
            <w:r w:rsidR="003A1141" w:rsidRPr="00B64EDF">
              <w:rPr>
                <w:rStyle w:val="Hyperlink"/>
              </w:rPr>
              <w:t>Anforderungen an die Wartbarkeit</w:t>
            </w:r>
            <w:r w:rsidR="003A1141">
              <w:rPr>
                <w:webHidden/>
              </w:rPr>
              <w:tab/>
            </w:r>
            <w:r w:rsidR="003A1141">
              <w:rPr>
                <w:webHidden/>
              </w:rPr>
              <w:fldChar w:fldCharType="begin"/>
            </w:r>
            <w:r w:rsidR="003A1141">
              <w:rPr>
                <w:webHidden/>
              </w:rPr>
              <w:instrText xml:space="preserve"> PAGEREF _Toc484172339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E47B2D">
          <w:pPr>
            <w:pStyle w:val="Verzeichnis2"/>
            <w:tabs>
              <w:tab w:val="left" w:pos="648"/>
            </w:tabs>
            <w:rPr>
              <w:rFonts w:asciiTheme="minorHAnsi" w:eastAsiaTheme="minorEastAsia" w:hAnsiTheme="minorHAnsi" w:cstheme="minorBidi"/>
              <w:color w:val="auto"/>
              <w:szCs w:val="22"/>
            </w:rPr>
          </w:pPr>
          <w:hyperlink w:anchor="_Toc484172340" w:history="1">
            <w:r w:rsidR="003A1141" w:rsidRPr="00B64EDF">
              <w:rPr>
                <w:rStyle w:val="Hyperlink"/>
              </w:rPr>
              <w:t>3.11</w:t>
            </w:r>
            <w:r w:rsidR="003A1141">
              <w:rPr>
                <w:rFonts w:asciiTheme="minorHAnsi" w:eastAsiaTheme="minorEastAsia" w:hAnsiTheme="minorHAnsi" w:cstheme="minorBidi"/>
                <w:color w:val="auto"/>
                <w:szCs w:val="22"/>
              </w:rPr>
              <w:tab/>
            </w:r>
            <w:r w:rsidR="003A1141" w:rsidRPr="00B64EDF">
              <w:rPr>
                <w:rStyle w:val="Hyperlink"/>
              </w:rPr>
              <w:t>Anforderungen an die Dokumentation</w:t>
            </w:r>
            <w:r w:rsidR="003A1141">
              <w:rPr>
                <w:webHidden/>
              </w:rPr>
              <w:tab/>
            </w:r>
            <w:r w:rsidR="003A1141">
              <w:rPr>
                <w:webHidden/>
              </w:rPr>
              <w:fldChar w:fldCharType="begin"/>
            </w:r>
            <w:r w:rsidR="003A1141">
              <w:rPr>
                <w:webHidden/>
              </w:rPr>
              <w:instrText xml:space="preserve"> PAGEREF _Toc484172340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E47B2D">
          <w:pPr>
            <w:pStyle w:val="Verzeichnis2"/>
            <w:tabs>
              <w:tab w:val="left" w:pos="648"/>
            </w:tabs>
            <w:rPr>
              <w:rFonts w:asciiTheme="minorHAnsi" w:eastAsiaTheme="minorEastAsia" w:hAnsiTheme="minorHAnsi" w:cstheme="minorBidi"/>
              <w:color w:val="auto"/>
              <w:szCs w:val="22"/>
            </w:rPr>
          </w:pPr>
          <w:hyperlink w:anchor="_Toc484172341" w:history="1">
            <w:r w:rsidR="003A1141" w:rsidRPr="00B64EDF">
              <w:rPr>
                <w:rStyle w:val="Hyperlink"/>
              </w:rPr>
              <w:t>3.12</w:t>
            </w:r>
            <w:r w:rsidR="003A1141">
              <w:rPr>
                <w:rFonts w:asciiTheme="minorHAnsi" w:eastAsiaTheme="minorEastAsia" w:hAnsiTheme="minorHAnsi" w:cstheme="minorBidi"/>
                <w:color w:val="auto"/>
                <w:szCs w:val="22"/>
              </w:rPr>
              <w:tab/>
            </w:r>
            <w:r w:rsidR="003A1141" w:rsidRPr="00B64EDF">
              <w:rPr>
                <w:rStyle w:val="Hyperlink"/>
              </w:rPr>
              <w:t>Anforderungen an die Softwarequalität</w:t>
            </w:r>
            <w:r w:rsidR="003A1141">
              <w:rPr>
                <w:webHidden/>
              </w:rPr>
              <w:tab/>
            </w:r>
            <w:r w:rsidR="003A1141">
              <w:rPr>
                <w:webHidden/>
              </w:rPr>
              <w:fldChar w:fldCharType="begin"/>
            </w:r>
            <w:r w:rsidR="003A1141">
              <w:rPr>
                <w:webHidden/>
              </w:rPr>
              <w:instrText xml:space="preserve"> PAGEREF _Toc484172341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E47B2D">
          <w:pPr>
            <w:pStyle w:val="Verzeichnis2"/>
            <w:tabs>
              <w:tab w:val="left" w:pos="648"/>
            </w:tabs>
            <w:rPr>
              <w:rFonts w:asciiTheme="minorHAnsi" w:eastAsiaTheme="minorEastAsia" w:hAnsiTheme="minorHAnsi" w:cstheme="minorBidi"/>
              <w:color w:val="auto"/>
              <w:szCs w:val="22"/>
            </w:rPr>
          </w:pPr>
          <w:hyperlink w:anchor="_Toc484172342" w:history="1">
            <w:r w:rsidR="003A1141" w:rsidRPr="00B64EDF">
              <w:rPr>
                <w:rStyle w:val="Hyperlink"/>
              </w:rPr>
              <w:t>3.13</w:t>
            </w:r>
            <w:r w:rsidR="003A1141">
              <w:rPr>
                <w:rFonts w:asciiTheme="minorHAnsi" w:eastAsiaTheme="minorEastAsia" w:hAnsiTheme="minorHAnsi" w:cstheme="minorBidi"/>
                <w:color w:val="auto"/>
                <w:szCs w:val="22"/>
              </w:rPr>
              <w:tab/>
            </w:r>
            <w:r w:rsidR="003A1141" w:rsidRPr="00B64EDF">
              <w:rPr>
                <w:rStyle w:val="Hyperlink"/>
              </w:rPr>
              <w:t>Sicherheitsanforderungen</w:t>
            </w:r>
            <w:r w:rsidR="003A1141">
              <w:rPr>
                <w:webHidden/>
              </w:rPr>
              <w:tab/>
            </w:r>
            <w:r w:rsidR="003A1141">
              <w:rPr>
                <w:webHidden/>
              </w:rPr>
              <w:fldChar w:fldCharType="begin"/>
            </w:r>
            <w:r w:rsidR="003A1141">
              <w:rPr>
                <w:webHidden/>
              </w:rPr>
              <w:instrText xml:space="preserve"> PAGEREF _Toc484172342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E47B2D">
          <w:pPr>
            <w:pStyle w:val="Verzeichnis1"/>
            <w:tabs>
              <w:tab w:val="left" w:pos="342"/>
            </w:tabs>
            <w:rPr>
              <w:rFonts w:asciiTheme="minorHAnsi" w:eastAsiaTheme="minorEastAsia" w:hAnsiTheme="minorHAnsi" w:cstheme="minorBidi"/>
              <w:b w:val="0"/>
              <w:color w:val="auto"/>
              <w:szCs w:val="22"/>
            </w:rPr>
          </w:pPr>
          <w:hyperlink w:anchor="_Toc484172343" w:history="1">
            <w:r w:rsidR="003A1141" w:rsidRPr="00B64EDF">
              <w:rPr>
                <w:rStyle w:val="Hyperlink"/>
              </w:rPr>
              <w:t>4</w:t>
            </w:r>
            <w:r w:rsidR="003A1141">
              <w:rPr>
                <w:rFonts w:asciiTheme="minorHAnsi" w:eastAsiaTheme="minorEastAsia" w:hAnsiTheme="minorHAnsi" w:cstheme="minorBidi"/>
                <w:b w:val="0"/>
                <w:color w:val="auto"/>
                <w:szCs w:val="22"/>
              </w:rPr>
              <w:tab/>
            </w:r>
            <w:r w:rsidR="003A1141" w:rsidRPr="00B64EDF">
              <w:rPr>
                <w:rStyle w:val="Hyperlink"/>
              </w:rPr>
              <w:t>Voruntersuchung: Einsatz von Geodaten und interaktiven Karten bei der Deutschen Bahn</w:t>
            </w:r>
            <w:r w:rsidR="003A1141">
              <w:rPr>
                <w:webHidden/>
              </w:rPr>
              <w:tab/>
            </w:r>
            <w:r w:rsidR="003A1141">
              <w:rPr>
                <w:webHidden/>
              </w:rPr>
              <w:fldChar w:fldCharType="begin"/>
            </w:r>
            <w:r w:rsidR="003A1141">
              <w:rPr>
                <w:webHidden/>
              </w:rPr>
              <w:instrText xml:space="preserve"> PAGEREF _Toc484172343 \h </w:instrText>
            </w:r>
            <w:r w:rsidR="003A1141">
              <w:rPr>
                <w:webHidden/>
              </w:rPr>
            </w:r>
            <w:r w:rsidR="003A1141">
              <w:rPr>
                <w:webHidden/>
              </w:rPr>
              <w:fldChar w:fldCharType="separate"/>
            </w:r>
            <w:r w:rsidR="008D187D">
              <w:rPr>
                <w:webHidden/>
              </w:rPr>
              <w:t>5</w:t>
            </w:r>
            <w:r w:rsidR="003A1141">
              <w:rPr>
                <w:webHidden/>
              </w:rPr>
              <w:fldChar w:fldCharType="end"/>
            </w:r>
          </w:hyperlink>
        </w:p>
        <w:p w:rsidR="003A1141" w:rsidRDefault="00E47B2D">
          <w:pPr>
            <w:pStyle w:val="Verzeichnis1"/>
            <w:tabs>
              <w:tab w:val="left" w:pos="342"/>
            </w:tabs>
            <w:rPr>
              <w:rFonts w:asciiTheme="minorHAnsi" w:eastAsiaTheme="minorEastAsia" w:hAnsiTheme="minorHAnsi" w:cstheme="minorBidi"/>
              <w:b w:val="0"/>
              <w:color w:val="auto"/>
              <w:szCs w:val="22"/>
            </w:rPr>
          </w:pPr>
          <w:hyperlink w:anchor="_Toc484172344" w:history="1">
            <w:r w:rsidR="003A1141" w:rsidRPr="00B64EDF">
              <w:rPr>
                <w:rStyle w:val="Hyperlink"/>
              </w:rPr>
              <w:t>5</w:t>
            </w:r>
            <w:r w:rsidR="003A1141">
              <w:rPr>
                <w:rFonts w:asciiTheme="minorHAnsi" w:eastAsiaTheme="minorEastAsia" w:hAnsiTheme="minorHAnsi" w:cstheme="minorBidi"/>
                <w:b w:val="0"/>
                <w:color w:val="auto"/>
                <w:szCs w:val="22"/>
              </w:rPr>
              <w:tab/>
            </w:r>
            <w:r w:rsidR="003A1141" w:rsidRPr="00B64EDF">
              <w:rPr>
                <w:rStyle w:val="Hyperlink"/>
              </w:rPr>
              <w:t>Festlegung der Software-Plattform und Bibliotheken</w:t>
            </w:r>
            <w:r w:rsidR="003A1141">
              <w:rPr>
                <w:webHidden/>
              </w:rPr>
              <w:tab/>
            </w:r>
            <w:r w:rsidR="003A1141">
              <w:rPr>
                <w:webHidden/>
              </w:rPr>
              <w:fldChar w:fldCharType="begin"/>
            </w:r>
            <w:r w:rsidR="003A1141">
              <w:rPr>
                <w:webHidden/>
              </w:rPr>
              <w:instrText xml:space="preserve"> PAGEREF _Toc484172344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45" w:history="1">
            <w:r w:rsidR="003A1141" w:rsidRPr="00B64EDF">
              <w:rPr>
                <w:rStyle w:val="Hyperlink"/>
              </w:rPr>
              <w:t>5.1</w:t>
            </w:r>
            <w:r w:rsidR="003A1141">
              <w:rPr>
                <w:rFonts w:asciiTheme="minorHAnsi" w:eastAsiaTheme="minorEastAsia" w:hAnsiTheme="minorHAnsi" w:cstheme="minorBidi"/>
                <w:color w:val="auto"/>
                <w:szCs w:val="22"/>
              </w:rPr>
              <w:tab/>
            </w:r>
            <w:r w:rsidR="003A1141" w:rsidRPr="00B64EDF">
              <w:rPr>
                <w:rStyle w:val="Hyperlink"/>
              </w:rPr>
              <w:t>Analyse verfügbarer Software-Plattformen</w:t>
            </w:r>
            <w:r w:rsidR="003A1141">
              <w:rPr>
                <w:webHidden/>
              </w:rPr>
              <w:tab/>
            </w:r>
            <w:r w:rsidR="003A1141">
              <w:rPr>
                <w:webHidden/>
              </w:rPr>
              <w:fldChar w:fldCharType="begin"/>
            </w:r>
            <w:r w:rsidR="003A1141">
              <w:rPr>
                <w:webHidden/>
              </w:rPr>
              <w:instrText xml:space="preserve"> PAGEREF _Toc484172345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E47B2D">
          <w:pPr>
            <w:pStyle w:val="Verzeichnis3"/>
            <w:rPr>
              <w:rFonts w:asciiTheme="minorHAnsi" w:eastAsiaTheme="minorEastAsia" w:hAnsiTheme="minorHAnsi" w:cstheme="minorBidi"/>
              <w:color w:val="auto"/>
              <w:szCs w:val="22"/>
            </w:rPr>
          </w:pPr>
          <w:hyperlink w:anchor="_Toc484172346" w:history="1">
            <w:r w:rsidR="003A1141" w:rsidRPr="00B64EDF">
              <w:rPr>
                <w:rStyle w:val="Hyperlink"/>
              </w:rPr>
              <w:t>5.1.1 Installierbare Desktop-Anwendungen</w:t>
            </w:r>
            <w:r w:rsidR="003A1141">
              <w:rPr>
                <w:webHidden/>
              </w:rPr>
              <w:tab/>
            </w:r>
            <w:r w:rsidR="003A1141">
              <w:rPr>
                <w:webHidden/>
              </w:rPr>
              <w:fldChar w:fldCharType="begin"/>
            </w:r>
            <w:r w:rsidR="003A1141">
              <w:rPr>
                <w:webHidden/>
              </w:rPr>
              <w:instrText xml:space="preserve"> PAGEREF _Toc484172346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E47B2D">
          <w:pPr>
            <w:pStyle w:val="Verzeichnis3"/>
            <w:rPr>
              <w:rFonts w:asciiTheme="minorHAnsi" w:eastAsiaTheme="minorEastAsia" w:hAnsiTheme="minorHAnsi" w:cstheme="minorBidi"/>
              <w:color w:val="auto"/>
              <w:szCs w:val="22"/>
            </w:rPr>
          </w:pPr>
          <w:hyperlink w:anchor="_Toc484172347" w:history="1">
            <w:r w:rsidR="003A1141" w:rsidRPr="00B64EDF">
              <w:rPr>
                <w:rStyle w:val="Hyperlink"/>
              </w:rPr>
              <w:t>5.1.2 Webbasierte Anwendungen</w:t>
            </w:r>
            <w:r w:rsidR="003A1141">
              <w:rPr>
                <w:webHidden/>
              </w:rPr>
              <w:tab/>
            </w:r>
            <w:r w:rsidR="003A1141">
              <w:rPr>
                <w:webHidden/>
              </w:rPr>
              <w:fldChar w:fldCharType="begin"/>
            </w:r>
            <w:r w:rsidR="003A1141">
              <w:rPr>
                <w:webHidden/>
              </w:rPr>
              <w:instrText xml:space="preserve"> PAGEREF _Toc484172347 \h </w:instrText>
            </w:r>
            <w:r w:rsidR="003A1141">
              <w:rPr>
                <w:webHidden/>
              </w:rPr>
            </w:r>
            <w:r w:rsidR="003A1141">
              <w:rPr>
                <w:webHidden/>
              </w:rPr>
              <w:fldChar w:fldCharType="separate"/>
            </w:r>
            <w:r w:rsidR="008D187D">
              <w:rPr>
                <w:webHidden/>
              </w:rPr>
              <w:t>8</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48" w:history="1">
            <w:r w:rsidR="003A1141" w:rsidRPr="00B64EDF">
              <w:rPr>
                <w:rStyle w:val="Hyperlink"/>
              </w:rPr>
              <w:t>5.2</w:t>
            </w:r>
            <w:r w:rsidR="003A1141">
              <w:rPr>
                <w:rFonts w:asciiTheme="minorHAnsi" w:eastAsiaTheme="minorEastAsia" w:hAnsiTheme="minorHAnsi" w:cstheme="minorBidi"/>
                <w:color w:val="auto"/>
                <w:szCs w:val="22"/>
              </w:rPr>
              <w:tab/>
            </w:r>
            <w:r w:rsidR="003A1141" w:rsidRPr="00B64EDF">
              <w:rPr>
                <w:rStyle w:val="Hyperlink"/>
              </w:rPr>
              <w:t>Auswahl der Software-Plattform</w:t>
            </w:r>
            <w:r w:rsidR="003A1141">
              <w:rPr>
                <w:webHidden/>
              </w:rPr>
              <w:tab/>
            </w:r>
            <w:r w:rsidR="003A1141">
              <w:rPr>
                <w:webHidden/>
              </w:rPr>
              <w:fldChar w:fldCharType="begin"/>
            </w:r>
            <w:r w:rsidR="003A1141">
              <w:rPr>
                <w:webHidden/>
              </w:rPr>
              <w:instrText xml:space="preserve"> PAGEREF _Toc484172348 \h </w:instrText>
            </w:r>
            <w:r w:rsidR="003A1141">
              <w:rPr>
                <w:webHidden/>
              </w:rPr>
            </w:r>
            <w:r w:rsidR="003A1141">
              <w:rPr>
                <w:webHidden/>
              </w:rPr>
              <w:fldChar w:fldCharType="separate"/>
            </w:r>
            <w:r w:rsidR="008D187D">
              <w:rPr>
                <w:webHidden/>
              </w:rPr>
              <w:t>9</w:t>
            </w:r>
            <w:r w:rsidR="003A1141">
              <w:rPr>
                <w:webHidden/>
              </w:rPr>
              <w:fldChar w:fldCharType="end"/>
            </w:r>
          </w:hyperlink>
        </w:p>
        <w:p w:rsidR="003A1141" w:rsidRDefault="00E47B2D">
          <w:pPr>
            <w:pStyle w:val="Verzeichnis2"/>
            <w:tabs>
              <w:tab w:val="left" w:pos="526"/>
            </w:tabs>
            <w:rPr>
              <w:rFonts w:asciiTheme="minorHAnsi" w:eastAsiaTheme="minorEastAsia" w:hAnsiTheme="minorHAnsi" w:cstheme="minorBidi"/>
              <w:color w:val="auto"/>
              <w:szCs w:val="22"/>
            </w:rPr>
          </w:pPr>
          <w:hyperlink w:anchor="_Toc484172349" w:history="1">
            <w:r w:rsidR="003A1141" w:rsidRPr="00B64EDF">
              <w:rPr>
                <w:rStyle w:val="Hyperlink"/>
              </w:rPr>
              <w:t>5.3</w:t>
            </w:r>
            <w:r w:rsidR="003A1141">
              <w:rPr>
                <w:rFonts w:asciiTheme="minorHAnsi" w:eastAsiaTheme="minorEastAsia" w:hAnsiTheme="minorHAnsi" w:cstheme="minorBidi"/>
                <w:color w:val="auto"/>
                <w:szCs w:val="22"/>
              </w:rPr>
              <w:tab/>
            </w:r>
            <w:r w:rsidR="003A1141" w:rsidRPr="00B64EDF">
              <w:rPr>
                <w:rStyle w:val="Hyperlink"/>
              </w:rPr>
              <w:t>Verfügbare webbasierte anpassbare GIS-Anwendungen</w:t>
            </w:r>
            <w:r w:rsidR="003A1141">
              <w:rPr>
                <w:webHidden/>
              </w:rPr>
              <w:tab/>
            </w:r>
            <w:r w:rsidR="003A1141">
              <w:rPr>
                <w:webHidden/>
              </w:rPr>
              <w:fldChar w:fldCharType="begin"/>
            </w:r>
            <w:r w:rsidR="003A1141">
              <w:rPr>
                <w:webHidden/>
              </w:rPr>
              <w:instrText xml:space="preserve"> PAGEREF _Toc484172349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E47B2D">
          <w:pPr>
            <w:pStyle w:val="Verzeichnis3"/>
            <w:rPr>
              <w:rFonts w:asciiTheme="minorHAnsi" w:eastAsiaTheme="minorEastAsia" w:hAnsiTheme="minorHAnsi" w:cstheme="minorBidi"/>
              <w:color w:val="auto"/>
              <w:szCs w:val="22"/>
            </w:rPr>
          </w:pPr>
          <w:hyperlink w:anchor="_Toc484172350" w:history="1">
            <w:r w:rsidR="003A1141" w:rsidRPr="00B64EDF">
              <w:rPr>
                <w:rStyle w:val="Hyperlink"/>
              </w:rPr>
              <w:t>5.3.1 OpenStreetMap</w:t>
            </w:r>
            <w:r w:rsidR="003A1141">
              <w:rPr>
                <w:webHidden/>
              </w:rPr>
              <w:tab/>
            </w:r>
            <w:r w:rsidR="003A1141">
              <w:rPr>
                <w:webHidden/>
              </w:rPr>
              <w:fldChar w:fldCharType="begin"/>
            </w:r>
            <w:r w:rsidR="003A1141">
              <w:rPr>
                <w:webHidden/>
              </w:rPr>
              <w:instrText xml:space="preserve"> PAGEREF _Toc484172350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E47B2D">
          <w:pPr>
            <w:pStyle w:val="Verzeichnis3"/>
            <w:rPr>
              <w:rFonts w:asciiTheme="minorHAnsi" w:eastAsiaTheme="minorEastAsia" w:hAnsiTheme="minorHAnsi" w:cstheme="minorBidi"/>
              <w:color w:val="auto"/>
              <w:szCs w:val="22"/>
            </w:rPr>
          </w:pPr>
          <w:hyperlink w:anchor="_Toc484172351" w:history="1">
            <w:r w:rsidR="003A1141" w:rsidRPr="00B64EDF">
              <w:rPr>
                <w:rStyle w:val="Hyperlink"/>
              </w:rPr>
              <w:t>5.3.2 umap</w:t>
            </w:r>
            <w:r w:rsidR="003A1141">
              <w:rPr>
                <w:webHidden/>
              </w:rPr>
              <w:tab/>
            </w:r>
            <w:r w:rsidR="003A1141">
              <w:rPr>
                <w:webHidden/>
              </w:rPr>
              <w:fldChar w:fldCharType="begin"/>
            </w:r>
            <w:r w:rsidR="003A1141">
              <w:rPr>
                <w:webHidden/>
              </w:rPr>
              <w:instrText xml:space="preserve"> PAGEREF _Toc484172351 \h </w:instrText>
            </w:r>
            <w:r w:rsidR="003A1141">
              <w:rPr>
                <w:webHidden/>
              </w:rPr>
            </w:r>
            <w:r w:rsidR="003A1141">
              <w:rPr>
                <w:webHidden/>
              </w:rPr>
              <w:fldChar w:fldCharType="separate"/>
            </w:r>
            <w:r w:rsidR="008D187D">
              <w:rPr>
                <w:webHidden/>
              </w:rPr>
              <w:t>11</w:t>
            </w:r>
            <w:r w:rsidR="003A1141">
              <w:rPr>
                <w:webHidden/>
              </w:rPr>
              <w:fldChar w:fldCharType="end"/>
            </w:r>
          </w:hyperlink>
        </w:p>
        <w:p w:rsidR="003A1141" w:rsidRDefault="00E47B2D">
          <w:pPr>
            <w:pStyle w:val="Verzeichnis1"/>
            <w:tabs>
              <w:tab w:val="left" w:pos="342"/>
            </w:tabs>
            <w:rPr>
              <w:rFonts w:asciiTheme="minorHAnsi" w:eastAsiaTheme="minorEastAsia" w:hAnsiTheme="minorHAnsi" w:cstheme="minorBidi"/>
              <w:b w:val="0"/>
              <w:color w:val="auto"/>
              <w:szCs w:val="22"/>
            </w:rPr>
          </w:pPr>
          <w:hyperlink w:anchor="_Toc484172352" w:history="1">
            <w:r w:rsidR="003A1141" w:rsidRPr="00B64EDF">
              <w:rPr>
                <w:rStyle w:val="Hyperlink"/>
              </w:rPr>
              <w:t>6</w:t>
            </w:r>
            <w:r w:rsidR="003A1141">
              <w:rPr>
                <w:rFonts w:asciiTheme="minorHAnsi" w:eastAsiaTheme="minorEastAsia" w:hAnsiTheme="minorHAnsi" w:cstheme="minorBidi"/>
                <w:b w:val="0"/>
                <w:color w:val="auto"/>
                <w:szCs w:val="22"/>
              </w:rPr>
              <w:tab/>
            </w:r>
            <w:r w:rsidR="003A1141" w:rsidRPr="00B64EDF">
              <w:rPr>
                <w:rStyle w:val="Hyperlink"/>
              </w:rPr>
              <w:t>Literaturverzeichnis</w:t>
            </w:r>
            <w:r w:rsidR="003A1141">
              <w:rPr>
                <w:webHidden/>
              </w:rPr>
              <w:tab/>
            </w:r>
            <w:r w:rsidR="003A1141">
              <w:rPr>
                <w:webHidden/>
              </w:rPr>
              <w:fldChar w:fldCharType="begin"/>
            </w:r>
            <w:r w:rsidR="003A1141">
              <w:rPr>
                <w:webHidden/>
              </w:rPr>
              <w:instrText xml:space="preserve"> PAGEREF _Toc484172352 \h </w:instrText>
            </w:r>
            <w:r w:rsidR="003A1141">
              <w:rPr>
                <w:webHidden/>
              </w:rPr>
            </w:r>
            <w:r w:rsidR="003A1141">
              <w:rPr>
                <w:webHidden/>
              </w:rPr>
              <w:fldChar w:fldCharType="separate"/>
            </w:r>
            <w:r w:rsidR="008D187D">
              <w:rPr>
                <w:webHidden/>
              </w:rPr>
              <w:t>13</w:t>
            </w:r>
            <w:r w:rsidR="003A1141">
              <w:rPr>
                <w:webHidden/>
              </w:rPr>
              <w:fldChar w:fldCharType="end"/>
            </w:r>
          </w:hyperlink>
        </w:p>
        <w:p w:rsidR="003A1141" w:rsidRDefault="00E47B2D">
          <w:pPr>
            <w:pStyle w:val="Verzeichnis1"/>
            <w:rPr>
              <w:rFonts w:asciiTheme="minorHAnsi" w:eastAsiaTheme="minorEastAsia" w:hAnsiTheme="minorHAnsi" w:cstheme="minorBidi"/>
              <w:b w:val="0"/>
              <w:color w:val="auto"/>
              <w:szCs w:val="22"/>
            </w:rPr>
          </w:pPr>
          <w:hyperlink w:anchor="_Toc484172353" w:history="1">
            <w:r w:rsidR="003A1141" w:rsidRPr="00B64EDF">
              <w:rPr>
                <w:rStyle w:val="Hyperlink"/>
              </w:rPr>
              <w:t>Anlagen</w:t>
            </w:r>
            <w:r w:rsidR="003A1141">
              <w:rPr>
                <w:webHidden/>
              </w:rPr>
              <w:tab/>
            </w:r>
            <w:r w:rsidR="003A1141">
              <w:rPr>
                <w:webHidden/>
              </w:rPr>
              <w:fldChar w:fldCharType="begin"/>
            </w:r>
            <w:r w:rsidR="003A1141">
              <w:rPr>
                <w:webHidden/>
              </w:rPr>
              <w:instrText xml:space="preserve"> PAGEREF _Toc484172353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E47B2D">
          <w:pPr>
            <w:pStyle w:val="Verzeichnis2"/>
            <w:rPr>
              <w:rFonts w:asciiTheme="minorHAnsi" w:eastAsiaTheme="minorEastAsia" w:hAnsiTheme="minorHAnsi" w:cstheme="minorBidi"/>
              <w:color w:val="auto"/>
              <w:szCs w:val="22"/>
            </w:rPr>
          </w:pPr>
          <w:hyperlink w:anchor="_Toc484172354" w:history="1">
            <w:r w:rsidR="003A1141" w:rsidRPr="00B64EDF">
              <w:rPr>
                <w:rStyle w:val="Hyperlink"/>
              </w:rPr>
              <w:t>Anlage 1: Beispielprojekte mit von der DB AG Datensätzen und Schnittstellen</w:t>
            </w:r>
            <w:r w:rsidR="003A1141">
              <w:rPr>
                <w:webHidden/>
              </w:rPr>
              <w:tab/>
            </w:r>
            <w:r w:rsidR="003A1141">
              <w:rPr>
                <w:webHidden/>
              </w:rPr>
              <w:fldChar w:fldCharType="begin"/>
            </w:r>
            <w:r w:rsidR="003A1141">
              <w:rPr>
                <w:webHidden/>
              </w:rPr>
              <w:instrText xml:space="preserve"> PAGEREF _Toc484172354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E47B2D">
          <w:pPr>
            <w:pStyle w:val="Verzeichnis2"/>
            <w:rPr>
              <w:rFonts w:asciiTheme="minorHAnsi" w:eastAsiaTheme="minorEastAsia" w:hAnsiTheme="minorHAnsi" w:cstheme="minorBidi"/>
              <w:color w:val="auto"/>
              <w:szCs w:val="22"/>
            </w:rPr>
          </w:pPr>
          <w:hyperlink w:anchor="_Toc484172355" w:history="1">
            <w:r w:rsidR="003A1141" w:rsidRPr="00B64EDF">
              <w:rPr>
                <w:rStyle w:val="Hyperlink"/>
              </w:rPr>
              <w:t xml:space="preserve">Anlage 2: Dresden Hauptbahnhof Gleis 19 in OSM exportiert als XML (Stand 02. </w:t>
            </w:r>
            <w:r w:rsidR="003A1141" w:rsidRPr="00B64EDF">
              <w:rPr>
                <w:rStyle w:val="Hyperlink"/>
                <w:lang w:val="en-US"/>
              </w:rPr>
              <w:t>Juni 2017)</w:t>
            </w:r>
            <w:r w:rsidR="003A1141">
              <w:rPr>
                <w:webHidden/>
              </w:rPr>
              <w:tab/>
            </w:r>
            <w:r w:rsidR="003A1141">
              <w:rPr>
                <w:webHidden/>
              </w:rPr>
              <w:fldChar w:fldCharType="begin"/>
            </w:r>
            <w:r w:rsidR="003A1141">
              <w:rPr>
                <w:webHidden/>
              </w:rPr>
              <w:instrText xml:space="preserve"> PAGEREF _Toc484172355 \h </w:instrText>
            </w:r>
            <w:r w:rsidR="003A1141">
              <w:rPr>
                <w:webHidden/>
              </w:rPr>
            </w:r>
            <w:r w:rsidR="003A1141">
              <w:rPr>
                <w:webHidden/>
              </w:rPr>
              <w:fldChar w:fldCharType="separate"/>
            </w:r>
            <w:r w:rsidR="008D187D">
              <w:rPr>
                <w:webHidden/>
              </w:rPr>
              <w:t>20</w:t>
            </w:r>
            <w:r w:rsidR="003A1141">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4172323"/>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4172324"/>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8D187D" w:rsidRPr="006D14AE">
        <w:t xml:space="preserve">Beispielprojekte mit von der DB AG </w:t>
      </w:r>
      <w:r w:rsidR="008D187D">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8D187D">
        <w:rPr>
          <w:rStyle w:val="Hyperlink"/>
          <w:noProof/>
          <w:color w:val="auto"/>
          <w:u w:val="none"/>
        </w:rPr>
        <w:t>14</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4172325"/>
      <w:r>
        <w:t>Abbildungsverzeichnis</w:t>
      </w:r>
      <w:bookmarkEnd w:id="7"/>
      <w:bookmarkEnd w:id="8"/>
      <w:bookmarkEnd w:id="9"/>
    </w:p>
    <w:p w:rsidR="00F06B7E"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85202948" w:history="1">
        <w:r w:rsidRPr="00D31BCF">
          <w:rPr>
            <w:rStyle w:val="Hyperlink"/>
            <w:noProof/>
          </w:rPr>
          <w:t>Abbildung 1: erstellte umap-Karte der RDZ-Linie 11B im Abschnitt Cottbus-Guben (verfügbar auf https://umap.openstreetmap.fr/de/map/rdz-gorlitz-guben_149763)</w:t>
        </w:r>
        <w:r>
          <w:rPr>
            <w:noProof/>
            <w:webHidden/>
          </w:rPr>
          <w:tab/>
        </w:r>
        <w:r>
          <w:rPr>
            <w:noProof/>
            <w:webHidden/>
          </w:rPr>
          <w:fldChar w:fldCharType="begin"/>
        </w:r>
        <w:r>
          <w:rPr>
            <w:noProof/>
            <w:webHidden/>
          </w:rPr>
          <w:instrText xml:space="preserve"> PAGEREF _Toc485202948 \h </w:instrText>
        </w:r>
        <w:r>
          <w:rPr>
            <w:noProof/>
            <w:webHidden/>
          </w:rPr>
        </w:r>
        <w:r>
          <w:rPr>
            <w:noProof/>
            <w:webHidden/>
          </w:rPr>
          <w:fldChar w:fldCharType="separate"/>
        </w:r>
        <w:r>
          <w:rPr>
            <w:noProof/>
            <w:webHidden/>
          </w:rPr>
          <w:t>14</w:t>
        </w:r>
        <w:r>
          <w:rPr>
            <w:noProof/>
            <w:webHidden/>
          </w:rPr>
          <w:fldChar w:fldCharType="end"/>
        </w:r>
      </w:hyperlink>
    </w:p>
    <w:p w:rsidR="00F06B7E" w:rsidRDefault="00E47B2D">
      <w:pPr>
        <w:pStyle w:val="Abbildungsverzeichnis"/>
        <w:tabs>
          <w:tab w:val="right" w:leader="dot" w:pos="9346"/>
        </w:tabs>
        <w:rPr>
          <w:rFonts w:asciiTheme="minorHAnsi" w:eastAsiaTheme="minorEastAsia" w:hAnsiTheme="minorHAnsi" w:cstheme="minorBidi"/>
          <w:noProof/>
          <w:color w:val="auto"/>
          <w:szCs w:val="22"/>
        </w:rPr>
      </w:pPr>
      <w:hyperlink w:anchor="_Toc485202949" w:history="1">
        <w:r w:rsidR="00F06B7E" w:rsidRPr="00D31BCF">
          <w:rPr>
            <w:rStyle w:val="Hyperlink"/>
            <w:noProof/>
          </w:rPr>
          <w:t>Abbildung 2: Architektur der benötigten bzw. verwendeten Hardware</w:t>
        </w:r>
        <w:r w:rsidR="00F06B7E">
          <w:rPr>
            <w:noProof/>
            <w:webHidden/>
          </w:rPr>
          <w:tab/>
        </w:r>
        <w:r w:rsidR="00F06B7E">
          <w:rPr>
            <w:noProof/>
            <w:webHidden/>
          </w:rPr>
          <w:fldChar w:fldCharType="begin"/>
        </w:r>
        <w:r w:rsidR="00F06B7E">
          <w:rPr>
            <w:noProof/>
            <w:webHidden/>
          </w:rPr>
          <w:instrText xml:space="preserve"> PAGEREF _Toc485202949 \h </w:instrText>
        </w:r>
        <w:r w:rsidR="00F06B7E">
          <w:rPr>
            <w:noProof/>
            <w:webHidden/>
          </w:rPr>
        </w:r>
        <w:r w:rsidR="00F06B7E">
          <w:rPr>
            <w:noProof/>
            <w:webHidden/>
          </w:rPr>
          <w:fldChar w:fldCharType="separate"/>
        </w:r>
        <w:r w:rsidR="00F06B7E">
          <w:rPr>
            <w:noProof/>
            <w:webHidden/>
          </w:rPr>
          <w:t>20</w:t>
        </w:r>
        <w:r w:rsidR="00F06B7E">
          <w:rPr>
            <w:noProof/>
            <w:webHidden/>
          </w:rPr>
          <w:fldChar w:fldCharType="end"/>
        </w:r>
      </w:hyperlink>
    </w:p>
    <w:p w:rsidR="00F06B7E" w:rsidRPr="00F06B7E" w:rsidRDefault="00F06B7E" w:rsidP="00F06B7E">
      <w:pPr>
        <w:pStyle w:val="Textkrper"/>
      </w:pPr>
      <w:r>
        <w:fldChar w:fldCharType="end"/>
      </w:r>
    </w:p>
    <w:p w:rsidR="001018AF" w:rsidRDefault="001018AF" w:rsidP="001018AF">
      <w:pPr>
        <w:pStyle w:val="berschrift1"/>
        <w:numPr>
          <w:ilvl w:val="0"/>
          <w:numId w:val="0"/>
        </w:numPr>
        <w:rPr>
          <w:rStyle w:val="Hyperlink"/>
          <w:noProof/>
          <w:color w:val="auto"/>
          <w:u w:val="none"/>
        </w:rPr>
      </w:pPr>
      <w:bookmarkStart w:id="10" w:name="_Toc462047881"/>
      <w:bookmarkStart w:id="11" w:name="_Toc484172326"/>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Pr="00967FAA"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proofErr w:type="spellStart"/>
      <w:r w:rsidRPr="0062347B">
        <w:rPr>
          <w:lang w:val="en-US"/>
        </w:rPr>
        <w:t>Hbf</w:t>
      </w:r>
      <w:proofErr w:type="spellEnd"/>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Default="002C42C1" w:rsidP="00D85EA2">
      <w:pPr>
        <w:tabs>
          <w:tab w:val="right" w:leader="dot" w:pos="9354"/>
        </w:tabs>
        <w:rPr>
          <w:color w:val="auto"/>
        </w:rPr>
      </w:pPr>
      <w:r>
        <w:t>s/w</w:t>
      </w:r>
      <w:r>
        <w:tab/>
        <w:t>schwarz/weiß</w:t>
      </w:r>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2C42C1" w:rsidRDefault="002C42C1" w:rsidP="00D85EA2">
      <w:pPr>
        <w:tabs>
          <w:tab w:val="right" w:leader="dot" w:pos="9354"/>
        </w:tabs>
        <w:rPr>
          <w:color w:val="auto"/>
        </w:rPr>
      </w:pPr>
      <w:r>
        <w:rPr>
          <w:color w:val="auto"/>
        </w:rPr>
        <w:t>URL</w:t>
      </w:r>
      <w:r>
        <w:rPr>
          <w:color w:val="auto"/>
        </w:rPr>
        <w:tab/>
      </w:r>
      <w:r w:rsidRPr="002C42C1">
        <w:rPr>
          <w:color w:val="auto"/>
        </w:rPr>
        <w:t xml:space="preserve">Uniform </w:t>
      </w:r>
      <w:proofErr w:type="spellStart"/>
      <w:r w:rsidRPr="002C42C1">
        <w:rPr>
          <w:color w:val="auto"/>
        </w:rPr>
        <w:t>Resource</w:t>
      </w:r>
      <w:proofErr w:type="spellEnd"/>
      <w:r w:rsidRPr="002C42C1">
        <w:rPr>
          <w:color w:val="auto"/>
        </w:rPr>
        <w:t xml:space="preserve"> Locator</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4172327"/>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4172328"/>
      <w:bookmarkStart w:id="16" w:name="_Ref484589175"/>
      <w:r>
        <w:t>Problemstellung und Ziel der Arbeit</w:t>
      </w:r>
      <w:bookmarkEnd w:id="15"/>
      <w:bookmarkEnd w:id="16"/>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7" w:name="_Ref483379503"/>
      <w:bookmarkStart w:id="18" w:name="_Toc484172329"/>
      <w:r>
        <w:t>Anforderungskatalog nach BSI IT-Grundschutz-Kataloge</w:t>
      </w:r>
      <w:bookmarkEnd w:id="17"/>
      <w:bookmarkEnd w:id="18"/>
    </w:p>
    <w:p w:rsidR="00A16E2B" w:rsidRDefault="00574C1D" w:rsidP="00574C1D">
      <w:pPr>
        <w:pStyle w:val="Textkrper"/>
      </w:pPr>
      <w:r>
        <w:t xml:space="preserve">Vor der Planung und Projektierung der zu erstellenden Software wurde ein Anforderungskatalog angefertigt. Dieser Anforderungskatalog wurde in Anlehnung an die IT-Grundschutz-Kataloge </w:t>
      </w:r>
      <w:proofErr w:type="gramStart"/>
      <w:r>
        <w:t>des</w:t>
      </w:r>
      <w:proofErr w:type="gramEnd"/>
      <w:r>
        <w:t xml:space="preserve"> Bundesamt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9" w:name="_Ref483381216"/>
      <w:bookmarkStart w:id="20" w:name="_Toc484172330"/>
      <w:r>
        <w:t>Funktionale Anforderungen</w:t>
      </w:r>
      <w:bookmarkEnd w:id="19"/>
      <w:bookmarkEnd w:id="20"/>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21" w:name="_Ref483381654"/>
      <w:bookmarkStart w:id="22" w:name="_Toc484172331"/>
      <w:r>
        <w:t>IT-Einsatzumgebung</w:t>
      </w:r>
      <w:bookmarkEnd w:id="21"/>
      <w:bookmarkEnd w:id="22"/>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3" w:name="_Toc484172332"/>
      <w:r>
        <w:t>Kompatibilitätsanforderungen</w:t>
      </w:r>
      <w:bookmarkEnd w:id="23"/>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4" w:name="_Toc484172333"/>
      <w:r>
        <w:t>Performanceanforderungen</w:t>
      </w:r>
      <w:bookmarkEnd w:id="24"/>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5" w:name="_Ref483381675"/>
      <w:bookmarkStart w:id="26" w:name="_Ref483385777"/>
      <w:bookmarkStart w:id="27" w:name="_Toc484172334"/>
      <w:r>
        <w:t>Interoperabilitätsanforderungen</w:t>
      </w:r>
      <w:bookmarkEnd w:id="25"/>
      <w:bookmarkEnd w:id="26"/>
      <w:bookmarkEnd w:id="27"/>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8D187D">
        <w:t>3.2</w:t>
      </w:r>
      <w:r>
        <w:fldChar w:fldCharType="end"/>
      </w:r>
      <w:r>
        <w:t>) existieren.</w:t>
      </w:r>
    </w:p>
    <w:p w:rsidR="00D23542" w:rsidRDefault="00D23542" w:rsidP="00D23542">
      <w:pPr>
        <w:pStyle w:val="berschrift2"/>
      </w:pPr>
      <w:bookmarkStart w:id="28" w:name="_Toc484172335"/>
      <w:r>
        <w:lastRenderedPageBreak/>
        <w:t>Zuverlässigkeitsanforderungen</w:t>
      </w:r>
      <w:bookmarkEnd w:id="28"/>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9" w:name="_Toc484172336"/>
      <w:r>
        <w:t>Konformität zu Standards</w:t>
      </w:r>
      <w:bookmarkEnd w:id="29"/>
    </w:p>
    <w:p w:rsidR="00133919" w:rsidRDefault="00133919" w:rsidP="006178D8">
      <w:pPr>
        <w:rPr>
          <w:highlight w:val="yellow"/>
        </w:rPr>
      </w:pPr>
      <w:r w:rsidRPr="00133919">
        <w:rPr>
          <w:highlight w:val="yellow"/>
        </w:rPr>
        <w:t>TODO</w:t>
      </w:r>
    </w:p>
    <w:p w:rsidR="00133919" w:rsidRDefault="00133919" w:rsidP="00133919">
      <w:pPr>
        <w:pStyle w:val="berschrift2"/>
      </w:pPr>
      <w:bookmarkStart w:id="30" w:name="_Toc484172337"/>
      <w:r>
        <w:t>Einhaltung von internen Regelungen und gesetzlichen Vorschriften</w:t>
      </w:r>
      <w:bookmarkEnd w:id="30"/>
    </w:p>
    <w:p w:rsidR="00133919" w:rsidRDefault="00133919" w:rsidP="006178D8">
      <w:r w:rsidRPr="00DE51B9">
        <w:rPr>
          <w:highlight w:val="yellow"/>
        </w:rPr>
        <w:t>TODO</w:t>
      </w:r>
    </w:p>
    <w:p w:rsidR="00133919" w:rsidRDefault="00133919" w:rsidP="00133919">
      <w:pPr>
        <w:pStyle w:val="berschrift2"/>
      </w:pPr>
      <w:bookmarkStart w:id="31" w:name="_Toc484172338"/>
      <w:r>
        <w:t>Anforderungen an die Benutzerfreundlichkeit</w:t>
      </w:r>
      <w:bookmarkEnd w:id="31"/>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2" w:name="_Toc484172339"/>
      <w:r>
        <w:t>Anforderungen an die Wartbarkeit</w:t>
      </w:r>
      <w:bookmarkEnd w:id="32"/>
    </w:p>
    <w:p w:rsidR="006178D8" w:rsidRDefault="00DE51B9" w:rsidP="006178D8">
      <w:pPr>
        <w:pStyle w:val="Textkrper"/>
      </w:pPr>
      <w:r>
        <w:t>Es werden keine Anforderungen an die Wartbarkeit gestellt.</w:t>
      </w:r>
    </w:p>
    <w:p w:rsidR="006178D8" w:rsidRDefault="006178D8" w:rsidP="006178D8">
      <w:pPr>
        <w:pStyle w:val="berschrift2"/>
      </w:pPr>
      <w:bookmarkStart w:id="33" w:name="_Toc484172340"/>
      <w:r>
        <w:t>Anforderungen an die Dokumentation</w:t>
      </w:r>
      <w:bookmarkEnd w:id="33"/>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4" w:name="_Toc484172341"/>
      <w:r>
        <w:t>Anforderungen an die Softwarequalität</w:t>
      </w:r>
      <w:bookmarkEnd w:id="34"/>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5" w:name="_Toc484172342"/>
      <w:r>
        <w:t>Sicherheitsanforderungen</w:t>
      </w:r>
      <w:bookmarkEnd w:id="35"/>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lastRenderedPageBreak/>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6" w:name="_Toc484172343"/>
      <w:bookmarkStart w:id="37" w:name="_Ref485287668"/>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6"/>
      <w:bookmarkEnd w:id="37"/>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w:t>
      </w:r>
      <w:r w:rsidR="009C265D">
        <w:rPr>
          <w:highlight w:val="yellow"/>
        </w:rPr>
        <w:t>.</w:t>
      </w:r>
      <w:r w:rsidR="00C95C92">
        <w:rPr>
          <w:highlight w:val="yellow"/>
        </w:rPr>
        <w:t>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1E2A25">
        <w:t xml:space="preserve"> unter</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 der Karte und die Dauer bis bemerkte Fehler korrigiert werden wird </w:t>
      </w:r>
      <w:r w:rsidR="00131F04">
        <w:lastRenderedPageBreak/>
        <w:t xml:space="preserve">verringert.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EndPr/>
        <w:sdtContent>
          <w:r w:rsidR="001578D0" w:rsidRPr="003C3FBF">
            <w:fldChar w:fldCharType="begin"/>
          </w:r>
          <w:r w:rsidR="001578D0" w:rsidRPr="003C3FBF">
            <w:instrText xml:space="preserve">CITATION Ihl \l 1031 </w:instrText>
          </w:r>
          <w:r w:rsidR="001578D0" w:rsidRPr="003C3FBF">
            <w:fldChar w:fldCharType="separate"/>
          </w:r>
          <w:r w:rsidR="00FC0885">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t>
      </w:r>
      <w:proofErr w:type="spellStart"/>
      <w:r w:rsidR="00A92139">
        <w:t>werden</w:t>
      </w:r>
      <w:proofErr w:type="spellEnd"/>
      <w:r w:rsidR="00A92139">
        <w:t xml:space="preserve">.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8" w:name="_Toc484172344"/>
      <w:bookmarkStart w:id="39" w:name="_Ref485207465"/>
      <w:r>
        <w:lastRenderedPageBreak/>
        <w:t>Festlegung der Software-Plattform</w:t>
      </w:r>
      <w:r w:rsidR="00425373">
        <w:t xml:space="preserve"> und Bibliotheken</w:t>
      </w:r>
      <w:bookmarkEnd w:id="38"/>
      <w:bookmarkEnd w:id="39"/>
    </w:p>
    <w:p w:rsidR="00426168" w:rsidRPr="00426168" w:rsidRDefault="00426168" w:rsidP="00426168">
      <w:pPr>
        <w:pStyle w:val="berschrift2"/>
      </w:pPr>
      <w:bookmarkStart w:id="40" w:name="_Ref485193996"/>
      <w:r>
        <w:t>Geografische Verarbeitung</w:t>
      </w:r>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8D187D">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84172345"/>
      <w:r>
        <w:t>Analyse verfügbarer Software-Plattformen</w:t>
      </w:r>
      <w:bookmarkEnd w:id="41"/>
      <w:bookmarkEnd w:id="42"/>
    </w:p>
    <w:p w:rsidR="005712E1" w:rsidRDefault="00C70157" w:rsidP="00426168">
      <w:pPr>
        <w:pStyle w:val="berschrift4"/>
      </w:pPr>
      <w:bookmarkStart w:id="43" w:name="_Toc484172346"/>
      <w:r>
        <w:t>I</w:t>
      </w:r>
      <w:r w:rsidR="008058C4">
        <w:t xml:space="preserve">nstallierbare </w:t>
      </w:r>
      <w:r w:rsidR="001665C9">
        <w:t>Desktop</w:t>
      </w:r>
      <w:r w:rsidR="005712E1">
        <w:t>-</w:t>
      </w:r>
      <w:r>
        <w:t>Anwendungen</w:t>
      </w:r>
      <w:bookmarkEnd w:id="43"/>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8D187D">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8D187D">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w:t>
      </w:r>
      <w:r w:rsidR="008058C4">
        <w:lastRenderedPageBreak/>
        <w:t xml:space="preserve">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bookmarkStart w:id="44" w:name="_Toc484172347"/>
      <w:r>
        <w:t>Web</w:t>
      </w:r>
      <w:r w:rsidR="00A77F6B">
        <w:t>basierte Anwendungen</w:t>
      </w:r>
      <w:bookmarkEnd w:id="44"/>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8D187D">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lastRenderedPageBreak/>
        <w:t xml:space="preserve">Webanwendungen sind weniger performant als Desktop-Anwendungen, da ihnen 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5" w:name="_Toc484172348"/>
      <w:r>
        <w:t>Auswahl der Software-Plattform</w:t>
      </w:r>
      <w:bookmarkEnd w:id="45"/>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8D187D">
        <w:t>5.1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6" w:name="_Ref483393771"/>
      <w:bookmarkStart w:id="47" w:name="_Ref483393761"/>
      <w:r>
        <w:t xml:space="preserve">Tabelle </w:t>
      </w:r>
      <w:fldSimple w:instr=" SEQ Tabelle \* ARABIC ">
        <w:r w:rsidR="006428B8">
          <w:rPr>
            <w:noProof/>
          </w:rPr>
          <w:t>1</w:t>
        </w:r>
      </w:fldSimple>
      <w:bookmarkEnd w:id="46"/>
      <w:r w:rsidR="00FC2B13">
        <w:t>: Vor- und Nachteile von Desktop- und webbasierten Anwendungen</w:t>
      </w:r>
      <w:bookmarkEnd w:id="47"/>
      <w:r w:rsidR="000D32C9">
        <w:t xml:space="preserve"> im Sinne der Anforderungen</w:t>
      </w:r>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8D187D">
        <w:t xml:space="preserve">Tabelle </w:t>
      </w:r>
      <w:r w:rsidR="008D187D">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8D187D">
        <w:t xml:space="preserve">Tabelle </w:t>
      </w:r>
      <w:r w:rsidR="008D187D">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8" w:name="_Toc484172349"/>
      <w:r>
        <w:t xml:space="preserve">Verfügbare webbasierte </w:t>
      </w:r>
      <w:r w:rsidR="006F2305">
        <w:t xml:space="preserve">anpassbare </w:t>
      </w:r>
      <w:r>
        <w:t>GIS-Anwendungen</w:t>
      </w:r>
      <w:bookmarkEnd w:id="48"/>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bookmarkStart w:id="49" w:name="_Toc484172350"/>
      <w:r>
        <w:t>OpenStreetMap</w:t>
      </w:r>
      <w:bookmarkEnd w:id="49"/>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 xml:space="preserve">Genutzt wird die </w:t>
      </w:r>
      <w:proofErr w:type="spellStart"/>
      <w:r w:rsidR="005B754F">
        <w:t>PostgreSQL</w:t>
      </w:r>
      <w:proofErr w:type="spellEnd"/>
      <w:r w:rsidR="005B754F">
        <w:t>-</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8D187D" w:rsidRPr="008D187D">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w:t>
      </w:r>
      <w:proofErr w:type="spellStart"/>
      <w:r w:rsidR="007D788A">
        <w:t>PostgreSQL</w:t>
      </w:r>
      <w:proofErr w:type="spellEnd"/>
      <w:r w:rsidR="007D788A">
        <w:t xml:space="preserve">, </w:t>
      </w:r>
      <w:proofErr w:type="spellStart"/>
      <w:r w:rsidR="007D788A">
        <w:t>ImageMagick</w:t>
      </w:r>
      <w:proofErr w:type="spellEnd"/>
      <w:r w:rsidR="007D788A">
        <w:t>, Ruby und anderen Zusatzprogrammen.</w:t>
      </w:r>
      <w:r w:rsidR="00CB0C8A">
        <w:rPr>
          <w:rStyle w:val="Funotenzeichen"/>
        </w:rPr>
        <w:footnoteReference w:id="7"/>
      </w:r>
      <w:r w:rsidR="00CB0C8A">
        <w:t xml:space="preserve"> </w:t>
      </w:r>
      <w:r w:rsidR="007D788A">
        <w:t xml:space="preserve">Daneben birgt das Management oder Geodaten einen großen Administrationsaufwand, da eigene Geodaten verwendet werden. Es ist möglich und auch </w:t>
      </w:r>
      <w:r w:rsidR="007D788A">
        <w:lastRenderedPageBreak/>
        <w:t>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bookmarkStart w:id="50" w:name="_Toc484172351"/>
      <w:r>
        <w:t>umap</w:t>
      </w:r>
      <w:bookmarkEnd w:id="50"/>
    </w:p>
    <w:p w:rsidR="006F2305" w:rsidRPr="006F2305" w:rsidRDefault="006F2305" w:rsidP="006F2305">
      <w:pPr>
        <w:pStyle w:val="Textkrper"/>
      </w:pPr>
      <w:r>
        <w:t>umap ist ein Projekt des OpenStreetMap-Teams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dem prinzipielle Informationen dargestellt werden. Das kann die </w:t>
      </w:r>
      <w:proofErr w:type="spellStart"/>
      <w:r>
        <w:t>Slippy</w:t>
      </w:r>
      <w:proofErr w:type="spellEnd"/>
      <w:r>
        <w:t xml:space="preserve"> </w:t>
      </w:r>
      <w:proofErr w:type="spellStart"/>
      <w:r>
        <w:t>Map</w:t>
      </w:r>
      <w:proofErr w:type="spellEnd"/>
      <w:r>
        <w:t xml:space="preserve"> v</w:t>
      </w:r>
      <w:r w:rsidR="00F8106D">
        <w:t xml:space="preserve">on OSM sein, andere </w:t>
      </w:r>
      <w:proofErr w:type="spellStart"/>
      <w:r w:rsidR="00F8106D">
        <w:t>Tile</w:t>
      </w:r>
      <w:proofErr w:type="spellEnd"/>
      <w:r w:rsidR="00F8106D">
        <w:t>-Server</w:t>
      </w:r>
      <w:r w:rsidR="00F8106D">
        <w:rPr>
          <w:rStyle w:val="Funotenzeichen"/>
        </w:rPr>
        <w:footnoteReference w:id="9"/>
      </w:r>
      <w:r>
        <w:t xml:space="preserve"> </w:t>
      </w:r>
      <w:r w:rsidR="003A1141">
        <w:t>oder lizenzoffene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624B8C28" wp14:editId="074CD02C">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51" w:name="_Toc485202948"/>
      <w:r>
        <w:t xml:space="preserve">Abbildung </w:t>
      </w:r>
      <w:fldSimple w:instr=" SEQ Abbildung \* ARABIC ">
        <w:r w:rsidR="00650099">
          <w:rPr>
            <w:noProof/>
          </w:rPr>
          <w:t>1</w:t>
        </w:r>
      </w:fldSimple>
      <w:r>
        <w:t>: erstellte umap-Karte der RDZ-Linie 11B im Abschnitt Cottbus-Guben</w:t>
      </w:r>
      <w:r w:rsidR="00EA0D82">
        <w:t xml:space="preserve"> (verfügbar auf </w:t>
      </w:r>
      <w:r w:rsidR="00EA0D82" w:rsidRPr="00EA0D82">
        <w:t>https://umap.openstreetmap.fr/de/map/rdz-gorlitz-guben_149763</w:t>
      </w:r>
      <w:r w:rsidR="00EA0D82">
        <w:t>)</w:t>
      </w:r>
      <w:bookmarkEnd w:id="51"/>
    </w:p>
    <w:p w:rsidR="00EA0D82" w:rsidRDefault="003A1141" w:rsidP="008D187D">
      <w:r>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umap als Plattform </w:t>
      </w:r>
      <w:r w:rsidR="008D187D">
        <w:lastRenderedPageBreak/>
        <w:t xml:space="preserve">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11"/>
      </w:r>
      <w:r>
        <w:t xml:space="preserve"> </w:t>
      </w:r>
      <w:r w:rsidR="00B15669">
        <w:t xml:space="preserve">würde, da sie ein </w:t>
      </w:r>
      <w:proofErr w:type="spellStart"/>
      <w:r w:rsidR="00B15669">
        <w:t>Overlay-Tile</w:t>
      </w:r>
      <w:proofErr w:type="spellEnd"/>
      <w:r w:rsidR="00B15669">
        <w:t xml:space="preserve"> zurückgibt, nur auf einem grauen Hintergrund zu sehen sein.</w:t>
      </w:r>
    </w:p>
    <w:p w:rsidR="00B15669" w:rsidRDefault="00B15669" w:rsidP="00426168">
      <w:pPr>
        <w:pStyle w:val="berschrift4"/>
      </w:pPr>
      <w:r>
        <w:t>Google Maps API</w:t>
      </w:r>
    </w:p>
    <w:p w:rsidR="005A4FA5" w:rsidRDefault="00813711" w:rsidP="00B15669">
      <w:r>
        <w:t xml:space="preserve">Die Google Maps API ist eine proprietäre Schnittstelle für GIS-Anwendungen die in verschiedenen Zweigen angeboten wird. Die Zweige enthalten auch Schnittstellen für jegliche Plattformen, mobile Applikationen für Android und iOS zu entwickeln würde durch das nutzen der Google Maps API vereinfacht werden. Der Autor entschied sich 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Pr="002409E4">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2" w:name="_Ref485207441"/>
      <w:r>
        <w:t>Leaflet</w:t>
      </w:r>
      <w:r w:rsidR="005449C9">
        <w:t xml:space="preserve"> und OpenLayers</w:t>
      </w:r>
      <w:bookmarkEnd w:id="52"/>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653651" w:rsidRDefault="005D0C1D" w:rsidP="00885754">
      <w:r>
        <w:t xml:space="preserve">Die Funktionsweise der beiden Bibliotheken ist gleich. Durch auf den Client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proofErr w:type="spellStart"/>
      <w:r>
        <w:t>Plugins</w:t>
      </w:r>
      <w:proofErr w:type="spellEnd"/>
      <w:r>
        <w:t xml:space="preserve"> von Drittanbietern zeigt, dass OpenLayers von den Funktionen lebt, welches es sich selbst in seiner Bibliothek mitbringt, während die Funktionen von Leaflet durch eine Vielzahl von </w:t>
      </w:r>
      <w:proofErr w:type="spellStart"/>
      <w:r>
        <w:t>Plugins</w:t>
      </w:r>
      <w:proofErr w:type="spellEnd"/>
      <w:r>
        <w:t xml:space="preserve"> erweitert werden können. Nichtsdestotrotz gilt OpenLayers als detaillierter was GIS-Anwendungen</w:t>
      </w:r>
      <w:r w:rsidR="00CB0C8A">
        <w:t xml:space="preserve"> </w:t>
      </w:r>
      <w:r>
        <w:t>angeht</w:t>
      </w:r>
      <w:r w:rsidR="00653651">
        <w:t xml:space="preserve">. </w:t>
      </w:r>
      <w:r w:rsidR="00E02A4D">
        <w:t xml:space="preserve">Da die Bibliotheken sich ansonsten sehr ähnlich sind, soll nun die Schwierigkeit der Erlernbarkeit der Syntax verglichen werden. </w:t>
      </w:r>
      <w:r w:rsidR="00653651">
        <w:t xml:space="preserve">Eine selbst gestellte Beispielaufgabe soll den Programmieraufwand mit Leaflet und OpenLayers vergleichen: Erstellen Sie eine </w:t>
      </w:r>
      <w:proofErr w:type="spellStart"/>
      <w:r w:rsidR="00653651">
        <w:t>Webkarte</w:t>
      </w:r>
      <w:proofErr w:type="spellEnd"/>
      <w:r w:rsidR="00653651">
        <w:t xml:space="preserve"> mit folgenden Anforderungen:</w:t>
      </w:r>
    </w:p>
    <w:p w:rsidR="00653651" w:rsidRDefault="00653651" w:rsidP="00653651">
      <w:pPr>
        <w:pStyle w:val="Listenabsatz"/>
        <w:numPr>
          <w:ilvl w:val="0"/>
          <w:numId w:val="36"/>
        </w:numPr>
      </w:pPr>
      <w:r>
        <w:t xml:space="preserve">Die OSM </w:t>
      </w:r>
      <w:r w:rsidR="00EC29AE">
        <w:t>Transport</w:t>
      </w:r>
      <w:r>
        <w:t xml:space="preserve"> </w:t>
      </w:r>
      <w:proofErr w:type="spellStart"/>
      <w:r>
        <w:t>Map</w:t>
      </w:r>
      <w:proofErr w:type="spellEnd"/>
      <w:r>
        <w:t xml:space="preserve">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Da der Autor zu diesem Zeitpunkt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Suchmaschinen und anderen Webseiten oder Literatur wurde bewusst verzichtet. Es wurden die aktuellsten Versionen von OpenLayers und Leaflet (Stand: 08. Juni 2017) verwendet.</w:t>
      </w:r>
    </w:p>
    <w:p w:rsidR="000A1CD9" w:rsidRDefault="00AC7E81" w:rsidP="00AC7E81">
      <w:r w:rsidRPr="00AC7E81">
        <w:lastRenderedPageBreak/>
        <w:t>Die JavaScript-</w:t>
      </w:r>
      <w:r>
        <w:t>Codes</w:t>
      </w:r>
      <w:r w:rsidR="009C743E">
        <w:t xml:space="preserve"> in </w:t>
      </w:r>
      <w:r w:rsidR="009C743E">
        <w:fldChar w:fldCharType="begin"/>
      </w:r>
      <w:r w:rsidR="009C743E">
        <w:instrText xml:space="preserve"> REF _Ref484678173 \h </w:instrText>
      </w:r>
      <w:r w:rsidR="009C743E">
        <w:fldChar w:fldCharType="separate"/>
      </w:r>
      <w:r w:rsidR="00031820">
        <w:t xml:space="preserve">Tabelle </w:t>
      </w:r>
      <w:r w:rsidR="00031820">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031820">
        <w:rPr>
          <w:noProof/>
        </w:rPr>
        <w:t>19</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6428B8">
      <w:r>
        <w:t xml:space="preserve">OpenLayers wirkt im Code als auch in den Beispielen als mächtigeres Tool für GIS-Anwendungen, als es Leaflet tut. Leaflet hält sich sowohl im Code, als auch in der Dokumentation und in den Beispielen schlichter und einfacher. Die vom Autor dieser Arbeit gemachten Eindrücke werden auch von anderen Programmierern geteilt. Der spanische Entwickler für </w:t>
      </w:r>
      <w:proofErr w:type="spellStart"/>
      <w:r>
        <w:t>Indoor</w:t>
      </w:r>
      <w:proofErr w:type="spellEnd"/>
      <w:r w:rsidR="00CD5639">
        <w:t xml:space="preserve">-Karten </w:t>
      </w:r>
      <w:r w:rsidRPr="00173D3A">
        <w:t>Iván Sánchez Ortega</w:t>
      </w:r>
      <w:r>
        <w:t xml:space="preserve"> beschreibt in einer Bildschirmpräsentation</w:t>
      </w:r>
      <w:r>
        <w:rPr>
          <w:rStyle w:val="Funotenzeichen"/>
        </w:rPr>
        <w:footnoteReference w:id="15"/>
      </w:r>
      <w:r w:rsidR="00CD5639">
        <w:t xml:space="preserve"> zusammenfassend folgende objektive Vor- und Nachteile:</w:t>
      </w:r>
    </w:p>
    <w:p w:rsidR="006428B8" w:rsidRDefault="006428B8">
      <w:pPr>
        <w:spacing w:after="0" w:line="240" w:lineRule="auto"/>
        <w:jc w:val="left"/>
      </w:pPr>
      <w:r>
        <w:br w:type="page"/>
      </w:r>
    </w:p>
    <w:p w:rsidR="00173D3A" w:rsidRDefault="00CD5639" w:rsidP="00CD5639">
      <w:pPr>
        <w:pStyle w:val="Listenabsatz"/>
        <w:numPr>
          <w:ilvl w:val="0"/>
          <w:numId w:val="37"/>
        </w:numPr>
      </w:pPr>
      <w:r>
        <w:lastRenderedPageBreak/>
        <w:t xml:space="preserve">Die </w:t>
      </w:r>
      <w:proofErr w:type="spellStart"/>
      <w:r>
        <w:t>Beginnerfreundlichkeit</w:t>
      </w:r>
      <w:proofErr w:type="spellEnd"/>
      <w:r>
        <w:t xml:space="preserve"> ist bei Leaflet gegeben, während OpenLayers sich an GIS-Spezialisten wendet (Kapitel 3, Seite 6)</w:t>
      </w:r>
    </w:p>
    <w:p w:rsidR="00CD5639" w:rsidRDefault="00CD5639" w:rsidP="00CD5639">
      <w:pPr>
        <w:pStyle w:val="Listenabsatz"/>
        <w:numPr>
          <w:ilvl w:val="0"/>
          <w:numId w:val="37"/>
        </w:numPr>
      </w:pPr>
      <w:r>
        <w:t xml:space="preserve">Leaflet bringt weniger Funktionen selbst mit, bietet aber durch über 200 </w:t>
      </w:r>
      <w:proofErr w:type="spellStart"/>
      <w:r>
        <w:t>Plugins</w:t>
      </w:r>
      <w:proofErr w:type="spellEnd"/>
      <w:r>
        <w:t xml:space="preserve">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 xml:space="preserve">Bestimmte Funktionen, wie eine Rotation der Karte sind mit Leaflet nicht nur </w:t>
      </w:r>
      <w:proofErr w:type="spellStart"/>
      <w:r>
        <w:t>nur</w:t>
      </w:r>
      <w:proofErr w:type="spellEnd"/>
      <w:r>
        <w:t xml:space="preserve">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9C743E">
            <w:pPr>
              <w:spacing w:after="0" w:line="240" w:lineRule="auto"/>
              <w:rPr>
                <w:rFonts w:ascii="Consolas" w:hAnsi="Consolas" w:cs="Consolas"/>
                <w:color w:val="00B050"/>
              </w:rPr>
            </w:pPr>
            <w:r w:rsidRPr="009C743E">
              <w:rPr>
                <w:rFonts w:ascii="Consolas" w:hAnsi="Consolas" w:cs="Consolas"/>
                <w:color w:val="00B050"/>
              </w:rPr>
              <w:t>// Karte initialisieren</w:t>
            </w:r>
          </w:p>
          <w:p w:rsidR="009C743E" w:rsidRPr="009C743E" w:rsidRDefault="009C743E" w:rsidP="009C743E">
            <w:pPr>
              <w:spacing w:after="0" w:line="240" w:lineRule="auto"/>
              <w:rPr>
                <w:rFonts w:ascii="Consolas" w:hAnsi="Consolas" w:cs="Consolas"/>
              </w:rPr>
            </w:pPr>
          </w:p>
          <w:p w:rsidR="009C743E" w:rsidRPr="009C743E" w:rsidRDefault="009C743E" w:rsidP="009C743E">
            <w:pPr>
              <w:spacing w:after="0" w:line="240" w:lineRule="auto"/>
              <w:rPr>
                <w:rFonts w:ascii="Consolas" w:hAnsi="Consolas" w:cs="Consolas"/>
              </w:rPr>
            </w:pPr>
            <w:proofErr w:type="spellStart"/>
            <w:r w:rsidRPr="009C743E">
              <w:rPr>
                <w:rFonts w:ascii="Consolas" w:hAnsi="Consolas" w:cs="Consolas"/>
              </w:rPr>
              <w:t>var</w:t>
            </w:r>
            <w:proofErr w:type="spellEnd"/>
            <w:r w:rsidRPr="009C743E">
              <w:rPr>
                <w:rFonts w:ascii="Consolas" w:hAnsi="Consolas" w:cs="Consolas"/>
              </w:rPr>
              <w:t xml:space="preserve"> </w:t>
            </w:r>
            <w:proofErr w:type="spellStart"/>
            <w:r w:rsidRPr="009C743E">
              <w:rPr>
                <w:rFonts w:ascii="Consolas" w:hAnsi="Consolas" w:cs="Consolas"/>
              </w:rPr>
              <w:t>map</w:t>
            </w:r>
            <w:proofErr w:type="spellEnd"/>
            <w:r w:rsidRPr="009C743E">
              <w:rPr>
                <w:rFonts w:ascii="Consolas" w:hAnsi="Consolas" w:cs="Consolas"/>
              </w:rPr>
              <w:t xml:space="preserve">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layers: [</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roofErr w:type="spellStart"/>
            <w:r w:rsidRPr="009C743E">
              <w:rPr>
                <w:rFonts w:ascii="Consolas" w:hAnsi="Consolas" w:cs="Consolas"/>
                <w:lang w:val="en-US"/>
              </w:rPr>
              <w:t>var</w:t>
            </w:r>
            <w:proofErr w:type="spellEnd"/>
            <w:r w:rsidRPr="009C743E">
              <w:rPr>
                <w:rFonts w:ascii="Consolas" w:hAnsi="Consolas" w:cs="Consolas"/>
                <w:lang w:val="en-US"/>
              </w:rPr>
              <w:t xml:space="preserve">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lang w:val="en-US"/>
              </w:rPr>
              <w:t>src</w:t>
            </w:r>
            <w:proofErr w:type="spellEnd"/>
            <w:r w:rsidRPr="009C743E">
              <w:rPr>
                <w:rFonts w:ascii="Consolas" w:hAnsi="Consolas" w:cs="Consolas"/>
                <w:lang w:val="en-US"/>
              </w:rPr>
              <w:t>: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9C743E">
            <w:pPr>
              <w:spacing w:after="0" w:line="240" w:lineRule="auto"/>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9C743E">
            <w:pPr>
              <w:spacing w:after="0" w:line="240" w:lineRule="auto"/>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w:t>
            </w:r>
          </w:p>
          <w:p w:rsidR="009C743E" w:rsidRPr="00AC7E81" w:rsidRDefault="009C743E" w:rsidP="009C743E">
            <w:pPr>
              <w:spacing w:after="0" w:line="240" w:lineRule="auto"/>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AC7E81">
            <w:pPr>
              <w:spacing w:after="0" w:line="240" w:lineRule="auto"/>
              <w:rPr>
                <w:rFonts w:ascii="Consolas" w:hAnsi="Consolas" w:cs="Consolas"/>
              </w:rPr>
            </w:pPr>
            <w:r w:rsidRPr="009C743E">
              <w:rPr>
                <w:rFonts w:ascii="Consolas" w:hAnsi="Consolas" w:cs="Consolas"/>
                <w:color w:val="00B050"/>
              </w:rPr>
              <w:t>//Karte initialisieren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var</w:t>
            </w:r>
            <w:proofErr w:type="spellEnd"/>
            <w:r w:rsidRPr="00AC7E81">
              <w:rPr>
                <w:rFonts w:ascii="Consolas" w:hAnsi="Consolas" w:cs="Consolas"/>
              </w:rPr>
              <w:t xml:space="preserve"> </w:t>
            </w:r>
            <w:proofErr w:type="spellStart"/>
            <w:r w:rsidRPr="00AC7E81">
              <w:rPr>
                <w:rFonts w:ascii="Consolas" w:hAnsi="Consolas" w:cs="Consolas"/>
              </w:rPr>
              <w:t>map</w:t>
            </w:r>
            <w:proofErr w:type="spellEnd"/>
            <w:r w:rsidRPr="00AC7E81">
              <w:rPr>
                <w:rFonts w:ascii="Consolas" w:hAnsi="Consolas" w:cs="Consolas"/>
              </w:rPr>
              <w:t xml:space="preserve"> = </w:t>
            </w:r>
            <w:proofErr w:type="spellStart"/>
            <w:r w:rsidRPr="00AC7E81">
              <w:rPr>
                <w:rFonts w:ascii="Consolas" w:hAnsi="Consolas" w:cs="Consolas"/>
              </w:rPr>
              <w:t>L.map</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AC7E81">
            <w:pPr>
              <w:spacing w:after="0" w:line="240" w:lineRule="auto"/>
              <w:rPr>
                <w:rFonts w:ascii="Consolas" w:hAnsi="Consolas" w:cs="Consolas"/>
              </w:rPr>
            </w:pP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 xml:space="preserve">    attribution: '&amp;copy; &lt;a </w:t>
            </w:r>
            <w:proofErr w:type="spellStart"/>
            <w:r w:rsidRPr="00AC7E81">
              <w:rPr>
                <w:rFonts w:ascii="Consolas" w:hAnsi="Consolas" w:cs="Consolas"/>
                <w:lang w:val="en-US"/>
              </w:rPr>
              <w:t>href</w:t>
            </w:r>
            <w:proofErr w:type="spellEnd"/>
            <w:r w:rsidRPr="00AC7E81">
              <w:rPr>
                <w:rFonts w:ascii="Consolas" w:hAnsi="Consolas" w:cs="Consolas"/>
                <w:lang w:val="en-US"/>
              </w:rPr>
              <w:t>="http://osm.org/copyright"&gt;OpenStreetMap&lt;/a&gt; contributors'</w:t>
            </w:r>
          </w:p>
          <w:p w:rsidR="00AC7E81" w:rsidRPr="00AC7E81" w:rsidRDefault="00AC7E81" w:rsidP="00AC7E81">
            <w:pPr>
              <w:spacing w:after="0" w:line="240" w:lineRule="auto"/>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rPr>
            </w:pPr>
            <w:r w:rsidRPr="009C743E">
              <w:rPr>
                <w:rFonts w:ascii="Consolas" w:hAnsi="Consolas" w:cs="Consolas"/>
                <w:color w:val="00B050"/>
              </w:rPr>
              <w:t>//Marker hinzufügen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r w:rsidRPr="00AC7E81">
              <w:rPr>
                <w:rFonts w:ascii="Consolas" w:hAnsi="Consolas" w:cs="Consolas"/>
              </w:rPr>
              <w:tab/>
            </w:r>
          </w:p>
          <w:p w:rsidR="00AC7E81" w:rsidRPr="00AC7E81" w:rsidRDefault="00AC7E81" w:rsidP="009C743E">
            <w:pPr>
              <w:keepNext/>
              <w:spacing w:after="0" w:line="240" w:lineRule="auto"/>
              <w:rPr>
                <w:rFonts w:ascii="Consolas" w:hAnsi="Consolas" w:cs="Consolas"/>
              </w:rPr>
            </w:pPr>
            <w:r w:rsidRPr="00AC7E81">
              <w:rPr>
                <w:rFonts w:ascii="Consolas" w:hAnsi="Consolas" w:cs="Consolas"/>
              </w:rPr>
              <w:tab/>
            </w:r>
          </w:p>
        </w:tc>
      </w:tr>
    </w:tbl>
    <w:p w:rsidR="009C743E" w:rsidRDefault="009C743E" w:rsidP="009C743E">
      <w:pPr>
        <w:pStyle w:val="Beschriftung"/>
      </w:pPr>
      <w:bookmarkStart w:id="53" w:name="_Ref484678173"/>
      <w:bookmarkStart w:id="54" w:name="_Ref484679810"/>
      <w:r>
        <w:t xml:space="preserve">Tabelle </w:t>
      </w:r>
      <w:fldSimple w:instr=" SEQ Tabelle \* ARABIC ">
        <w:r w:rsidR="006428B8">
          <w:rPr>
            <w:noProof/>
          </w:rPr>
          <w:t>2</w:t>
        </w:r>
      </w:fldSimple>
      <w:bookmarkEnd w:id="53"/>
      <w:r w:rsidR="00031820">
        <w:t>:</w:t>
      </w:r>
      <w:r>
        <w:t xml:space="preserve"> </w:t>
      </w:r>
      <w:r w:rsidRPr="00D95A7D">
        <w:t>Vergleich JavaScript-Code von OpenLayers und Leaflet</w:t>
      </w:r>
      <w:bookmarkEnd w:id="54"/>
    </w:p>
    <w:p w:rsidR="009C743E" w:rsidRDefault="009C743E">
      <w:pPr>
        <w:spacing w:after="0" w:line="240" w:lineRule="auto"/>
        <w:jc w:val="left"/>
      </w:pPr>
      <w:r>
        <w:br w:type="page"/>
      </w:r>
    </w:p>
    <w:p w:rsidR="00FC0885" w:rsidRDefault="00426168" w:rsidP="00426168">
      <w:pPr>
        <w:pStyle w:val="berschrift2"/>
      </w:pPr>
      <w:bookmarkStart w:id="55" w:name="_Ref485630969"/>
      <w:r>
        <w:lastRenderedPageBreak/>
        <w:t>Datenspeicherung, -verarbeitung und Benutzeroberfläche</w:t>
      </w:r>
      <w:bookmarkEnd w:id="55"/>
    </w:p>
    <w:p w:rsidR="00FC0885" w:rsidRDefault="00FC0885" w:rsidP="00FC0885">
      <w:r>
        <w:t xml:space="preserve">In Punkt </w:t>
      </w:r>
      <w:r>
        <w:fldChar w:fldCharType="begin"/>
      </w:r>
      <w:r>
        <w:instrText xml:space="preserve"> REF _Ref485193996 \r \h </w:instrText>
      </w:r>
      <w:r>
        <w:fldChar w:fldCharType="separate"/>
      </w:r>
      <w:r>
        <w:t>5.1</w:t>
      </w:r>
      <w:r>
        <w:fldChar w:fldCharType="end"/>
      </w:r>
      <w:r>
        <w:t xml:space="preserve"> wurde eine webbasierte </w:t>
      </w:r>
      <w:proofErr w:type="spellStart"/>
      <w:r>
        <w:t>Javascript</w:t>
      </w:r>
      <w:proofErr w:type="spellEnd"/>
      <w:r>
        <w:t xml:space="preserve">-Bibliothek für GIS-Anwendungen gewählt. Diese bringt nicht alle im Abschnitt </w:t>
      </w:r>
      <w:r>
        <w:fldChar w:fldCharType="begin"/>
      </w:r>
      <w:r>
        <w:instrText xml:space="preserve"> REF _Ref483381216 \r \h </w:instrText>
      </w:r>
      <w:r>
        <w:fldChar w:fldCharType="separate"/>
      </w:r>
      <w:r>
        <w:t>3.1</w:t>
      </w:r>
      <w:r>
        <w:fldChar w:fldCharType="end"/>
      </w:r>
      <w:r>
        <w:t xml:space="preserve"> geforderten Funktionen mit, weswegen zusätzliche Software-Komponenten notwendig sind. Aufgrund der Auswahl einer Browser-Anwendung für die geografischen Verarbeitungen, bieten sich zunächst auch Webanwendungen an. Verbreitet sind PHP</w:t>
      </w:r>
      <w:r w:rsidR="00705C71">
        <w:rPr>
          <w:rStyle w:val="Funotenzeichen"/>
        </w:rPr>
        <w:footnoteReference w:id="16"/>
      </w:r>
      <w:r>
        <w:t>- und MySQL</w:t>
      </w:r>
      <w:r w:rsidR="00705C71">
        <w:rPr>
          <w:rStyle w:val="Funotenzeichen"/>
        </w:rPr>
        <w:footnoteReference w:id="17"/>
      </w:r>
      <w:r>
        <w:t>-Plattforme</w:t>
      </w:r>
      <w:r w:rsidR="00705C71">
        <w:t>n. Sie erlauben das dynamische E</w:t>
      </w:r>
      <w:r>
        <w:t>rzeugen von Webseiten</w:t>
      </w:r>
      <w:r w:rsidR="00705C71">
        <w:t xml:space="preserve"> mittels PHP und eine </w:t>
      </w:r>
      <w:proofErr w:type="spellStart"/>
      <w:r w:rsidR="00705C71">
        <w:t>hochperformante</w:t>
      </w:r>
      <w:proofErr w:type="spellEnd"/>
      <w:r w:rsidR="00705C71">
        <w:t xml:space="preserve"> Speicherung von Daten mittels MySQL. PHP- und MySQL sind anders als andere Webskriptsprachen und Datenbankplattformen, auf den </w:t>
      </w:r>
      <w:proofErr w:type="spellStart"/>
      <w:r w:rsidR="00705C71">
        <w:t>meiten</w:t>
      </w:r>
      <w:proofErr w:type="spellEnd"/>
      <w:r w:rsidR="00705C71">
        <w:t xml:space="preserve"> </w:t>
      </w:r>
      <w:proofErr w:type="spellStart"/>
      <w:r w:rsidR="00705C71">
        <w:t>Webhostern</w:t>
      </w:r>
      <w:proofErr w:type="spellEnd"/>
      <w:r w:rsidR="00705C71">
        <w:t xml:space="preserve">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C7AE61E" wp14:editId="01DADAE7">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6" w:name="_Ref485202581"/>
      <w:bookmarkStart w:id="57" w:name="_Toc485202949"/>
      <w:r>
        <w:t xml:space="preserve">Abbildung </w:t>
      </w:r>
      <w:fldSimple w:instr=" SEQ Abbildung \* ARABIC ">
        <w:r w:rsidR="00650099">
          <w:rPr>
            <w:noProof/>
          </w:rPr>
          <w:t>2</w:t>
        </w:r>
      </w:fldSimple>
      <w:bookmarkEnd w:id="56"/>
      <w:r>
        <w:t>: Architektur der benötigten bzw. verwendeten Hardware</w:t>
      </w:r>
      <w:bookmarkEnd w:id="57"/>
      <w:r w:rsidR="00031820">
        <w:t>infrastruktur</w:t>
      </w:r>
    </w:p>
    <w:p w:rsidR="00705C71" w:rsidRDefault="00705C71" w:rsidP="00FC0885">
      <w:r>
        <w:lastRenderedPageBreak/>
        <w:t>Zur Vereinfachung und Zeitersparnis soll ein Framework</w:t>
      </w:r>
      <w:r w:rsidR="00021D3E">
        <w:rPr>
          <w:rStyle w:val="Funotenzeichen"/>
        </w:rPr>
        <w:footnoteReference w:id="18"/>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w:t>
      </w:r>
      <w:proofErr w:type="spellStart"/>
      <w:r w:rsidR="00021D3E">
        <w:t>responsive</w:t>
      </w:r>
      <w:proofErr w:type="spellEnd"/>
      <w:r w:rsidR="00021D3E">
        <w:t xml:space="preser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19"/>
      </w:r>
      <w:r w:rsidR="00021D3E">
        <w:t>-Framework „</w:t>
      </w:r>
      <w:proofErr w:type="spellStart"/>
      <w:r w:rsidR="00021D3E" w:rsidRPr="00021D3E">
        <w:t>gentelella</w:t>
      </w:r>
      <w:proofErr w:type="spellEnd"/>
      <w:r w:rsidR="00021D3E">
        <w:t xml:space="preserve">“ von </w:t>
      </w:r>
      <w:proofErr w:type="spellStart"/>
      <w:r w:rsidR="00021D3E">
        <w:t>Colorlib</w:t>
      </w:r>
      <w:proofErr w:type="spellEnd"/>
      <w:r w:rsidR="00021D3E">
        <w:t xml:space="preserve">.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r>
        <w:t>Programmierung der Software</w:t>
      </w:r>
    </w:p>
    <w:p w:rsidR="001E4630" w:rsidRDefault="001E4630" w:rsidP="001E4630">
      <w:pPr>
        <w:pStyle w:val="Textkrper"/>
      </w:pPr>
      <w:r>
        <w:t xml:space="preserve">Die Software wird an einem BKU-Arbeitsplatz mit Windows-Betriebssystem entwickelt. Da die Ausführung von PHP-Skripten, sowie das Hosten von MySQL-Datenbanken eine Webserversoftware benötigt, wurde die Softwaresammlung XAMPP in einer portablen Version herangezogen. Programmiert wurde in dem Editor Notepad++, welcher die Hervorhebung von Syntax verschiedener Skript- und Programmiersprachen mitbringt, welches die Übersichtlichkeit beim Programmieren erhöht. Für die Datenbankadministration wurde zunächst das in XAMPP mitgelieferte Webtool </w:t>
      </w:r>
      <w:proofErr w:type="spellStart"/>
      <w:r>
        <w:t>phpmyadmin</w:t>
      </w:r>
      <w:proofErr w:type="spellEnd"/>
      <w:r>
        <w:t xml:space="preserve"> benutzt. Aufgrund der Masse an getaner Verarbeitungen und Abrufe, sowie wegen der wenig performanten Oberfläche wurde im Laufe de</w:t>
      </w:r>
      <w:r w:rsidR="00796DC2">
        <w:t>r Entwicklung auf die Datenbankverwaltungs</w:t>
      </w:r>
      <w:r>
        <w:t xml:space="preserve">software </w:t>
      </w:r>
      <w:proofErr w:type="spellStart"/>
      <w:r>
        <w:t>HeidiSQL</w:t>
      </w:r>
      <w:proofErr w:type="spellEnd"/>
      <w:r>
        <w:t xml:space="preserve"> zurückgegriffen</w:t>
      </w:r>
      <w:r w:rsidR="00796DC2">
        <w:t xml:space="preserve">. Weiterhin wurde bei dem </w:t>
      </w:r>
      <w:proofErr w:type="spellStart"/>
      <w:r w:rsidR="00796DC2">
        <w:t>Git</w:t>
      </w:r>
      <w:proofErr w:type="spellEnd"/>
      <w:r w:rsidR="00796DC2">
        <w:t xml:space="preserve">-Bereitsteller github.com ein Repository angelegt. Dies erlaubt das Programmieren an verschiedenen Standorten sowie eine Historie über vergangene Änderungen. </w:t>
      </w:r>
      <w:r w:rsidR="00796DC2" w:rsidRPr="00796DC2">
        <w:rPr>
          <w:highlight w:val="yellow"/>
        </w:rPr>
        <w:t>Der Quelltext der Webanwendung, sowie der Karte ist frei verfügbar.</w:t>
      </w:r>
      <w:r w:rsidR="00796DC2">
        <w:t xml:space="preserve"> Im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 xml:space="preserve">beiden Teilen, da in dieser die Projektdetails inklusive der geografischen Standorte hinterlegt sind. Weiterhin liegen da die Daten der Benutzerkonten, weswegen eine zusätzliche Interaktion zwischen Datenbank und Weboberfläche stattfindet. Der normale Benutzer hat dabei nur </w:t>
      </w:r>
      <w:r w:rsidR="00DD66D5">
        <w:lastRenderedPageBreak/>
        <w:t>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w:t>
      </w:r>
    </w:p>
    <w:p w:rsidR="00031820" w:rsidRDefault="00031820" w:rsidP="00031820">
      <w:pPr>
        <w:pStyle w:val="Textkrper"/>
      </w:pPr>
      <w:r>
        <w:t>Nachfolgend werden Details zur Ideenfindung und –</w:t>
      </w:r>
      <w:proofErr w:type="spellStart"/>
      <w:r>
        <w:t>durchsetzung</w:t>
      </w:r>
      <w:proofErr w:type="spellEnd"/>
      <w:r>
        <w:t xml:space="preserve">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031820" w:rsidP="00031820">
      <w:pPr>
        <w:pStyle w:val="berschrift2"/>
      </w:pPr>
      <w:r>
        <w:t>Details zur Programmierung der Geografischen Anwendungen</w:t>
      </w:r>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t>5</w:t>
      </w:r>
      <w:r>
        <w:fldChar w:fldCharType="end"/>
      </w:r>
      <w:r>
        <w:t xml:space="preserve"> erläutert soll die JavaScript-Bibliothek Leaflet zum Einsatz kommen. Eine bloße </w:t>
      </w:r>
      <w:proofErr w:type="spellStart"/>
      <w:r>
        <w:t>Webkarte</w:t>
      </w:r>
      <w:proofErr w:type="spellEnd"/>
      <w:r>
        <w:t xml:space="preserve"> zu erstellen, um sie im Webbrowser anzeigen zu können bedarf dabei nur wenigen Zeilen wie in </w:t>
      </w:r>
      <w:r>
        <w:fldChar w:fldCharType="begin"/>
      </w:r>
      <w:r>
        <w:instrText xml:space="preserve"> REF _Ref484678173 \h </w:instrText>
      </w:r>
      <w:r>
        <w:fldChar w:fldCharType="separate"/>
      </w:r>
      <w:r>
        <w:t xml:space="preserve">Tabelle </w:t>
      </w:r>
      <w:r>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Skripte, wie die Leaflet-Bibliothek an sich, sowie verwendete </w:t>
      </w:r>
      <w:proofErr w:type="spellStart"/>
      <w:r w:rsidR="000D238C">
        <w:t>Plugins</w:t>
      </w:r>
      <w:proofErr w:type="spellEnd"/>
      <w:r w:rsidR="000D238C">
        <w:t xml:space="preserve">,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&lt;!DOCTYPE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&lt;title&gt;Leaflet </w:t>
      </w:r>
      <w:proofErr w:type="spellStart"/>
      <w:r w:rsidRPr="003C3140">
        <w:t>Beispiel</w:t>
      </w:r>
      <w:proofErr w:type="spellEnd"/>
      <w:r w:rsidRPr="003C3140">
        <w:t xml:space="preserve"> &lt;/title&gt;</w:t>
      </w:r>
    </w:p>
    <w:p w:rsidR="003C3140" w:rsidRPr="003C3140" w:rsidRDefault="003C3140" w:rsidP="003C3140">
      <w:pPr>
        <w:pStyle w:val="Quellcode"/>
      </w:pPr>
      <w:r w:rsidRPr="003C3140">
        <w:t xml:space="preserve">      &lt;meta charset="utf-8" /&gt;</w:t>
      </w:r>
    </w:p>
    <w:p w:rsidR="003C3140" w:rsidRPr="003C3140" w:rsidRDefault="003C3140" w:rsidP="003C3140">
      <w:pPr>
        <w:pStyle w:val="Quellcode"/>
      </w:pPr>
      <w:r w:rsidRPr="003C3140">
        <w:t xml:space="preserve">      &lt;meta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w:t>
      </w:r>
      <w:proofErr w:type="spellStart"/>
      <w:r w:rsidRPr="003C3140">
        <w:rPr>
          <w:rFonts w:ascii="Consolas" w:hAnsi="Consolas" w:cs="Consolas"/>
          <w:lang w:val="en-US"/>
        </w:rPr>
        <w:t>rel</w:t>
      </w:r>
      <w:proofErr w:type="spellEnd"/>
      <w:r w:rsidRPr="003C3140">
        <w:rPr>
          <w:rFonts w:ascii="Consolas" w:hAnsi="Consolas" w:cs="Consolas"/>
          <w:lang w:val="en-US"/>
        </w:rPr>
        <w:t xml:space="preserve">="stylesheet" </w:t>
      </w:r>
      <w:proofErr w:type="spellStart"/>
      <w:r w:rsidRPr="003C3140">
        <w:rPr>
          <w:rFonts w:ascii="Consolas" w:hAnsi="Consolas" w:cs="Consolas"/>
          <w:lang w:val="en-US"/>
        </w:rPr>
        <w:t>href</w:t>
      </w:r>
      <w:proofErr w:type="spellEnd"/>
      <w:r w:rsidRPr="003C3140">
        <w:rPr>
          <w:rFonts w:ascii="Consolas" w:hAnsi="Consolas" w:cs="Consolas"/>
          <w:lang w:val="en-US"/>
        </w:rPr>
        <w:t>="leaflet/leaflet.css"&gt;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&lt;body&gt;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400px;"&gt;&lt;/div&gt;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w:t>
      </w:r>
      <w:proofErr w:type="spellStart"/>
      <w:r w:rsidRPr="008F1418">
        <w:rPr>
          <w:rFonts w:ascii="Consolas" w:hAnsi="Consolas" w:cs="Consolas"/>
        </w:rPr>
        <w:t>html</w:t>
      </w:r>
      <w:proofErr w:type="spellEnd"/>
      <w:r w:rsidRPr="008F1418">
        <w:rPr>
          <w:rFonts w:ascii="Consolas" w:hAnsi="Consolas" w:cs="Consolas"/>
        </w:rPr>
        <w:t>&gt;</w:t>
      </w:r>
    </w:p>
    <w:p w:rsidR="003C3140" w:rsidRPr="008F1418" w:rsidRDefault="003C3140" w:rsidP="003C3140">
      <w:pPr>
        <w:spacing w:after="0" w:line="240" w:lineRule="auto"/>
        <w:rPr>
          <w:rFonts w:ascii="Consolas" w:hAnsi="Consolas" w:cs="Consolas"/>
        </w:rPr>
      </w:pPr>
    </w:p>
    <w:p w:rsidR="00663C66" w:rsidRDefault="003C3140" w:rsidP="003C3140">
      <w:r>
        <w:t xml:space="preserve">Der Meta-Tag macht die Karte </w:t>
      </w:r>
      <w:proofErr w:type="spellStart"/>
      <w:r>
        <w:t>responsive</w:t>
      </w:r>
      <w:proofErr w:type="spellEnd"/>
      <w:r>
        <w:t xml:space="preserve">. Mit dem eingebundenen Stylesheet leaflet.css wird das Aussehen verschiedener Kartenelemente, wie die </w:t>
      </w:r>
      <w:proofErr w:type="spellStart"/>
      <w:r>
        <w:t>Mitwirkendenen</w:t>
      </w:r>
      <w:proofErr w:type="spellEnd"/>
      <w:r>
        <w:t>-Fußzeile bestimmt. Die eingebundene leaflet.js-Datei entspricht der Bibliothek. Im div-Tag im Body des HTML-Dokumentes wird unsere Karte angezeigt, die ID „</w:t>
      </w:r>
      <w:proofErr w:type="spellStart"/>
      <w:r>
        <w:t>map</w:t>
      </w:r>
      <w:proofErr w:type="spellEnd"/>
      <w:r>
        <w:t>“ wird mit dem JavaScript beschrieben, der unsere Karte beschreibt, eingebunden als leaflet_beispiel.js.</w:t>
      </w:r>
    </w:p>
    <w:p w:rsidR="00663C66" w:rsidRDefault="00663C66">
      <w:pPr>
        <w:spacing w:after="0" w:line="240" w:lineRule="auto"/>
        <w:jc w:val="left"/>
      </w:pPr>
      <w:r>
        <w:br w:type="page"/>
      </w:r>
    </w:p>
    <w:p w:rsidR="00663C66" w:rsidRDefault="00663C66" w:rsidP="00663C66">
      <w:pPr>
        <w:pStyle w:val="berschrift3"/>
      </w:pPr>
      <w:r>
        <w:lastRenderedPageBreak/>
        <w:t>Grundaufbau der Karte</w:t>
      </w:r>
    </w:p>
    <w:p w:rsidR="00663C66" w:rsidRDefault="00663C66" w:rsidP="00663C66">
      <w:pPr>
        <w:pStyle w:val="Textkrper"/>
      </w:pPr>
      <w:r>
        <w:t xml:space="preserve">Zunächst wird im JavaScript die Karte an sich </w:t>
      </w:r>
      <w:proofErr w:type="spellStart"/>
      <w:r>
        <w:t>deviniert</w:t>
      </w:r>
      <w:proofErr w:type="spellEnd"/>
      <w:r>
        <w:t>, damit diese in den HTML-Container eingefügt werden kann. Das wird durch den Code</w:t>
      </w:r>
    </w:p>
    <w:p w:rsidR="00663C66" w:rsidRPr="009C332F" w:rsidRDefault="00663C66" w:rsidP="00663C6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mymap</w:t>
      </w:r>
      <w:proofErr w:type="spellEnd"/>
      <w:r w:rsidRPr="009C332F">
        <w:rPr>
          <w:lang w:val="de-DE"/>
        </w:rPr>
        <w:t xml:space="preserve"> = </w:t>
      </w:r>
      <w:proofErr w:type="spellStart"/>
      <w:r w:rsidRPr="009C332F">
        <w:rPr>
          <w:lang w:val="de-DE"/>
        </w:rPr>
        <w:t>L.map</w:t>
      </w:r>
      <w:proofErr w:type="spellEnd"/>
      <w:r w:rsidRPr="009C332F">
        <w:rPr>
          <w:lang w:val="de-DE"/>
        </w:rPr>
        <w:t>('</w:t>
      </w:r>
      <w:proofErr w:type="spellStart"/>
      <w:r w:rsidRPr="009C332F">
        <w:rPr>
          <w:lang w:val="de-DE"/>
        </w:rPr>
        <w:t>mapid</w:t>
      </w:r>
      <w:proofErr w:type="spellEnd"/>
      <w:r w:rsidRPr="009C332F">
        <w:rPr>
          <w:lang w:val="de-DE"/>
        </w:rPr>
        <w:t>', {</w:t>
      </w:r>
    </w:p>
    <w:p w:rsidR="00663C66" w:rsidRPr="00663C66" w:rsidRDefault="00663C66" w:rsidP="00663C66">
      <w:pPr>
        <w:pStyle w:val="Quellcode"/>
      </w:pPr>
      <w:r w:rsidRPr="009C332F">
        <w:rPr>
          <w:lang w:val="de-DE"/>
        </w:rPr>
        <w:t xml:space="preserve">    </w:t>
      </w:r>
      <w:r w:rsidRPr="00663C66">
        <w:t>center: [51.679, 9.866],</w:t>
      </w:r>
    </w:p>
    <w:p w:rsidR="00663C66" w:rsidRPr="00663C66" w:rsidRDefault="00663C66" w:rsidP="00663C66">
      <w:pPr>
        <w:pStyle w:val="Quellcode"/>
      </w:pPr>
      <w:r w:rsidRPr="00663C66">
        <w:t xml:space="preserve">    zoom: 6,</w:t>
      </w:r>
    </w:p>
    <w:p w:rsidR="00663C66" w:rsidRPr="00663C66" w:rsidRDefault="00663C66" w:rsidP="00663C66">
      <w:pPr>
        <w:pStyle w:val="Quellcode"/>
      </w:pPr>
      <w:r w:rsidRPr="00663C66">
        <w:t xml:space="preserve">    layers: [</w:t>
      </w:r>
      <w:proofErr w:type="spellStart"/>
      <w:r w:rsidRPr="00663C66">
        <w:t>base_cartolight</w:t>
      </w:r>
      <w:proofErr w:type="spellEnd"/>
      <w:r w:rsidRPr="00663C66">
        <w: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w:t>
      </w:r>
      <w:proofErr w:type="spellStart"/>
      <w:r w:rsidRPr="00663C66">
        <w:rPr>
          <w:rFonts w:ascii="Consolas" w:hAnsi="Consolas" w:cs="Consolas"/>
        </w:rPr>
        <w:t>mapid'</w:t>
      </w:r>
      <w:r w:rsidRPr="00663C66">
        <w:t>entspricht</w:t>
      </w:r>
      <w:proofErr w:type="spellEnd"/>
      <w:r>
        <w:t xml:space="preserve"> dabei der ID des HTML-</w:t>
      </w:r>
      <w:proofErr w:type="spellStart"/>
      <w:r>
        <w:t>Layers</w:t>
      </w:r>
      <w:proofErr w:type="spellEnd"/>
      <w:r>
        <w:t xml:space="preserve">. In den folgenden drei Zeilen werden die Standarteinstellungen der Karte definiert, also das was zu sehen sein wird, wenn die Karte neu geladen wird. Die Karte wird auf die in </w:t>
      </w:r>
      <w:proofErr w:type="spellStart"/>
      <w:r w:rsidRPr="009C332F">
        <w:rPr>
          <w:rStyle w:val="QuellcodeZchn"/>
          <w:lang w:val="de-DE"/>
        </w:rPr>
        <w:t>center</w:t>
      </w:r>
      <w:proofErr w:type="spellEnd"/>
      <w:r>
        <w:t xml:space="preserve"> definierten Koordinaten mit dem Zoomlevel 6 zentriert. Als Layer ist der </w:t>
      </w:r>
      <w:proofErr w:type="spellStart"/>
      <w:r>
        <w:t>Basislayer</w:t>
      </w:r>
      <w:proofErr w:type="spellEnd"/>
      <w:r>
        <w:t xml:space="preserve"> </w:t>
      </w:r>
      <w:proofErr w:type="spellStart"/>
      <w:r>
        <w:t>Carto</w:t>
      </w:r>
      <w:proofErr w:type="spellEnd"/>
      <w:r>
        <w:t xml:space="preserve"> Light (Minimal (s/w) </w:t>
      </w:r>
      <w:proofErr w:type="spellStart"/>
      <w:r>
        <w:t>stanardmäßig</w:t>
      </w:r>
      <w:proofErr w:type="spellEnd"/>
      <w:r>
        <w:t xml:space="preserve"> aktiviert. Es ist bereits mit diesem Code durch die Karte zu scrollen und zu zoomen, wenn der Layer </w:t>
      </w:r>
      <w:proofErr w:type="spellStart"/>
      <w:r w:rsidRPr="009C332F">
        <w:rPr>
          <w:rStyle w:val="QuellcodeZchn"/>
          <w:lang w:val="de-DE"/>
        </w:rPr>
        <w:t>base_cartolight</w:t>
      </w:r>
      <w:proofErr w:type="spellEnd"/>
      <w:r>
        <w:t xml:space="preserve"> definiert ist. Weitere Funktionen werden erst eingebaut.</w:t>
      </w:r>
    </w:p>
    <w:p w:rsidR="003C3140" w:rsidRDefault="003C3140" w:rsidP="003C3140">
      <w:r>
        <w:t xml:space="preserve">Die Karte wird durch verschiedene Daten und Layer, sowie durch Funktionen und </w:t>
      </w:r>
      <w:proofErr w:type="spellStart"/>
      <w:r>
        <w:t>Plugins</w:t>
      </w:r>
      <w:proofErr w:type="spellEnd"/>
      <w:r>
        <w:t xml:space="preserve"> erweitert. Zunächst sollen weitere Hintergründe</w:t>
      </w:r>
      <w:r w:rsidR="00663C66">
        <w:t xml:space="preserve"> definiert und</w:t>
      </w:r>
      <w:r>
        <w:t xml:space="preserve"> auswählbar gemacht werden. Alle verwendeten Hintergründe werden als </w:t>
      </w:r>
      <w:proofErr w:type="spellStart"/>
      <w:r>
        <w:t>Tiles</w:t>
      </w:r>
      <w:proofErr w:type="spellEnd"/>
      <w:r>
        <w:t xml:space="preserve">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62347B" w:rsidRDefault="00FC327E" w:rsidP="00FC327E">
      <w:pPr>
        <w:pStyle w:val="Quellcode"/>
        <w:jc w:val="left"/>
        <w:rPr>
          <w:lang w:val="de-DE"/>
        </w:rPr>
      </w:pPr>
      <w:proofErr w:type="spellStart"/>
      <w:r w:rsidRPr="0062347B">
        <w:rPr>
          <w:lang w:val="de-DE"/>
        </w:rPr>
        <w:t>var</w:t>
      </w:r>
      <w:proofErr w:type="spellEnd"/>
      <w:r w:rsidRPr="0062347B">
        <w:rPr>
          <w:lang w:val="de-DE"/>
        </w:rPr>
        <w:t xml:space="preserve"> </w:t>
      </w:r>
      <w:proofErr w:type="spellStart"/>
      <w:r w:rsidRPr="0062347B">
        <w:rPr>
          <w:lang w:val="de-DE"/>
        </w:rPr>
        <w:t>layername</w:t>
      </w:r>
      <w:proofErr w:type="spellEnd"/>
      <w:r w:rsidRPr="0062347B">
        <w:rPr>
          <w:lang w:val="de-DE"/>
        </w:rPr>
        <w:t xml:space="preserve"> = </w:t>
      </w:r>
      <w:proofErr w:type="spellStart"/>
      <w:r w:rsidR="00AC4D35" w:rsidRPr="0062347B">
        <w:rPr>
          <w:lang w:val="de-DE"/>
        </w:rPr>
        <w:t>L.tileLayer</w:t>
      </w:r>
      <w:proofErr w:type="spellEnd"/>
      <w:r w:rsidR="00AC4D35" w:rsidRPr="0062347B">
        <w:rPr>
          <w:lang w:val="de-DE"/>
        </w:rPr>
        <w:t>('http://{s}.</w:t>
      </w:r>
      <w:proofErr w:type="spellStart"/>
      <w:r w:rsidR="00AC4D35" w:rsidRPr="0062347B">
        <w:rPr>
          <w:lang w:val="de-DE"/>
        </w:rPr>
        <w:t>beispielserver.domain</w:t>
      </w:r>
      <w:proofErr w:type="spellEnd"/>
      <w:r w:rsidR="00AC4D35" w:rsidRPr="0062347B">
        <w:rPr>
          <w:lang w:val="de-DE"/>
        </w:rPr>
        <w:t>/{z}/{x}/{y}.</w:t>
      </w:r>
      <w:proofErr w:type="spellStart"/>
      <w:r w:rsidR="00AC4D35" w:rsidRPr="0062347B">
        <w:rPr>
          <w:lang w:val="de-DE"/>
        </w:rPr>
        <w:t>png</w:t>
      </w:r>
      <w:proofErr w:type="spellEnd"/>
      <w:r w:rsidR="00AC4D35" w:rsidRPr="0062347B">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w:t>
      </w:r>
      <w:proofErr w:type="spellStart"/>
      <w:r>
        <w:t>Tile</w:t>
      </w:r>
      <w:proofErr w:type="spellEnd"/>
      <w:r>
        <w:t xml:space="preserve">-Layer definiert werden. Eine Besonderheit bei den </w:t>
      </w:r>
      <w:proofErr w:type="spellStart"/>
      <w:r>
        <w:t>Tilelayern</w:t>
      </w:r>
      <w:proofErr w:type="spellEnd"/>
      <w:r>
        <w:t xml:space="preserve"> gibt es noch zu beachten: Man unterscheidet zwischen Base-</w:t>
      </w:r>
      <w:proofErr w:type="spellStart"/>
      <w:r>
        <w:t>Tilelayer</w:t>
      </w:r>
      <w:proofErr w:type="spellEnd"/>
      <w:r>
        <w:t xml:space="preserve"> und </w:t>
      </w:r>
      <w:proofErr w:type="spellStart"/>
      <w:r>
        <w:t>Overlay-Tilelayer</w:t>
      </w:r>
      <w:proofErr w:type="spellEnd"/>
      <w:r>
        <w:t xml:space="preserve">. Beide geben nach der Anforderungen </w:t>
      </w:r>
      <w:proofErr w:type="spellStart"/>
      <w:r>
        <w:t>png</w:t>
      </w:r>
      <w:proofErr w:type="spellEnd"/>
      <w:r>
        <w:t>-Dateien wieder, wobei Base-</w:t>
      </w:r>
      <w:proofErr w:type="spellStart"/>
      <w:r>
        <w:t>Tilelayer</w:t>
      </w:r>
      <w:proofErr w:type="spellEnd"/>
      <w:r>
        <w:t xml:space="preserve"> keine Transparenz und </w:t>
      </w:r>
      <w:proofErr w:type="spellStart"/>
      <w:r>
        <w:t>Overlay</w:t>
      </w:r>
      <w:proofErr w:type="spellEnd"/>
      <w:r>
        <w:t xml:space="preserve">-Layer transparente Kacheln wiedergeben. Der Hintergrund ist, dass mit </w:t>
      </w:r>
      <w:proofErr w:type="spellStart"/>
      <w:r>
        <w:t>Overlay</w:t>
      </w:r>
      <w:proofErr w:type="spellEnd"/>
      <w:r>
        <w:t>-Layer bestimmte Details hervorgehoben auf einen bestimmten Hin</w:t>
      </w:r>
      <w:r w:rsidR="00C10867">
        <w:t xml:space="preserve">tergrund gezeigt werden können. Die </w:t>
      </w:r>
      <w:proofErr w:type="spellStart"/>
      <w:r w:rsidR="00C10867">
        <w:t>OpenRailwayMap</w:t>
      </w:r>
      <w:proofErr w:type="spellEnd"/>
      <w:r w:rsidR="00C10867">
        <w:t xml:space="preserve"> (in dieser Arbeit abgekürzt mit ORM)</w:t>
      </w:r>
      <w:r w:rsidR="002C42C1">
        <w:t xml:space="preserve"> bietet solche </w:t>
      </w:r>
      <w:proofErr w:type="spellStart"/>
      <w:r w:rsidR="002C42C1">
        <w:t>Overlay</w:t>
      </w:r>
      <w:proofErr w:type="spellEnd"/>
      <w:r w:rsidR="002C42C1">
        <w:t>-Layer. D</w:t>
      </w:r>
      <w:r w:rsidR="003741DA">
        <w:t xml:space="preserve">ie in der </w:t>
      </w:r>
      <w:r w:rsidR="003741DA">
        <w:fldChar w:fldCharType="begin"/>
      </w:r>
      <w:r w:rsidR="003741DA">
        <w:instrText xml:space="preserve"> REF _Ref485216935 \h </w:instrText>
      </w:r>
      <w:r w:rsidR="003741DA">
        <w:fldChar w:fldCharType="separate"/>
      </w:r>
      <w:r w:rsidR="003741DA">
        <w:t xml:space="preserve">Tabelle </w:t>
      </w:r>
      <w:r w:rsidR="003741DA">
        <w:rPr>
          <w:noProof/>
        </w:rPr>
        <w:t>3</w:t>
      </w:r>
      <w:r w:rsidR="003741DA">
        <w:fldChar w:fldCharType="end"/>
      </w:r>
      <w:r w:rsidR="002C42C1">
        <w:t xml:space="preserve"> aufgezeigten </w:t>
      </w:r>
      <w:proofErr w:type="spellStart"/>
      <w:r w:rsidR="002C42C1">
        <w:t>Tilelayer</w:t>
      </w:r>
      <w:proofErr w:type="spellEnd"/>
      <w:r w:rsidR="002C42C1">
        <w:t xml:space="preserve">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 xml:space="preserve">Name des </w:t>
            </w:r>
            <w:proofErr w:type="spellStart"/>
            <w:r w:rsidRPr="00FC327E">
              <w:rPr>
                <w:b/>
                <w:sz w:val="20"/>
              </w:rPr>
              <w:t>Layers</w:t>
            </w:r>
            <w:proofErr w:type="spellEnd"/>
            <w:r w:rsidRPr="00FC327E">
              <w:rPr>
                <w:b/>
                <w:sz w:val="20"/>
              </w:rPr>
              <w:t xml:space="preserve">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proofErr w:type="spellStart"/>
            <w:r>
              <w:t>base_cartolight</w:t>
            </w:r>
            <w:proofErr w:type="spellEnd"/>
          </w:p>
        </w:tc>
        <w:tc>
          <w:tcPr>
            <w:tcW w:w="1029" w:type="pct"/>
            <w:vAlign w:val="center"/>
          </w:tcPr>
          <w:p w:rsidR="002C42C1" w:rsidRDefault="002C42C1" w:rsidP="003741DA">
            <w:pPr>
              <w:spacing w:after="0"/>
              <w:jc w:val="left"/>
            </w:pPr>
            <w:proofErr w:type="spellStart"/>
            <w:r>
              <w:t>Carto</w:t>
            </w:r>
            <w:proofErr w:type="spellEnd"/>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58" w:name="_Ref485216935"/>
      <w:bookmarkStart w:id="59" w:name="_Ref485216931"/>
      <w:r>
        <w:t xml:space="preserve">Tabelle </w:t>
      </w:r>
      <w:fldSimple w:instr=" SEQ Tabelle \* ARABIC ">
        <w:r w:rsidR="006428B8">
          <w:rPr>
            <w:noProof/>
          </w:rPr>
          <w:t>3</w:t>
        </w:r>
      </w:fldSimple>
      <w:bookmarkEnd w:id="58"/>
      <w:r>
        <w:t xml:space="preserve">: Verwendete </w:t>
      </w:r>
      <w:proofErr w:type="spellStart"/>
      <w:r>
        <w:t>Tilelayer</w:t>
      </w:r>
      <w:proofErr w:type="spellEnd"/>
      <w:r>
        <w:t xml:space="preserve"> in der Karte</w:t>
      </w:r>
      <w:bookmarkEnd w:id="59"/>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w:t>
      </w:r>
      <w:proofErr w:type="spellStart"/>
      <w:r w:rsidRPr="00F54C36">
        <w:t>base_cartolight</w:t>
      </w:r>
      <w:proofErr w:type="spellEnd"/>
      <w:r w:rsidRPr="00F54C36">
        <w: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r w:rsidRPr="00F54C36">
        <w:rPr>
          <w:rStyle w:val="hljs-tag"/>
        </w:rPr>
        <w:t>L</w:t>
      </w:r>
      <w:r w:rsidRPr="00F54C36">
        <w:rPr>
          <w:rStyle w:val="hljs-class"/>
        </w:rPr>
        <w:t>.control.layers</w:t>
      </w:r>
      <w:proofErr w:type="spellEnd"/>
      <w:r w:rsidRPr="00F54C36">
        <w:t>(</w:t>
      </w:r>
      <w:proofErr w:type="spellStart"/>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0"/>
      </w:r>
      <w:r w:rsidRPr="00F54C36">
        <w:t>)</w:t>
      </w:r>
      <w:r w:rsidRPr="00F54C36">
        <w:rPr>
          <w:rStyle w:val="hljs-class"/>
        </w:rPr>
        <w:t>.</w:t>
      </w:r>
      <w:proofErr w:type="spellStart"/>
      <w:r w:rsidRPr="00F54C36">
        <w:rPr>
          <w:rStyle w:val="hljs-class"/>
        </w:rPr>
        <w:t>addTo</w:t>
      </w:r>
      <w:proofErr w:type="spellEnd"/>
      <w:r w:rsidRPr="00F54C36">
        <w:t>(</w:t>
      </w:r>
      <w:proofErr w:type="spellStart"/>
      <w:r>
        <w:t>my</w:t>
      </w:r>
      <w:r w:rsidRPr="00F54C36">
        <w:rPr>
          <w:rStyle w:val="hljs-tag"/>
        </w:rPr>
        <w:t>map</w:t>
      </w:r>
      <w:proofErr w:type="spellEnd"/>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9C265D">
        <w:t xml:space="preserve">Abbildung </w:t>
      </w:r>
      <w:r w:rsidR="009C265D">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440C86C4" wp14:editId="2F9AE58C">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4">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0" w:name="_Ref485287430"/>
      <w:r>
        <w:t xml:space="preserve">Abbildung </w:t>
      </w:r>
      <w:fldSimple w:instr=" SEQ Abbildung \* ARABIC ">
        <w:r w:rsidR="00650099">
          <w:rPr>
            <w:noProof/>
          </w:rPr>
          <w:t>3</w:t>
        </w:r>
      </w:fldSimple>
      <w:bookmarkEnd w:id="60"/>
      <w:r>
        <w:t xml:space="preserve">: </w:t>
      </w:r>
      <w:proofErr w:type="spellStart"/>
      <w:r>
        <w:t>Layerkontrollsystem</w:t>
      </w:r>
      <w:proofErr w:type="spellEnd"/>
      <w:r>
        <w:t xml:space="preserve"> mit Standartmitteln au</w:t>
      </w:r>
      <w:r w:rsidR="009C265D">
        <w:t>s Leaflet.</w:t>
      </w:r>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1"/>
      </w:r>
      <w:r w:rsidR="00266471" w:rsidRPr="00266471">
        <w:rPr>
          <w:vertAlign w:val="superscript"/>
        </w:rPr>
        <w:t xml:space="preserve"> </w:t>
      </w:r>
      <w:r w:rsidR="00266471">
        <w:rPr>
          <w:vertAlign w:val="superscript"/>
        </w:rPr>
        <w:t xml:space="preserve"> </w:t>
      </w:r>
      <w:r w:rsidR="00266471">
        <w:t xml:space="preserve">bewerkstelligt wird. Zunächst wird durch das Definieren eines leeren </w:t>
      </w:r>
      <w:proofErr w:type="spellStart"/>
      <w:r w:rsidR="00266471">
        <w:t>Tilelayers</w:t>
      </w:r>
      <w:proofErr w:type="spellEnd"/>
      <w:r w:rsidR="00266471">
        <w:t xml:space="preserve"> ein auswählbarer Layer erstellt, der Inhalt zeigt.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proofErr w:type="spellStart"/>
      <w:r w:rsidRPr="009C265D">
        <w:rPr>
          <w:lang w:val="de-DE"/>
        </w:rPr>
        <w:lastRenderedPageBreak/>
        <w:t>var</w:t>
      </w:r>
      <w:proofErr w:type="spellEnd"/>
      <w:r w:rsidRPr="009C265D">
        <w:rPr>
          <w:lang w:val="de-DE"/>
        </w:rPr>
        <w:t xml:space="preserve">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t xml:space="preserve">Abbildung </w:t>
      </w:r>
      <w:r>
        <w:rPr>
          <w:noProof/>
        </w:rPr>
        <w:t>4</w:t>
      </w:r>
      <w:r>
        <w:fldChar w:fldCharType="end"/>
      </w:r>
      <w:r>
        <w:t>):</w:t>
      </w:r>
    </w:p>
    <w:p w:rsidR="009C265D" w:rsidRDefault="009C265D" w:rsidP="009C265D">
      <w:pPr>
        <w:keepNext/>
      </w:pPr>
      <w:r>
        <w:rPr>
          <w:noProof/>
        </w:rPr>
        <w:drawing>
          <wp:inline distT="0" distB="0" distL="0" distR="0" wp14:anchorId="6464FC41" wp14:editId="112E45FF">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5">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1" w:name="_Ref485287408"/>
      <w:bookmarkStart w:id="62" w:name="_Ref485287404"/>
      <w:r>
        <w:t xml:space="preserve">Abbildung </w:t>
      </w:r>
      <w:fldSimple w:instr=" SEQ Abbildung \* ARABIC ">
        <w:r w:rsidR="00650099">
          <w:rPr>
            <w:noProof/>
          </w:rPr>
          <w:t>4</w:t>
        </w:r>
      </w:fldSimple>
      <w:bookmarkEnd w:id="61"/>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2"/>
      <w:proofErr w:type="spellEnd"/>
    </w:p>
    <w:p w:rsidR="009C265D" w:rsidRDefault="009C265D" w:rsidP="009C265D">
      <w:pPr>
        <w:pStyle w:val="berschrift3"/>
      </w:pPr>
      <w:r>
        <w:t>Einfügen der Geodaten der DB Netz AG</w:t>
      </w:r>
    </w:p>
    <w:p w:rsidR="00E07B21" w:rsidRDefault="006428B8" w:rsidP="006428B8">
      <w:pPr>
        <w:pStyle w:val="Textkrper"/>
      </w:pPr>
      <w:r>
        <w:t xml:space="preserve">Wie in Kapitel </w:t>
      </w:r>
      <w:r>
        <w:fldChar w:fldCharType="begin"/>
      </w:r>
      <w:r>
        <w:instrText xml:space="preserve"> REF _Ref485287668 \r \h </w:instrText>
      </w:r>
      <w:r>
        <w:fldChar w:fldCharType="separate"/>
      </w:r>
      <w:r>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C01641">
        <w:t xml:space="preserve">Tabelle </w:t>
      </w:r>
      <w:r w:rsidR="00C01641">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CC7A6E">
        <w:t>-Format gewa</w:t>
      </w:r>
      <w:r w:rsidR="00CC7A6E" w:rsidRPr="00A61D00">
        <w:t>n</w:t>
      </w:r>
      <w:r w:rsidR="00CC7A6E">
        <w:t>delt.</w:t>
      </w:r>
    </w:p>
    <w:p w:rsidR="00E07B21" w:rsidRDefault="00E07B21">
      <w:pPr>
        <w:spacing w:after="0" w:line="240" w:lineRule="auto"/>
        <w:jc w:val="left"/>
      </w:pPr>
      <w:r>
        <w:br w:type="page"/>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63" w:name="_Ref485289416"/>
      <w:r>
        <w:t xml:space="preserve">Tabelle </w:t>
      </w:r>
      <w:fldSimple w:instr=" SEQ Tabelle \* ARABIC ">
        <w:r>
          <w:rPr>
            <w:noProof/>
          </w:rPr>
          <w:t>4</w:t>
        </w:r>
      </w:fldSimple>
      <w:bookmarkEnd w:id="63"/>
      <w:r>
        <w:t>: Beschreibung der von DB Netz gelieferten Geodaten vom 5. Mai 2017</w:t>
      </w:r>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w:t>
      </w:r>
      <w:proofErr w:type="spellStart"/>
      <w:r>
        <w:t>HeidiSQL</w:t>
      </w:r>
      <w:proofErr w:type="spellEnd"/>
      <w:r>
        <w:t xml:space="preserve">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2"/>
      </w:r>
      <w:r>
        <w:t xml:space="preserve"> nicht möglich.</w:t>
      </w:r>
    </w:p>
    <w:p w:rsidR="00A61D00" w:rsidRDefault="00CB512B" w:rsidP="00A1721E">
      <w:pPr>
        <w:pStyle w:val="Textkrper"/>
      </w:pPr>
      <w:r>
        <w:t xml:space="preserve">Bei dem Formular für die Projekterstellung </w:t>
      </w:r>
      <w:r w:rsidRPr="00CB512B">
        <w:rPr>
          <w:highlight w:val="yellow"/>
        </w:rPr>
        <w:t>(siehe XYZ)</w:t>
      </w:r>
      <w:r>
        <w:t xml:space="preserve"> gibt es die Möglichkeit durch die Eingabe durch Bahnstreckennummer und Bahnkilometer Koordinaten zu erhalten. Dafür </w:t>
      </w:r>
      <w:r>
        <w:lastRenderedPageBreak/>
        <w:t xml:space="preserve">mussten die 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w:t>
      </w:r>
      <w:proofErr w:type="spellStart"/>
      <w:r>
        <w:t>PostgreSQL</w:t>
      </w:r>
      <w:proofErr w:type="spellEnd"/>
      <w:r>
        <w:t>-Datenbank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 xml:space="preserve">Die </w:t>
      </w:r>
      <w:proofErr w:type="spellStart"/>
      <w:r>
        <w:t>GeoJSON</w:t>
      </w:r>
      <w:proofErr w:type="spellEnd"/>
      <w:r>
        <w:t>-Dateien wurden konvertiert auf den Webserver geladen, diese werden mit AJAX</w:t>
      </w:r>
      <w:r>
        <w:rPr>
          <w:rStyle w:val="Funotenzeichen"/>
        </w:rPr>
        <w:footnoteReference w:id="23"/>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bookmarkStart w:id="64" w:name="_GoBack"/>
      <w:bookmarkEnd w:id="64"/>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"type":"</w:t>
      </w:r>
      <w:proofErr w:type="spellStart"/>
      <w:r w:rsidRPr="00E07B21">
        <w:t>FeatureCollection</w:t>
      </w:r>
      <w:proofErr w:type="spellEnd"/>
      <w:r w:rsidRPr="00E07B21">
        <w:t>",</w:t>
      </w:r>
    </w:p>
    <w:p w:rsidR="006646E0" w:rsidRPr="00E07B21" w:rsidRDefault="006646E0" w:rsidP="006646E0">
      <w:pPr>
        <w:pStyle w:val="Quellcode"/>
      </w:pPr>
      <w:r w:rsidRPr="00E07B21">
        <w:t xml:space="preserve">    "features":[</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r w:rsidRPr="00E07B21">
        <w:t>type":"Feature</w:t>
      </w:r>
      <w:proofErr w:type="spellEnd"/>
      <w:r w:rsidRPr="00E07B21">
        <w:t>",</w:t>
      </w:r>
    </w:p>
    <w:p w:rsidR="006646E0" w:rsidRPr="00E07B21" w:rsidRDefault="006646E0" w:rsidP="006646E0">
      <w:pPr>
        <w:pStyle w:val="Quellcode"/>
      </w:pPr>
      <w:r w:rsidRPr="00E07B21">
        <w:t xml:space="preserve">            "geometry":{</w:t>
      </w:r>
    </w:p>
    <w:p w:rsidR="006646E0" w:rsidRPr="00E07B21" w:rsidRDefault="006646E0" w:rsidP="006646E0">
      <w:pPr>
        <w:pStyle w:val="Quellcode"/>
      </w:pPr>
      <w:r w:rsidRPr="00E07B21">
        <w:t xml:space="preserve">                "</w:t>
      </w:r>
      <w:proofErr w:type="spellStart"/>
      <w:r w:rsidRPr="00E07B21">
        <w:t>type":"Point</w:t>
      </w:r>
      <w:proofErr w:type="spellEnd"/>
      <w:r w:rsidRPr="00E07B21">
        <w:t>",</w:t>
      </w:r>
    </w:p>
    <w:p w:rsidR="006646E0" w:rsidRPr="00E07B21" w:rsidRDefault="006646E0" w:rsidP="006646E0">
      <w:pPr>
        <w:pStyle w:val="Quellcode"/>
      </w:pPr>
      <w:r w:rsidRPr="00E07B21">
        <w:t xml:space="preserve">                "coordinates":[</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"properties":{</w:t>
      </w:r>
    </w:p>
    <w:p w:rsidR="006646E0" w:rsidRPr="00E07B21" w:rsidRDefault="006646E0" w:rsidP="006646E0">
      <w:pPr>
        <w:pStyle w:val="Quellcode"/>
      </w:pPr>
      <w:r w:rsidRPr="00E07B21">
        <w:t xml:space="preserve">                "id":"SNode-1492253",</w:t>
      </w:r>
    </w:p>
    <w:p w:rsidR="006646E0" w:rsidRPr="00E07B21" w:rsidRDefault="006646E0" w:rsidP="006646E0">
      <w:pPr>
        <w:pStyle w:val="Quellcode"/>
      </w:pPr>
      <w:r w:rsidRPr="00E07B21">
        <w:t xml:space="preserve">                "</w:t>
      </w:r>
      <w:proofErr w:type="spellStart"/>
      <w:r w:rsidRPr="00E07B21">
        <w:t>formOfNode</w:t>
      </w:r>
      <w:proofErr w:type="spellEnd"/>
      <w:r w:rsidRPr="00E07B21">
        <w:t>":"</w:t>
      </w:r>
      <w:proofErr w:type="spellStart"/>
      <w:r w:rsidRPr="00E07B21">
        <w:t>railwayStop</w:t>
      </w:r>
      <w:proofErr w:type="spellEnd"/>
      <w:r w:rsidRPr="00E07B21">
        <w:t>",</w:t>
      </w:r>
    </w:p>
    <w:p w:rsidR="006646E0" w:rsidRPr="0062347B" w:rsidRDefault="006646E0" w:rsidP="006646E0">
      <w:pPr>
        <w:pStyle w:val="Quellcode"/>
      </w:pPr>
      <w:r w:rsidRPr="00E07B21">
        <w:t xml:space="preserve">                </w:t>
      </w:r>
      <w:r w:rsidRPr="0062347B">
        <w:t>"</w:t>
      </w:r>
      <w:proofErr w:type="spellStart"/>
      <w:r w:rsidRPr="0062347B">
        <w:t>railwayStationCode</w:t>
      </w:r>
      <w:proofErr w:type="spellEnd"/>
      <w:r w:rsidRPr="0062347B">
        <w:t>":"DH",</w:t>
      </w:r>
    </w:p>
    <w:p w:rsidR="006646E0" w:rsidRPr="006646E0" w:rsidRDefault="006646E0" w:rsidP="006646E0">
      <w:pPr>
        <w:pStyle w:val="Quellcode"/>
        <w:rPr>
          <w:lang w:val="de-DE"/>
        </w:rPr>
      </w:pPr>
      <w:r w:rsidRPr="0062347B">
        <w:t xml:space="preserve">                </w:t>
      </w:r>
      <w:r w:rsidRPr="006646E0">
        <w:rPr>
          <w:lang w:val="de-DE"/>
        </w:rPr>
        <w:t>"</w:t>
      </w:r>
      <w:proofErr w:type="spellStart"/>
      <w:r w:rsidRPr="006646E0">
        <w:rPr>
          <w:lang w:val="de-DE"/>
        </w:rPr>
        <w:t>geographicalName</w:t>
      </w:r>
      <w:proofErr w:type="spellEnd"/>
      <w:r w:rsidRPr="006646E0">
        <w:rPr>
          <w:lang w:val="de-DE"/>
        </w:rPr>
        <w:t xml:space="preserve">":"Dresden </w:t>
      </w:r>
      <w:proofErr w:type="spellStart"/>
      <w:r w:rsidRPr="006646E0">
        <w:rPr>
          <w:lang w:val="de-DE"/>
        </w:rPr>
        <w:t>Hbf</w:t>
      </w:r>
      <w:proofErr w:type="spellEnd"/>
      <w:r w:rsidRPr="006646E0">
        <w:rPr>
          <w:lang w:val="de-DE"/>
        </w:rPr>
        <w:t>",</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den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proofErr w:type="spellStart"/>
      <w:r w:rsidRPr="00420EB9">
        <w:rPr>
          <w:lang w:val="de-DE"/>
        </w:rPr>
        <w:t>var</w:t>
      </w:r>
      <w:proofErr w:type="spellEnd"/>
      <w:r w:rsidRPr="00420EB9">
        <w:rPr>
          <w:lang w:val="de-DE"/>
        </w:rPr>
        <w:t xml:space="preserve">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 xml:space="preserve">Als Abhilfe wurden die Punkte und Linien mittels des </w:t>
      </w:r>
      <w:proofErr w:type="spellStart"/>
      <w:r w:rsidR="005E414F">
        <w:t>Plugins</w:t>
      </w:r>
      <w:proofErr w:type="spellEnd"/>
      <w:r w:rsidR="005E414F">
        <w:t xml:space="preserve"> </w:t>
      </w:r>
      <w:proofErr w:type="spellStart"/>
      <w:r w:rsidR="005E414F">
        <w:t>leaflet-</w:t>
      </w:r>
      <w:r w:rsidR="005E414F" w:rsidRPr="005E414F">
        <w:t>markercluster</w:t>
      </w:r>
      <w:proofErr w:type="spellEnd"/>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8B3057">
        <w:t xml:space="preserve">Abbildung </w:t>
      </w:r>
      <w:r w:rsidR="008B3057">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37400F32" wp14:editId="2F93B68D">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65" w:name="_Ref485298533"/>
      <w:r>
        <w:t xml:space="preserve">Abbildung </w:t>
      </w:r>
      <w:fldSimple w:instr=" SEQ Abbildung \* ARABIC ">
        <w:r w:rsidR="00650099">
          <w:rPr>
            <w:noProof/>
          </w:rPr>
          <w:t>5</w:t>
        </w:r>
      </w:fldSimple>
      <w:bookmarkEnd w:id="65"/>
      <w:r>
        <w:t xml:space="preserve">: Vergleich zwischen dem </w:t>
      </w:r>
      <w:r w:rsidR="009C332F">
        <w:t>s</w:t>
      </w:r>
      <w:r>
        <w:t xml:space="preserve">tandardmäßigen Verarbeiten (links) und dem </w:t>
      </w:r>
      <w:proofErr w:type="spellStart"/>
      <w:r>
        <w:t>geclusterten</w:t>
      </w:r>
      <w:proofErr w:type="spellEnd"/>
      <w:r>
        <w:t xml:space="preserve"> Verarbeiten der Betriebsstellen-</w:t>
      </w:r>
      <w:proofErr w:type="spellStart"/>
      <w:r>
        <w:t>GeoJSON</w:t>
      </w:r>
      <w:proofErr w:type="spellEnd"/>
      <w:r>
        <w:t>-Datei</w:t>
      </w:r>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9C332F" w:rsidRPr="00B56583" w:rsidRDefault="009C332F" w:rsidP="009C332F">
      <w:r w:rsidRPr="00A53059">
        <w:rPr>
          <w:highlight w:val="yellow"/>
        </w:rPr>
        <w:t xml:space="preserve">Zur Bestimmung der Verbesserung der Performance wurde ein Test durchgeführt. Es wurden Karten erstellt, und auf den in </w:t>
      </w:r>
      <w:r w:rsidRPr="00A53059">
        <w:rPr>
          <w:highlight w:val="yellow"/>
        </w:rPr>
        <w:fldChar w:fldCharType="begin"/>
      </w:r>
      <w:r w:rsidRPr="00A53059">
        <w:rPr>
          <w:highlight w:val="yellow"/>
        </w:rPr>
        <w:instrText xml:space="preserve"> REF _Ref485298533 \h </w:instrText>
      </w:r>
      <w:r w:rsidR="00A53059">
        <w:rPr>
          <w:highlight w:val="yellow"/>
        </w:rPr>
        <w:instrText xml:space="preserve"> \* MERGEFORMAT </w:instrText>
      </w:r>
      <w:r w:rsidRPr="00A53059">
        <w:rPr>
          <w:highlight w:val="yellow"/>
        </w:rPr>
      </w:r>
      <w:r w:rsidRPr="00A53059">
        <w:rPr>
          <w:highlight w:val="yellow"/>
        </w:rPr>
        <w:fldChar w:fldCharType="separate"/>
      </w:r>
      <w:r w:rsidRPr="00A53059">
        <w:rPr>
          <w:highlight w:val="yellow"/>
        </w:rPr>
        <w:t xml:space="preserve">Abbildung </w:t>
      </w:r>
      <w:r w:rsidRPr="00A53059">
        <w:rPr>
          <w:noProof/>
          <w:highlight w:val="yellow"/>
        </w:rPr>
        <w:t>5</w:t>
      </w:r>
      <w:r w:rsidRPr="00A53059">
        <w:rPr>
          <w:highlight w:val="yellow"/>
        </w:rPr>
        <w:fldChar w:fldCharType="end"/>
      </w:r>
      <w:r w:rsidRPr="00A53059">
        <w:rPr>
          <w:highlight w:val="yellow"/>
        </w:rPr>
        <w:t xml:space="preserve"> gezeigten Ausschnitt initialisiert. Die Standartmäßig wurde nur jeweilige zu testende Layer ausgewählt, auf das Laden des Hintergrundes, wie er in der besagten Abbildung zu sehen ist, wurde verzichtet. Durchgeführt wurde der Test auf einem lokalen Apache Webserver. Mit Hilfe der Entwicklertools des Browsers Google Chrome wurde die Zeit gemessen, die die Seite benötigte um die Anfrage zu beantworten und den gesamten HTML-, PHP- und JavaScript-Code zu übersetzten und darzustellen.</w:t>
      </w:r>
      <w:r>
        <w:t xml:space="preserve"> </w:t>
      </w:r>
    </w:p>
    <w:p w:rsidR="006B1170" w:rsidRDefault="006B1170" w:rsidP="009C265D">
      <w:pPr>
        <w:pStyle w:val="Textkrper"/>
      </w:pPr>
    </w:p>
    <w:p w:rsidR="00A53059" w:rsidRDefault="00A53059" w:rsidP="00A53059">
      <w:pPr>
        <w:pStyle w:val="Textkrper"/>
      </w:pPr>
      <w:r>
        <w:t xml:space="preserve">Ein positiver Nebeneffekt der </w:t>
      </w:r>
      <w:proofErr w:type="spellStart"/>
      <w:r>
        <w:t>Clusterung</w:t>
      </w:r>
      <w:proofErr w:type="spellEnd"/>
      <w:r>
        <w:t xml:space="preserve"> ist die deutliche Verbesserung der Übersichtlichkeit. Die Möglichkeit der </w:t>
      </w:r>
      <w:proofErr w:type="spellStart"/>
      <w:r>
        <w:t>Clusterung</w:t>
      </w:r>
      <w:proofErr w:type="spellEnd"/>
      <w:r>
        <w:t xml:space="preserve"> funktioniert jedoch nur bei Objekten, die als Punkt angezeigt werden.</w:t>
      </w:r>
    </w:p>
    <w:p w:rsidR="00260272" w:rsidRDefault="00260272" w:rsidP="00260272">
      <w:pPr>
        <w:pStyle w:val="Textkrper"/>
      </w:pPr>
      <w:r>
        <w:t xml:space="preserve">Auch eine </w:t>
      </w:r>
      <w:proofErr w:type="spellStart"/>
      <w:r>
        <w:t>Clusterung</w:t>
      </w:r>
      <w:proofErr w:type="spellEnd"/>
      <w:r>
        <w:t xml:space="preserve"> der Projekte (nächster Abschnitt dieser Arbeit) wurde vorgenommen. Der Hintergrund ist hier jedoch nicht die Verbesserung der Performance, sondern das praktische Feature des genutzten </w:t>
      </w:r>
      <w:proofErr w:type="spellStart"/>
      <w:r>
        <w:t>Plugins</w:t>
      </w:r>
      <w:proofErr w:type="spellEnd"/>
      <w:r>
        <w:t>, Objekte die auf genau denselben Koordinaten abgelegt sind trotzdem erkennbar zu machen. Das wird am folgenden Beispiel deutlich:</w:t>
      </w:r>
    </w:p>
    <w:p w:rsidR="00260272" w:rsidRDefault="00260272" w:rsidP="00260272">
      <w:pPr>
        <w:pStyle w:val="Textkrper"/>
      </w:pPr>
      <w:r>
        <w:t>Durch den Bahnhof Dresden-Neustadt verlaufen verschiedene Strecken.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 xml:space="preserve">Dresden </w:t>
      </w:r>
      <w:proofErr w:type="spellStart"/>
      <w:r>
        <w:t>Hbf</w:t>
      </w:r>
      <w:proofErr w:type="spellEnd"/>
      <w:r>
        <w:t xml:space="preserve"> - Dresden-Neustadt</w:t>
      </w:r>
    </w:p>
    <w:p w:rsidR="00260272" w:rsidRDefault="00A86560" w:rsidP="00260272">
      <w:pPr>
        <w:pStyle w:val="Textkrper"/>
        <w:numPr>
          <w:ilvl w:val="0"/>
          <w:numId w:val="39"/>
        </w:numPr>
      </w:pPr>
      <w:r>
        <w:t>6246</w:t>
      </w:r>
      <w:r>
        <w:tab/>
      </w:r>
      <w:r>
        <w:tab/>
      </w:r>
      <w:r w:rsidR="00260272">
        <w:t>Dresden-</w:t>
      </w:r>
      <w:proofErr w:type="spellStart"/>
      <w:r w:rsidR="00260272">
        <w:t>Piesche</w:t>
      </w:r>
      <w:r w:rsidR="001933F3">
        <w:t>n</w:t>
      </w:r>
      <w:proofErr w:type="spellEnd"/>
      <w:r w:rsidR="001933F3">
        <w:t xml:space="preserve"> - Dresden-Neustadt</w:t>
      </w:r>
    </w:p>
    <w:p w:rsidR="00260272" w:rsidRDefault="00260272" w:rsidP="00A53059">
      <w:pPr>
        <w:pStyle w:val="Textkrper"/>
        <w:numPr>
          <w:ilvl w:val="0"/>
          <w:numId w:val="39"/>
        </w:numPr>
      </w:pPr>
      <w:r>
        <w:t>6363</w:t>
      </w:r>
      <w:r w:rsidR="00A86560">
        <w:tab/>
      </w:r>
      <w:r w:rsidR="00A86560">
        <w:tab/>
      </w:r>
      <w:r w:rsidR="001933F3">
        <w:t xml:space="preserve">Leipzig </w:t>
      </w:r>
      <w:proofErr w:type="spellStart"/>
      <w:r w:rsidR="001933F3">
        <w:t>Hbf</w:t>
      </w:r>
      <w:proofErr w:type="spellEnd"/>
      <w:r w:rsidR="001933F3">
        <w:t xml:space="preserve"> - Dresden-Neustadt</w:t>
      </w:r>
    </w:p>
    <w:p w:rsidR="005139D1" w:rsidRDefault="0062347B" w:rsidP="005139D1">
      <w:pPr>
        <w:pStyle w:val="Textkrper"/>
      </w:pPr>
      <w:r>
        <w:rPr>
          <w:noProof/>
        </w:rPr>
        <mc:AlternateContent>
          <mc:Choice Requires="wps">
            <w:drawing>
              <wp:anchor distT="0" distB="0" distL="114300" distR="114300" simplePos="0" relativeHeight="251679744" behindDoc="0" locked="0" layoutInCell="1" allowOverlap="1" wp14:anchorId="1BA85E0B" wp14:editId="252C98CD">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62347B" w:rsidRPr="00AF21EB" w:rsidRDefault="0062347B" w:rsidP="0062347B">
                            <w:pPr>
                              <w:pStyle w:val="Beschriftung"/>
                              <w:rPr>
                                <w:noProof/>
                              </w:rPr>
                            </w:pPr>
                            <w:bookmarkStart w:id="66" w:name="_Ref485730651"/>
                            <w:r>
                              <w:t xml:space="preserve">Abbildung </w:t>
                            </w:r>
                            <w:fldSimple w:instr=" SEQ Abbildung \* ARABIC ">
                              <w:r w:rsidR="00650099">
                                <w:rPr>
                                  <w:noProof/>
                                </w:rPr>
                                <w:t>6</w:t>
                              </w:r>
                            </w:fldSimple>
                            <w:bookmarkEnd w:id="66"/>
                            <w:r>
                              <w:t>: Vier überliegende Betr</w:t>
                            </w:r>
                            <w:r w:rsidR="00650099">
                              <w:t>iebsstellen in Dresden-Neustadt, angezeigt als Gruppe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62347B" w:rsidRPr="00AF21EB" w:rsidRDefault="0062347B" w:rsidP="0062347B">
                      <w:pPr>
                        <w:pStyle w:val="Beschriftung"/>
                        <w:rPr>
                          <w:noProof/>
                        </w:rPr>
                      </w:pPr>
                      <w:bookmarkStart w:id="66" w:name="_Ref485730651"/>
                      <w:r>
                        <w:t xml:space="preserve">Abbildung </w:t>
                      </w:r>
                      <w:fldSimple w:instr=" SEQ Abbildung \* ARABIC ">
                        <w:r w:rsidR="00650099">
                          <w:rPr>
                            <w:noProof/>
                          </w:rPr>
                          <w:t>6</w:t>
                        </w:r>
                      </w:fldSimple>
                      <w:bookmarkEnd w:id="66"/>
                      <w:r>
                        <w:t>: Vier überliegende Betr</w:t>
                      </w:r>
                      <w:r w:rsidR="00650099">
                        <w:t>iebsstellen in Dresden-Neustadt, angezeigt als Gruppe</w:t>
                      </w:r>
                    </w:p>
                  </w:txbxContent>
                </v:textbox>
              </v:shape>
            </w:pict>
          </mc:Fallback>
        </mc:AlternateContent>
      </w:r>
      <w:r>
        <w:rPr>
          <w:noProof/>
        </w:rPr>
        <w:drawing>
          <wp:anchor distT="0" distB="0" distL="114300" distR="114300" simplePos="0" relativeHeight="251677696" behindDoc="0" locked="0" layoutInCell="1" allowOverlap="1" wp14:anchorId="08BCD5B4" wp14:editId="4F5F1283">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7">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 xml:space="preserve">Die zweigleisige Strecke 6241 kommt von Südwesten und endet im Bahnhof Dresden Neustadt. Die ebenfalls zweigleisige Strecke 6363 kommt von </w:t>
      </w:r>
      <w:proofErr w:type="spellStart"/>
      <w:r w:rsidR="001933F3" w:rsidRPr="0062347B">
        <w:t>Nordenosten</w:t>
      </w:r>
      <w:proofErr w:type="spellEnd"/>
      <w:r w:rsidR="001933F3" w:rsidRPr="0062347B">
        <w:t xml:space="preserve"> und endet auch im Bahnhof Dresden-Neustadt. Die beiden Strecken enden geografisch auf demselben Punkt. Die Betriebsstellen für diese Strecken liegen deswegen auch auf den geografisch selben Koordinaten. Es liegen in Dresden-Neustadt also vier Betriebsstellen „übereinander“</w:t>
      </w:r>
      <w:r w:rsidR="00650099">
        <w:t xml:space="preserve">. (siehe </w:t>
      </w:r>
      <w:r w:rsidR="00650099">
        <w:lastRenderedPageBreak/>
        <w:fldChar w:fldCharType="begin"/>
      </w:r>
      <w:r w:rsidR="00650099">
        <w:instrText xml:space="preserve"> REF _Ref485730651 \h </w:instrText>
      </w:r>
      <w:r w:rsidR="00650099">
        <w:fldChar w:fldCharType="separate"/>
      </w:r>
      <w:r w:rsidR="00650099">
        <w:t xml:space="preserve">Abbildung </w:t>
      </w:r>
      <w:r w:rsidR="00650099">
        <w:rPr>
          <w:noProof/>
        </w:rPr>
        <w:t>6</w:t>
      </w:r>
      <w:r w:rsidR="00650099">
        <w:fldChar w:fldCharType="end"/>
      </w:r>
      <w:r w:rsidR="00650099">
        <w:t>)</w:t>
      </w:r>
      <w:r w:rsidR="001933F3" w:rsidRPr="0062347B">
        <w:t xml:space="preserve"> Das besagte Leaflet-</w:t>
      </w:r>
      <w:proofErr w:type="spellStart"/>
      <w:r w:rsidR="001933F3" w:rsidRPr="0062347B">
        <w:t>Plugin</w:t>
      </w:r>
      <w:proofErr w:type="spellEnd"/>
      <w:r w:rsidR="001933F3" w:rsidRPr="0062347B">
        <w:t xml:space="preserve"> </w:t>
      </w:r>
      <w:proofErr w:type="spellStart"/>
      <w:r w:rsidR="001933F3" w:rsidRPr="0062347B">
        <w:t>leaflet-markercluster</w:t>
      </w:r>
      <w:proofErr w:type="spellEnd"/>
      <w:r w:rsidR="001933F3" w:rsidRPr="0062347B">
        <w:t xml:space="preserve">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906153">
        <w:t xml:space="preserve">Abbildung </w:t>
      </w:r>
      <w:r w:rsidR="00906153">
        <w:rPr>
          <w:noProof/>
        </w:rPr>
        <w:t>7</w:t>
      </w:r>
      <w:r w:rsidR="00906153">
        <w:fldChar w:fldCharType="end"/>
      </w:r>
      <w:r w:rsidR="00906153">
        <w:t>)</w:t>
      </w:r>
      <w:r w:rsidR="00650099">
        <w:t xml:space="preserve"> </w:t>
      </w:r>
    </w:p>
    <w:p w:rsidR="005139D1" w:rsidRDefault="005139D1" w:rsidP="005139D1">
      <w:pPr>
        <w:pStyle w:val="Textkrper"/>
      </w:pPr>
    </w:p>
    <w:p w:rsidR="00650099" w:rsidRDefault="00650099">
      <w:pPr>
        <w:spacing w:after="0" w:line="240" w:lineRule="auto"/>
        <w:jc w:val="left"/>
      </w:pPr>
      <w:r>
        <w:br w:type="page"/>
      </w:r>
    </w:p>
    <w:p w:rsidR="00650099" w:rsidRDefault="00650099" w:rsidP="00650099">
      <w:pPr>
        <w:pStyle w:val="Textkrper"/>
        <w:keepNext/>
      </w:pPr>
      <w:r>
        <w:rPr>
          <w:noProof/>
        </w:rPr>
        <w:lastRenderedPageBreak/>
        <w:drawing>
          <wp:inline distT="0" distB="0" distL="0" distR="0" wp14:anchorId="228396CB" wp14:editId="2D3CA6E4">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8">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67" w:name="_Ref486510647"/>
      <w:r>
        <w:t xml:space="preserve">Abbildung </w:t>
      </w:r>
      <w:fldSimple w:instr=" SEQ Abbildung \* ARABIC ">
        <w:r>
          <w:rPr>
            <w:noProof/>
          </w:rPr>
          <w:t>7</w:t>
        </w:r>
      </w:fldSimple>
      <w:bookmarkEnd w:id="67"/>
      <w:r>
        <w:t xml:space="preserve">: </w:t>
      </w:r>
      <w:r w:rsidR="00687DAF">
        <w:t xml:space="preserve">Die vier überliegenden Betriebsstellen in Dresden-Neustadt, angezeigt als einzelne </w:t>
      </w:r>
      <w:proofErr w:type="spellStart"/>
      <w:r w:rsidR="00687DAF">
        <w:t>verzeilte</w:t>
      </w:r>
      <w:proofErr w:type="spellEnd"/>
      <w:r w:rsidR="00687DAF">
        <w:t xml:space="preserve"> Marker</w:t>
      </w:r>
    </w:p>
    <w:p w:rsidR="001A63EF" w:rsidRDefault="001A63EF" w:rsidP="00A53059">
      <w:pPr>
        <w:pStyle w:val="Textkrper"/>
      </w:pPr>
      <w:r>
        <w:t xml:space="preserve">Aufgrund immer noch großer Ladezeiten </w:t>
      </w:r>
      <w:r w:rsidR="00687DAF">
        <w:t xml:space="preserve">der Daten, trotz </w:t>
      </w:r>
      <w:proofErr w:type="spellStart"/>
      <w:r w:rsidR="00687DAF">
        <w:t>Clusterung</w:t>
      </w:r>
      <w:proofErr w:type="spellEnd"/>
      <w:r w:rsidR="00687DAF">
        <w:t xml:space="preserve">, </w:t>
      </w:r>
      <w:r>
        <w:t xml:space="preserve">wurde die Möglichkeit, mehrere Datensätzen zur selben Zeit in der Karte anzuzeigen gezielt deaktiviert. Dass nur ein Datensatz von DB-Netz wählbar ist, ist unpraktisch, jedoch wurde die Bedienbarkeit hier vorrangig behandelt. </w:t>
      </w:r>
      <w:r w:rsidRPr="001A63EF">
        <w:rPr>
          <w:highlight w:val="yellow"/>
        </w:rPr>
        <w:t>Zur Fertigstellung der Arbeit wurde noch keine bessere Vorgehensweise gefunden.</w:t>
      </w:r>
    </w:p>
    <w:p w:rsidR="00420EB9" w:rsidRDefault="00420EB9" w:rsidP="00420EB9">
      <w:r>
        <w:t xml:space="preserve">Die eingefügten Marker wurden noch angepasst. Leaflet bietet mit der Methode </w:t>
      </w:r>
      <w:proofErr w:type="spellStart"/>
      <w:r w:rsidRPr="00420EB9">
        <w:rPr>
          <w:rStyle w:val="QuellcodeZchn"/>
          <w:lang w:val="de-DE"/>
        </w:rPr>
        <w:t>setIcon</w:t>
      </w:r>
      <w:proofErr w:type="spellEnd"/>
      <w:r w:rsidRPr="00420EB9">
        <w:rPr>
          <w:rStyle w:val="QuellcodeZchn"/>
          <w:lang w:val="de-DE"/>
        </w:rPr>
        <w:t xml:space="preserve"> </w:t>
      </w:r>
      <w:r w:rsidRPr="00420EB9">
        <w:t>eine</w:t>
      </w:r>
      <w:r>
        <w:t xml:space="preserve"> einfache Möglichkeit, die Icons seinen Bedürfnissen anzupassen:</w:t>
      </w:r>
    </w:p>
    <w:p w:rsidR="00420EB9" w:rsidRPr="00420EB9" w:rsidRDefault="00420EB9" w:rsidP="00420EB9">
      <w:pPr>
        <w:pStyle w:val="Quellcode"/>
      </w:pPr>
      <w:proofErr w:type="spellStart"/>
      <w:r w:rsidRPr="00420EB9">
        <w:t>layer.setIcon</w:t>
      </w:r>
      <w:proofErr w:type="spellEnd"/>
      <w:r w:rsidRPr="00420EB9">
        <w:t>(</w:t>
      </w:r>
      <w:proofErr w:type="spellStart"/>
      <w:r w:rsidRPr="00420EB9">
        <w:t>L.AwesomeMarkers.icon</w:t>
      </w:r>
      <w:proofErr w:type="spellEnd"/>
      <w:r w:rsidRPr="00420EB9">
        <w:t>({</w:t>
      </w:r>
    </w:p>
    <w:p w:rsidR="00420EB9" w:rsidRPr="00420EB9" w:rsidRDefault="00420EB9" w:rsidP="00420EB9">
      <w:pPr>
        <w:pStyle w:val="Quellcode"/>
      </w:pPr>
      <w:r w:rsidRPr="00420EB9">
        <w:t xml:space="preserve">                icon: 'train',</w:t>
      </w:r>
    </w:p>
    <w:p w:rsidR="00420EB9" w:rsidRPr="00420EB9" w:rsidRDefault="00420EB9" w:rsidP="00420EB9">
      <w:pPr>
        <w:pStyle w:val="Quellcode"/>
      </w:pPr>
      <w:r w:rsidRPr="00420EB9">
        <w:t xml:space="preserve">                prefix: 'fa',</w:t>
      </w:r>
    </w:p>
    <w:p w:rsidR="00420EB9" w:rsidRPr="00420EB9" w:rsidRDefault="00420EB9" w:rsidP="00420EB9">
      <w:pPr>
        <w:pStyle w:val="Quellcode"/>
      </w:pPr>
      <w:r w:rsidRPr="00420EB9">
        <w:t xml:space="preserve">                </w:t>
      </w:r>
      <w:proofErr w:type="spellStart"/>
      <w:r w:rsidRPr="00420EB9">
        <w:t>markerColor</w:t>
      </w:r>
      <w:proofErr w:type="spellEnd"/>
      <w:r w:rsidRPr="00420EB9">
        <w:t>: 'blue',</w:t>
      </w:r>
    </w:p>
    <w:p w:rsidR="00420EB9" w:rsidRPr="00C77B94" w:rsidRDefault="00420EB9" w:rsidP="00420EB9">
      <w:pPr>
        <w:pStyle w:val="Quellcode"/>
        <w:rPr>
          <w:lang w:val="de-DE"/>
        </w:rPr>
      </w:pPr>
      <w:r w:rsidRPr="00420EB9">
        <w:t xml:space="preserve">                </w:t>
      </w:r>
      <w:r w:rsidRPr="00C77B94">
        <w:rPr>
          <w:lang w:val="de-DE"/>
        </w:rPr>
        <w:t>iconColor: 'white'</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 xml:space="preserve">Hier wurde mithilfe des </w:t>
      </w:r>
      <w:proofErr w:type="spellStart"/>
      <w:r>
        <w:t>Plugins</w:t>
      </w:r>
      <w:proofErr w:type="spellEnd"/>
      <w:r>
        <w:t xml:space="preserve">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A86560">
        <w:t xml:space="preserve">Abbildung </w:t>
      </w:r>
      <w:r w:rsidR="00A86560">
        <w:rPr>
          <w:noProof/>
        </w:rPr>
        <w:t>6</w:t>
      </w:r>
      <w:r w:rsidR="00A86560">
        <w:fldChar w:fldCharType="end"/>
      </w:r>
      <w:r>
        <w:t xml:space="preserve"> </w:t>
      </w:r>
      <w:r w:rsidR="007970F2">
        <w:t xml:space="preserve">entspricht. Um die zusätzlich in </w:t>
      </w:r>
      <w:proofErr w:type="spellStart"/>
      <w:r w:rsidR="007970F2">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62347B">
        <w:t xml:space="preserve">Abbildung </w:t>
      </w:r>
      <w:r w:rsidR="0062347B">
        <w:rPr>
          <w:noProof/>
        </w:rPr>
        <w:t>7</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lastRenderedPageBreak/>
        <w:drawing>
          <wp:inline distT="0" distB="0" distL="0" distR="0" wp14:anchorId="6155F45C" wp14:editId="398C53B3">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19">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68" w:name="_Ref485720065"/>
      <w:r>
        <w:t xml:space="preserve">Abbildung </w:t>
      </w:r>
      <w:fldSimple w:instr=" SEQ Abbildung \* ARABIC ">
        <w:r w:rsidR="00650099">
          <w:rPr>
            <w:noProof/>
          </w:rPr>
          <w:t>8</w:t>
        </w:r>
      </w:fldSimple>
      <w:bookmarkEnd w:id="68"/>
      <w:r>
        <w:t xml:space="preserve">: Fertiggestellter Kartenausschnitt Dresden </w:t>
      </w:r>
      <w:proofErr w:type="spellStart"/>
      <w:r>
        <w:t>Hbf</w:t>
      </w:r>
      <w:proofErr w:type="spellEnd"/>
      <w:r>
        <w:t xml:space="preserve"> mit </w:t>
      </w:r>
      <w:proofErr w:type="spellStart"/>
      <w:r>
        <w:t>geclusterten</w:t>
      </w:r>
      <w:proofErr w:type="spellEnd"/>
      <w:r>
        <w:t xml:space="preserve"> Geodaten der DB Netz AG (Datensatz: Betriebsstellen)</w:t>
      </w:r>
    </w:p>
    <w:p w:rsidR="000E0688" w:rsidRPr="007970F2" w:rsidRDefault="000E0688" w:rsidP="000E0688">
      <w:r>
        <w:t xml:space="preserve"> </w:t>
      </w:r>
    </w:p>
    <w:p w:rsidR="001A63EF" w:rsidRDefault="001A63EF" w:rsidP="001A63EF">
      <w:pPr>
        <w:pStyle w:val="berschrift3"/>
      </w:pPr>
      <w:r>
        <w:t>Einbindung der Projektdaten</w:t>
      </w:r>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automatisiert und auf Abfrage funktionieren können. Ein Leaflet-fähiges Format haben wir mit dem </w:t>
      </w:r>
      <w:proofErr w:type="spellStart"/>
      <w:r w:rsidR="00A12CF9">
        <w:t>GeoJSON</w:t>
      </w:r>
      <w:proofErr w:type="spellEnd"/>
      <w:r w:rsidR="00A12CF9">
        <w:t>-Dateien im vorherigen Absatz bereits kennen gelernt. In Anlehnung an McBride</w:t>
      </w:r>
      <w:r w:rsidR="00A12CF9">
        <w:rPr>
          <w:rStyle w:val="Funotenzeichen"/>
        </w:rPr>
        <w:footnoteReference w:id="24"/>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 xml:space="preserve">Das Skript tätigt eine klassische PHP-Abfrage und </w:t>
      </w:r>
      <w:r w:rsidR="00B422AF">
        <w:lastRenderedPageBreak/>
        <w:t>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031820" w:rsidRPr="00B153EE" w:rsidRDefault="00031820" w:rsidP="00A53059">
      <w:pPr>
        <w:pStyle w:val="Textkrper"/>
      </w:pPr>
      <w:r w:rsidRPr="00B153EE">
        <w:br w:type="page"/>
      </w:r>
    </w:p>
    <w:bookmarkStart w:id="69" w:name="_Toc484172352" w:displacedByCustomXml="next"/>
    <w:sdt>
      <w:sdtPr>
        <w:rPr>
          <w:b w:val="0"/>
          <w:color w:val="000000"/>
          <w:kern w:val="0"/>
          <w:sz w:val="22"/>
        </w:rPr>
        <w:id w:val="1351221157"/>
        <w:docPartObj>
          <w:docPartGallery w:val="Bibliographies"/>
          <w:docPartUnique/>
        </w:docPartObj>
      </w:sdtPr>
      <w:sdtEndPr/>
      <w:sdtContent>
        <w:p w:rsidR="00A16E2B" w:rsidRDefault="00A16E2B">
          <w:pPr>
            <w:pStyle w:val="berschrift1"/>
          </w:pPr>
          <w:r>
            <w:t>Literaturverzeichnis</w:t>
          </w:r>
          <w:bookmarkEnd w:id="69"/>
          <w:r w:rsidR="00A36524">
            <w:t xml:space="preserve"> </w:t>
          </w:r>
        </w:p>
        <w:sdt>
          <w:sdtPr>
            <w:id w:val="111145805"/>
            <w:bibliography/>
          </w:sdtPr>
          <w:sdtEndPr/>
          <w:sdtContent>
            <w:p w:rsidR="00FC0885" w:rsidRDefault="00A16E2B" w:rsidP="00FC0885">
              <w:pPr>
                <w:pStyle w:val="Literaturverzeichnis"/>
                <w:ind w:left="720" w:hanging="720"/>
                <w:rPr>
                  <w:noProof/>
                </w:rPr>
              </w:pPr>
              <w:r>
                <w:fldChar w:fldCharType="begin"/>
              </w:r>
              <w:r>
                <w:instrText>BIBLIOGRAPHY</w:instrText>
              </w:r>
              <w:r>
                <w:fldChar w:fldCharType="separate"/>
              </w:r>
              <w:r w:rsidR="00FC0885">
                <w:rPr>
                  <w:noProof/>
                </w:rPr>
                <w:t xml:space="preserve">Bundesamt für Sicherheit in der Informationstechnik. (2016). Erstellung eines Anforderungskatalogs für Standardsoftware. In I. Münch, </w:t>
              </w:r>
              <w:r w:rsidR="00FC0885">
                <w:rPr>
                  <w:i/>
                  <w:iCs/>
                  <w:noProof/>
                </w:rPr>
                <w:t>IT-Grundschutz-Kataloge, 15. Ergänzungslieferung</w:t>
              </w:r>
              <w:r w:rsidR="00FC0885">
                <w:rPr>
                  <w:noProof/>
                </w:rPr>
                <w:t xml:space="preserve"> (S. 1633-1643). Bonn: Bundesanzeiger-Verlag.</w:t>
              </w:r>
            </w:p>
            <w:p w:rsidR="00FC0885" w:rsidRDefault="00FC0885" w:rsidP="00FC0885">
              <w:pPr>
                <w:pStyle w:val="Literaturverzeichnis"/>
                <w:ind w:left="720" w:hanging="720"/>
                <w:rPr>
                  <w:noProof/>
                </w:rPr>
              </w:pPr>
              <w:r>
                <w:rPr>
                  <w:noProof/>
                </w:rPr>
                <w:t xml:space="preserve">Google Inc. (kein Datum). </w:t>
              </w:r>
              <w:r>
                <w:rPr>
                  <w:i/>
                  <w:iCs/>
                  <w:noProof/>
                </w:rPr>
                <w:t>Google JavaScript API</w:t>
              </w:r>
              <w:r>
                <w:rPr>
                  <w:noProof/>
                </w:rPr>
                <w:t>. Abgerufen am 7. Juni 2017 von Google Developers: https://developers.google.com/maps/documentation/javascript/?hl=de</w:t>
              </w:r>
            </w:p>
            <w:p w:rsidR="00FC0885" w:rsidRDefault="00FC0885" w:rsidP="00FC0885">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C0885" w:rsidRDefault="00FC0885" w:rsidP="00FC0885">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C0885" w:rsidRDefault="00FC0885" w:rsidP="00FC0885">
              <w:pPr>
                <w:pStyle w:val="Literaturverzeichnis"/>
                <w:ind w:left="720" w:hanging="720"/>
                <w:rPr>
                  <w:noProof/>
                </w:rPr>
              </w:pPr>
              <w:r w:rsidRPr="00FC0885">
                <w:rPr>
                  <w:noProof/>
                  <w:lang w:val="en-US"/>
                </w:rPr>
                <w:t xml:space="preserve">OpenStreetMap Wiki contributors. (26. März 2017). </w:t>
              </w:r>
              <w:r w:rsidRPr="00FC0885">
                <w:rPr>
                  <w:i/>
                  <w:iCs/>
                  <w:noProof/>
                  <w:lang w:val="en-US"/>
                </w:rPr>
                <w:t>Tile Servers</w:t>
              </w:r>
              <w:r w:rsidRPr="00FC0885">
                <w:rPr>
                  <w:noProof/>
                  <w:lang w:val="en-US"/>
                </w:rPr>
                <w:t xml:space="preserve">. </w:t>
              </w:r>
              <w:r>
                <w:rPr>
                  <w:noProof/>
                </w:rPr>
                <w:t>Abgerufen am 2. Juni 2017 von OpenStreetMap Wiki: http://wiki.openstreetmap.org/w/index.php?title=Tile_servers&amp;oldid=1451818</w:t>
              </w:r>
            </w:p>
            <w:p w:rsidR="00FC0885" w:rsidRDefault="00FC0885" w:rsidP="00FC0885">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C0885">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0"/>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70" w:name="_Toc484172353"/>
      <w:r>
        <w:lastRenderedPageBreak/>
        <w:t>Anlagen</w:t>
      </w:r>
      <w:bookmarkEnd w:id="70"/>
    </w:p>
    <w:p w:rsidR="006D14AE" w:rsidRDefault="006D14AE" w:rsidP="00E66C5E">
      <w:pPr>
        <w:pStyle w:val="berschrift2"/>
        <w:numPr>
          <w:ilvl w:val="0"/>
          <w:numId w:val="0"/>
        </w:numPr>
      </w:pPr>
      <w:bookmarkStart w:id="71" w:name="_Toc484172354"/>
      <w:r w:rsidRPr="006D14AE">
        <w:t xml:space="preserve">Anlage 1: </w:t>
      </w:r>
      <w:bookmarkStart w:id="72" w:name="anlage_showcase_opendata"/>
      <w:r w:rsidRPr="006D14AE">
        <w:t xml:space="preserve">Beispielprojekte mit von der DB AG </w:t>
      </w:r>
      <w:r w:rsidR="0093777F">
        <w:t>Datensätzen und Schnittstellen</w:t>
      </w:r>
      <w:bookmarkEnd w:id="71"/>
      <w:bookmarkEnd w:id="72"/>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62347B" w:rsidRPr="00240834" w:rsidRDefault="0062347B"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62347B" w:rsidRPr="00240834" w:rsidRDefault="0062347B"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62347B" w:rsidRDefault="0062347B"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62347B" w:rsidRPr="00A81269" w:rsidRDefault="0062347B" w:rsidP="00240834">
                            <w:pPr>
                              <w:pStyle w:val="Textkrper"/>
                              <w:numPr>
                                <w:ilvl w:val="0"/>
                                <w:numId w:val="33"/>
                              </w:numPr>
                              <w:spacing w:after="0" w:line="240" w:lineRule="auto"/>
                              <w:jc w:val="left"/>
                              <w:rPr>
                                <w:sz w:val="18"/>
                                <w:szCs w:val="18"/>
                              </w:rPr>
                            </w:pPr>
                            <w:r w:rsidRPr="00A81269">
                              <w:rPr>
                                <w:sz w:val="18"/>
                                <w:szCs w:val="18"/>
                              </w:rPr>
                              <w:t>Autor: Constantin Müller</w:t>
                            </w:r>
                          </w:p>
                          <w:p w:rsidR="0062347B" w:rsidRDefault="0062347B" w:rsidP="00240834">
                            <w:pPr>
                              <w:pStyle w:val="Textkrper"/>
                              <w:numPr>
                                <w:ilvl w:val="0"/>
                                <w:numId w:val="33"/>
                              </w:numPr>
                              <w:spacing w:after="0" w:line="240" w:lineRule="auto"/>
                              <w:jc w:val="left"/>
                              <w:rPr>
                                <w:sz w:val="18"/>
                                <w:szCs w:val="18"/>
                              </w:rPr>
                            </w:pPr>
                            <w:r w:rsidRPr="00240834">
                              <w:rPr>
                                <w:sz w:val="18"/>
                                <w:szCs w:val="18"/>
                              </w:rPr>
                              <w:t>Lizenz: CC-BY</w:t>
                            </w:r>
                          </w:p>
                          <w:p w:rsidR="0062347B" w:rsidRPr="00A81269" w:rsidRDefault="0062347B"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2"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62347B" w:rsidRPr="00D15601" w:rsidRDefault="0062347B"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3"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D15601" w:rsidRDefault="0062347B"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62347B" w:rsidRPr="00240834" w:rsidRDefault="0062347B"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62347B" w:rsidRPr="00240834" w:rsidRDefault="0062347B"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62347B" w:rsidRDefault="0062347B"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62347B" w:rsidRPr="00A81269" w:rsidRDefault="0062347B" w:rsidP="00240834">
                      <w:pPr>
                        <w:pStyle w:val="Textkrper"/>
                        <w:numPr>
                          <w:ilvl w:val="0"/>
                          <w:numId w:val="33"/>
                        </w:numPr>
                        <w:spacing w:after="0" w:line="240" w:lineRule="auto"/>
                        <w:jc w:val="left"/>
                        <w:rPr>
                          <w:sz w:val="18"/>
                          <w:szCs w:val="18"/>
                        </w:rPr>
                      </w:pPr>
                      <w:r w:rsidRPr="00A81269">
                        <w:rPr>
                          <w:sz w:val="18"/>
                          <w:szCs w:val="18"/>
                        </w:rPr>
                        <w:t>Autor: Constantin Müller</w:t>
                      </w:r>
                    </w:p>
                    <w:p w:rsidR="0062347B" w:rsidRDefault="0062347B" w:rsidP="00240834">
                      <w:pPr>
                        <w:pStyle w:val="Textkrper"/>
                        <w:numPr>
                          <w:ilvl w:val="0"/>
                          <w:numId w:val="33"/>
                        </w:numPr>
                        <w:spacing w:after="0" w:line="240" w:lineRule="auto"/>
                        <w:jc w:val="left"/>
                        <w:rPr>
                          <w:sz w:val="18"/>
                          <w:szCs w:val="18"/>
                        </w:rPr>
                      </w:pPr>
                      <w:r w:rsidRPr="00240834">
                        <w:rPr>
                          <w:sz w:val="18"/>
                          <w:szCs w:val="18"/>
                        </w:rPr>
                        <w:t>Lizenz: CC-BY</w:t>
                      </w:r>
                    </w:p>
                    <w:p w:rsidR="0062347B" w:rsidRPr="00A81269" w:rsidRDefault="0062347B"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4"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62347B" w:rsidRPr="00D15601" w:rsidRDefault="0062347B"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5"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D15601" w:rsidRDefault="0062347B"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62347B" w:rsidRPr="00240834" w:rsidRDefault="0062347B"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62347B" w:rsidRPr="005D24C5" w:rsidRDefault="0062347B"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62347B" w:rsidRPr="005D24C5" w:rsidRDefault="0062347B"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7" w:history="1">
                              <w:r w:rsidRPr="005D24C5">
                                <w:rPr>
                                  <w:sz w:val="18"/>
                                  <w:szCs w:val="18"/>
                                  <w:lang w:val="en-US"/>
                                </w:rPr>
                                <w:t>http://data.deutschebahn.com/showcase/aufzugswaechter</w:t>
                              </w:r>
                            </w:hyperlink>
                          </w:p>
                          <w:p w:rsidR="0062347B" w:rsidRPr="00D15601" w:rsidRDefault="0062347B"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8"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5D24C5" w:rsidRDefault="0062347B"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62347B" w:rsidRPr="00240834" w:rsidRDefault="0062347B"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62347B" w:rsidRPr="005D24C5" w:rsidRDefault="0062347B"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62347B" w:rsidRPr="005D24C5" w:rsidRDefault="0062347B"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9" w:history="1">
                        <w:r w:rsidRPr="005D24C5">
                          <w:rPr>
                            <w:sz w:val="18"/>
                            <w:szCs w:val="18"/>
                            <w:lang w:val="en-US"/>
                          </w:rPr>
                          <w:t>http://data.deutschebahn.com/showcase/aufzugswaechter</w:t>
                        </w:r>
                      </w:hyperlink>
                    </w:p>
                    <w:p w:rsidR="0062347B" w:rsidRPr="00D15601" w:rsidRDefault="0062347B"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0"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5D24C5" w:rsidRDefault="0062347B"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62347B" w:rsidRPr="00240834" w:rsidRDefault="0062347B"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62347B" w:rsidRPr="005D24C5" w:rsidRDefault="0062347B"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5D24C5" w:rsidRDefault="0062347B"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2" w:history="1">
                              <w:r w:rsidRPr="0093777F">
                                <w:rPr>
                                  <w:rStyle w:val="Hyperlink"/>
                                  <w:color w:val="auto"/>
                                  <w:sz w:val="18"/>
                                  <w:szCs w:val="18"/>
                                  <w:u w:val="none"/>
                                  <w:lang w:val="en-US"/>
                                </w:rPr>
                                <w:t>http://data.deutschebahn.com/showcase/deutschlands-bahnhofe</w:t>
                              </w:r>
                            </w:hyperlink>
                          </w:p>
                          <w:p w:rsidR="0062347B" w:rsidRPr="00D15601" w:rsidRDefault="0062347B"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3"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131F04" w:rsidRDefault="0062347B"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62347B" w:rsidRPr="00240834" w:rsidRDefault="0062347B"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62347B" w:rsidRPr="005D24C5" w:rsidRDefault="0062347B"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5D24C5" w:rsidRDefault="0062347B"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4" w:history="1">
                        <w:r w:rsidRPr="0093777F">
                          <w:rPr>
                            <w:rStyle w:val="Hyperlink"/>
                            <w:color w:val="auto"/>
                            <w:sz w:val="18"/>
                            <w:szCs w:val="18"/>
                            <w:u w:val="none"/>
                            <w:lang w:val="en-US"/>
                          </w:rPr>
                          <w:t>http://data.deutschebahn.com/showcase/deutschlands-bahnhofe</w:t>
                        </w:r>
                      </w:hyperlink>
                    </w:p>
                    <w:p w:rsidR="0062347B" w:rsidRPr="00D15601" w:rsidRDefault="0062347B"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5"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131F04" w:rsidRDefault="0062347B"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62347B" w:rsidRPr="00240834" w:rsidRDefault="0062347B"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62347B" w:rsidRPr="005D24C5" w:rsidRDefault="0062347B"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7"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62347B" w:rsidRPr="00240834" w:rsidRDefault="0062347B"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62347B" w:rsidRPr="005D24C5" w:rsidRDefault="0062347B"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62347B" w:rsidRPr="00240834" w:rsidRDefault="0062347B"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62347B" w:rsidRPr="00240834" w:rsidRDefault="0062347B"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62347B" w:rsidRDefault="0062347B"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62347B" w:rsidRPr="002336A1" w:rsidRDefault="0062347B"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62347B" w:rsidRPr="005D24C5" w:rsidRDefault="0062347B"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62347B" w:rsidRPr="00240834" w:rsidRDefault="0062347B"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62347B" w:rsidRPr="00240834" w:rsidRDefault="0062347B"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62347B" w:rsidRDefault="0062347B"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62347B" w:rsidRPr="002336A1" w:rsidRDefault="0062347B"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62347B" w:rsidRPr="005D24C5" w:rsidRDefault="0062347B"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62347B" w:rsidRPr="00240834" w:rsidRDefault="0062347B"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62347B" w:rsidRPr="00240834" w:rsidRDefault="0062347B"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62347B" w:rsidRDefault="0062347B"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62347B" w:rsidRPr="002336A1" w:rsidRDefault="0062347B"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62347B" w:rsidRPr="005D24C5" w:rsidRDefault="0062347B"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62347B" w:rsidRPr="00240834" w:rsidRDefault="0062347B"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62347B" w:rsidRPr="00240834" w:rsidRDefault="0062347B"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62347B" w:rsidRDefault="0062347B"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62347B" w:rsidRPr="002336A1" w:rsidRDefault="0062347B"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62347B" w:rsidRPr="005D24C5" w:rsidRDefault="0062347B"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41"/>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73" w:name="_Ref484166062"/>
      <w:bookmarkStart w:id="74" w:name="_Toc484172355"/>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73"/>
      <w:bookmarkEnd w:id="74"/>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42"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E47B2D" w:rsidP="00A425EA">
      <w:pPr>
        <w:spacing w:after="0" w:line="240" w:lineRule="auto"/>
        <w:ind w:left="425"/>
        <w:jc w:val="left"/>
        <w:rPr>
          <w:rFonts w:ascii="Consolas" w:hAnsi="Consolas" w:cs="Consolas"/>
          <w:color w:val="auto"/>
          <w:lang w:val="en-US"/>
        </w:rPr>
      </w:pPr>
      <w:hyperlink r:id="rId43"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3631157518</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2341576290</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2718722304</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highspeed</w:t>
      </w:r>
      <w:proofErr w:type="spell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D34AD9" w:rsidRDefault="00A425EA" w:rsidP="00A425EA">
      <w:r>
        <w:t xml:space="preserve">Quelle: </w:t>
      </w:r>
      <w:r w:rsidRPr="00A425EA">
        <w:t xml:space="preserve">https://www.openstreetmap.org/api/0.6/way/55029218 </w:t>
      </w:r>
      <w:r>
        <w:t>[</w:t>
      </w:r>
      <w:r w:rsidRPr="00A425EA">
        <w:t>abgerufen 2</w:t>
      </w:r>
      <w:r>
        <w:t>. Juni 2017 11:24 MESZ]</w:t>
      </w:r>
    </w:p>
    <w:p w:rsidR="00D34AD9" w:rsidRDefault="00D34AD9">
      <w:pPr>
        <w:spacing w:after="0" w:line="240" w:lineRule="auto"/>
        <w:jc w:val="left"/>
      </w:pPr>
      <w:r>
        <w:br w:type="page"/>
      </w:r>
    </w:p>
    <w:p w:rsidR="00A425EA" w:rsidRPr="00E66C5E" w:rsidRDefault="00A425EA" w:rsidP="00A425EA"/>
    <w:sectPr w:rsidR="00A425EA" w:rsidRPr="00E66C5E" w:rsidSect="00E66C5E">
      <w:headerReference w:type="default" r:id="rId44"/>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7B2D" w:rsidRDefault="00E47B2D">
      <w:r>
        <w:separator/>
      </w:r>
    </w:p>
  </w:endnote>
  <w:endnote w:type="continuationSeparator" w:id="0">
    <w:p w:rsidR="00E47B2D" w:rsidRDefault="00E47B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610C01" w:rsidRDefault="0062347B"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610C01" w:rsidRDefault="0062347B" w:rsidP="00610C01">
    <w:pPr>
      <w:pStyle w:val="Fuzeile"/>
      <w:jc w:val="center"/>
    </w:pPr>
    <w:r>
      <w:fldChar w:fldCharType="begin"/>
    </w:r>
    <w:r>
      <w:instrText>PAGE   \* MERGEFORMAT</w:instrText>
    </w:r>
    <w:r>
      <w:fldChar w:fldCharType="separate"/>
    </w:r>
    <w:r w:rsidR="00A1721E">
      <w:rPr>
        <w:noProof/>
      </w:rPr>
      <w:t>28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7B2D" w:rsidRDefault="00E47B2D">
      <w:r>
        <w:separator/>
      </w:r>
    </w:p>
  </w:footnote>
  <w:footnote w:type="continuationSeparator" w:id="0">
    <w:p w:rsidR="00E47B2D" w:rsidRDefault="00E47B2D">
      <w:r>
        <w:continuationSeparator/>
      </w:r>
    </w:p>
  </w:footnote>
  <w:footnote w:id="1">
    <w:p w:rsidR="0062347B" w:rsidRDefault="0062347B">
      <w:pPr>
        <w:pStyle w:val="Funotentext"/>
      </w:pPr>
      <w:r>
        <w:rPr>
          <w:rStyle w:val="Funotenzeichen"/>
        </w:rPr>
        <w:footnoteRef/>
      </w:r>
      <w:r>
        <w:t xml:space="preserve"> </w:t>
      </w:r>
      <w:sdt>
        <w:sdtPr>
          <w:id w:val="1438332624"/>
          <w:citation/>
        </w:sdtPr>
        <w:sdtEnd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62347B" w:rsidRDefault="0062347B">
      <w:pPr>
        <w:pStyle w:val="Funotentext"/>
      </w:pPr>
      <w:r>
        <w:rPr>
          <w:rStyle w:val="Funotenzeichen"/>
        </w:rPr>
        <w:footnoteRef/>
      </w:r>
      <w:r>
        <w:t xml:space="preserve"> BKU: </w:t>
      </w:r>
      <w:r w:rsidRPr="00A73538">
        <w:t>Bürokommunikation Unternehmensweit</w:t>
      </w:r>
    </w:p>
  </w:footnote>
  <w:footnote w:id="3">
    <w:p w:rsidR="0062347B" w:rsidRPr="00B335E3" w:rsidRDefault="0062347B" w:rsidP="00C511DB">
      <w:pPr>
        <w:pStyle w:val="Funotentext"/>
        <w:spacing w:after="0"/>
      </w:pPr>
      <w:r>
        <w:rPr>
          <w:rStyle w:val="Funotenzeichen"/>
        </w:rPr>
        <w:footnoteRef/>
      </w:r>
      <w:r w:rsidRPr="00B335E3">
        <w:t xml:space="preserve">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62347B" w:rsidRPr="00F56739" w:rsidRDefault="0062347B" w:rsidP="00C511DB">
      <w:pPr>
        <w:pStyle w:val="Funotentext"/>
        <w:spacing w:after="0"/>
      </w:pPr>
      <w:r>
        <w:rPr>
          <w:rStyle w:val="Funotenzeichen"/>
        </w:rPr>
        <w:footnoteRef/>
      </w:r>
      <w:r w:rsidRPr="00F56739">
        <w:t xml:space="preserve"> http://data.deutschebahn.com</w:t>
      </w:r>
    </w:p>
  </w:footnote>
  <w:footnote w:id="5">
    <w:p w:rsidR="0062347B" w:rsidRDefault="0062347B">
      <w:pPr>
        <w:pStyle w:val="Funotentext"/>
      </w:pPr>
      <w:r>
        <w:rPr>
          <w:rStyle w:val="Funotenzeichen"/>
        </w:rPr>
        <w:footnoteRef/>
      </w:r>
      <w:r>
        <w:t xml:space="preserve"> Relationen bezeichnet eine Gruppe von Linien, Punkten und anderen Relationen und werden </w:t>
      </w:r>
      <w:proofErr w:type="spellStart"/>
      <w:r>
        <w:t>bspws</w:t>
      </w:r>
      <w:proofErr w:type="spellEnd"/>
      <w:r>
        <w:t>. auch benutzt um Flächen abzubilden.</w:t>
      </w:r>
    </w:p>
  </w:footnote>
  <w:footnote w:id="6">
    <w:p w:rsidR="0062347B" w:rsidRPr="00CB0C8A" w:rsidRDefault="0062347B">
      <w:pPr>
        <w:pStyle w:val="Funotentext"/>
        <w:rPr>
          <w:lang w:val="en-US"/>
        </w:rPr>
      </w:pPr>
      <w:r>
        <w:rPr>
          <w:rStyle w:val="Funotenzeichen"/>
        </w:rPr>
        <w:footnoteRef/>
      </w:r>
      <w:r w:rsidRPr="00CB0C8A">
        <w:rPr>
          <w:lang w:val="en-US"/>
        </w:rPr>
        <w:t xml:space="preserve"> </w:t>
      </w:r>
      <w:sdt>
        <w:sdtPr>
          <w:id w:val="57760541"/>
          <w:citation/>
        </w:sdtPr>
        <w:sdtEndPr/>
        <w:sdtContent>
          <w:r>
            <w:fldChar w:fldCharType="begin"/>
          </w:r>
          <w:r w:rsidRPr="00CB0C8A">
            <w:rPr>
              <w:lang w:val="en-US"/>
            </w:rPr>
            <w:instrText xml:space="preserve"> CITATION Ope17 \l 1031 </w:instrText>
          </w:r>
          <w:r>
            <w:fldChar w:fldCharType="separate"/>
          </w:r>
          <w:r w:rsidRPr="00FC0885">
            <w:rPr>
              <w:noProof/>
              <w:lang w:val="en-US"/>
            </w:rPr>
            <w:t>(OpenStreetMap Wiki contributors, 2017)</w:t>
          </w:r>
          <w:r>
            <w:fldChar w:fldCharType="end"/>
          </w:r>
        </w:sdtContent>
      </w:sdt>
    </w:p>
  </w:footnote>
  <w:footnote w:id="7">
    <w:p w:rsidR="0062347B" w:rsidRPr="00CB0C8A" w:rsidRDefault="0062347B">
      <w:pPr>
        <w:pStyle w:val="Funotentext"/>
        <w:rPr>
          <w:lang w:val="en-US"/>
        </w:rPr>
      </w:pPr>
      <w:r>
        <w:rPr>
          <w:rStyle w:val="Funotenzeichen"/>
        </w:rPr>
        <w:footnoteRef/>
      </w:r>
      <w:r w:rsidRPr="00CB0C8A">
        <w:rPr>
          <w:lang w:val="en-US"/>
        </w:rPr>
        <w:t xml:space="preserve"> </w:t>
      </w:r>
      <w:sdt>
        <w:sdtPr>
          <w:id w:val="-1935043348"/>
          <w:citation/>
        </w:sdtPr>
        <w:sdtEndPr/>
        <w:sdtContent>
          <w:r>
            <w:fldChar w:fldCharType="begin"/>
          </w:r>
          <w:r w:rsidRPr="00CB0C8A">
            <w:rPr>
              <w:lang w:val="en-US"/>
            </w:rPr>
            <w:instrText xml:space="preserve"> CITATION Ope171 \l 1031 </w:instrText>
          </w:r>
          <w:r>
            <w:fldChar w:fldCharType="separate"/>
          </w:r>
          <w:r w:rsidRPr="00FC0885">
            <w:rPr>
              <w:noProof/>
              <w:lang w:val="en-US"/>
            </w:rPr>
            <w:t>(OpenStreetMap Software contributors, 2017)</w:t>
          </w:r>
          <w:r>
            <w:fldChar w:fldCharType="end"/>
          </w:r>
        </w:sdtContent>
      </w:sdt>
    </w:p>
  </w:footnote>
  <w:footnote w:id="8">
    <w:p w:rsidR="0062347B" w:rsidRDefault="0062347B">
      <w:pPr>
        <w:pStyle w:val="Funotentext"/>
      </w:pPr>
      <w:r>
        <w:rPr>
          <w:rStyle w:val="Funotenzeichen"/>
        </w:rPr>
        <w:footnoteRef/>
      </w:r>
      <w:r>
        <w:t xml:space="preserve"> Eine Registrierung auf umap ist nicht zwingend erforderlich</w:t>
      </w:r>
    </w:p>
  </w:footnote>
  <w:footnote w:id="9">
    <w:p w:rsidR="0062347B" w:rsidRDefault="0062347B">
      <w:pPr>
        <w:pStyle w:val="Funotentext"/>
      </w:pPr>
      <w:r>
        <w:rPr>
          <w:rStyle w:val="Funotenzeichen"/>
        </w:rPr>
        <w:footnoteRef/>
      </w:r>
      <w:r>
        <w:t xml:space="preserve"> </w:t>
      </w:r>
      <w:sdt>
        <w:sdtPr>
          <w:id w:val="885453662"/>
          <w:citation/>
        </w:sdtPr>
        <w:sdtEnd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0">
    <w:p w:rsidR="0062347B" w:rsidRDefault="0062347B">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62347B" w:rsidRDefault="0062347B">
      <w:pPr>
        <w:pStyle w:val="Funotentext"/>
      </w:pPr>
      <w:r>
        <w:rPr>
          <w:rStyle w:val="Funotenzeichen"/>
        </w:rPr>
        <w:footnoteRef/>
      </w:r>
      <w:r>
        <w:t xml:space="preserve"> Die Vorstellung und Einführung der </w:t>
      </w:r>
      <w:proofErr w:type="spellStart"/>
      <w:r>
        <w:t>OpenRailWayMap</w:t>
      </w:r>
      <w:proofErr w:type="spellEnd"/>
      <w:r>
        <w:t xml:space="preserve"> erfolgt weiter unten in dieser Arbeit.</w:t>
      </w:r>
    </w:p>
  </w:footnote>
  <w:footnote w:id="12">
    <w:p w:rsidR="0062347B" w:rsidRDefault="0062347B">
      <w:pPr>
        <w:pStyle w:val="Funotentext"/>
      </w:pPr>
      <w:r>
        <w:rPr>
          <w:rStyle w:val="Funotenzeichen"/>
        </w:rPr>
        <w:footnoteRef/>
      </w:r>
      <w:r>
        <w:t xml:space="preserve"> </w:t>
      </w:r>
      <w:sdt>
        <w:sdtPr>
          <w:id w:val="301739028"/>
          <w:citation/>
        </w:sdtPr>
        <w:sdtEndPr/>
        <w:sdtContent>
          <w:r>
            <w:fldChar w:fldCharType="begin"/>
          </w:r>
          <w:r>
            <w:instrText xml:space="preserve"> CITATION Goo17 \l 1031 </w:instrText>
          </w:r>
          <w:r>
            <w:fldChar w:fldCharType="separate"/>
          </w:r>
          <w:r>
            <w:rPr>
              <w:noProof/>
            </w:rPr>
            <w:t>(Google Inc.)</w:t>
          </w:r>
          <w:r>
            <w:fldChar w:fldCharType="end"/>
          </w:r>
        </w:sdtContent>
      </w:sdt>
    </w:p>
  </w:footnote>
  <w:footnote w:id="13">
    <w:p w:rsidR="0062347B" w:rsidRDefault="0062347B">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62347B" w:rsidRDefault="0062347B">
      <w:pPr>
        <w:pStyle w:val="Funotentext"/>
      </w:pPr>
      <w:r>
        <w:rPr>
          <w:rStyle w:val="Funotenzeichen"/>
        </w:rPr>
        <w:footnoteRef/>
      </w:r>
      <w:r>
        <w:t xml:space="preserve"> siehe Inhalt der „</w:t>
      </w:r>
      <w:r w:rsidRPr="00557C1B">
        <w:t xml:space="preserve">BSD 2-clause </w:t>
      </w:r>
      <w:proofErr w:type="spellStart"/>
      <w:r w:rsidRPr="00557C1B">
        <w:t>License</w:t>
      </w:r>
      <w:proofErr w:type="spellEnd"/>
      <w:r>
        <w:t xml:space="preserve">“ unter </w:t>
      </w:r>
      <w:r w:rsidRPr="00557C1B">
        <w:t>https://opensource.org/licenses/BSD-2-Clause</w:t>
      </w:r>
      <w:r>
        <w:t xml:space="preserve"> [zuletzt aufgerufen 07.06.2017] (englisch). Die Lizenz gilt für Leaflet und OpenLayers.</w:t>
      </w:r>
    </w:p>
  </w:footnote>
  <w:footnote w:id="15">
    <w:p w:rsidR="0062347B" w:rsidRDefault="0062347B">
      <w:pPr>
        <w:pStyle w:val="Funotentext"/>
      </w:pPr>
      <w:r>
        <w:rPr>
          <w:rStyle w:val="Funotenzeichen"/>
        </w:rPr>
        <w:footnoteRef/>
      </w:r>
      <w:r>
        <w:t xml:space="preserve"> </w:t>
      </w:r>
      <w:sdt>
        <w:sdtPr>
          <w:id w:val="-1454713515"/>
          <w:citation/>
        </w:sdtPr>
        <w:sdtEndPr/>
        <w:sdtContent>
          <w:r>
            <w:fldChar w:fldCharType="begin"/>
          </w:r>
          <w:r>
            <w:instrText xml:space="preserve"> CITATION Ort15 \l 1031 </w:instrText>
          </w:r>
          <w:r>
            <w:fldChar w:fldCharType="separate"/>
          </w:r>
          <w:r>
            <w:rPr>
              <w:noProof/>
            </w:rPr>
            <w:t>(Ortega, 2015)</w:t>
          </w:r>
          <w:r>
            <w:fldChar w:fldCharType="end"/>
          </w:r>
        </w:sdtContent>
      </w:sdt>
    </w:p>
  </w:footnote>
  <w:footnote w:id="16">
    <w:p w:rsidR="0062347B" w:rsidRDefault="0062347B">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7">
    <w:p w:rsidR="0062347B" w:rsidRDefault="0062347B">
      <w:pPr>
        <w:pStyle w:val="Funotentext"/>
      </w:pPr>
      <w:r>
        <w:rPr>
          <w:rStyle w:val="Funotenzeichen"/>
        </w:rPr>
        <w:footnoteRef/>
      </w:r>
      <w:r>
        <w:t xml:space="preserve"> MySQL: Datenbankplattform für Web- und sonstige Anwendungen</w:t>
      </w:r>
    </w:p>
  </w:footnote>
  <w:footnote w:id="18">
    <w:p w:rsidR="0062347B" w:rsidRDefault="0062347B">
      <w:pPr>
        <w:pStyle w:val="Funotentext"/>
      </w:pPr>
      <w:r>
        <w:rPr>
          <w:rStyle w:val="Funotenzeichen"/>
        </w:rPr>
        <w:footnoteRef/>
      </w:r>
      <w:r>
        <w:t xml:space="preserve"> Framework: zu Deutsch: Rahmen, Gerüst</w:t>
      </w:r>
    </w:p>
  </w:footnote>
  <w:footnote w:id="19">
    <w:p w:rsidR="0062347B" w:rsidRDefault="0062347B">
      <w:pPr>
        <w:pStyle w:val="Funotentext"/>
      </w:pPr>
      <w:r>
        <w:rPr>
          <w:rStyle w:val="Funotenzeichen"/>
        </w:rPr>
        <w:footnoteRef/>
      </w:r>
      <w:r>
        <w:t xml:space="preserve"> ein von Twitter Inc. entwickeltes Framework auf Grundlage von HTML und CSS</w:t>
      </w:r>
    </w:p>
  </w:footnote>
  <w:footnote w:id="20">
    <w:p w:rsidR="0062347B" w:rsidRDefault="0062347B">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OpenRailwayMap-Tile-Overlays</w:t>
      </w:r>
      <w:proofErr w:type="spellEnd"/>
      <w:r>
        <w:t>.</w:t>
      </w:r>
    </w:p>
  </w:footnote>
  <w:footnote w:id="21">
    <w:p w:rsidR="0062347B" w:rsidRDefault="0062347B">
      <w:pPr>
        <w:pStyle w:val="Funotentext"/>
      </w:pPr>
      <w:r>
        <w:rPr>
          <w:rStyle w:val="Funotenzeichen"/>
        </w:rPr>
        <w:footnoteRef/>
      </w:r>
      <w:r>
        <w:t xml:space="preserve"> Eine Zusammenstellung aller verwendeten Leaflet-Erweiterungen findet sich in </w:t>
      </w:r>
      <w:r w:rsidRPr="00266471">
        <w:rPr>
          <w:highlight w:val="yellow"/>
        </w:rPr>
        <w:t>Anlage XYZ</w:t>
      </w:r>
    </w:p>
  </w:footnote>
  <w:footnote w:id="22">
    <w:p w:rsidR="0062347B" w:rsidRDefault="0062347B">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3">
    <w:p w:rsidR="0062347B" w:rsidRDefault="0062347B">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xml:space="preserve">, eine Schnittstelle zur Datenübertragung zwischen Client und Server. </w:t>
      </w:r>
    </w:p>
    <w:p w:rsidR="0062347B" w:rsidRDefault="0062347B">
      <w:pPr>
        <w:pStyle w:val="Funotentext"/>
      </w:pPr>
    </w:p>
  </w:footnote>
  <w:footnote w:id="24">
    <w:p w:rsidR="0062347B" w:rsidRDefault="0062347B">
      <w:pPr>
        <w:pStyle w:val="Funotentext"/>
      </w:pPr>
      <w:r>
        <w:rPr>
          <w:rStyle w:val="Funotenzeichen"/>
        </w:rPr>
        <w:footnoteRef/>
      </w:r>
      <w:r>
        <w:t xml:space="preserve"> </w:t>
      </w:r>
      <w:sdt>
        <w:sdtPr>
          <w:id w:val="-823577273"/>
          <w:citation/>
        </w:sdtPr>
        <w:sdtEndPr/>
        <w:sdtContent>
          <w:r>
            <w:fldChar w:fldCharType="begin"/>
          </w:r>
          <w:r>
            <w:instrText xml:space="preserve"> CITATION McB15 \l 1031 </w:instrText>
          </w:r>
          <w:r>
            <w:fldChar w:fldCharType="separate"/>
          </w:r>
          <w:r>
            <w:rPr>
              <w:noProof/>
            </w:rPr>
            <w:t>(McBride, 2015)</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3D6454" w:rsidRDefault="0062347B"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352C11F3" wp14:editId="76B95E3B">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060FE29" wp14:editId="640346FB">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6CC6EE16" wp14:editId="26A8B93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31D5D96E" wp14:editId="74032D1F">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38E6E823" wp14:editId="0D645385">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CE4CFC2" wp14:editId="51033964">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CB512B" w:rsidRPr="00CB512B">
      <w:rPr>
        <w:bCs/>
        <w:noProof/>
        <w:color w:val="auto"/>
        <w:sz w:val="16"/>
      </w:rPr>
      <w:t>Entwicklung</w:t>
    </w:r>
    <w:r w:rsidR="00CB512B">
      <w:rPr>
        <w:noProof/>
        <w:color w:val="auto"/>
        <w:sz w:val="16"/>
      </w:rPr>
      <w:t xml:space="preserve"> einer Projektdokumentationssoftware auf Basis von Geodaten</w:t>
    </w:r>
    <w:r w:rsidRPr="003D6454">
      <w:rPr>
        <w:color w:val="auto"/>
        <w:sz w:val="16"/>
      </w:rPr>
      <w:fldChar w:fldCharType="end"/>
    </w:r>
  </w:p>
  <w:p w:rsidR="0062347B" w:rsidRPr="00FE3BFA" w:rsidRDefault="0062347B"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2B2BCF" w:rsidRDefault="0062347B"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2BF3B3D" wp14:editId="6D506282">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3FDFFCC7" wp14:editId="0EF1392F">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572B8036" wp14:editId="3AE2840A">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A1721E" w:rsidRPr="00A1721E">
      <w:rPr>
        <w:b/>
        <w:bCs/>
        <w:noProof/>
        <w:color w:val="auto"/>
        <w:sz w:val="16"/>
      </w:rPr>
      <w:t>Entwicklung einer Projektdokumentationssoftware</w:t>
    </w:r>
    <w:r w:rsidR="00A1721E">
      <w:rPr>
        <w:b/>
        <w:noProof/>
        <w:color w:val="auto"/>
        <w:sz w:val="16"/>
      </w:rPr>
      <w:t xml:space="preserve"> auf Basis von Geodaten</w:t>
    </w:r>
    <w:r w:rsidRPr="002B2BCF">
      <w:rPr>
        <w:b/>
        <w:color w:val="auto"/>
        <w:sz w:val="16"/>
      </w:rPr>
      <w:fldChar w:fldCharType="end"/>
    </w:r>
  </w:p>
  <w:p w:rsidR="0062347B" w:rsidRPr="000936C7" w:rsidRDefault="0062347B"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A1721E">
      <w:rPr>
        <w:noProof/>
        <w:color w:val="auto"/>
        <w:sz w:val="16"/>
      </w:rPr>
      <w:t>Programmierung der Software</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2B2BCF" w:rsidRDefault="0062347B"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16998D2D" wp14:editId="1BC9A5BC">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21E7D220" wp14:editId="5574CB46">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7CA7185D" wp14:editId="315EA31E">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A1721E" w:rsidRPr="00A1721E">
      <w:rPr>
        <w:b/>
        <w:bCs/>
        <w:noProof/>
        <w:color w:val="auto"/>
        <w:sz w:val="16"/>
      </w:rPr>
      <w:t>Entwicklung einer Projektdokumentationssoftware</w:t>
    </w:r>
    <w:r w:rsidR="00A1721E">
      <w:rPr>
        <w:b/>
        <w:noProof/>
        <w:color w:val="auto"/>
        <w:sz w:val="16"/>
      </w:rPr>
      <w:t xml:space="preserve"> auf Basis von Geodaten</w:t>
    </w:r>
    <w:r w:rsidRPr="002B2BCF">
      <w:rPr>
        <w:b/>
        <w:color w:val="auto"/>
        <w:sz w:val="16"/>
      </w:rPr>
      <w:fldChar w:fldCharType="end"/>
    </w:r>
  </w:p>
  <w:p w:rsidR="0062347B" w:rsidRPr="000936C7" w:rsidRDefault="0062347B"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A1721E">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2B2BCF" w:rsidRDefault="0062347B"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3B6ACE5D" wp14:editId="0B7B9044">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1E5A4950" wp14:editId="08BB35EB">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11102029" wp14:editId="32AE89AE">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A1721E" w:rsidRPr="00A1721E">
      <w:rPr>
        <w:b/>
        <w:bCs/>
        <w:noProof/>
        <w:color w:val="auto"/>
        <w:sz w:val="16"/>
      </w:rPr>
      <w:t>Entwicklung einer Projektdokumentationssoftware</w:t>
    </w:r>
    <w:r w:rsidR="00A1721E">
      <w:rPr>
        <w:b/>
        <w:noProof/>
        <w:color w:val="auto"/>
        <w:sz w:val="16"/>
      </w:rPr>
      <w:t xml:space="preserve"> auf Basis von Geodaten</w:t>
    </w:r>
    <w:r w:rsidRPr="002B2BCF">
      <w:rPr>
        <w:b/>
        <w:color w:val="auto"/>
        <w:sz w:val="16"/>
      </w:rPr>
      <w:fldChar w:fldCharType="end"/>
    </w:r>
  </w:p>
  <w:p w:rsidR="0062347B" w:rsidRPr="000936C7" w:rsidRDefault="0062347B"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A1721E">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90AF8"/>
    <w:rsid w:val="00091F7D"/>
    <w:rsid w:val="000936C7"/>
    <w:rsid w:val="000953FB"/>
    <w:rsid w:val="000A1CD9"/>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0403"/>
    <w:rsid w:val="00142850"/>
    <w:rsid w:val="00143AB7"/>
    <w:rsid w:val="00155B63"/>
    <w:rsid w:val="00157258"/>
    <w:rsid w:val="001578D0"/>
    <w:rsid w:val="001665C9"/>
    <w:rsid w:val="00167048"/>
    <w:rsid w:val="001710BC"/>
    <w:rsid w:val="00171E91"/>
    <w:rsid w:val="00173D3A"/>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6471"/>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66982"/>
    <w:rsid w:val="00371BC6"/>
    <w:rsid w:val="0037388D"/>
    <w:rsid w:val="003739F5"/>
    <w:rsid w:val="003741DA"/>
    <w:rsid w:val="00375E10"/>
    <w:rsid w:val="003933A2"/>
    <w:rsid w:val="00396EDD"/>
    <w:rsid w:val="003A1141"/>
    <w:rsid w:val="003A13E7"/>
    <w:rsid w:val="003C0D9E"/>
    <w:rsid w:val="003C3140"/>
    <w:rsid w:val="003C3FBF"/>
    <w:rsid w:val="003D2724"/>
    <w:rsid w:val="003D3C76"/>
    <w:rsid w:val="003D49B0"/>
    <w:rsid w:val="003D6454"/>
    <w:rsid w:val="003E0E29"/>
    <w:rsid w:val="003E368D"/>
    <w:rsid w:val="003E6A4D"/>
    <w:rsid w:val="003F1123"/>
    <w:rsid w:val="003F7540"/>
    <w:rsid w:val="00400CCD"/>
    <w:rsid w:val="0040300E"/>
    <w:rsid w:val="00405E7B"/>
    <w:rsid w:val="00420EB9"/>
    <w:rsid w:val="004239B8"/>
    <w:rsid w:val="00425373"/>
    <w:rsid w:val="00426168"/>
    <w:rsid w:val="00430D0F"/>
    <w:rsid w:val="00435687"/>
    <w:rsid w:val="00443133"/>
    <w:rsid w:val="00444E4B"/>
    <w:rsid w:val="004461F3"/>
    <w:rsid w:val="004477BA"/>
    <w:rsid w:val="004503DD"/>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39D1"/>
    <w:rsid w:val="0051446D"/>
    <w:rsid w:val="00514D52"/>
    <w:rsid w:val="00515E10"/>
    <w:rsid w:val="0051718A"/>
    <w:rsid w:val="00522C2D"/>
    <w:rsid w:val="005449C9"/>
    <w:rsid w:val="005477D3"/>
    <w:rsid w:val="00557C1B"/>
    <w:rsid w:val="005626D7"/>
    <w:rsid w:val="005712E1"/>
    <w:rsid w:val="00574C1D"/>
    <w:rsid w:val="00583E85"/>
    <w:rsid w:val="005844A4"/>
    <w:rsid w:val="005851A4"/>
    <w:rsid w:val="00594E1F"/>
    <w:rsid w:val="005A4229"/>
    <w:rsid w:val="005A497B"/>
    <w:rsid w:val="005A4FA5"/>
    <w:rsid w:val="005B05D5"/>
    <w:rsid w:val="005B1FC2"/>
    <w:rsid w:val="005B703E"/>
    <w:rsid w:val="005B754F"/>
    <w:rsid w:val="005B7F2F"/>
    <w:rsid w:val="005D0C1D"/>
    <w:rsid w:val="005D24C5"/>
    <w:rsid w:val="005D3447"/>
    <w:rsid w:val="005D5EFC"/>
    <w:rsid w:val="005E36B4"/>
    <w:rsid w:val="005E414F"/>
    <w:rsid w:val="005E47DB"/>
    <w:rsid w:val="005F5598"/>
    <w:rsid w:val="00600F3F"/>
    <w:rsid w:val="00603161"/>
    <w:rsid w:val="00610C01"/>
    <w:rsid w:val="00612732"/>
    <w:rsid w:val="006145B0"/>
    <w:rsid w:val="006178D8"/>
    <w:rsid w:val="00621648"/>
    <w:rsid w:val="0062276A"/>
    <w:rsid w:val="0062347B"/>
    <w:rsid w:val="006428B8"/>
    <w:rsid w:val="00647D78"/>
    <w:rsid w:val="00650099"/>
    <w:rsid w:val="00653651"/>
    <w:rsid w:val="006549AD"/>
    <w:rsid w:val="006616AD"/>
    <w:rsid w:val="00663C66"/>
    <w:rsid w:val="006646E0"/>
    <w:rsid w:val="00671A08"/>
    <w:rsid w:val="00672F63"/>
    <w:rsid w:val="00676DA7"/>
    <w:rsid w:val="006862FE"/>
    <w:rsid w:val="00687A0E"/>
    <w:rsid w:val="00687DAF"/>
    <w:rsid w:val="00695DE9"/>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45BB"/>
    <w:rsid w:val="006E6D08"/>
    <w:rsid w:val="006F0AC4"/>
    <w:rsid w:val="006F2305"/>
    <w:rsid w:val="006F680C"/>
    <w:rsid w:val="006F7758"/>
    <w:rsid w:val="007002A2"/>
    <w:rsid w:val="007015E0"/>
    <w:rsid w:val="00705C71"/>
    <w:rsid w:val="00712C4C"/>
    <w:rsid w:val="00714FA9"/>
    <w:rsid w:val="00722C25"/>
    <w:rsid w:val="00725909"/>
    <w:rsid w:val="00740641"/>
    <w:rsid w:val="00745296"/>
    <w:rsid w:val="007511C0"/>
    <w:rsid w:val="00754B4F"/>
    <w:rsid w:val="0075630B"/>
    <w:rsid w:val="0076064F"/>
    <w:rsid w:val="0076103B"/>
    <w:rsid w:val="00773170"/>
    <w:rsid w:val="00773A54"/>
    <w:rsid w:val="007809C6"/>
    <w:rsid w:val="00786309"/>
    <w:rsid w:val="007900A2"/>
    <w:rsid w:val="00796DC2"/>
    <w:rsid w:val="007970F2"/>
    <w:rsid w:val="007A12E9"/>
    <w:rsid w:val="007B04DF"/>
    <w:rsid w:val="007B478E"/>
    <w:rsid w:val="007B68CD"/>
    <w:rsid w:val="007B7E39"/>
    <w:rsid w:val="007D788A"/>
    <w:rsid w:val="007E424B"/>
    <w:rsid w:val="007E62CD"/>
    <w:rsid w:val="007F0C9E"/>
    <w:rsid w:val="008024FB"/>
    <w:rsid w:val="00802A19"/>
    <w:rsid w:val="0080503B"/>
    <w:rsid w:val="008058C4"/>
    <w:rsid w:val="008110C9"/>
    <w:rsid w:val="00811533"/>
    <w:rsid w:val="00813711"/>
    <w:rsid w:val="00813922"/>
    <w:rsid w:val="00822822"/>
    <w:rsid w:val="00837018"/>
    <w:rsid w:val="00837046"/>
    <w:rsid w:val="00851191"/>
    <w:rsid w:val="00855A96"/>
    <w:rsid w:val="0085604C"/>
    <w:rsid w:val="00856E50"/>
    <w:rsid w:val="00863191"/>
    <w:rsid w:val="00871F7F"/>
    <w:rsid w:val="008738DF"/>
    <w:rsid w:val="008759F1"/>
    <w:rsid w:val="00877F25"/>
    <w:rsid w:val="00885754"/>
    <w:rsid w:val="008863C5"/>
    <w:rsid w:val="0088708F"/>
    <w:rsid w:val="00896841"/>
    <w:rsid w:val="008B2D9A"/>
    <w:rsid w:val="008B3057"/>
    <w:rsid w:val="008B3406"/>
    <w:rsid w:val="008C013E"/>
    <w:rsid w:val="008C75D3"/>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3576"/>
    <w:rsid w:val="00934F6E"/>
    <w:rsid w:val="0093777F"/>
    <w:rsid w:val="00937B11"/>
    <w:rsid w:val="00937EDF"/>
    <w:rsid w:val="00940572"/>
    <w:rsid w:val="00943143"/>
    <w:rsid w:val="00943860"/>
    <w:rsid w:val="00944784"/>
    <w:rsid w:val="00952E42"/>
    <w:rsid w:val="00960281"/>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1EF"/>
    <w:rsid w:val="009F0A79"/>
    <w:rsid w:val="009F2E6C"/>
    <w:rsid w:val="009F3FA6"/>
    <w:rsid w:val="00A12CF9"/>
    <w:rsid w:val="00A1320C"/>
    <w:rsid w:val="00A16B90"/>
    <w:rsid w:val="00A16E2B"/>
    <w:rsid w:val="00A1721E"/>
    <w:rsid w:val="00A17FB4"/>
    <w:rsid w:val="00A201D5"/>
    <w:rsid w:val="00A20C8D"/>
    <w:rsid w:val="00A3356F"/>
    <w:rsid w:val="00A362B3"/>
    <w:rsid w:val="00A36524"/>
    <w:rsid w:val="00A425EA"/>
    <w:rsid w:val="00A4371D"/>
    <w:rsid w:val="00A53059"/>
    <w:rsid w:val="00A61D00"/>
    <w:rsid w:val="00A6505E"/>
    <w:rsid w:val="00A721E8"/>
    <w:rsid w:val="00A73538"/>
    <w:rsid w:val="00A755FC"/>
    <w:rsid w:val="00A7618F"/>
    <w:rsid w:val="00A77F6B"/>
    <w:rsid w:val="00A8005E"/>
    <w:rsid w:val="00A81269"/>
    <w:rsid w:val="00A86560"/>
    <w:rsid w:val="00A92139"/>
    <w:rsid w:val="00A94D43"/>
    <w:rsid w:val="00AA0E6A"/>
    <w:rsid w:val="00AB00A3"/>
    <w:rsid w:val="00AC4D35"/>
    <w:rsid w:val="00AC78E4"/>
    <w:rsid w:val="00AC7E81"/>
    <w:rsid w:val="00AE3A45"/>
    <w:rsid w:val="00AE462D"/>
    <w:rsid w:val="00AE6320"/>
    <w:rsid w:val="00AE6CAD"/>
    <w:rsid w:val="00AE7C42"/>
    <w:rsid w:val="00AF6AFB"/>
    <w:rsid w:val="00B07E75"/>
    <w:rsid w:val="00B10C28"/>
    <w:rsid w:val="00B14C22"/>
    <w:rsid w:val="00B153EE"/>
    <w:rsid w:val="00B15669"/>
    <w:rsid w:val="00B20C0A"/>
    <w:rsid w:val="00B24244"/>
    <w:rsid w:val="00B335E3"/>
    <w:rsid w:val="00B37BAE"/>
    <w:rsid w:val="00B415E7"/>
    <w:rsid w:val="00B422AF"/>
    <w:rsid w:val="00B4340D"/>
    <w:rsid w:val="00B50CA5"/>
    <w:rsid w:val="00B56583"/>
    <w:rsid w:val="00B60608"/>
    <w:rsid w:val="00B60D39"/>
    <w:rsid w:val="00B67B34"/>
    <w:rsid w:val="00B7524B"/>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496"/>
    <w:rsid w:val="00CA7FAB"/>
    <w:rsid w:val="00CB0C8A"/>
    <w:rsid w:val="00CB16E9"/>
    <w:rsid w:val="00CB512B"/>
    <w:rsid w:val="00CC5199"/>
    <w:rsid w:val="00CC7A6E"/>
    <w:rsid w:val="00CD53D4"/>
    <w:rsid w:val="00CD5639"/>
    <w:rsid w:val="00CE3E16"/>
    <w:rsid w:val="00CE6962"/>
    <w:rsid w:val="00D06F4C"/>
    <w:rsid w:val="00D1203B"/>
    <w:rsid w:val="00D1514C"/>
    <w:rsid w:val="00D15601"/>
    <w:rsid w:val="00D23542"/>
    <w:rsid w:val="00D24B53"/>
    <w:rsid w:val="00D2521D"/>
    <w:rsid w:val="00D32254"/>
    <w:rsid w:val="00D34AD9"/>
    <w:rsid w:val="00D36084"/>
    <w:rsid w:val="00D47BE4"/>
    <w:rsid w:val="00D51C68"/>
    <w:rsid w:val="00D523BF"/>
    <w:rsid w:val="00D54876"/>
    <w:rsid w:val="00D55B90"/>
    <w:rsid w:val="00D55F15"/>
    <w:rsid w:val="00D607C1"/>
    <w:rsid w:val="00D609A1"/>
    <w:rsid w:val="00D6247C"/>
    <w:rsid w:val="00D63409"/>
    <w:rsid w:val="00D6577F"/>
    <w:rsid w:val="00D72C09"/>
    <w:rsid w:val="00D761D9"/>
    <w:rsid w:val="00D77BB1"/>
    <w:rsid w:val="00D822BC"/>
    <w:rsid w:val="00D837B0"/>
    <w:rsid w:val="00D85B62"/>
    <w:rsid w:val="00D85EA2"/>
    <w:rsid w:val="00D8624C"/>
    <w:rsid w:val="00D87CFE"/>
    <w:rsid w:val="00D94449"/>
    <w:rsid w:val="00DA0DB4"/>
    <w:rsid w:val="00DA28E5"/>
    <w:rsid w:val="00DA2ED0"/>
    <w:rsid w:val="00DA42FA"/>
    <w:rsid w:val="00DA4AB2"/>
    <w:rsid w:val="00DA55CC"/>
    <w:rsid w:val="00DB01AE"/>
    <w:rsid w:val="00DB72C9"/>
    <w:rsid w:val="00DD1F44"/>
    <w:rsid w:val="00DD66D5"/>
    <w:rsid w:val="00DE086F"/>
    <w:rsid w:val="00DE372E"/>
    <w:rsid w:val="00DE51B9"/>
    <w:rsid w:val="00DE637C"/>
    <w:rsid w:val="00DF1B2B"/>
    <w:rsid w:val="00DF5852"/>
    <w:rsid w:val="00E0006B"/>
    <w:rsid w:val="00E02A4D"/>
    <w:rsid w:val="00E07B21"/>
    <w:rsid w:val="00E11DB5"/>
    <w:rsid w:val="00E123EB"/>
    <w:rsid w:val="00E12F8B"/>
    <w:rsid w:val="00E13188"/>
    <w:rsid w:val="00E230D1"/>
    <w:rsid w:val="00E276D9"/>
    <w:rsid w:val="00E31ADD"/>
    <w:rsid w:val="00E323FF"/>
    <w:rsid w:val="00E4265B"/>
    <w:rsid w:val="00E45753"/>
    <w:rsid w:val="00E47B2D"/>
    <w:rsid w:val="00E5557A"/>
    <w:rsid w:val="00E579EC"/>
    <w:rsid w:val="00E603AA"/>
    <w:rsid w:val="00E6415E"/>
    <w:rsid w:val="00E654C2"/>
    <w:rsid w:val="00E66C5E"/>
    <w:rsid w:val="00E67667"/>
    <w:rsid w:val="00E73974"/>
    <w:rsid w:val="00E7494F"/>
    <w:rsid w:val="00E76EAE"/>
    <w:rsid w:val="00E77D69"/>
    <w:rsid w:val="00E81E97"/>
    <w:rsid w:val="00E86F38"/>
    <w:rsid w:val="00E92434"/>
    <w:rsid w:val="00E96C9E"/>
    <w:rsid w:val="00EA0D82"/>
    <w:rsid w:val="00EA1F84"/>
    <w:rsid w:val="00EA7985"/>
    <w:rsid w:val="00EB0565"/>
    <w:rsid w:val="00EB0827"/>
    <w:rsid w:val="00EB2BF8"/>
    <w:rsid w:val="00EB327D"/>
    <w:rsid w:val="00EB3A46"/>
    <w:rsid w:val="00EB6368"/>
    <w:rsid w:val="00EC1FEA"/>
    <w:rsid w:val="00EC29AE"/>
    <w:rsid w:val="00EC3602"/>
    <w:rsid w:val="00ED0AC6"/>
    <w:rsid w:val="00ED7524"/>
    <w:rsid w:val="00EF0329"/>
    <w:rsid w:val="00EF4618"/>
    <w:rsid w:val="00F060ED"/>
    <w:rsid w:val="00F06B7E"/>
    <w:rsid w:val="00F237F2"/>
    <w:rsid w:val="00F2480B"/>
    <w:rsid w:val="00F31B62"/>
    <w:rsid w:val="00F33450"/>
    <w:rsid w:val="00F340AB"/>
    <w:rsid w:val="00F47155"/>
    <w:rsid w:val="00F54C36"/>
    <w:rsid w:val="00F56739"/>
    <w:rsid w:val="00F600A2"/>
    <w:rsid w:val="00F60338"/>
    <w:rsid w:val="00F63EBB"/>
    <w:rsid w:val="00F7090A"/>
    <w:rsid w:val="00F77B47"/>
    <w:rsid w:val="00F80C50"/>
    <w:rsid w:val="00F8106D"/>
    <w:rsid w:val="00F86A4D"/>
    <w:rsid w:val="00F90DFF"/>
    <w:rsid w:val="00F94070"/>
    <w:rsid w:val="00FA2449"/>
    <w:rsid w:val="00FB0F16"/>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data.deutschebahn.com/showcase/deutschlands-bahnhofe" TargetMode="External"/><Relationship Id="rId42" Type="http://schemas.openxmlformats.org/officeDocument/2006/relationships/hyperlink" Target="https://www.openstreetmap.org/api/0.6/way/55029218"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blattspinat.com/index.php/posts/bahnroulette" TargetMode="External"/><Relationship Id="rId33" Type="http://schemas.openxmlformats.org/officeDocument/2006/relationships/hyperlink" Target="http://www.deutschlands-bahnhoefe.de" TargetMode="External"/><Relationship Id="rId38" Type="http://schemas.openxmlformats.org/officeDocument/2006/relationships/hyperlink" Target="http://bahn.de/zugradar"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29" Type="http://schemas.openxmlformats.org/officeDocument/2006/relationships/hyperlink" Target="http://data.deutschebahn.com/showcase/aufzugswaechter"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data.deutschebahn.com/showcase/bahnroulette" TargetMode="External"/><Relationship Id="rId32" Type="http://schemas.openxmlformats.org/officeDocument/2006/relationships/hyperlink" Target="http://data.deutschebahn.com/showcase/deutschlands-bahnhofe" TargetMode="External"/><Relationship Id="rId37" Type="http://schemas.openxmlformats.org/officeDocument/2006/relationships/hyperlink" Target="http://bahn.de/zugradar" TargetMode="External"/><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blattspinat.com/index.php/posts/bahnroulette" TargetMode="External"/><Relationship Id="rId28" Type="http://schemas.openxmlformats.org/officeDocument/2006/relationships/hyperlink" Target="http://www.aufzugswaechter.org" TargetMode="External"/><Relationship Id="rId36"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3.PNG"/><Relationship Id="rId44"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data.deutschebahn.com/showcase/bahnroulette" TargetMode="External"/><Relationship Id="rId27" Type="http://schemas.openxmlformats.org/officeDocument/2006/relationships/hyperlink" Target="http://data.deutschebahn.com/showcase/aufzugswaechter" TargetMode="External"/><Relationship Id="rId30" Type="http://schemas.openxmlformats.org/officeDocument/2006/relationships/hyperlink" Target="http://www.aufzugswaechter.org" TargetMode="External"/><Relationship Id="rId35" Type="http://schemas.openxmlformats.org/officeDocument/2006/relationships/hyperlink" Target="http://www.deutschlands-bahnhoefe.de" TargetMode="External"/><Relationship Id="rId43" Type="http://schemas.openxmlformats.org/officeDocument/2006/relationships/hyperlink" Target="https://www.openstreetmap.org/api/0.6/way/5502921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s>
</file>

<file path=customXml/itemProps1.xml><?xml version="1.0" encoding="utf-8"?>
<ds:datastoreItem xmlns:ds="http://schemas.openxmlformats.org/officeDocument/2006/customXml" ds:itemID="{DE52A146-1B97-4724-B68C-C6B900257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1</Pages>
  <Words>9464</Words>
  <Characters>59629</Characters>
  <Application>Microsoft Office Word</Application>
  <DocSecurity>0</DocSecurity>
  <Lines>496</Lines>
  <Paragraphs>137</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68956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14</cp:revision>
  <cp:lastPrinted>2017-06-02T11:15:00Z</cp:lastPrinted>
  <dcterms:created xsi:type="dcterms:W3CDTF">2016-08-29T08:44:00Z</dcterms:created>
  <dcterms:modified xsi:type="dcterms:W3CDTF">2017-06-29T12:44:00Z</dcterms:modified>
</cp:coreProperties>
</file>