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Cs/>
          <w:color w:val="000000"/>
          <w:sz w:val="22"/>
        </w:rPr>
        <w:id w:val="1878578900"/>
        <w:docPartObj>
          <w:docPartGallery w:val="Table of Contents"/>
          <w:docPartUnique/>
        </w:docPartObj>
      </w:sdtPr>
      <w:sdtEndPr>
        <w:rPr>
          <w:b w:val="0"/>
          <w:bCs w:val="0"/>
          <w:kern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425373"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3394308" w:history="1">
            <w:r w:rsidR="00425373" w:rsidRPr="009A0202">
              <w:rPr>
                <w:rStyle w:val="Hyperlink"/>
              </w:rPr>
              <w:t>Danksagung</w:t>
            </w:r>
            <w:r w:rsidR="00425373">
              <w:rPr>
                <w:webHidden/>
              </w:rPr>
              <w:tab/>
            </w:r>
            <w:r w:rsidR="00425373">
              <w:rPr>
                <w:webHidden/>
              </w:rPr>
              <w:fldChar w:fldCharType="begin"/>
            </w:r>
            <w:r w:rsidR="00425373">
              <w:rPr>
                <w:webHidden/>
              </w:rPr>
              <w:instrText xml:space="preserve"> PAGEREF _Toc483394308 \h </w:instrText>
            </w:r>
            <w:r w:rsidR="00425373">
              <w:rPr>
                <w:webHidden/>
              </w:rPr>
            </w:r>
            <w:r w:rsidR="00425373">
              <w:rPr>
                <w:webHidden/>
              </w:rPr>
              <w:fldChar w:fldCharType="separate"/>
            </w:r>
            <w:r w:rsidR="00425373">
              <w:rPr>
                <w:webHidden/>
              </w:rPr>
              <w:t>III</w:t>
            </w:r>
            <w:r w:rsidR="00425373">
              <w:rPr>
                <w:webHidden/>
              </w:rPr>
              <w:fldChar w:fldCharType="end"/>
            </w:r>
          </w:hyperlink>
        </w:p>
        <w:p w:rsidR="00425373" w:rsidRDefault="00425373">
          <w:pPr>
            <w:pStyle w:val="Verzeichnis1"/>
            <w:rPr>
              <w:rFonts w:asciiTheme="minorHAnsi" w:eastAsiaTheme="minorEastAsia" w:hAnsiTheme="minorHAnsi" w:cstheme="minorBidi"/>
              <w:b w:val="0"/>
              <w:color w:val="auto"/>
              <w:szCs w:val="22"/>
            </w:rPr>
          </w:pPr>
          <w:hyperlink w:anchor="_Toc483394309" w:history="1">
            <w:r w:rsidRPr="009A0202">
              <w:rPr>
                <w:rStyle w:val="Hyperlink"/>
              </w:rPr>
              <w:t>Anlagenverzeichnis</w:t>
            </w:r>
            <w:r>
              <w:rPr>
                <w:webHidden/>
              </w:rPr>
              <w:tab/>
            </w:r>
            <w:r>
              <w:rPr>
                <w:webHidden/>
              </w:rPr>
              <w:fldChar w:fldCharType="begin"/>
            </w:r>
            <w:r>
              <w:rPr>
                <w:webHidden/>
              </w:rPr>
              <w:instrText xml:space="preserve"> PAGEREF _Toc483394309 \h </w:instrText>
            </w:r>
            <w:r>
              <w:rPr>
                <w:webHidden/>
              </w:rPr>
            </w:r>
            <w:r>
              <w:rPr>
                <w:webHidden/>
              </w:rPr>
              <w:fldChar w:fldCharType="separate"/>
            </w:r>
            <w:r>
              <w:rPr>
                <w:webHidden/>
              </w:rPr>
              <w:t>IV</w:t>
            </w:r>
            <w:r>
              <w:rPr>
                <w:webHidden/>
              </w:rPr>
              <w:fldChar w:fldCharType="end"/>
            </w:r>
          </w:hyperlink>
        </w:p>
        <w:p w:rsidR="00425373" w:rsidRDefault="00425373">
          <w:pPr>
            <w:pStyle w:val="Verzeichnis1"/>
            <w:rPr>
              <w:rFonts w:asciiTheme="minorHAnsi" w:eastAsiaTheme="minorEastAsia" w:hAnsiTheme="minorHAnsi" w:cstheme="minorBidi"/>
              <w:b w:val="0"/>
              <w:color w:val="auto"/>
              <w:szCs w:val="22"/>
            </w:rPr>
          </w:pPr>
          <w:hyperlink w:anchor="_Toc483394310" w:history="1">
            <w:r w:rsidRPr="009A0202">
              <w:rPr>
                <w:rStyle w:val="Hyperlink"/>
              </w:rPr>
              <w:t>Abbildungsverzeichnis</w:t>
            </w:r>
            <w:r>
              <w:rPr>
                <w:webHidden/>
              </w:rPr>
              <w:tab/>
            </w:r>
            <w:r>
              <w:rPr>
                <w:webHidden/>
              </w:rPr>
              <w:fldChar w:fldCharType="begin"/>
            </w:r>
            <w:r>
              <w:rPr>
                <w:webHidden/>
              </w:rPr>
              <w:instrText xml:space="preserve"> PAGEREF _Toc483394310 \h </w:instrText>
            </w:r>
            <w:r>
              <w:rPr>
                <w:webHidden/>
              </w:rPr>
            </w:r>
            <w:r>
              <w:rPr>
                <w:webHidden/>
              </w:rPr>
              <w:fldChar w:fldCharType="separate"/>
            </w:r>
            <w:r>
              <w:rPr>
                <w:webHidden/>
              </w:rPr>
              <w:t>IV</w:t>
            </w:r>
            <w:r>
              <w:rPr>
                <w:webHidden/>
              </w:rPr>
              <w:fldChar w:fldCharType="end"/>
            </w:r>
          </w:hyperlink>
        </w:p>
        <w:p w:rsidR="00425373" w:rsidRDefault="00425373">
          <w:pPr>
            <w:pStyle w:val="Verzeichnis1"/>
            <w:rPr>
              <w:rFonts w:asciiTheme="minorHAnsi" w:eastAsiaTheme="minorEastAsia" w:hAnsiTheme="minorHAnsi" w:cstheme="minorBidi"/>
              <w:b w:val="0"/>
              <w:color w:val="auto"/>
              <w:szCs w:val="22"/>
            </w:rPr>
          </w:pPr>
          <w:hyperlink w:anchor="_Toc483394311" w:history="1">
            <w:r w:rsidRPr="009A0202">
              <w:rPr>
                <w:rStyle w:val="Hyperlink"/>
              </w:rPr>
              <w:t>Tabellenverzeichnis</w:t>
            </w:r>
            <w:r>
              <w:rPr>
                <w:webHidden/>
              </w:rPr>
              <w:tab/>
            </w:r>
            <w:r>
              <w:rPr>
                <w:webHidden/>
              </w:rPr>
              <w:fldChar w:fldCharType="begin"/>
            </w:r>
            <w:r>
              <w:rPr>
                <w:webHidden/>
              </w:rPr>
              <w:instrText xml:space="preserve"> PAGEREF _Toc483394311 \h </w:instrText>
            </w:r>
            <w:r>
              <w:rPr>
                <w:webHidden/>
              </w:rPr>
            </w:r>
            <w:r>
              <w:rPr>
                <w:webHidden/>
              </w:rPr>
              <w:fldChar w:fldCharType="separate"/>
            </w:r>
            <w:r>
              <w:rPr>
                <w:webHidden/>
              </w:rPr>
              <w:t>IV</w:t>
            </w:r>
            <w:r>
              <w:rPr>
                <w:webHidden/>
              </w:rPr>
              <w:fldChar w:fldCharType="end"/>
            </w:r>
          </w:hyperlink>
        </w:p>
        <w:p w:rsidR="00425373" w:rsidRDefault="00425373">
          <w:pPr>
            <w:pStyle w:val="Verzeichnis1"/>
            <w:tabs>
              <w:tab w:val="left" w:pos="342"/>
            </w:tabs>
            <w:rPr>
              <w:rFonts w:asciiTheme="minorHAnsi" w:eastAsiaTheme="minorEastAsia" w:hAnsiTheme="minorHAnsi" w:cstheme="minorBidi"/>
              <w:b w:val="0"/>
              <w:color w:val="auto"/>
              <w:szCs w:val="22"/>
            </w:rPr>
          </w:pPr>
          <w:hyperlink w:anchor="_Toc483394312" w:history="1">
            <w:r w:rsidRPr="009A0202">
              <w:rPr>
                <w:rStyle w:val="Hyperlink"/>
              </w:rPr>
              <w:t>1</w:t>
            </w:r>
            <w:r>
              <w:rPr>
                <w:rFonts w:asciiTheme="minorHAnsi" w:eastAsiaTheme="minorEastAsia" w:hAnsiTheme="minorHAnsi" w:cstheme="minorBidi"/>
                <w:b w:val="0"/>
                <w:color w:val="auto"/>
                <w:szCs w:val="22"/>
              </w:rPr>
              <w:tab/>
            </w:r>
            <w:r w:rsidRPr="009A0202">
              <w:rPr>
                <w:rStyle w:val="Hyperlink"/>
              </w:rPr>
              <w:t>Einleitung</w:t>
            </w:r>
            <w:r>
              <w:rPr>
                <w:webHidden/>
              </w:rPr>
              <w:tab/>
            </w:r>
            <w:r>
              <w:rPr>
                <w:webHidden/>
              </w:rPr>
              <w:fldChar w:fldCharType="begin"/>
            </w:r>
            <w:r>
              <w:rPr>
                <w:webHidden/>
              </w:rPr>
              <w:instrText xml:space="preserve"> PAGEREF _Toc483394312 \h </w:instrText>
            </w:r>
            <w:r>
              <w:rPr>
                <w:webHidden/>
              </w:rPr>
            </w:r>
            <w:r>
              <w:rPr>
                <w:webHidden/>
              </w:rPr>
              <w:fldChar w:fldCharType="separate"/>
            </w:r>
            <w:r>
              <w:rPr>
                <w:webHidden/>
              </w:rPr>
              <w:t>1</w:t>
            </w:r>
            <w:r>
              <w:rPr>
                <w:webHidden/>
              </w:rPr>
              <w:fldChar w:fldCharType="end"/>
            </w:r>
          </w:hyperlink>
        </w:p>
        <w:p w:rsidR="00425373" w:rsidRDefault="00425373">
          <w:pPr>
            <w:pStyle w:val="Verzeichnis1"/>
            <w:tabs>
              <w:tab w:val="left" w:pos="342"/>
            </w:tabs>
            <w:rPr>
              <w:rFonts w:asciiTheme="minorHAnsi" w:eastAsiaTheme="minorEastAsia" w:hAnsiTheme="minorHAnsi" w:cstheme="minorBidi"/>
              <w:b w:val="0"/>
              <w:color w:val="auto"/>
              <w:szCs w:val="22"/>
            </w:rPr>
          </w:pPr>
          <w:hyperlink w:anchor="_Toc483394313" w:history="1">
            <w:r w:rsidRPr="009A0202">
              <w:rPr>
                <w:rStyle w:val="Hyperlink"/>
              </w:rPr>
              <w:t>2</w:t>
            </w:r>
            <w:r>
              <w:rPr>
                <w:rFonts w:asciiTheme="minorHAnsi" w:eastAsiaTheme="minorEastAsia" w:hAnsiTheme="minorHAnsi" w:cstheme="minorBidi"/>
                <w:b w:val="0"/>
                <w:color w:val="auto"/>
                <w:szCs w:val="22"/>
              </w:rPr>
              <w:tab/>
            </w:r>
            <w:r w:rsidRPr="009A0202">
              <w:rPr>
                <w:rStyle w:val="Hyperlink"/>
              </w:rPr>
              <w:t>Problemstellung und Ziel der Arbeit</w:t>
            </w:r>
            <w:r>
              <w:rPr>
                <w:webHidden/>
              </w:rPr>
              <w:tab/>
            </w:r>
            <w:r>
              <w:rPr>
                <w:webHidden/>
              </w:rPr>
              <w:fldChar w:fldCharType="begin"/>
            </w:r>
            <w:r>
              <w:rPr>
                <w:webHidden/>
              </w:rPr>
              <w:instrText xml:space="preserve"> PAGEREF _Toc483394313 \h </w:instrText>
            </w:r>
            <w:r>
              <w:rPr>
                <w:webHidden/>
              </w:rPr>
            </w:r>
            <w:r>
              <w:rPr>
                <w:webHidden/>
              </w:rPr>
              <w:fldChar w:fldCharType="separate"/>
            </w:r>
            <w:r>
              <w:rPr>
                <w:webHidden/>
              </w:rPr>
              <w:t>1</w:t>
            </w:r>
            <w:r>
              <w:rPr>
                <w:webHidden/>
              </w:rPr>
              <w:fldChar w:fldCharType="end"/>
            </w:r>
          </w:hyperlink>
        </w:p>
        <w:p w:rsidR="00425373" w:rsidRDefault="00425373">
          <w:pPr>
            <w:pStyle w:val="Verzeichnis1"/>
            <w:tabs>
              <w:tab w:val="left" w:pos="342"/>
            </w:tabs>
            <w:rPr>
              <w:rFonts w:asciiTheme="minorHAnsi" w:eastAsiaTheme="minorEastAsia" w:hAnsiTheme="minorHAnsi" w:cstheme="minorBidi"/>
              <w:b w:val="0"/>
              <w:color w:val="auto"/>
              <w:szCs w:val="22"/>
            </w:rPr>
          </w:pPr>
          <w:hyperlink w:anchor="_Toc483394314" w:history="1">
            <w:r w:rsidRPr="009A0202">
              <w:rPr>
                <w:rStyle w:val="Hyperlink"/>
              </w:rPr>
              <w:t>3</w:t>
            </w:r>
            <w:r>
              <w:rPr>
                <w:rFonts w:asciiTheme="minorHAnsi" w:eastAsiaTheme="minorEastAsia" w:hAnsiTheme="minorHAnsi" w:cstheme="minorBidi"/>
                <w:b w:val="0"/>
                <w:color w:val="auto"/>
                <w:szCs w:val="22"/>
              </w:rPr>
              <w:tab/>
            </w:r>
            <w:r w:rsidRPr="009A0202">
              <w:rPr>
                <w:rStyle w:val="Hyperlink"/>
              </w:rPr>
              <w:t>Anforderungskatalog nach BSI IT-Grundschutz-Kataloge</w:t>
            </w:r>
            <w:r>
              <w:rPr>
                <w:webHidden/>
              </w:rPr>
              <w:tab/>
            </w:r>
            <w:r>
              <w:rPr>
                <w:webHidden/>
              </w:rPr>
              <w:fldChar w:fldCharType="begin"/>
            </w:r>
            <w:r>
              <w:rPr>
                <w:webHidden/>
              </w:rPr>
              <w:instrText xml:space="preserve"> PAGEREF _Toc483394314 \h </w:instrText>
            </w:r>
            <w:r>
              <w:rPr>
                <w:webHidden/>
              </w:rPr>
            </w:r>
            <w:r>
              <w:rPr>
                <w:webHidden/>
              </w:rPr>
              <w:fldChar w:fldCharType="separate"/>
            </w:r>
            <w:r>
              <w:rPr>
                <w:webHidden/>
              </w:rPr>
              <w:t>2</w:t>
            </w:r>
            <w:r>
              <w:rPr>
                <w:webHidden/>
              </w:rPr>
              <w:fldChar w:fldCharType="end"/>
            </w:r>
          </w:hyperlink>
        </w:p>
        <w:p w:rsidR="00425373" w:rsidRDefault="00425373">
          <w:pPr>
            <w:pStyle w:val="Verzeichnis2"/>
            <w:tabs>
              <w:tab w:val="left" w:pos="526"/>
            </w:tabs>
            <w:rPr>
              <w:rFonts w:asciiTheme="minorHAnsi" w:eastAsiaTheme="minorEastAsia" w:hAnsiTheme="minorHAnsi" w:cstheme="minorBidi"/>
              <w:color w:val="auto"/>
              <w:szCs w:val="22"/>
            </w:rPr>
          </w:pPr>
          <w:hyperlink w:anchor="_Toc483394315" w:history="1">
            <w:r w:rsidRPr="009A0202">
              <w:rPr>
                <w:rStyle w:val="Hyperlink"/>
              </w:rPr>
              <w:t>3.1</w:t>
            </w:r>
            <w:r>
              <w:rPr>
                <w:rFonts w:asciiTheme="minorHAnsi" w:eastAsiaTheme="minorEastAsia" w:hAnsiTheme="minorHAnsi" w:cstheme="minorBidi"/>
                <w:color w:val="auto"/>
                <w:szCs w:val="22"/>
              </w:rPr>
              <w:tab/>
            </w:r>
            <w:r w:rsidRPr="009A0202">
              <w:rPr>
                <w:rStyle w:val="Hyperlink"/>
              </w:rPr>
              <w:t>Funktionale Anforderungen</w:t>
            </w:r>
            <w:r>
              <w:rPr>
                <w:webHidden/>
              </w:rPr>
              <w:tab/>
            </w:r>
            <w:r>
              <w:rPr>
                <w:webHidden/>
              </w:rPr>
              <w:fldChar w:fldCharType="begin"/>
            </w:r>
            <w:r>
              <w:rPr>
                <w:webHidden/>
              </w:rPr>
              <w:instrText xml:space="preserve"> PAGEREF _Toc483394315 \h </w:instrText>
            </w:r>
            <w:r>
              <w:rPr>
                <w:webHidden/>
              </w:rPr>
            </w:r>
            <w:r>
              <w:rPr>
                <w:webHidden/>
              </w:rPr>
              <w:fldChar w:fldCharType="separate"/>
            </w:r>
            <w:r>
              <w:rPr>
                <w:webHidden/>
              </w:rPr>
              <w:t>2</w:t>
            </w:r>
            <w:r>
              <w:rPr>
                <w:webHidden/>
              </w:rPr>
              <w:fldChar w:fldCharType="end"/>
            </w:r>
          </w:hyperlink>
        </w:p>
        <w:p w:rsidR="00425373" w:rsidRDefault="00425373">
          <w:pPr>
            <w:pStyle w:val="Verzeichnis2"/>
            <w:tabs>
              <w:tab w:val="left" w:pos="526"/>
            </w:tabs>
            <w:rPr>
              <w:rFonts w:asciiTheme="minorHAnsi" w:eastAsiaTheme="minorEastAsia" w:hAnsiTheme="minorHAnsi" w:cstheme="minorBidi"/>
              <w:color w:val="auto"/>
              <w:szCs w:val="22"/>
            </w:rPr>
          </w:pPr>
          <w:hyperlink w:anchor="_Toc483394316" w:history="1">
            <w:r w:rsidRPr="009A0202">
              <w:rPr>
                <w:rStyle w:val="Hyperlink"/>
              </w:rPr>
              <w:t>3.2</w:t>
            </w:r>
            <w:r>
              <w:rPr>
                <w:rFonts w:asciiTheme="minorHAnsi" w:eastAsiaTheme="minorEastAsia" w:hAnsiTheme="minorHAnsi" w:cstheme="minorBidi"/>
                <w:color w:val="auto"/>
                <w:szCs w:val="22"/>
              </w:rPr>
              <w:tab/>
            </w:r>
            <w:r w:rsidRPr="009A0202">
              <w:rPr>
                <w:rStyle w:val="Hyperlink"/>
              </w:rPr>
              <w:t>IT-Einsatzumgebung</w:t>
            </w:r>
            <w:r>
              <w:rPr>
                <w:webHidden/>
              </w:rPr>
              <w:tab/>
            </w:r>
            <w:r>
              <w:rPr>
                <w:webHidden/>
              </w:rPr>
              <w:fldChar w:fldCharType="begin"/>
            </w:r>
            <w:r>
              <w:rPr>
                <w:webHidden/>
              </w:rPr>
              <w:instrText xml:space="preserve"> PAGEREF _Toc483394316 \h </w:instrText>
            </w:r>
            <w:r>
              <w:rPr>
                <w:webHidden/>
              </w:rPr>
            </w:r>
            <w:r>
              <w:rPr>
                <w:webHidden/>
              </w:rPr>
              <w:fldChar w:fldCharType="separate"/>
            </w:r>
            <w:r>
              <w:rPr>
                <w:webHidden/>
              </w:rPr>
              <w:t>3</w:t>
            </w:r>
            <w:r>
              <w:rPr>
                <w:webHidden/>
              </w:rPr>
              <w:fldChar w:fldCharType="end"/>
            </w:r>
          </w:hyperlink>
        </w:p>
        <w:p w:rsidR="00425373" w:rsidRDefault="00425373">
          <w:pPr>
            <w:pStyle w:val="Verzeichnis2"/>
            <w:tabs>
              <w:tab w:val="left" w:pos="526"/>
            </w:tabs>
            <w:rPr>
              <w:rFonts w:asciiTheme="minorHAnsi" w:eastAsiaTheme="minorEastAsia" w:hAnsiTheme="minorHAnsi" w:cstheme="minorBidi"/>
              <w:color w:val="auto"/>
              <w:szCs w:val="22"/>
            </w:rPr>
          </w:pPr>
          <w:hyperlink w:anchor="_Toc483394317" w:history="1">
            <w:r w:rsidRPr="009A0202">
              <w:rPr>
                <w:rStyle w:val="Hyperlink"/>
              </w:rPr>
              <w:t>3.3</w:t>
            </w:r>
            <w:r>
              <w:rPr>
                <w:rFonts w:asciiTheme="minorHAnsi" w:eastAsiaTheme="minorEastAsia" w:hAnsiTheme="minorHAnsi" w:cstheme="minorBidi"/>
                <w:color w:val="auto"/>
                <w:szCs w:val="22"/>
              </w:rPr>
              <w:tab/>
            </w:r>
            <w:r w:rsidRPr="009A0202">
              <w:rPr>
                <w:rStyle w:val="Hyperlink"/>
              </w:rPr>
              <w:t>Kompatibilitätsanforderungen</w:t>
            </w:r>
            <w:r>
              <w:rPr>
                <w:webHidden/>
              </w:rPr>
              <w:tab/>
            </w:r>
            <w:r>
              <w:rPr>
                <w:webHidden/>
              </w:rPr>
              <w:fldChar w:fldCharType="begin"/>
            </w:r>
            <w:r>
              <w:rPr>
                <w:webHidden/>
              </w:rPr>
              <w:instrText xml:space="preserve"> PAGEREF _Toc483394317 \h </w:instrText>
            </w:r>
            <w:r>
              <w:rPr>
                <w:webHidden/>
              </w:rPr>
            </w:r>
            <w:r>
              <w:rPr>
                <w:webHidden/>
              </w:rPr>
              <w:fldChar w:fldCharType="separate"/>
            </w:r>
            <w:r>
              <w:rPr>
                <w:webHidden/>
              </w:rPr>
              <w:t>3</w:t>
            </w:r>
            <w:r>
              <w:rPr>
                <w:webHidden/>
              </w:rPr>
              <w:fldChar w:fldCharType="end"/>
            </w:r>
          </w:hyperlink>
        </w:p>
        <w:p w:rsidR="00425373" w:rsidRDefault="00425373">
          <w:pPr>
            <w:pStyle w:val="Verzeichnis2"/>
            <w:tabs>
              <w:tab w:val="left" w:pos="526"/>
            </w:tabs>
            <w:rPr>
              <w:rFonts w:asciiTheme="minorHAnsi" w:eastAsiaTheme="minorEastAsia" w:hAnsiTheme="minorHAnsi" w:cstheme="minorBidi"/>
              <w:color w:val="auto"/>
              <w:szCs w:val="22"/>
            </w:rPr>
          </w:pPr>
          <w:hyperlink w:anchor="_Toc483394318" w:history="1">
            <w:r w:rsidRPr="009A0202">
              <w:rPr>
                <w:rStyle w:val="Hyperlink"/>
              </w:rPr>
              <w:t>3.4</w:t>
            </w:r>
            <w:r>
              <w:rPr>
                <w:rFonts w:asciiTheme="minorHAnsi" w:eastAsiaTheme="minorEastAsia" w:hAnsiTheme="minorHAnsi" w:cstheme="minorBidi"/>
                <w:color w:val="auto"/>
                <w:szCs w:val="22"/>
              </w:rPr>
              <w:tab/>
            </w:r>
            <w:r w:rsidRPr="009A0202">
              <w:rPr>
                <w:rStyle w:val="Hyperlink"/>
              </w:rPr>
              <w:t>Performanceanforderungen</w:t>
            </w:r>
            <w:r>
              <w:rPr>
                <w:webHidden/>
              </w:rPr>
              <w:tab/>
            </w:r>
            <w:r>
              <w:rPr>
                <w:webHidden/>
              </w:rPr>
              <w:fldChar w:fldCharType="begin"/>
            </w:r>
            <w:r>
              <w:rPr>
                <w:webHidden/>
              </w:rPr>
              <w:instrText xml:space="preserve"> PAGEREF _Toc483394318 \h </w:instrText>
            </w:r>
            <w:r>
              <w:rPr>
                <w:webHidden/>
              </w:rPr>
            </w:r>
            <w:r>
              <w:rPr>
                <w:webHidden/>
              </w:rPr>
              <w:fldChar w:fldCharType="separate"/>
            </w:r>
            <w:r>
              <w:rPr>
                <w:webHidden/>
              </w:rPr>
              <w:t>3</w:t>
            </w:r>
            <w:r>
              <w:rPr>
                <w:webHidden/>
              </w:rPr>
              <w:fldChar w:fldCharType="end"/>
            </w:r>
          </w:hyperlink>
        </w:p>
        <w:p w:rsidR="00425373" w:rsidRDefault="00425373">
          <w:pPr>
            <w:pStyle w:val="Verzeichnis2"/>
            <w:tabs>
              <w:tab w:val="left" w:pos="526"/>
            </w:tabs>
            <w:rPr>
              <w:rFonts w:asciiTheme="minorHAnsi" w:eastAsiaTheme="minorEastAsia" w:hAnsiTheme="minorHAnsi" w:cstheme="minorBidi"/>
              <w:color w:val="auto"/>
              <w:szCs w:val="22"/>
            </w:rPr>
          </w:pPr>
          <w:hyperlink w:anchor="_Toc483394319" w:history="1">
            <w:r w:rsidRPr="009A0202">
              <w:rPr>
                <w:rStyle w:val="Hyperlink"/>
              </w:rPr>
              <w:t>3.5</w:t>
            </w:r>
            <w:r>
              <w:rPr>
                <w:rFonts w:asciiTheme="minorHAnsi" w:eastAsiaTheme="minorEastAsia" w:hAnsiTheme="minorHAnsi" w:cstheme="minorBidi"/>
                <w:color w:val="auto"/>
                <w:szCs w:val="22"/>
              </w:rPr>
              <w:tab/>
            </w:r>
            <w:r w:rsidRPr="009A0202">
              <w:rPr>
                <w:rStyle w:val="Hyperlink"/>
              </w:rPr>
              <w:t>Interoperabilitätsanforderungen</w:t>
            </w:r>
            <w:r>
              <w:rPr>
                <w:webHidden/>
              </w:rPr>
              <w:tab/>
            </w:r>
            <w:r>
              <w:rPr>
                <w:webHidden/>
              </w:rPr>
              <w:fldChar w:fldCharType="begin"/>
            </w:r>
            <w:r>
              <w:rPr>
                <w:webHidden/>
              </w:rPr>
              <w:instrText xml:space="preserve"> PAGEREF _Toc483394319 \h </w:instrText>
            </w:r>
            <w:r>
              <w:rPr>
                <w:webHidden/>
              </w:rPr>
            </w:r>
            <w:r>
              <w:rPr>
                <w:webHidden/>
              </w:rPr>
              <w:fldChar w:fldCharType="separate"/>
            </w:r>
            <w:r>
              <w:rPr>
                <w:webHidden/>
              </w:rPr>
              <w:t>3</w:t>
            </w:r>
            <w:r>
              <w:rPr>
                <w:webHidden/>
              </w:rPr>
              <w:fldChar w:fldCharType="end"/>
            </w:r>
          </w:hyperlink>
        </w:p>
        <w:p w:rsidR="00425373" w:rsidRDefault="00425373">
          <w:pPr>
            <w:pStyle w:val="Verzeichnis2"/>
            <w:tabs>
              <w:tab w:val="left" w:pos="526"/>
            </w:tabs>
            <w:rPr>
              <w:rFonts w:asciiTheme="minorHAnsi" w:eastAsiaTheme="minorEastAsia" w:hAnsiTheme="minorHAnsi" w:cstheme="minorBidi"/>
              <w:color w:val="auto"/>
              <w:szCs w:val="22"/>
            </w:rPr>
          </w:pPr>
          <w:hyperlink w:anchor="_Toc483394320" w:history="1">
            <w:r w:rsidRPr="009A0202">
              <w:rPr>
                <w:rStyle w:val="Hyperlink"/>
              </w:rPr>
              <w:t>3.6</w:t>
            </w:r>
            <w:r>
              <w:rPr>
                <w:rFonts w:asciiTheme="minorHAnsi" w:eastAsiaTheme="minorEastAsia" w:hAnsiTheme="minorHAnsi" w:cstheme="minorBidi"/>
                <w:color w:val="auto"/>
                <w:szCs w:val="22"/>
              </w:rPr>
              <w:tab/>
            </w:r>
            <w:r w:rsidRPr="009A0202">
              <w:rPr>
                <w:rStyle w:val="Hyperlink"/>
              </w:rPr>
              <w:t>Zuverlässigkeitsanforderungen</w:t>
            </w:r>
            <w:r>
              <w:rPr>
                <w:webHidden/>
              </w:rPr>
              <w:tab/>
            </w:r>
            <w:r>
              <w:rPr>
                <w:webHidden/>
              </w:rPr>
              <w:fldChar w:fldCharType="begin"/>
            </w:r>
            <w:r>
              <w:rPr>
                <w:webHidden/>
              </w:rPr>
              <w:instrText xml:space="preserve"> PAGEREF _Toc483394320 \h </w:instrText>
            </w:r>
            <w:r>
              <w:rPr>
                <w:webHidden/>
              </w:rPr>
            </w:r>
            <w:r>
              <w:rPr>
                <w:webHidden/>
              </w:rPr>
              <w:fldChar w:fldCharType="separate"/>
            </w:r>
            <w:r>
              <w:rPr>
                <w:webHidden/>
              </w:rPr>
              <w:t>3</w:t>
            </w:r>
            <w:r>
              <w:rPr>
                <w:webHidden/>
              </w:rPr>
              <w:fldChar w:fldCharType="end"/>
            </w:r>
          </w:hyperlink>
        </w:p>
        <w:p w:rsidR="00425373" w:rsidRDefault="00425373">
          <w:pPr>
            <w:pStyle w:val="Verzeichnis2"/>
            <w:tabs>
              <w:tab w:val="left" w:pos="526"/>
            </w:tabs>
            <w:rPr>
              <w:rFonts w:asciiTheme="minorHAnsi" w:eastAsiaTheme="minorEastAsia" w:hAnsiTheme="minorHAnsi" w:cstheme="minorBidi"/>
              <w:color w:val="auto"/>
              <w:szCs w:val="22"/>
            </w:rPr>
          </w:pPr>
          <w:hyperlink w:anchor="_Toc483394321" w:history="1">
            <w:r w:rsidRPr="009A0202">
              <w:rPr>
                <w:rStyle w:val="Hyperlink"/>
              </w:rPr>
              <w:t>3.7</w:t>
            </w:r>
            <w:r>
              <w:rPr>
                <w:rFonts w:asciiTheme="minorHAnsi" w:eastAsiaTheme="minorEastAsia" w:hAnsiTheme="minorHAnsi" w:cstheme="minorBidi"/>
                <w:color w:val="auto"/>
                <w:szCs w:val="22"/>
              </w:rPr>
              <w:tab/>
            </w:r>
            <w:r w:rsidRPr="009A0202">
              <w:rPr>
                <w:rStyle w:val="Hyperlink"/>
              </w:rPr>
              <w:t>Konformität zu Standards</w:t>
            </w:r>
            <w:r>
              <w:rPr>
                <w:webHidden/>
              </w:rPr>
              <w:tab/>
            </w:r>
            <w:r>
              <w:rPr>
                <w:webHidden/>
              </w:rPr>
              <w:fldChar w:fldCharType="begin"/>
            </w:r>
            <w:r>
              <w:rPr>
                <w:webHidden/>
              </w:rPr>
              <w:instrText xml:space="preserve"> PAGEREF _Toc483394321 \h </w:instrText>
            </w:r>
            <w:r>
              <w:rPr>
                <w:webHidden/>
              </w:rPr>
            </w:r>
            <w:r>
              <w:rPr>
                <w:webHidden/>
              </w:rPr>
              <w:fldChar w:fldCharType="separate"/>
            </w:r>
            <w:r>
              <w:rPr>
                <w:webHidden/>
              </w:rPr>
              <w:t>4</w:t>
            </w:r>
            <w:r>
              <w:rPr>
                <w:webHidden/>
              </w:rPr>
              <w:fldChar w:fldCharType="end"/>
            </w:r>
          </w:hyperlink>
        </w:p>
        <w:p w:rsidR="00425373" w:rsidRDefault="00425373">
          <w:pPr>
            <w:pStyle w:val="Verzeichnis2"/>
            <w:tabs>
              <w:tab w:val="left" w:pos="526"/>
            </w:tabs>
            <w:rPr>
              <w:rFonts w:asciiTheme="minorHAnsi" w:eastAsiaTheme="minorEastAsia" w:hAnsiTheme="minorHAnsi" w:cstheme="minorBidi"/>
              <w:color w:val="auto"/>
              <w:szCs w:val="22"/>
            </w:rPr>
          </w:pPr>
          <w:hyperlink w:anchor="_Toc483394322" w:history="1">
            <w:r w:rsidRPr="009A0202">
              <w:rPr>
                <w:rStyle w:val="Hyperlink"/>
              </w:rPr>
              <w:t>3.8</w:t>
            </w:r>
            <w:r>
              <w:rPr>
                <w:rFonts w:asciiTheme="minorHAnsi" w:eastAsiaTheme="minorEastAsia" w:hAnsiTheme="minorHAnsi" w:cstheme="minorBidi"/>
                <w:color w:val="auto"/>
                <w:szCs w:val="22"/>
              </w:rPr>
              <w:tab/>
            </w:r>
            <w:r w:rsidRPr="009A0202">
              <w:rPr>
                <w:rStyle w:val="Hyperlink"/>
              </w:rPr>
              <w:t>Einhaltung von internen Regelungen und gesetzlichen Vorschriften</w:t>
            </w:r>
            <w:r>
              <w:rPr>
                <w:webHidden/>
              </w:rPr>
              <w:tab/>
            </w:r>
            <w:r>
              <w:rPr>
                <w:webHidden/>
              </w:rPr>
              <w:fldChar w:fldCharType="begin"/>
            </w:r>
            <w:r>
              <w:rPr>
                <w:webHidden/>
              </w:rPr>
              <w:instrText xml:space="preserve"> PAGEREF _Toc483394322 \h </w:instrText>
            </w:r>
            <w:r>
              <w:rPr>
                <w:webHidden/>
              </w:rPr>
            </w:r>
            <w:r>
              <w:rPr>
                <w:webHidden/>
              </w:rPr>
              <w:fldChar w:fldCharType="separate"/>
            </w:r>
            <w:r>
              <w:rPr>
                <w:webHidden/>
              </w:rPr>
              <w:t>4</w:t>
            </w:r>
            <w:r>
              <w:rPr>
                <w:webHidden/>
              </w:rPr>
              <w:fldChar w:fldCharType="end"/>
            </w:r>
          </w:hyperlink>
        </w:p>
        <w:p w:rsidR="00425373" w:rsidRDefault="00425373">
          <w:pPr>
            <w:pStyle w:val="Verzeichnis2"/>
            <w:tabs>
              <w:tab w:val="left" w:pos="526"/>
            </w:tabs>
            <w:rPr>
              <w:rFonts w:asciiTheme="minorHAnsi" w:eastAsiaTheme="minorEastAsia" w:hAnsiTheme="minorHAnsi" w:cstheme="minorBidi"/>
              <w:color w:val="auto"/>
              <w:szCs w:val="22"/>
            </w:rPr>
          </w:pPr>
          <w:hyperlink w:anchor="_Toc483394323" w:history="1">
            <w:r w:rsidRPr="009A0202">
              <w:rPr>
                <w:rStyle w:val="Hyperlink"/>
              </w:rPr>
              <w:t>3.9</w:t>
            </w:r>
            <w:r>
              <w:rPr>
                <w:rFonts w:asciiTheme="minorHAnsi" w:eastAsiaTheme="minorEastAsia" w:hAnsiTheme="minorHAnsi" w:cstheme="minorBidi"/>
                <w:color w:val="auto"/>
                <w:szCs w:val="22"/>
              </w:rPr>
              <w:tab/>
            </w:r>
            <w:r w:rsidRPr="009A0202">
              <w:rPr>
                <w:rStyle w:val="Hyperlink"/>
              </w:rPr>
              <w:t>Anforderungen an die Benutzerfreundlichkeit</w:t>
            </w:r>
            <w:r>
              <w:rPr>
                <w:webHidden/>
              </w:rPr>
              <w:tab/>
            </w:r>
            <w:r>
              <w:rPr>
                <w:webHidden/>
              </w:rPr>
              <w:fldChar w:fldCharType="begin"/>
            </w:r>
            <w:r>
              <w:rPr>
                <w:webHidden/>
              </w:rPr>
              <w:instrText xml:space="preserve"> PAGEREF _Toc483394323 \h </w:instrText>
            </w:r>
            <w:r>
              <w:rPr>
                <w:webHidden/>
              </w:rPr>
            </w:r>
            <w:r>
              <w:rPr>
                <w:webHidden/>
              </w:rPr>
              <w:fldChar w:fldCharType="separate"/>
            </w:r>
            <w:r>
              <w:rPr>
                <w:webHidden/>
              </w:rPr>
              <w:t>4</w:t>
            </w:r>
            <w:r>
              <w:rPr>
                <w:webHidden/>
              </w:rPr>
              <w:fldChar w:fldCharType="end"/>
            </w:r>
          </w:hyperlink>
        </w:p>
        <w:p w:rsidR="00425373" w:rsidRDefault="00425373">
          <w:pPr>
            <w:pStyle w:val="Verzeichnis2"/>
            <w:tabs>
              <w:tab w:val="left" w:pos="648"/>
            </w:tabs>
            <w:rPr>
              <w:rFonts w:asciiTheme="minorHAnsi" w:eastAsiaTheme="minorEastAsia" w:hAnsiTheme="minorHAnsi" w:cstheme="minorBidi"/>
              <w:color w:val="auto"/>
              <w:szCs w:val="22"/>
            </w:rPr>
          </w:pPr>
          <w:hyperlink w:anchor="_Toc483394324" w:history="1">
            <w:r w:rsidRPr="009A0202">
              <w:rPr>
                <w:rStyle w:val="Hyperlink"/>
              </w:rPr>
              <w:t>3.10</w:t>
            </w:r>
            <w:r>
              <w:rPr>
                <w:rFonts w:asciiTheme="minorHAnsi" w:eastAsiaTheme="minorEastAsia" w:hAnsiTheme="minorHAnsi" w:cstheme="minorBidi"/>
                <w:color w:val="auto"/>
                <w:szCs w:val="22"/>
              </w:rPr>
              <w:tab/>
            </w:r>
            <w:r w:rsidRPr="009A0202">
              <w:rPr>
                <w:rStyle w:val="Hyperlink"/>
              </w:rPr>
              <w:t>Anforderungen an die Wartbarkeit</w:t>
            </w:r>
            <w:r>
              <w:rPr>
                <w:webHidden/>
              </w:rPr>
              <w:tab/>
            </w:r>
            <w:r>
              <w:rPr>
                <w:webHidden/>
              </w:rPr>
              <w:fldChar w:fldCharType="begin"/>
            </w:r>
            <w:r>
              <w:rPr>
                <w:webHidden/>
              </w:rPr>
              <w:instrText xml:space="preserve"> PAGEREF _Toc483394324 \h </w:instrText>
            </w:r>
            <w:r>
              <w:rPr>
                <w:webHidden/>
              </w:rPr>
            </w:r>
            <w:r>
              <w:rPr>
                <w:webHidden/>
              </w:rPr>
              <w:fldChar w:fldCharType="separate"/>
            </w:r>
            <w:r>
              <w:rPr>
                <w:webHidden/>
              </w:rPr>
              <w:t>4</w:t>
            </w:r>
            <w:r>
              <w:rPr>
                <w:webHidden/>
              </w:rPr>
              <w:fldChar w:fldCharType="end"/>
            </w:r>
          </w:hyperlink>
        </w:p>
        <w:p w:rsidR="00425373" w:rsidRDefault="00425373">
          <w:pPr>
            <w:pStyle w:val="Verzeichnis2"/>
            <w:tabs>
              <w:tab w:val="left" w:pos="648"/>
            </w:tabs>
            <w:rPr>
              <w:rFonts w:asciiTheme="minorHAnsi" w:eastAsiaTheme="minorEastAsia" w:hAnsiTheme="minorHAnsi" w:cstheme="minorBidi"/>
              <w:color w:val="auto"/>
              <w:szCs w:val="22"/>
            </w:rPr>
          </w:pPr>
          <w:hyperlink w:anchor="_Toc483394325" w:history="1">
            <w:r w:rsidRPr="009A0202">
              <w:rPr>
                <w:rStyle w:val="Hyperlink"/>
              </w:rPr>
              <w:t>3.11</w:t>
            </w:r>
            <w:r>
              <w:rPr>
                <w:rFonts w:asciiTheme="minorHAnsi" w:eastAsiaTheme="minorEastAsia" w:hAnsiTheme="minorHAnsi" w:cstheme="minorBidi"/>
                <w:color w:val="auto"/>
                <w:szCs w:val="22"/>
              </w:rPr>
              <w:tab/>
            </w:r>
            <w:r w:rsidRPr="009A0202">
              <w:rPr>
                <w:rStyle w:val="Hyperlink"/>
              </w:rPr>
              <w:t>Anforderungen an die Dokumentation</w:t>
            </w:r>
            <w:r>
              <w:rPr>
                <w:webHidden/>
              </w:rPr>
              <w:tab/>
            </w:r>
            <w:r>
              <w:rPr>
                <w:webHidden/>
              </w:rPr>
              <w:fldChar w:fldCharType="begin"/>
            </w:r>
            <w:r>
              <w:rPr>
                <w:webHidden/>
              </w:rPr>
              <w:instrText xml:space="preserve"> PAGEREF _Toc483394325 \h </w:instrText>
            </w:r>
            <w:r>
              <w:rPr>
                <w:webHidden/>
              </w:rPr>
            </w:r>
            <w:r>
              <w:rPr>
                <w:webHidden/>
              </w:rPr>
              <w:fldChar w:fldCharType="separate"/>
            </w:r>
            <w:r>
              <w:rPr>
                <w:webHidden/>
              </w:rPr>
              <w:t>4</w:t>
            </w:r>
            <w:r>
              <w:rPr>
                <w:webHidden/>
              </w:rPr>
              <w:fldChar w:fldCharType="end"/>
            </w:r>
          </w:hyperlink>
        </w:p>
        <w:p w:rsidR="00425373" w:rsidRDefault="00425373">
          <w:pPr>
            <w:pStyle w:val="Verzeichnis2"/>
            <w:tabs>
              <w:tab w:val="left" w:pos="648"/>
            </w:tabs>
            <w:rPr>
              <w:rFonts w:asciiTheme="minorHAnsi" w:eastAsiaTheme="minorEastAsia" w:hAnsiTheme="minorHAnsi" w:cstheme="minorBidi"/>
              <w:color w:val="auto"/>
              <w:szCs w:val="22"/>
            </w:rPr>
          </w:pPr>
          <w:hyperlink w:anchor="_Toc483394326" w:history="1">
            <w:r w:rsidRPr="009A0202">
              <w:rPr>
                <w:rStyle w:val="Hyperlink"/>
              </w:rPr>
              <w:t>3.12</w:t>
            </w:r>
            <w:r>
              <w:rPr>
                <w:rFonts w:asciiTheme="minorHAnsi" w:eastAsiaTheme="minorEastAsia" w:hAnsiTheme="minorHAnsi" w:cstheme="minorBidi"/>
                <w:color w:val="auto"/>
                <w:szCs w:val="22"/>
              </w:rPr>
              <w:tab/>
            </w:r>
            <w:r w:rsidRPr="009A0202">
              <w:rPr>
                <w:rStyle w:val="Hyperlink"/>
              </w:rPr>
              <w:t>Anforderungen an die Softwarequalität</w:t>
            </w:r>
            <w:r>
              <w:rPr>
                <w:webHidden/>
              </w:rPr>
              <w:tab/>
            </w:r>
            <w:r>
              <w:rPr>
                <w:webHidden/>
              </w:rPr>
              <w:fldChar w:fldCharType="begin"/>
            </w:r>
            <w:r>
              <w:rPr>
                <w:webHidden/>
              </w:rPr>
              <w:instrText xml:space="preserve"> PAGEREF _Toc483394326 \h </w:instrText>
            </w:r>
            <w:r>
              <w:rPr>
                <w:webHidden/>
              </w:rPr>
            </w:r>
            <w:r>
              <w:rPr>
                <w:webHidden/>
              </w:rPr>
              <w:fldChar w:fldCharType="separate"/>
            </w:r>
            <w:r>
              <w:rPr>
                <w:webHidden/>
              </w:rPr>
              <w:t>4</w:t>
            </w:r>
            <w:r>
              <w:rPr>
                <w:webHidden/>
              </w:rPr>
              <w:fldChar w:fldCharType="end"/>
            </w:r>
          </w:hyperlink>
        </w:p>
        <w:p w:rsidR="00425373" w:rsidRDefault="00425373">
          <w:pPr>
            <w:pStyle w:val="Verzeichnis2"/>
            <w:tabs>
              <w:tab w:val="left" w:pos="648"/>
            </w:tabs>
            <w:rPr>
              <w:rFonts w:asciiTheme="minorHAnsi" w:eastAsiaTheme="minorEastAsia" w:hAnsiTheme="minorHAnsi" w:cstheme="minorBidi"/>
              <w:color w:val="auto"/>
              <w:szCs w:val="22"/>
            </w:rPr>
          </w:pPr>
          <w:hyperlink w:anchor="_Toc483394327" w:history="1">
            <w:r w:rsidRPr="009A0202">
              <w:rPr>
                <w:rStyle w:val="Hyperlink"/>
              </w:rPr>
              <w:t>3.13</w:t>
            </w:r>
            <w:r>
              <w:rPr>
                <w:rFonts w:asciiTheme="minorHAnsi" w:eastAsiaTheme="minorEastAsia" w:hAnsiTheme="minorHAnsi" w:cstheme="minorBidi"/>
                <w:color w:val="auto"/>
                <w:szCs w:val="22"/>
              </w:rPr>
              <w:tab/>
            </w:r>
            <w:r w:rsidRPr="009A0202">
              <w:rPr>
                <w:rStyle w:val="Hyperlink"/>
              </w:rPr>
              <w:t>Sicherheitsanforderungen</w:t>
            </w:r>
            <w:r>
              <w:rPr>
                <w:webHidden/>
              </w:rPr>
              <w:tab/>
            </w:r>
            <w:r>
              <w:rPr>
                <w:webHidden/>
              </w:rPr>
              <w:fldChar w:fldCharType="begin"/>
            </w:r>
            <w:r>
              <w:rPr>
                <w:webHidden/>
              </w:rPr>
              <w:instrText xml:space="preserve"> PAGEREF _Toc483394327 \h </w:instrText>
            </w:r>
            <w:r>
              <w:rPr>
                <w:webHidden/>
              </w:rPr>
            </w:r>
            <w:r>
              <w:rPr>
                <w:webHidden/>
              </w:rPr>
              <w:fldChar w:fldCharType="separate"/>
            </w:r>
            <w:r>
              <w:rPr>
                <w:webHidden/>
              </w:rPr>
              <w:t>4</w:t>
            </w:r>
            <w:r>
              <w:rPr>
                <w:webHidden/>
              </w:rPr>
              <w:fldChar w:fldCharType="end"/>
            </w:r>
          </w:hyperlink>
        </w:p>
        <w:p w:rsidR="00425373" w:rsidRDefault="00425373">
          <w:pPr>
            <w:pStyle w:val="Verzeichnis1"/>
            <w:tabs>
              <w:tab w:val="left" w:pos="342"/>
            </w:tabs>
            <w:rPr>
              <w:rFonts w:asciiTheme="minorHAnsi" w:eastAsiaTheme="minorEastAsia" w:hAnsiTheme="minorHAnsi" w:cstheme="minorBidi"/>
              <w:b w:val="0"/>
              <w:color w:val="auto"/>
              <w:szCs w:val="22"/>
            </w:rPr>
          </w:pPr>
          <w:hyperlink w:anchor="_Toc483394328" w:history="1">
            <w:r w:rsidRPr="009A0202">
              <w:rPr>
                <w:rStyle w:val="Hyperlink"/>
              </w:rPr>
              <w:t>4</w:t>
            </w:r>
            <w:r>
              <w:rPr>
                <w:rFonts w:asciiTheme="minorHAnsi" w:eastAsiaTheme="minorEastAsia" w:hAnsiTheme="minorHAnsi" w:cstheme="minorBidi"/>
                <w:b w:val="0"/>
                <w:color w:val="auto"/>
                <w:szCs w:val="22"/>
              </w:rPr>
              <w:tab/>
            </w:r>
            <w:r w:rsidRPr="009A0202">
              <w:rPr>
                <w:rStyle w:val="Hyperlink"/>
              </w:rPr>
              <w:t>Voruntersuchung: Einsatz von Geodaten und interaktiven Karten bei der Deutschen Bahn</w:t>
            </w:r>
            <w:r>
              <w:rPr>
                <w:webHidden/>
              </w:rPr>
              <w:tab/>
            </w:r>
            <w:r>
              <w:rPr>
                <w:webHidden/>
              </w:rPr>
              <w:fldChar w:fldCharType="begin"/>
            </w:r>
            <w:r>
              <w:rPr>
                <w:webHidden/>
              </w:rPr>
              <w:instrText xml:space="preserve"> PAGEREF _Toc483394328 \h </w:instrText>
            </w:r>
            <w:r>
              <w:rPr>
                <w:webHidden/>
              </w:rPr>
            </w:r>
            <w:r>
              <w:rPr>
                <w:webHidden/>
              </w:rPr>
              <w:fldChar w:fldCharType="separate"/>
            </w:r>
            <w:r>
              <w:rPr>
                <w:webHidden/>
              </w:rPr>
              <w:t>5</w:t>
            </w:r>
            <w:r>
              <w:rPr>
                <w:webHidden/>
              </w:rPr>
              <w:fldChar w:fldCharType="end"/>
            </w:r>
          </w:hyperlink>
        </w:p>
        <w:p w:rsidR="00425373" w:rsidRDefault="00425373">
          <w:pPr>
            <w:pStyle w:val="Verzeichnis1"/>
            <w:tabs>
              <w:tab w:val="left" w:pos="342"/>
            </w:tabs>
            <w:rPr>
              <w:rFonts w:asciiTheme="minorHAnsi" w:eastAsiaTheme="minorEastAsia" w:hAnsiTheme="minorHAnsi" w:cstheme="minorBidi"/>
              <w:b w:val="0"/>
              <w:color w:val="auto"/>
              <w:szCs w:val="22"/>
            </w:rPr>
          </w:pPr>
          <w:hyperlink w:anchor="_Toc483394329" w:history="1">
            <w:r w:rsidRPr="009A0202">
              <w:rPr>
                <w:rStyle w:val="Hyperlink"/>
              </w:rPr>
              <w:t>5</w:t>
            </w:r>
            <w:r>
              <w:rPr>
                <w:rFonts w:asciiTheme="minorHAnsi" w:eastAsiaTheme="minorEastAsia" w:hAnsiTheme="minorHAnsi" w:cstheme="minorBidi"/>
                <w:b w:val="0"/>
                <w:color w:val="auto"/>
                <w:szCs w:val="22"/>
              </w:rPr>
              <w:tab/>
            </w:r>
            <w:r w:rsidRPr="009A0202">
              <w:rPr>
                <w:rStyle w:val="Hyperlink"/>
              </w:rPr>
              <w:t>Festlegung der Software-Plattform</w:t>
            </w:r>
            <w:r>
              <w:rPr>
                <w:webHidden/>
              </w:rPr>
              <w:tab/>
            </w:r>
            <w:r>
              <w:rPr>
                <w:webHidden/>
              </w:rPr>
              <w:fldChar w:fldCharType="begin"/>
            </w:r>
            <w:r>
              <w:rPr>
                <w:webHidden/>
              </w:rPr>
              <w:instrText xml:space="preserve"> PAGEREF _Toc483394329 \h </w:instrText>
            </w:r>
            <w:r>
              <w:rPr>
                <w:webHidden/>
              </w:rPr>
            </w:r>
            <w:r>
              <w:rPr>
                <w:webHidden/>
              </w:rPr>
              <w:fldChar w:fldCharType="separate"/>
            </w:r>
            <w:r>
              <w:rPr>
                <w:webHidden/>
              </w:rPr>
              <w:t>7</w:t>
            </w:r>
            <w:r>
              <w:rPr>
                <w:webHidden/>
              </w:rPr>
              <w:fldChar w:fldCharType="end"/>
            </w:r>
          </w:hyperlink>
        </w:p>
        <w:p w:rsidR="00425373" w:rsidRDefault="00425373">
          <w:pPr>
            <w:pStyle w:val="Verzeichnis2"/>
            <w:tabs>
              <w:tab w:val="left" w:pos="526"/>
            </w:tabs>
            <w:rPr>
              <w:rFonts w:asciiTheme="minorHAnsi" w:eastAsiaTheme="minorEastAsia" w:hAnsiTheme="minorHAnsi" w:cstheme="minorBidi"/>
              <w:color w:val="auto"/>
              <w:szCs w:val="22"/>
            </w:rPr>
          </w:pPr>
          <w:hyperlink w:anchor="_Toc483394330" w:history="1">
            <w:r w:rsidRPr="009A0202">
              <w:rPr>
                <w:rStyle w:val="Hyperlink"/>
              </w:rPr>
              <w:t>5.1</w:t>
            </w:r>
            <w:r>
              <w:rPr>
                <w:rFonts w:asciiTheme="minorHAnsi" w:eastAsiaTheme="minorEastAsia" w:hAnsiTheme="minorHAnsi" w:cstheme="minorBidi"/>
                <w:color w:val="auto"/>
                <w:szCs w:val="22"/>
              </w:rPr>
              <w:tab/>
            </w:r>
            <w:r w:rsidRPr="009A0202">
              <w:rPr>
                <w:rStyle w:val="Hyperlink"/>
              </w:rPr>
              <w:t>Analyse verfügbarer Software-Plattformen</w:t>
            </w:r>
            <w:r>
              <w:rPr>
                <w:webHidden/>
              </w:rPr>
              <w:tab/>
            </w:r>
            <w:r>
              <w:rPr>
                <w:webHidden/>
              </w:rPr>
              <w:fldChar w:fldCharType="begin"/>
            </w:r>
            <w:r>
              <w:rPr>
                <w:webHidden/>
              </w:rPr>
              <w:instrText xml:space="preserve"> PAGEREF _Toc483394330 \h </w:instrText>
            </w:r>
            <w:r>
              <w:rPr>
                <w:webHidden/>
              </w:rPr>
            </w:r>
            <w:r>
              <w:rPr>
                <w:webHidden/>
              </w:rPr>
              <w:fldChar w:fldCharType="separate"/>
            </w:r>
            <w:r>
              <w:rPr>
                <w:webHidden/>
              </w:rPr>
              <w:t>7</w:t>
            </w:r>
            <w:r>
              <w:rPr>
                <w:webHidden/>
              </w:rPr>
              <w:fldChar w:fldCharType="end"/>
            </w:r>
          </w:hyperlink>
        </w:p>
        <w:p w:rsidR="00425373" w:rsidRDefault="00425373">
          <w:pPr>
            <w:pStyle w:val="Verzeichnis3"/>
            <w:rPr>
              <w:rFonts w:asciiTheme="minorHAnsi" w:eastAsiaTheme="minorEastAsia" w:hAnsiTheme="minorHAnsi" w:cstheme="minorBidi"/>
              <w:color w:val="auto"/>
              <w:szCs w:val="22"/>
            </w:rPr>
          </w:pPr>
          <w:hyperlink w:anchor="_Toc483394331" w:history="1">
            <w:r w:rsidRPr="009A0202">
              <w:rPr>
                <w:rStyle w:val="Hyperlink"/>
              </w:rPr>
              <w:t>5.1.1 installierbare Desktop-Software</w:t>
            </w:r>
            <w:r>
              <w:rPr>
                <w:webHidden/>
              </w:rPr>
              <w:tab/>
            </w:r>
            <w:r>
              <w:rPr>
                <w:webHidden/>
              </w:rPr>
              <w:fldChar w:fldCharType="begin"/>
            </w:r>
            <w:r>
              <w:rPr>
                <w:webHidden/>
              </w:rPr>
              <w:instrText xml:space="preserve"> PAGEREF _Toc483394331 \h </w:instrText>
            </w:r>
            <w:r>
              <w:rPr>
                <w:webHidden/>
              </w:rPr>
            </w:r>
            <w:r>
              <w:rPr>
                <w:webHidden/>
              </w:rPr>
              <w:fldChar w:fldCharType="separate"/>
            </w:r>
            <w:r>
              <w:rPr>
                <w:webHidden/>
              </w:rPr>
              <w:t>7</w:t>
            </w:r>
            <w:r>
              <w:rPr>
                <w:webHidden/>
              </w:rPr>
              <w:fldChar w:fldCharType="end"/>
            </w:r>
          </w:hyperlink>
        </w:p>
        <w:p w:rsidR="00425373" w:rsidRDefault="00425373">
          <w:pPr>
            <w:pStyle w:val="Verzeichnis3"/>
            <w:rPr>
              <w:rFonts w:asciiTheme="minorHAnsi" w:eastAsiaTheme="minorEastAsia" w:hAnsiTheme="minorHAnsi" w:cstheme="minorBidi"/>
              <w:color w:val="auto"/>
              <w:szCs w:val="22"/>
            </w:rPr>
          </w:pPr>
          <w:hyperlink w:anchor="_Toc483394332" w:history="1">
            <w:r w:rsidRPr="009A0202">
              <w:rPr>
                <w:rStyle w:val="Hyperlink"/>
              </w:rPr>
              <w:t>5.1.2 Browserbasierte Anwendungen</w:t>
            </w:r>
            <w:r>
              <w:rPr>
                <w:webHidden/>
              </w:rPr>
              <w:tab/>
            </w:r>
            <w:r>
              <w:rPr>
                <w:webHidden/>
              </w:rPr>
              <w:fldChar w:fldCharType="begin"/>
            </w:r>
            <w:r>
              <w:rPr>
                <w:webHidden/>
              </w:rPr>
              <w:instrText xml:space="preserve"> PAGEREF _Toc483394332 \h </w:instrText>
            </w:r>
            <w:r>
              <w:rPr>
                <w:webHidden/>
              </w:rPr>
            </w:r>
            <w:r>
              <w:rPr>
                <w:webHidden/>
              </w:rPr>
              <w:fldChar w:fldCharType="separate"/>
            </w:r>
            <w:r>
              <w:rPr>
                <w:webHidden/>
              </w:rPr>
              <w:t>8</w:t>
            </w:r>
            <w:r>
              <w:rPr>
                <w:webHidden/>
              </w:rPr>
              <w:fldChar w:fldCharType="end"/>
            </w:r>
          </w:hyperlink>
        </w:p>
        <w:p w:rsidR="00425373" w:rsidRDefault="00425373">
          <w:pPr>
            <w:pStyle w:val="Verzeichnis2"/>
            <w:tabs>
              <w:tab w:val="left" w:pos="526"/>
            </w:tabs>
            <w:rPr>
              <w:rFonts w:asciiTheme="minorHAnsi" w:eastAsiaTheme="minorEastAsia" w:hAnsiTheme="minorHAnsi" w:cstheme="minorBidi"/>
              <w:color w:val="auto"/>
              <w:szCs w:val="22"/>
            </w:rPr>
          </w:pPr>
          <w:hyperlink w:anchor="_Toc483394333" w:history="1">
            <w:r w:rsidRPr="009A0202">
              <w:rPr>
                <w:rStyle w:val="Hyperlink"/>
              </w:rPr>
              <w:t>5.2</w:t>
            </w:r>
            <w:r>
              <w:rPr>
                <w:rFonts w:asciiTheme="minorHAnsi" w:eastAsiaTheme="minorEastAsia" w:hAnsiTheme="minorHAnsi" w:cstheme="minorBidi"/>
                <w:color w:val="auto"/>
                <w:szCs w:val="22"/>
              </w:rPr>
              <w:tab/>
            </w:r>
            <w:r w:rsidRPr="009A0202">
              <w:rPr>
                <w:rStyle w:val="Hyperlink"/>
              </w:rPr>
              <w:t>Auswahl der Software-Plattform</w:t>
            </w:r>
            <w:r>
              <w:rPr>
                <w:webHidden/>
              </w:rPr>
              <w:tab/>
            </w:r>
            <w:r>
              <w:rPr>
                <w:webHidden/>
              </w:rPr>
              <w:fldChar w:fldCharType="begin"/>
            </w:r>
            <w:r>
              <w:rPr>
                <w:webHidden/>
              </w:rPr>
              <w:instrText xml:space="preserve"> PAGEREF _Toc483394333 \h </w:instrText>
            </w:r>
            <w:r>
              <w:rPr>
                <w:webHidden/>
              </w:rPr>
            </w:r>
            <w:r>
              <w:rPr>
                <w:webHidden/>
              </w:rPr>
              <w:fldChar w:fldCharType="separate"/>
            </w:r>
            <w:r>
              <w:rPr>
                <w:webHidden/>
              </w:rPr>
              <w:t>9</w:t>
            </w:r>
            <w:r>
              <w:rPr>
                <w:webHidden/>
              </w:rPr>
              <w:fldChar w:fldCharType="end"/>
            </w:r>
          </w:hyperlink>
        </w:p>
        <w:p w:rsidR="00425373" w:rsidRDefault="00425373">
          <w:pPr>
            <w:pStyle w:val="Verzeichnis1"/>
            <w:tabs>
              <w:tab w:val="left" w:pos="342"/>
            </w:tabs>
            <w:rPr>
              <w:rFonts w:asciiTheme="minorHAnsi" w:eastAsiaTheme="minorEastAsia" w:hAnsiTheme="minorHAnsi" w:cstheme="minorBidi"/>
              <w:b w:val="0"/>
              <w:color w:val="auto"/>
              <w:szCs w:val="22"/>
            </w:rPr>
          </w:pPr>
          <w:hyperlink w:anchor="_Toc483394334" w:history="1">
            <w:r w:rsidRPr="009A0202">
              <w:rPr>
                <w:rStyle w:val="Hyperlink"/>
              </w:rPr>
              <w:t>6</w:t>
            </w:r>
            <w:r>
              <w:rPr>
                <w:rFonts w:asciiTheme="minorHAnsi" w:eastAsiaTheme="minorEastAsia" w:hAnsiTheme="minorHAnsi" w:cstheme="minorBidi"/>
                <w:b w:val="0"/>
                <w:color w:val="auto"/>
                <w:szCs w:val="22"/>
              </w:rPr>
              <w:tab/>
            </w:r>
            <w:r w:rsidRPr="009A0202">
              <w:rPr>
                <w:rStyle w:val="Hyperlink"/>
              </w:rPr>
              <w:t>Literaturverzeichnis</w:t>
            </w:r>
            <w:r>
              <w:rPr>
                <w:webHidden/>
              </w:rPr>
              <w:tab/>
            </w:r>
            <w:r>
              <w:rPr>
                <w:webHidden/>
              </w:rPr>
              <w:fldChar w:fldCharType="begin"/>
            </w:r>
            <w:r>
              <w:rPr>
                <w:webHidden/>
              </w:rPr>
              <w:instrText xml:space="preserve"> PAGEREF _Toc483394334 \h </w:instrText>
            </w:r>
            <w:r>
              <w:rPr>
                <w:webHidden/>
              </w:rPr>
            </w:r>
            <w:r>
              <w:rPr>
                <w:webHidden/>
              </w:rPr>
              <w:fldChar w:fldCharType="separate"/>
            </w:r>
            <w:r>
              <w:rPr>
                <w:webHidden/>
              </w:rPr>
              <w:t>11</w:t>
            </w:r>
            <w:r>
              <w:rPr>
                <w:webHidden/>
              </w:rPr>
              <w:fldChar w:fldCharType="end"/>
            </w:r>
          </w:hyperlink>
        </w:p>
        <w:p w:rsidR="00425373" w:rsidRDefault="00425373">
          <w:pPr>
            <w:pStyle w:val="Verzeichnis1"/>
            <w:rPr>
              <w:rFonts w:asciiTheme="minorHAnsi" w:eastAsiaTheme="minorEastAsia" w:hAnsiTheme="minorHAnsi" w:cstheme="minorBidi"/>
              <w:b w:val="0"/>
              <w:color w:val="auto"/>
              <w:szCs w:val="22"/>
            </w:rPr>
          </w:pPr>
          <w:hyperlink w:anchor="_Toc483394335" w:history="1">
            <w:r w:rsidRPr="009A0202">
              <w:rPr>
                <w:rStyle w:val="Hyperlink"/>
              </w:rPr>
              <w:t>Anlagen</w:t>
            </w:r>
            <w:r>
              <w:rPr>
                <w:webHidden/>
              </w:rPr>
              <w:tab/>
            </w:r>
            <w:r>
              <w:rPr>
                <w:webHidden/>
              </w:rPr>
              <w:fldChar w:fldCharType="begin"/>
            </w:r>
            <w:r>
              <w:rPr>
                <w:webHidden/>
              </w:rPr>
              <w:instrText xml:space="preserve"> PAGEREF _Toc483394335 \h </w:instrText>
            </w:r>
            <w:r>
              <w:rPr>
                <w:webHidden/>
              </w:rPr>
            </w:r>
            <w:r>
              <w:rPr>
                <w:webHidden/>
              </w:rPr>
              <w:fldChar w:fldCharType="separate"/>
            </w:r>
            <w:r>
              <w:rPr>
                <w:webHidden/>
              </w:rPr>
              <w:t>12</w:t>
            </w:r>
            <w:r>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2" w:name="_Toc462047878"/>
      <w:bookmarkStart w:id="3" w:name="_Toc483394308"/>
      <w:r w:rsidR="00257F10" w:rsidRPr="00425373">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4" w:name="_Toc461614794"/>
      <w:bookmarkStart w:id="5" w:name="_Toc462047879"/>
      <w:bookmarkStart w:id="6" w:name="_Toc483394309"/>
      <w:r>
        <w:lastRenderedPageBreak/>
        <w:t>Anlagenverzeichnis</w:t>
      </w:r>
      <w:bookmarkEnd w:id="4"/>
      <w:bookmarkEnd w:id="5"/>
      <w:bookmarkEnd w:id="6"/>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943860" w:rsidRPr="00943860">
        <w:t>Beispielprojekte mit von der DB AG 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943860">
        <w:rPr>
          <w:rStyle w:val="Hyperlink"/>
          <w:noProof/>
          <w:color w:val="auto"/>
          <w:u w:val="none"/>
        </w:rPr>
        <w:t>12</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7" w:name="_Toc461614795"/>
      <w:bookmarkStart w:id="8" w:name="_Toc462047880"/>
      <w:bookmarkStart w:id="9" w:name="_Toc483394310"/>
      <w:r>
        <w:t>Abbildungsverzeichnis</w:t>
      </w:r>
      <w:bookmarkEnd w:id="7"/>
      <w:bookmarkEnd w:id="8"/>
      <w:bookmarkEnd w:id="9"/>
    </w:p>
    <w:p w:rsidR="001018AF" w:rsidRDefault="001018AF" w:rsidP="001018AF">
      <w:pPr>
        <w:pStyle w:val="berschrift1"/>
        <w:numPr>
          <w:ilvl w:val="0"/>
          <w:numId w:val="0"/>
        </w:numPr>
        <w:rPr>
          <w:rStyle w:val="Hyperlink"/>
          <w:noProof/>
          <w:color w:val="auto"/>
          <w:u w:val="none"/>
        </w:rPr>
      </w:pPr>
      <w:bookmarkStart w:id="10" w:name="_Toc462047881"/>
      <w:bookmarkStart w:id="11" w:name="_Toc483394311"/>
      <w:r>
        <w:rPr>
          <w:rStyle w:val="Hyperlink"/>
          <w:noProof/>
          <w:color w:val="auto"/>
          <w:u w:val="none"/>
        </w:rPr>
        <w:t>Tabellenverzeichnis</w:t>
      </w:r>
      <w:bookmarkEnd w:id="10"/>
      <w:bookmarkEnd w:id="11"/>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5D24C5" w:rsidRDefault="005D24C5" w:rsidP="00D85EA2">
      <w:pPr>
        <w:tabs>
          <w:tab w:val="right" w:leader="dot" w:pos="9354"/>
        </w:tabs>
        <w:rPr>
          <w:color w:val="auto"/>
        </w:rPr>
      </w:pPr>
      <w:r>
        <w:t>OSM</w:t>
      </w:r>
      <w:r>
        <w:tab/>
      </w:r>
      <w:proofErr w:type="spellStart"/>
      <w:r>
        <w:t>OpenStreetMap</w:t>
      </w:r>
      <w:proofErr w:type="spellEnd"/>
    </w:p>
    <w:p w:rsidR="00896841" w:rsidRDefault="00E67667" w:rsidP="00D85EA2">
      <w:pPr>
        <w:tabs>
          <w:tab w:val="right" w:leader="dot" w:pos="9354"/>
        </w:tabs>
        <w:rPr>
          <w:color w:val="auto"/>
        </w:rPr>
      </w:pPr>
      <w:r>
        <w:rPr>
          <w:color w:val="auto"/>
        </w:rPr>
        <w:t>Tk</w:t>
      </w:r>
      <w:r w:rsidR="00896841">
        <w:rPr>
          <w:color w:val="auto"/>
        </w:rPr>
        <w:tab/>
      </w:r>
      <w:r>
        <w:rPr>
          <w:color w:val="auto"/>
        </w:rPr>
        <w:t>Telekommunikation</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1"/>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2" w:name="_Toc461614796"/>
      <w:bookmarkStart w:id="13" w:name="_Toc462047882"/>
      <w:bookmarkStart w:id="14" w:name="_Toc483394312"/>
      <w:r w:rsidRPr="00863191">
        <w:lastRenderedPageBreak/>
        <w:t>Einleitung</w:t>
      </w:r>
      <w:bookmarkEnd w:id="12"/>
      <w:bookmarkEnd w:id="13"/>
      <w:bookmarkEnd w:id="14"/>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(Tk).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da die Disposition im Störungs- oder Wartungsfall viel effizienter durchgeführt werden kann. Eine Software, die auf einer Oberfläche laufende Projekte darstellt, scheint deswegen ein guter Weg zu sein, die Projektdokumentation der Tk-Infrastruktur der Deutschen Bahn zu vereinfachen.</w:t>
      </w:r>
    </w:p>
    <w:p w:rsidR="009E1FA8" w:rsidRDefault="009E1FA8" w:rsidP="009E1FA8">
      <w:pPr>
        <w:pStyle w:val="berschrift1"/>
      </w:pPr>
      <w:bookmarkStart w:id="15" w:name="_Toc483394313"/>
      <w:r>
        <w:t>Problemstellung und Ziel der Arbeit</w:t>
      </w:r>
      <w:bookmarkEnd w:id="15"/>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6" w:name="_Ref483379503"/>
      <w:bookmarkStart w:id="17" w:name="_Toc483394314"/>
      <w:r>
        <w:t>Anforderungskatalog nach BSI IT-Grundschutz-Kataloge</w:t>
      </w:r>
      <w:bookmarkEnd w:id="16"/>
      <w:bookmarkEnd w:id="17"/>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 für Sicherheit in der Informationstechnik (BSI)</w:t>
      </w:r>
      <w:sdt>
        <w:sdtPr>
          <w:id w:val="-1533109483"/>
          <w:citation/>
        </w:sdtPr>
        <w:sdtContent>
          <w:r>
            <w:fldChar w:fldCharType="begin"/>
          </w:r>
          <w:r>
            <w:instrText xml:space="preserve"> CITATION Bun16 \l 1031 </w:instrText>
          </w:r>
          <w:r>
            <w:fldChar w:fldCharType="separate"/>
          </w:r>
          <w:r w:rsidR="003C3FBF">
            <w:rPr>
              <w:noProof/>
            </w:rPr>
            <w:t xml:space="preserve"> (Bundesamt für Sicherheit in der Informationstechnik, 2016)</w:t>
          </w:r>
          <w:r>
            <w:fldChar w:fldCharType="end"/>
          </w:r>
        </w:sdtContent>
      </w:sdt>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8" w:name="_Ref483381216"/>
      <w:bookmarkStart w:id="19" w:name="_Toc483394315"/>
      <w:r>
        <w:t>Funktionale Anforderungen</w:t>
      </w:r>
      <w:bookmarkEnd w:id="18"/>
      <w:bookmarkEnd w:id="19"/>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t>optional: Es soll zusätzlich zu den Projekten eine Historie hinterlegt und abrufbar sein.</w:t>
      </w:r>
    </w:p>
    <w:p w:rsidR="004F398E" w:rsidRDefault="004F398E" w:rsidP="00DE51B9">
      <w:r>
        <w:lastRenderedPageBreak/>
        <w:t>optional: Es sollen offizielle Geodaten der DB Netz AG bei der Karte eingesetzt werden.</w:t>
      </w:r>
    </w:p>
    <w:p w:rsidR="00171E91" w:rsidRDefault="004F398E" w:rsidP="004F398E">
      <w:pPr>
        <w:pStyle w:val="berschrift2"/>
      </w:pPr>
      <w:bookmarkStart w:id="20" w:name="_Ref483381654"/>
      <w:bookmarkStart w:id="21" w:name="_Toc483394316"/>
      <w:r>
        <w:t>IT-Einsatzumgebung</w:t>
      </w:r>
      <w:bookmarkEnd w:id="20"/>
      <w:bookmarkEnd w:id="21"/>
    </w:p>
    <w:p w:rsidR="004F398E" w:rsidRDefault="004F398E" w:rsidP="00DE51B9">
      <w:r>
        <w:t>Die Software soll Mitarbeiter der Deutschen Bahn AG unterstützen. Die Deutsche Bahn benutzt das sogenannte BKU-System</w:t>
      </w:r>
      <w:r w:rsidR="00A73538">
        <w:rPr>
          <w:rStyle w:val="Funotenzeichen"/>
        </w:rPr>
        <w:footnoteReference w:id="1"/>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2" w:name="_Toc483394317"/>
      <w:r>
        <w:t>Kompatibilitätsanforderungen</w:t>
      </w:r>
      <w:bookmarkEnd w:id="22"/>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3" w:name="_Toc483394318"/>
      <w:r>
        <w:t>Performanceanforderungen</w:t>
      </w:r>
      <w:bookmarkEnd w:id="23"/>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4" w:name="_Ref483381675"/>
      <w:bookmarkStart w:id="25" w:name="_Ref483385777"/>
      <w:bookmarkStart w:id="26" w:name="_Toc483394319"/>
      <w:r>
        <w:t>Interoperabilitätsanforderungen</w:t>
      </w:r>
      <w:bookmarkEnd w:id="24"/>
      <w:bookmarkEnd w:id="25"/>
      <w:bookmarkEnd w:id="26"/>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943860">
        <w:t>3.2</w:t>
      </w:r>
      <w:r>
        <w:fldChar w:fldCharType="end"/>
      </w:r>
      <w:r>
        <w:t>) existieren.</w:t>
      </w:r>
    </w:p>
    <w:p w:rsidR="00D23542" w:rsidRDefault="00D23542" w:rsidP="00D23542">
      <w:pPr>
        <w:pStyle w:val="berschrift2"/>
      </w:pPr>
      <w:bookmarkStart w:id="27" w:name="_Toc483394320"/>
      <w:r>
        <w:t>Zuverlässigkeitsanforderungen</w:t>
      </w:r>
      <w:bookmarkEnd w:id="27"/>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8" w:name="_Toc483394321"/>
      <w:r>
        <w:lastRenderedPageBreak/>
        <w:t>Konformität zu Standards</w:t>
      </w:r>
      <w:bookmarkEnd w:id="28"/>
    </w:p>
    <w:p w:rsidR="00133919" w:rsidRDefault="00133919" w:rsidP="006178D8">
      <w:pPr>
        <w:rPr>
          <w:highlight w:val="yellow"/>
        </w:rPr>
      </w:pPr>
      <w:r w:rsidRPr="00133919">
        <w:rPr>
          <w:highlight w:val="yellow"/>
        </w:rPr>
        <w:t>TODO</w:t>
      </w:r>
    </w:p>
    <w:p w:rsidR="00133919" w:rsidRDefault="00133919" w:rsidP="00133919">
      <w:pPr>
        <w:pStyle w:val="berschrift2"/>
      </w:pPr>
      <w:bookmarkStart w:id="29" w:name="_Toc483394322"/>
      <w:r>
        <w:t>Einhaltung von internen Regelungen und gesetzlichen Vorschriften</w:t>
      </w:r>
      <w:bookmarkEnd w:id="29"/>
    </w:p>
    <w:p w:rsidR="00133919" w:rsidRDefault="00133919" w:rsidP="006178D8">
      <w:r w:rsidRPr="00DE51B9">
        <w:rPr>
          <w:highlight w:val="yellow"/>
        </w:rPr>
        <w:t>TODO</w:t>
      </w:r>
    </w:p>
    <w:p w:rsidR="00133919" w:rsidRDefault="00133919" w:rsidP="00133919">
      <w:pPr>
        <w:pStyle w:val="berschrift2"/>
      </w:pPr>
      <w:bookmarkStart w:id="30" w:name="_Toc483394323"/>
      <w:r>
        <w:t>Anforderungen an die Benutzerfreundlichkeit</w:t>
      </w:r>
      <w:bookmarkEnd w:id="30"/>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sichtbarsein</w:t>
      </w:r>
      <w:r w:rsidR="006178D8">
        <w:t>.</w:t>
      </w:r>
    </w:p>
    <w:p w:rsidR="006178D8" w:rsidRDefault="006178D8" w:rsidP="006178D8">
      <w:pPr>
        <w:pStyle w:val="berschrift2"/>
      </w:pPr>
      <w:bookmarkStart w:id="31" w:name="_Toc483394324"/>
      <w:r>
        <w:t>Anforderungen an die Wartbarkeit</w:t>
      </w:r>
      <w:bookmarkEnd w:id="31"/>
    </w:p>
    <w:p w:rsidR="006178D8" w:rsidRDefault="00DE51B9" w:rsidP="006178D8">
      <w:pPr>
        <w:pStyle w:val="Textkrper"/>
      </w:pPr>
      <w:r>
        <w:t>Es werden keine Anforderungen an die Wartbarkeit gestellt.</w:t>
      </w:r>
    </w:p>
    <w:p w:rsidR="006178D8" w:rsidRDefault="006178D8" w:rsidP="006178D8">
      <w:pPr>
        <w:pStyle w:val="berschrift2"/>
      </w:pPr>
      <w:bookmarkStart w:id="32" w:name="_Toc483394325"/>
      <w:r>
        <w:t>Anforderungen an die Dokumentation</w:t>
      </w:r>
      <w:bookmarkEnd w:id="32"/>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3" w:name="_Toc483394326"/>
      <w:r>
        <w:t>Anforderungen an die Softwarequalität</w:t>
      </w:r>
      <w:bookmarkEnd w:id="33"/>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4" w:name="_Toc483394327"/>
      <w:r>
        <w:t>Sicherheitsanforderungen</w:t>
      </w:r>
      <w:bookmarkEnd w:id="34"/>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A362B3">
      <w:pPr>
        <w:pStyle w:val="Textkrper"/>
      </w:pPr>
      <w:r>
        <w:t>optional: Es soll automatisiert eine Dokumentation (Log-File) über Bearbeitung von Daten erstellt werden.</w:t>
      </w:r>
    </w:p>
    <w:p w:rsidR="002B2BCF" w:rsidRDefault="002B2BCF">
      <w:pPr>
        <w:spacing w:after="0" w:line="240" w:lineRule="auto"/>
        <w:jc w:val="left"/>
      </w:pPr>
      <w:r>
        <w:br w:type="page"/>
      </w:r>
    </w:p>
    <w:p w:rsidR="00DE51B9" w:rsidRDefault="00157258" w:rsidP="002B2BCF">
      <w:pPr>
        <w:pStyle w:val="berschrift1"/>
      </w:pPr>
      <w:bookmarkStart w:id="35" w:name="_Toc483394328"/>
      <w:r>
        <w:lastRenderedPageBreak/>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5"/>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Bahn sich auch für die Themen der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2"/>
      </w:r>
      <w:r w:rsidR="00157258">
        <w:t>s)</w:t>
      </w:r>
      <w:r w:rsidR="00262AE8">
        <w:t xml:space="preserve"> zur Verfügung gestellt werden. </w:t>
      </w:r>
      <w:r w:rsidR="006D14AE">
        <w:t>Dafür gibt es ein eigenes Online-Portal</w:t>
      </w:r>
      <w:r w:rsidR="006D14AE">
        <w:rPr>
          <w:rStyle w:val="Funotenzeichen"/>
        </w:rPr>
        <w:footnoteReference w:id="3"/>
      </w:r>
      <w:r w:rsidR="006D14AE">
        <w:t xml:space="preserve">. </w:t>
      </w:r>
      <w:r w:rsidR="00262AE8">
        <w:t>Die offenen Daten sollen interne als auch externe Entwickler inspirieren und unterstützen, 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GEOJSON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w:t>
      </w:r>
      <w:proofErr w:type="spellStart"/>
      <w:r>
        <w:t>Systel</w:t>
      </w:r>
      <w:proofErr w:type="spellEnd"/>
      <w:r>
        <w:t>, der Dienstleisterin für Informations- und Telekommunikationstechnik der Deutschen Bahn, besteht. Beispielprojekte, die im Sinne dieser Arbeit interessant sind</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w:t>
      </w:r>
      <w:proofErr w:type="spellStart"/>
      <w:r w:rsidR="00131F04">
        <w:t>OpenStreetMap</w:t>
      </w:r>
      <w:proofErr w:type="spellEnd"/>
      <w:r w:rsidR="00131F04">
        <w:t xml:space="preserve">-Projektes (OSM) ausgestattet wurden. OSM ist eine offene Weltkarte, an der jeder Mensch Bearbeitungen durchführen kann. Das fördert die Aktualität der Karte und die Dauer bis bemerkte Fehler korrigiert werden wird verringert. </w:t>
      </w:r>
      <w:r w:rsidR="00131F04">
        <w:lastRenderedPageBreak/>
        <w:t xml:space="preserve">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1578D0">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w:t>
      </w:r>
      <w:proofErr w:type="spellStart"/>
      <w:r w:rsidR="00D15601">
        <w:t>Maps</w:t>
      </w:r>
      <w:proofErr w:type="spellEnd"/>
      <w:r w:rsidR="00D15601">
        <w:t xml:space="preserve"> API verwendet, um die benötigten GIS-Anwendungen anzeigen zu können. Auch ist der Hintergrund die Straßenkarte von Google </w:t>
      </w:r>
      <w:proofErr w:type="spellStart"/>
      <w:r w:rsidR="00D15601">
        <w:t>Maps</w:t>
      </w:r>
      <w:proofErr w:type="spellEnd"/>
      <w:r w:rsidR="00D15601">
        <w:t xml:space="preserve"> und nicht OSM.</w:t>
      </w:r>
    </w:p>
    <w:p w:rsidR="00157258" w:rsidRDefault="007809C6" w:rsidP="002B2BCF">
      <w:pPr>
        <w:pStyle w:val="Textkrper"/>
      </w:pPr>
      <w:r>
        <w:t xml:space="preserve">Ein weiteres jüngeres Projekt stellt „RI </w:t>
      </w:r>
      <w:proofErr w:type="spellStart"/>
      <w:r>
        <w:t>Maps</w:t>
      </w:r>
      <w:proofErr w:type="spellEnd"/>
      <w:r>
        <w:t>“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xml:space="preserve">“ jedoch die JavaScript-Bibliothek OpenLayers. Das Projekt „RI </w:t>
      </w:r>
      <w:proofErr w:type="spellStart"/>
      <w:r w:rsidR="00BC1D18">
        <w:t>Maps</w:t>
      </w:r>
      <w:proofErr w:type="spellEnd"/>
      <w:r w:rsidR="00BC1D18">
        <w:t>“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werden.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ebenfalls der OpenLayers-Bibliothek,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 xml:space="preserve">Im Quelltext wird auch die Google </w:t>
      </w:r>
      <w:proofErr w:type="spellStart"/>
      <w:r w:rsidR="00C511DB" w:rsidRPr="00C511DB">
        <w:rPr>
          <w:highlight w:val="yellow"/>
        </w:rPr>
        <w:t>Maps</w:t>
      </w:r>
      <w:proofErr w:type="spellEnd"/>
      <w:r w:rsidR="00C511DB" w:rsidRPr="00C511DB">
        <w:rPr>
          <w:highlight w:val="yellow"/>
        </w:rPr>
        <w:t xml:space="preserve">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36" w:name="_Toc483394329"/>
      <w:r>
        <w:lastRenderedPageBreak/>
        <w:t>Festlegung der Software-Plattform</w:t>
      </w:r>
      <w:bookmarkEnd w:id="36"/>
      <w:r w:rsidR="00425373">
        <w:t xml:space="preserve"> und Bibliotheken</w:t>
      </w:r>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943860">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5E36B4">
      <w:pPr>
        <w:pStyle w:val="berschrift2"/>
      </w:pPr>
      <w:bookmarkStart w:id="37" w:name="_Ref483388348"/>
      <w:bookmarkStart w:id="38" w:name="_Toc483394330"/>
      <w:r>
        <w:t>Analyse verfügbarer Software-Plattformen</w:t>
      </w:r>
      <w:bookmarkEnd w:id="37"/>
      <w:bookmarkEnd w:id="38"/>
    </w:p>
    <w:p w:rsidR="005712E1" w:rsidRDefault="00C70157" w:rsidP="005E36B4">
      <w:pPr>
        <w:pStyle w:val="berschrift3"/>
      </w:pPr>
      <w:bookmarkStart w:id="39" w:name="_Toc483394331"/>
      <w:r>
        <w:t>I</w:t>
      </w:r>
      <w:r w:rsidR="008058C4">
        <w:t xml:space="preserve">nstallierbare </w:t>
      </w:r>
      <w:r w:rsidR="001665C9">
        <w:t>Desktop</w:t>
      </w:r>
      <w:r w:rsidR="005712E1">
        <w:t>-</w:t>
      </w:r>
      <w:bookmarkEnd w:id="39"/>
      <w:r>
        <w:t>Anwendungen</w:t>
      </w:r>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w:t>
      </w:r>
      <w:r w:rsidRPr="005712E1">
        <w:rPr>
          <w:highlight w:val="yellow"/>
        </w:rPr>
        <w:t>WOFÜR?</w:t>
      </w:r>
      <w:r>
        <w:t xml:space="preserve"> </w:t>
      </w:r>
      <w:r w:rsidR="001D79F3">
        <w:t xml:space="preserve">Das Dokumentationstool für Telekommunikationsnetz </w:t>
      </w:r>
      <w:proofErr w:type="spellStart"/>
      <w:r w:rsidR="001D79F3">
        <w:t>NeDocS</w:t>
      </w:r>
      <w:proofErr w:type="spellEnd"/>
      <w:r w:rsidR="001D79F3">
        <w:t xml:space="preserve">, welches bei der Deutschen Bahn eingesetzt wird, erlaubt die Verknüpfung zwischen den in </w:t>
      </w:r>
      <w:proofErr w:type="spellStart"/>
      <w:r w:rsidR="001D79F3">
        <w:t>NeDocS</w:t>
      </w:r>
      <w:proofErr w:type="spellEnd"/>
      <w:r w:rsidR="001D79F3">
        <w:t xml:space="preserve">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w:t>
      </w:r>
      <w:proofErr w:type="spellStart"/>
      <w:r>
        <w:t>Plugins</w:t>
      </w:r>
      <w:proofErr w:type="spellEnd"/>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943860">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proofErr w:type="spellStart"/>
      <w:r w:rsidR="006B7E37">
        <w:t>Plugins</w:t>
      </w:r>
      <w:proofErr w:type="spellEnd"/>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943860">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proofErr w:type="spellStart"/>
      <w:r w:rsidR="006B7E37">
        <w:t>Plugins</w:t>
      </w:r>
      <w:proofErr w:type="spellEnd"/>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Softwaremanagement-System verteilt werden muss, der normale BKU-Nutzer hat keine </w:t>
      </w:r>
      <w:r w:rsidR="008058C4">
        <w:lastRenderedPageBreak/>
        <w:t xml:space="preserve">Möglichkeit Windows-Software auf seinem PC zu installieren. Das erhöht den Verwaltungsaufwand und verringert die Benutzerfreundlichkeit. Es besteht die Möglichkeit eine Software portabel zu installieren, bei dem bereits genannten Dokumentationstool </w:t>
      </w:r>
      <w:proofErr w:type="spellStart"/>
      <w:r w:rsidR="008058C4">
        <w:t>NeDocS</w:t>
      </w:r>
      <w:proofErr w:type="spellEnd"/>
      <w:r w:rsidR="008058C4">
        <w:t xml:space="preserve">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5E36B4">
      <w:pPr>
        <w:pStyle w:val="berschrift3"/>
      </w:pPr>
      <w:bookmarkStart w:id="40" w:name="_Toc483394332"/>
      <w:r>
        <w:t>Web</w:t>
      </w:r>
      <w:r w:rsidR="00A77F6B">
        <w:t>basierte Anwendungen</w:t>
      </w:r>
      <w:bookmarkEnd w:id="40"/>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w:t>
      </w:r>
      <w:proofErr w:type="spellStart"/>
      <w:r w:rsidR="00712C4C">
        <w:t>responsive</w:t>
      </w:r>
      <w:proofErr w:type="spellEnd"/>
      <w:r w:rsidR="00712C4C">
        <w:t xml:space="preser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943860">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w:t>
      </w:r>
      <w:proofErr w:type="spellStart"/>
      <w:r>
        <w:t>Maps</w:t>
      </w:r>
      <w:proofErr w:type="spellEnd"/>
      <w:r>
        <w:t xml:space="preserve">-Plattform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t xml:space="preserve">Webanwendungen sind weniger performant als Desktop-Anwendungen, da ihnen weniger Ressourcen des Prozessors zugeteilt wird und </w:t>
      </w:r>
      <w:r w:rsidR="00EA7985">
        <w:t xml:space="preserve">Code ineffizienter verarbeitet werden kann. </w:t>
      </w:r>
      <w:r w:rsidR="00EA7985">
        <w:lastRenderedPageBreak/>
        <w:t>Gerade bei der Verarbeitung von vielen Geodaten zur selben Zeit haben Webanwendungen einen entscheidenden Nachteil. Bei einer Verwendung einer serverorientierten Lösung</w:t>
      </w:r>
      <w:r w:rsidR="007511C0">
        <w:t xml:space="preserve"> (</w:t>
      </w:r>
      <w:proofErr w:type="spellStart"/>
      <w:r w:rsidR="007511C0">
        <w:t>Mapserver</w:t>
      </w:r>
      <w:proofErr w:type="spellEnd"/>
      <w:r w:rsidR="007511C0">
        <w:t xml:space="preserve">-Software wie </w:t>
      </w:r>
      <w:proofErr w:type="spellStart"/>
      <w:r w:rsidR="007511C0">
        <w:t>MapServer</w:t>
      </w:r>
      <w:proofErr w:type="spellEnd"/>
      <w:r w:rsidR="007511C0">
        <w:t xml:space="preserve">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7511C0">
      <w:pPr>
        <w:pStyle w:val="berschrift2"/>
      </w:pPr>
      <w:bookmarkStart w:id="41" w:name="_Toc483394333"/>
      <w:r>
        <w:t>Auswahl der Software-Plattform</w:t>
      </w:r>
      <w:bookmarkEnd w:id="41"/>
    </w:p>
    <w:p w:rsidR="00FC2B13"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943860">
        <w:t>5.1</w:t>
      </w:r>
      <w:r w:rsidR="007E424B">
        <w:fldChar w:fldCharType="end"/>
      </w:r>
      <w:r w:rsidR="007E424B">
        <w:t xml:space="preserve"> dargelegt wurden.</w:t>
      </w:r>
    </w:p>
    <w:p w:rsidR="000D32C9" w:rsidRDefault="000D32C9" w:rsidP="007511C0">
      <w:pPr>
        <w:pStyle w:val="Textkrper"/>
      </w:pP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2" w:name="_Ref483393761"/>
      <w:bookmarkStart w:id="43" w:name="_Ref483393771"/>
      <w:r>
        <w:t xml:space="preserve">Tabelle </w:t>
      </w:r>
      <w:fldSimple w:instr=" SEQ Tabelle \* ARABIC ">
        <w:r w:rsidR="00943860">
          <w:rPr>
            <w:noProof/>
          </w:rPr>
          <w:t>1</w:t>
        </w:r>
      </w:fldSimple>
      <w:bookmarkEnd w:id="43"/>
      <w:r w:rsidR="00FC2B13">
        <w:t>: Vor- und Nachteile von Desktop- und webbasierten Anwendungen</w:t>
      </w:r>
      <w:bookmarkEnd w:id="42"/>
      <w:r w:rsidR="000D32C9">
        <w:t xml:space="preserve"> im Sinne der Anforderungen</w:t>
      </w:r>
    </w:p>
    <w:p w:rsidR="00425373" w:rsidRDefault="00FC2B13" w:rsidP="00425373">
      <w:pPr>
        <w:pStyle w:val="Textkrper"/>
      </w:pPr>
      <w:r>
        <w:lastRenderedPageBreak/>
        <w:t xml:space="preserve">In </w:t>
      </w:r>
      <w:r w:rsidR="000D32C9">
        <w:fldChar w:fldCharType="begin"/>
      </w:r>
      <w:r w:rsidR="000D32C9">
        <w:instrText xml:space="preserve"> REF _Ref483393771 \h </w:instrText>
      </w:r>
      <w:r w:rsidR="000D32C9">
        <w:fldChar w:fldCharType="separate"/>
      </w:r>
      <w:r w:rsidR="000D32C9">
        <w:t xml:space="preserve">Tabelle </w:t>
      </w:r>
      <w:r w:rsidR="000D32C9">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t xml:space="preserve">Tabelle </w:t>
      </w:r>
      <w:r>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5373">
      <w:pPr>
        <w:pStyle w:val="berschrift2"/>
      </w:pPr>
      <w:r>
        <w:t xml:space="preserve"> Verfügbare webbasierte GIS-Anwendungen</w:t>
      </w:r>
    </w:p>
    <w:p w:rsidR="00C70157" w:rsidRP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OSM hat so eine Landschaft und ist ein gutes Beispiel, welches die Komplexität eines solchen </w:t>
      </w:r>
      <w:r w:rsidR="00E12F8B">
        <w:t>Unterfangens</w:t>
      </w:r>
      <w:r w:rsidR="009F3FA6">
        <w:t xml:space="preserve"> darstellt.</w:t>
      </w:r>
      <w:r w:rsidR="00E12F8B">
        <w:t xml:space="preserve"> </w:t>
      </w:r>
      <w:bookmarkStart w:id="44" w:name="_GoBack"/>
      <w:bookmarkEnd w:id="44"/>
    </w:p>
    <w:p w:rsidR="00A16E2B" w:rsidRDefault="00A16E2B">
      <w:pPr>
        <w:spacing w:line="240" w:lineRule="auto"/>
        <w:jc w:val="left"/>
      </w:pPr>
      <w:r>
        <w:br w:type="page"/>
      </w:r>
    </w:p>
    <w:bookmarkStart w:id="45" w:name="_Toc483394334"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45"/>
        </w:p>
        <w:sdt>
          <w:sdtPr>
            <w:id w:val="111145805"/>
            <w:bibliography/>
          </w:sdtPr>
          <w:sdtContent>
            <w:p w:rsidR="003C3FBF" w:rsidRDefault="00A16E2B" w:rsidP="003C3FBF">
              <w:pPr>
                <w:pStyle w:val="Literaturverzeichnis"/>
                <w:ind w:left="720" w:hanging="720"/>
                <w:rPr>
                  <w:noProof/>
                </w:rPr>
              </w:pPr>
              <w:r>
                <w:fldChar w:fldCharType="begin"/>
              </w:r>
              <w:r>
                <w:instrText>BIBLIOGRAPHY</w:instrText>
              </w:r>
              <w:r>
                <w:fldChar w:fldCharType="separate"/>
              </w:r>
              <w:r w:rsidR="003C3FBF">
                <w:rPr>
                  <w:noProof/>
                </w:rPr>
                <w:t xml:space="preserve">Bundesamt für Sicherheit in der Informationstechnik. (2016). Erstellung eines Anforderungskatalogs für Standardsoftware. In I. Münch, </w:t>
              </w:r>
              <w:r w:rsidR="003C3FBF">
                <w:rPr>
                  <w:i/>
                  <w:iCs/>
                  <w:noProof/>
                </w:rPr>
                <w:t>IT-Grundschutz-Kataloge, 15. Ergänzungslieferung</w:t>
              </w:r>
              <w:r w:rsidR="003C3FBF">
                <w:rPr>
                  <w:noProof/>
                </w:rPr>
                <w:t xml:space="preserve"> (S. 1633-1643). Bonn: Bundesanzeiger-Verlag.</w:t>
              </w:r>
            </w:p>
            <w:p w:rsidR="003C3FBF" w:rsidRDefault="003C3FBF" w:rsidP="003C3FBF">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A16E2B" w:rsidRDefault="00A16E2B" w:rsidP="003C3FBF">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12"/>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46" w:name="_Toc483394335"/>
      <w:r>
        <w:lastRenderedPageBreak/>
        <w:t>Anlagen</w:t>
      </w:r>
      <w:bookmarkEnd w:id="46"/>
    </w:p>
    <w:p w:rsidR="006D14AE" w:rsidRDefault="006D14AE" w:rsidP="006D14AE">
      <w:pPr>
        <w:rPr>
          <w:b/>
        </w:rPr>
      </w:pPr>
      <w:r w:rsidRPr="006D14AE">
        <w:rPr>
          <w:b/>
        </w:rPr>
        <w:t xml:space="preserve">Anlage 1: </w:t>
      </w:r>
      <w:bookmarkStart w:id="47" w:name="anlage_showcase_opendata"/>
      <w:r w:rsidRPr="006D14AE">
        <w:rPr>
          <w:b/>
        </w:rPr>
        <w:t xml:space="preserve">Beispielprojekte mit von der DB AG </w:t>
      </w:r>
      <w:r w:rsidR="0093777F">
        <w:rPr>
          <w:b/>
        </w:rPr>
        <w:t>Datensätzen und Schnittstellen</w:t>
      </w:r>
      <w:bookmarkEnd w:id="47"/>
    </w:p>
    <w:p w:rsidR="00240834" w:rsidRPr="006D14AE" w:rsidRDefault="00240834" w:rsidP="006D14AE">
      <w:pPr>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48579EE3" wp14:editId="64775563">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7473D55B" wp14:editId="1ACCEB50">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7511C0" w:rsidRPr="00240834" w:rsidRDefault="007511C0"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7511C0" w:rsidRPr="00240834" w:rsidRDefault="007511C0"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7511C0" w:rsidRDefault="007511C0"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7511C0" w:rsidRPr="00A81269" w:rsidRDefault="007511C0" w:rsidP="00240834">
                            <w:pPr>
                              <w:pStyle w:val="Textkrper"/>
                              <w:numPr>
                                <w:ilvl w:val="0"/>
                                <w:numId w:val="33"/>
                              </w:numPr>
                              <w:spacing w:after="0" w:line="240" w:lineRule="auto"/>
                              <w:jc w:val="left"/>
                              <w:rPr>
                                <w:sz w:val="18"/>
                                <w:szCs w:val="18"/>
                              </w:rPr>
                            </w:pPr>
                            <w:r w:rsidRPr="00A81269">
                              <w:rPr>
                                <w:sz w:val="18"/>
                                <w:szCs w:val="18"/>
                              </w:rPr>
                              <w:t>Autor: Constantin Müller</w:t>
                            </w:r>
                          </w:p>
                          <w:p w:rsidR="007511C0" w:rsidRDefault="007511C0" w:rsidP="00240834">
                            <w:pPr>
                              <w:pStyle w:val="Textkrper"/>
                              <w:numPr>
                                <w:ilvl w:val="0"/>
                                <w:numId w:val="33"/>
                              </w:numPr>
                              <w:spacing w:after="0" w:line="240" w:lineRule="auto"/>
                              <w:jc w:val="left"/>
                              <w:rPr>
                                <w:sz w:val="18"/>
                                <w:szCs w:val="18"/>
                              </w:rPr>
                            </w:pPr>
                            <w:r w:rsidRPr="00240834">
                              <w:rPr>
                                <w:sz w:val="18"/>
                                <w:szCs w:val="18"/>
                              </w:rPr>
                              <w:t>Lizenz: CC-BY</w:t>
                            </w:r>
                          </w:p>
                          <w:p w:rsidR="007511C0" w:rsidRPr="00A81269" w:rsidRDefault="007511C0"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14"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7511C0" w:rsidRPr="00D15601" w:rsidRDefault="007511C0"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15"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7511C0" w:rsidRPr="00D15601" w:rsidRDefault="007511C0"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5" o:spid="_x0000_s1026"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" filled="f" stroked="f" strokeweight=".5pt">
                <v:textbox>
                  <w:txbxContent>
                    <w:p w:rsidR="007511C0" w:rsidRPr="00240834" w:rsidRDefault="007511C0"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7511C0" w:rsidRPr="00240834" w:rsidRDefault="007511C0"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7511C0" w:rsidRDefault="007511C0"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7511C0" w:rsidRPr="00A81269" w:rsidRDefault="007511C0" w:rsidP="00240834">
                      <w:pPr>
                        <w:pStyle w:val="Textkrper"/>
                        <w:numPr>
                          <w:ilvl w:val="0"/>
                          <w:numId w:val="33"/>
                        </w:numPr>
                        <w:spacing w:after="0" w:line="240" w:lineRule="auto"/>
                        <w:jc w:val="left"/>
                        <w:rPr>
                          <w:sz w:val="18"/>
                          <w:szCs w:val="18"/>
                        </w:rPr>
                      </w:pPr>
                      <w:r w:rsidRPr="00A81269">
                        <w:rPr>
                          <w:sz w:val="18"/>
                          <w:szCs w:val="18"/>
                        </w:rPr>
                        <w:t>Autor: Constantin Müller</w:t>
                      </w:r>
                    </w:p>
                    <w:p w:rsidR="007511C0" w:rsidRDefault="007511C0" w:rsidP="00240834">
                      <w:pPr>
                        <w:pStyle w:val="Textkrper"/>
                        <w:numPr>
                          <w:ilvl w:val="0"/>
                          <w:numId w:val="33"/>
                        </w:numPr>
                        <w:spacing w:after="0" w:line="240" w:lineRule="auto"/>
                        <w:jc w:val="left"/>
                        <w:rPr>
                          <w:sz w:val="18"/>
                          <w:szCs w:val="18"/>
                        </w:rPr>
                      </w:pPr>
                      <w:r w:rsidRPr="00240834">
                        <w:rPr>
                          <w:sz w:val="18"/>
                          <w:szCs w:val="18"/>
                        </w:rPr>
                        <w:t>Lizenz: CC-BY</w:t>
                      </w:r>
                    </w:p>
                    <w:p w:rsidR="007511C0" w:rsidRPr="00A81269" w:rsidRDefault="007511C0"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16"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7511C0" w:rsidRPr="00D15601" w:rsidRDefault="007511C0"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17"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7511C0" w:rsidRPr="00D15601" w:rsidRDefault="007511C0"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5DC5A6A0" wp14:editId="02962138">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2311DB63" wp14:editId="7F1A1FC8">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7511C0" w:rsidRPr="00240834" w:rsidRDefault="007511C0"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7511C0" w:rsidRPr="00240834" w:rsidRDefault="007511C0"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7511C0" w:rsidRPr="00240834" w:rsidRDefault="007511C0"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7511C0" w:rsidRPr="00240834" w:rsidRDefault="007511C0"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7511C0" w:rsidRPr="005D24C5" w:rsidRDefault="007511C0"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7511C0" w:rsidRPr="005D24C5" w:rsidRDefault="007511C0"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19" w:history="1">
                              <w:r w:rsidRPr="005D24C5">
                                <w:rPr>
                                  <w:sz w:val="18"/>
                                  <w:szCs w:val="18"/>
                                  <w:lang w:val="en-US"/>
                                </w:rPr>
                                <w:t>http://data.deutschebahn.com/showcase/aufzugswaechter</w:t>
                              </w:r>
                            </w:hyperlink>
                          </w:p>
                          <w:p w:rsidR="007511C0" w:rsidRPr="00D15601" w:rsidRDefault="007511C0"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0"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7511C0" w:rsidRPr="005D24C5" w:rsidRDefault="007511C0"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7"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" filled="f" stroked="f" strokeweight=".5pt">
                <v:textbox>
                  <w:txbxContent>
                    <w:p w:rsidR="007511C0" w:rsidRPr="00240834" w:rsidRDefault="007511C0"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7511C0" w:rsidRPr="00240834" w:rsidRDefault="007511C0"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7511C0" w:rsidRPr="00240834" w:rsidRDefault="007511C0"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7511C0" w:rsidRPr="00240834" w:rsidRDefault="007511C0"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7511C0" w:rsidRPr="005D24C5" w:rsidRDefault="007511C0"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7511C0" w:rsidRPr="005D24C5" w:rsidRDefault="007511C0"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1" w:history="1">
                        <w:r w:rsidRPr="005D24C5">
                          <w:rPr>
                            <w:sz w:val="18"/>
                            <w:szCs w:val="18"/>
                            <w:lang w:val="en-US"/>
                          </w:rPr>
                          <w:t>http://data.deutschebahn.com/showcase/aufzugswaechter</w:t>
                        </w:r>
                      </w:hyperlink>
                    </w:p>
                    <w:p w:rsidR="007511C0" w:rsidRPr="00D15601" w:rsidRDefault="007511C0"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2"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7511C0" w:rsidRPr="005D24C5" w:rsidRDefault="007511C0"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32A47EE4" wp14:editId="6BA4AC65">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7511C0" w:rsidRPr="00240834" w:rsidRDefault="007511C0" w:rsidP="0093777F">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7511C0" w:rsidRPr="00240834" w:rsidRDefault="007511C0"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7511C0" w:rsidRPr="00240834" w:rsidRDefault="007511C0"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7511C0" w:rsidRPr="00240834" w:rsidRDefault="007511C0"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7511C0" w:rsidRPr="005D24C5" w:rsidRDefault="007511C0"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7511C0" w:rsidRPr="005D24C5" w:rsidRDefault="007511C0"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24" w:history="1">
                              <w:r w:rsidRPr="0093777F">
                                <w:rPr>
                                  <w:rStyle w:val="Hyperlink"/>
                                  <w:color w:val="auto"/>
                                  <w:sz w:val="18"/>
                                  <w:szCs w:val="18"/>
                                  <w:u w:val="none"/>
                                  <w:lang w:val="en-US"/>
                                </w:rPr>
                                <w:t>http://data.deutschebahn.com/showcase/deutschlands-bahnhofe</w:t>
                              </w:r>
                            </w:hyperlink>
                          </w:p>
                          <w:p w:rsidR="007511C0" w:rsidRPr="00D15601" w:rsidRDefault="007511C0"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5"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7511C0" w:rsidRPr="00131F04" w:rsidRDefault="007511C0"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8"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B3ORHoOQIAAGcEAAAOAAAAAAAA&#10;AAAAAAAAAC4CAABkcnMvZTJvRG9jLnhtbFBLAQItABQABgAIAAAAIQC3Jkrx3wAAAAgBAAAPAAAA&#10;AAAAAAAAAAAAAJMEAABkcnMvZG93bnJldi54bWxQSwUGAAAAAAQABADzAAAAnwUAAAAA&#10;" filled="f" stroked="f" strokeweight=".5pt">
                <v:textbox>
                  <w:txbxContent>
                    <w:p w:rsidR="007511C0" w:rsidRPr="00240834" w:rsidRDefault="007511C0" w:rsidP="0093777F">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7511C0" w:rsidRPr="00240834" w:rsidRDefault="007511C0"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7511C0" w:rsidRPr="00240834" w:rsidRDefault="007511C0"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7511C0" w:rsidRPr="00240834" w:rsidRDefault="007511C0"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7511C0" w:rsidRPr="005D24C5" w:rsidRDefault="007511C0"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7511C0" w:rsidRPr="005D24C5" w:rsidRDefault="007511C0"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26" w:history="1">
                        <w:r w:rsidRPr="0093777F">
                          <w:rPr>
                            <w:rStyle w:val="Hyperlink"/>
                            <w:color w:val="auto"/>
                            <w:sz w:val="18"/>
                            <w:szCs w:val="18"/>
                            <w:u w:val="none"/>
                            <w:lang w:val="en-US"/>
                          </w:rPr>
                          <w:t>http://data.deutschebahn.com/showcase/deutschlands-bahnhofe</w:t>
                        </w:r>
                      </w:hyperlink>
                    </w:p>
                    <w:p w:rsidR="007511C0" w:rsidRPr="00D15601" w:rsidRDefault="007511C0"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7"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7511C0" w:rsidRPr="00131F04" w:rsidRDefault="007511C0"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6418802C" wp14:editId="1AF9FB91">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52F48B8D" wp14:editId="0A9A7F76">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7511C0" w:rsidRPr="00240834" w:rsidRDefault="007511C0"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7511C0" w:rsidRPr="00240834" w:rsidRDefault="007511C0"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7511C0" w:rsidRPr="00240834" w:rsidRDefault="007511C0"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 xml:space="preserve">Google </w:t>
                            </w:r>
                            <w:proofErr w:type="spellStart"/>
                            <w:r>
                              <w:rPr>
                                <w:sz w:val="18"/>
                                <w:szCs w:val="18"/>
                              </w:rPr>
                              <w:t>Maps</w:t>
                            </w:r>
                            <w:proofErr w:type="spellEnd"/>
                            <w:r>
                              <w:rPr>
                                <w:sz w:val="18"/>
                                <w:szCs w:val="18"/>
                              </w:rPr>
                              <w:t xml:space="preserve"> API (Laut Quellcode)</w:t>
                            </w:r>
                          </w:p>
                          <w:p w:rsidR="007511C0" w:rsidRPr="00240834" w:rsidRDefault="007511C0"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7511C0" w:rsidRPr="005D24C5" w:rsidRDefault="007511C0"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7511C0" w:rsidRPr="00D15601" w:rsidRDefault="007511C0"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9"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29"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KAxrQToCAABpBAAADgAA&#10;AAAAAAAAAAAAAAAuAgAAZHJzL2Uyb0RvYy54bWxQSwECLQAUAAYACAAAACEARUNpdeIAAAAKAQAA&#10;DwAAAAAAAAAAAAAAAACUBAAAZHJzL2Rvd25yZXYueG1sUEsFBgAAAAAEAAQA8wAAAKMFAAAAAA==&#10;" filled="f" stroked="f" strokeweight=".5pt">
                <v:textbox>
                  <w:txbxContent>
                    <w:p w:rsidR="007511C0" w:rsidRPr="00240834" w:rsidRDefault="007511C0"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7511C0" w:rsidRPr="00240834" w:rsidRDefault="007511C0"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7511C0" w:rsidRPr="00240834" w:rsidRDefault="007511C0"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 xml:space="preserve">Google </w:t>
                      </w:r>
                      <w:proofErr w:type="spellStart"/>
                      <w:r>
                        <w:rPr>
                          <w:sz w:val="18"/>
                          <w:szCs w:val="18"/>
                        </w:rPr>
                        <w:t>Maps</w:t>
                      </w:r>
                      <w:proofErr w:type="spellEnd"/>
                      <w:r>
                        <w:rPr>
                          <w:sz w:val="18"/>
                          <w:szCs w:val="18"/>
                        </w:rPr>
                        <w:t xml:space="preserve"> API (Laut Quellcode)</w:t>
                      </w:r>
                    </w:p>
                    <w:p w:rsidR="007511C0" w:rsidRPr="00240834" w:rsidRDefault="007511C0"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7511C0" w:rsidRPr="005D24C5" w:rsidRDefault="007511C0"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7511C0" w:rsidRPr="00D15601" w:rsidRDefault="007511C0"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0"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xml:space="preserve">: RI </w:t>
      </w:r>
      <w:proofErr w:type="spellStart"/>
      <w:r w:rsidR="00BC1D18" w:rsidRPr="00BC1D18">
        <w:rPr>
          <w:b/>
        </w:rPr>
        <w:t>Maps</w:t>
      </w:r>
      <w:proofErr w:type="spellEnd"/>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53DF2EC8" wp14:editId="3412844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7511C0" w:rsidRPr="00240834" w:rsidRDefault="007511C0" w:rsidP="001E132C">
                            <w:pPr>
                              <w:pStyle w:val="Textkrper"/>
                              <w:spacing w:after="0" w:line="240" w:lineRule="auto"/>
                              <w:jc w:val="left"/>
                              <w:rPr>
                                <w:sz w:val="18"/>
                                <w:szCs w:val="18"/>
                              </w:rPr>
                            </w:pPr>
                            <w:r w:rsidRPr="00240834">
                              <w:rPr>
                                <w:sz w:val="18"/>
                                <w:szCs w:val="18"/>
                              </w:rPr>
                              <w:t xml:space="preserve">Details zu </w:t>
                            </w:r>
                            <w:r>
                              <w:rPr>
                                <w:sz w:val="18"/>
                                <w:szCs w:val="18"/>
                              </w:rPr>
                              <w:t xml:space="preserve">RI </w:t>
                            </w:r>
                            <w:proofErr w:type="spellStart"/>
                            <w:r>
                              <w:rPr>
                                <w:sz w:val="18"/>
                                <w:szCs w:val="18"/>
                              </w:rPr>
                              <w:t>Maps</w:t>
                            </w:r>
                            <w:proofErr w:type="spellEnd"/>
                            <w:r w:rsidRPr="00240834">
                              <w:rPr>
                                <w:sz w:val="18"/>
                                <w:szCs w:val="18"/>
                              </w:rPr>
                              <w:t>:</w:t>
                            </w:r>
                          </w:p>
                          <w:p w:rsidR="007511C0" w:rsidRPr="00240834" w:rsidRDefault="007511C0"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7511C0" w:rsidRDefault="007511C0"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7511C0" w:rsidRPr="002336A1" w:rsidRDefault="007511C0"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7511C0" w:rsidRPr="005D24C5" w:rsidRDefault="007511C0"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7511C0" w:rsidRPr="00D15601" w:rsidRDefault="007511C0"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0"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CfrpnPOQIAAGkEAAAOAAAA&#10;AAAAAAAAAAAAAC4CAABkcnMvZTJvRG9jLnhtbFBLAQItABQABgAIAAAAIQCWlU/O4gAAAAsBAAAP&#10;AAAAAAAAAAAAAAAAAJMEAABkcnMvZG93bnJldi54bWxQSwUGAAAAAAQABADzAAAAogUAAAAA&#10;" filled="f" stroked="f" strokeweight=".5pt">
                <v:textbox>
                  <w:txbxContent>
                    <w:p w:rsidR="007511C0" w:rsidRPr="00240834" w:rsidRDefault="007511C0" w:rsidP="001E132C">
                      <w:pPr>
                        <w:pStyle w:val="Textkrper"/>
                        <w:spacing w:after="0" w:line="240" w:lineRule="auto"/>
                        <w:jc w:val="left"/>
                        <w:rPr>
                          <w:sz w:val="18"/>
                          <w:szCs w:val="18"/>
                        </w:rPr>
                      </w:pPr>
                      <w:r w:rsidRPr="00240834">
                        <w:rPr>
                          <w:sz w:val="18"/>
                          <w:szCs w:val="18"/>
                        </w:rPr>
                        <w:t xml:space="preserve">Details zu </w:t>
                      </w:r>
                      <w:r>
                        <w:rPr>
                          <w:sz w:val="18"/>
                          <w:szCs w:val="18"/>
                        </w:rPr>
                        <w:t xml:space="preserve">RI </w:t>
                      </w:r>
                      <w:proofErr w:type="spellStart"/>
                      <w:r>
                        <w:rPr>
                          <w:sz w:val="18"/>
                          <w:szCs w:val="18"/>
                        </w:rPr>
                        <w:t>Maps</w:t>
                      </w:r>
                      <w:proofErr w:type="spellEnd"/>
                      <w:r w:rsidRPr="00240834">
                        <w:rPr>
                          <w:sz w:val="18"/>
                          <w:szCs w:val="18"/>
                        </w:rPr>
                        <w:t>:</w:t>
                      </w:r>
                    </w:p>
                    <w:p w:rsidR="007511C0" w:rsidRPr="00240834" w:rsidRDefault="007511C0"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7511C0" w:rsidRDefault="007511C0"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7511C0" w:rsidRPr="002336A1" w:rsidRDefault="007511C0"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7511C0" w:rsidRPr="005D24C5" w:rsidRDefault="007511C0"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7511C0" w:rsidRPr="00D15601" w:rsidRDefault="007511C0"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01742133" wp14:editId="5F2A524E">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BB703B" w:rsidRPr="00A755FC" w:rsidRDefault="00A755FC" w:rsidP="00A755FC">
      <w:r>
        <w:rPr>
          <w:noProof/>
        </w:rPr>
        <mc:AlternateContent>
          <mc:Choice Requires="wps">
            <w:drawing>
              <wp:anchor distT="0" distB="0" distL="114300" distR="114300" simplePos="0" relativeHeight="251676672" behindDoc="0" locked="0" layoutInCell="1" allowOverlap="1" wp14:anchorId="0D3819DF" wp14:editId="3C4532F7">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7511C0" w:rsidRPr="00240834" w:rsidRDefault="007511C0"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7511C0" w:rsidRPr="00240834" w:rsidRDefault="007511C0"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7511C0" w:rsidRDefault="007511C0"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 xml:space="preserve">Google </w:t>
                            </w:r>
                            <w:proofErr w:type="spellStart"/>
                            <w:r w:rsidRPr="00C511DB">
                              <w:rPr>
                                <w:sz w:val="18"/>
                                <w:szCs w:val="18"/>
                                <w:highlight w:val="yellow"/>
                              </w:rPr>
                              <w:t>Maps</w:t>
                            </w:r>
                            <w:proofErr w:type="spellEnd"/>
                            <w:r w:rsidRPr="00C511DB">
                              <w:rPr>
                                <w:sz w:val="18"/>
                                <w:szCs w:val="18"/>
                                <w:highlight w:val="yellow"/>
                              </w:rPr>
                              <w:t>?</w:t>
                            </w:r>
                          </w:p>
                          <w:p w:rsidR="007511C0" w:rsidRPr="002336A1" w:rsidRDefault="007511C0"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7511C0" w:rsidRPr="005D24C5" w:rsidRDefault="007511C0"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7511C0" w:rsidRPr="00D15601" w:rsidRDefault="007511C0"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1"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" filled="f" stroked="f" strokeweight=".5pt">
                <v:textbox>
                  <w:txbxContent>
                    <w:p w:rsidR="007511C0" w:rsidRPr="00240834" w:rsidRDefault="007511C0"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7511C0" w:rsidRPr="00240834" w:rsidRDefault="007511C0"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7511C0" w:rsidRDefault="007511C0"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 xml:space="preserve">Google </w:t>
                      </w:r>
                      <w:proofErr w:type="spellStart"/>
                      <w:r w:rsidRPr="00C511DB">
                        <w:rPr>
                          <w:sz w:val="18"/>
                          <w:szCs w:val="18"/>
                          <w:highlight w:val="yellow"/>
                        </w:rPr>
                        <w:t>Maps</w:t>
                      </w:r>
                      <w:proofErr w:type="spellEnd"/>
                      <w:r w:rsidRPr="00C511DB">
                        <w:rPr>
                          <w:sz w:val="18"/>
                          <w:szCs w:val="18"/>
                          <w:highlight w:val="yellow"/>
                        </w:rPr>
                        <w:t>?</w:t>
                      </w:r>
                    </w:p>
                    <w:p w:rsidR="007511C0" w:rsidRPr="002336A1" w:rsidRDefault="007511C0"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7511C0" w:rsidRPr="005D24C5" w:rsidRDefault="007511C0"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7511C0" w:rsidRPr="00D15601" w:rsidRDefault="007511C0"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sectPr w:rsidR="00BB703B" w:rsidRPr="00A755FC" w:rsidSect="00BB703B">
      <w:headerReference w:type="default" r:id="rId33"/>
      <w:footnotePr>
        <w:numRestart w:val="eachPage"/>
      </w:footnotePr>
      <w:pgSz w:w="16838" w:h="11906" w:orient="landscape" w:code="9"/>
      <w:pgMar w:top="938" w:right="1134" w:bottom="1276" w:left="992" w:header="709" w:footer="6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76DA" w:rsidRDefault="009776DA">
      <w:r>
        <w:separator/>
      </w:r>
    </w:p>
  </w:endnote>
  <w:endnote w:type="continuationSeparator" w:id="0">
    <w:p w:rsidR="009776DA" w:rsidRDefault="009776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11C0" w:rsidRPr="00610C01" w:rsidRDefault="007511C0"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11C0" w:rsidRPr="00610C01" w:rsidRDefault="007511C0" w:rsidP="00610C01">
    <w:pPr>
      <w:pStyle w:val="Fuzeile"/>
      <w:jc w:val="center"/>
    </w:pPr>
    <w:r>
      <w:fldChar w:fldCharType="begin"/>
    </w:r>
    <w:r>
      <w:instrText>PAGE   \* MERGEFORMAT</w:instrText>
    </w:r>
    <w:r>
      <w:fldChar w:fldCharType="separate"/>
    </w:r>
    <w:r w:rsidR="00155B63">
      <w:rPr>
        <w:noProof/>
      </w:rPr>
      <w:t>10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76DA" w:rsidRDefault="009776DA">
      <w:r>
        <w:separator/>
      </w:r>
    </w:p>
  </w:footnote>
  <w:footnote w:type="continuationSeparator" w:id="0">
    <w:p w:rsidR="009776DA" w:rsidRDefault="009776DA">
      <w:r>
        <w:continuationSeparator/>
      </w:r>
    </w:p>
  </w:footnote>
  <w:footnote w:id="1">
    <w:p w:rsidR="007511C0" w:rsidRDefault="007511C0">
      <w:pPr>
        <w:pStyle w:val="Funotentext"/>
      </w:pPr>
      <w:r>
        <w:rPr>
          <w:rStyle w:val="Funotenzeichen"/>
        </w:rPr>
        <w:footnoteRef/>
      </w:r>
      <w:r>
        <w:t xml:space="preserve"> BKU: </w:t>
      </w:r>
      <w:r w:rsidRPr="00A73538">
        <w:t>Bürokommunikation Unternehmensweit</w:t>
      </w:r>
    </w:p>
  </w:footnote>
  <w:footnote w:id="2">
    <w:p w:rsidR="007511C0" w:rsidRPr="00B335E3" w:rsidRDefault="007511C0" w:rsidP="00C511DB">
      <w:pPr>
        <w:pStyle w:val="Funotentext"/>
        <w:spacing w:after="0"/>
      </w:pPr>
      <w:r>
        <w:rPr>
          <w:rStyle w:val="Funotenzeichen"/>
        </w:rPr>
        <w:footnoteRef/>
      </w:r>
      <w:r w:rsidRPr="00B335E3">
        <w:t xml:space="preserve"> Application Programming Interface</w:t>
      </w:r>
    </w:p>
  </w:footnote>
  <w:footnote w:id="3">
    <w:p w:rsidR="007511C0" w:rsidRPr="00C511DB" w:rsidRDefault="007511C0" w:rsidP="00C511DB">
      <w:pPr>
        <w:pStyle w:val="Funotentext"/>
        <w:spacing w:after="0"/>
        <w:rPr>
          <w:lang w:val="en-US"/>
        </w:rPr>
      </w:pPr>
      <w:r>
        <w:rPr>
          <w:rStyle w:val="Funotenzeichen"/>
        </w:rPr>
        <w:footnoteRef/>
      </w:r>
      <w:r w:rsidRPr="00C511DB">
        <w:rPr>
          <w:lang w:val="en-US"/>
        </w:rPr>
        <w:t xml:space="preserve"> http://data.deutschebahn.com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11C0" w:rsidRPr="003D6454" w:rsidRDefault="007511C0"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346918C8" wp14:editId="3EE88E18">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7A9FF599" wp14:editId="659DE857">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75E731E3" wp14:editId="4171BAF7">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431E65FB" wp14:editId="003B1645">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75D1FE80" wp14:editId="141D5F81">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45E5820C" wp14:editId="10BAEA51">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E12F8B" w:rsidRPr="00E12F8B">
      <w:rPr>
        <w:bCs/>
        <w:noProof/>
        <w:color w:val="auto"/>
        <w:sz w:val="16"/>
      </w:rPr>
      <w:t>Entwicklung</w:t>
    </w:r>
    <w:r w:rsidR="00E12F8B">
      <w:rPr>
        <w:noProof/>
        <w:color w:val="auto"/>
        <w:sz w:val="16"/>
      </w:rPr>
      <w:t xml:space="preserve"> einer Projektdokumentationssoftware auf Basis von Geodaten</w:t>
    </w:r>
    <w:r w:rsidRPr="003D6454">
      <w:rPr>
        <w:color w:val="auto"/>
        <w:sz w:val="16"/>
      </w:rPr>
      <w:fldChar w:fldCharType="end"/>
    </w:r>
  </w:p>
  <w:p w:rsidR="007511C0" w:rsidRPr="00FE3BFA" w:rsidRDefault="007511C0"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11C0" w:rsidRPr="002B2BCF" w:rsidRDefault="007511C0"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5FCB7026" wp14:editId="1A9A4097">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2AACB214" wp14:editId="3E387F35">
          <wp:simplePos x="0" y="0"/>
          <wp:positionH relativeFrom="column">
            <wp:posOffset>5426710</wp:posOffset>
          </wp:positionH>
          <wp:positionV relativeFrom="paragraph">
            <wp:posOffset>43180</wp:posOffset>
          </wp:positionV>
          <wp:extent cx="500380" cy="274955"/>
          <wp:effectExtent l="0" t="0" r="0" b="0"/>
          <wp:wrapNone/>
          <wp:docPr id="40" name="Grafik 40"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1874FB35" wp14:editId="5AD5E9C2">
          <wp:simplePos x="0" y="0"/>
          <wp:positionH relativeFrom="column">
            <wp:posOffset>5017770</wp:posOffset>
          </wp:positionH>
          <wp:positionV relativeFrom="paragraph">
            <wp:posOffset>88455</wp:posOffset>
          </wp:positionV>
          <wp:extent cx="318770" cy="232410"/>
          <wp:effectExtent l="0" t="0" r="5080" b="0"/>
          <wp:wrapNone/>
          <wp:docPr id="39" name="Grafik 39"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155B63" w:rsidRPr="00155B63">
      <w:rPr>
        <w:b/>
        <w:bCs/>
        <w:noProof/>
        <w:color w:val="auto"/>
        <w:sz w:val="16"/>
      </w:rPr>
      <w:t>Entwicklung einer Projektdokumentationssoftware</w:t>
    </w:r>
    <w:r w:rsidR="00155B63">
      <w:rPr>
        <w:b/>
        <w:noProof/>
        <w:color w:val="auto"/>
        <w:sz w:val="16"/>
      </w:rPr>
      <w:t xml:space="preserve"> auf Basis von Geodaten</w:t>
    </w:r>
    <w:r w:rsidRPr="002B2BCF">
      <w:rPr>
        <w:b/>
        <w:color w:val="auto"/>
        <w:sz w:val="16"/>
      </w:rPr>
      <w:fldChar w:fldCharType="end"/>
    </w:r>
  </w:p>
  <w:p w:rsidR="007511C0" w:rsidRPr="000936C7" w:rsidRDefault="007511C0"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Pr>
        <w:color w:val="auto"/>
        <w:sz w:val="16"/>
      </w:rPr>
      <w:fldChar w:fldCharType="separate"/>
    </w:r>
    <w:r w:rsidR="00155B63">
      <w:rPr>
        <w:noProof/>
        <w:color w:val="auto"/>
        <w:sz w:val="16"/>
      </w:rPr>
      <w:t>Festlegung der Software-Plattform und Bibliotheken</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11C0" w:rsidRPr="002B2BCF" w:rsidRDefault="007511C0"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5E83412A" wp14:editId="6C67CFCE">
          <wp:simplePos x="0" y="0"/>
          <wp:positionH relativeFrom="column">
            <wp:posOffset>8382635</wp:posOffset>
          </wp:positionH>
          <wp:positionV relativeFrom="paragraph">
            <wp:posOffset>88265</wp:posOffset>
          </wp:positionV>
          <wp:extent cx="318770" cy="232410"/>
          <wp:effectExtent l="0" t="0" r="5080" b="0"/>
          <wp:wrapNone/>
          <wp:docPr id="1" name="Grafik 1"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659C1316" wp14:editId="2F951992">
          <wp:simplePos x="0" y="0"/>
          <wp:positionH relativeFrom="column">
            <wp:posOffset>8791575</wp:posOffset>
          </wp:positionH>
          <wp:positionV relativeFrom="paragraph">
            <wp:posOffset>43180</wp:posOffset>
          </wp:positionV>
          <wp:extent cx="500380" cy="274955"/>
          <wp:effectExtent l="0" t="0" r="0" b="0"/>
          <wp:wrapNone/>
          <wp:docPr id="2" name="Grafik 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0602C312" wp14:editId="33023287">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425373" w:rsidRPr="00425373">
      <w:rPr>
        <w:b/>
        <w:bCs/>
        <w:noProof/>
        <w:color w:val="auto"/>
        <w:sz w:val="16"/>
      </w:rPr>
      <w:t>Entwicklung einer Projektdokumentationssoftware</w:t>
    </w:r>
    <w:r w:rsidR="00425373">
      <w:rPr>
        <w:b/>
        <w:noProof/>
        <w:color w:val="auto"/>
        <w:sz w:val="16"/>
      </w:rPr>
      <w:t xml:space="preserve"> auf Basis von Geodaten</w:t>
    </w:r>
    <w:r w:rsidRPr="002B2BCF">
      <w:rPr>
        <w:b/>
        <w:color w:val="auto"/>
        <w:sz w:val="16"/>
      </w:rPr>
      <w:fldChar w:fldCharType="end"/>
    </w:r>
  </w:p>
  <w:p w:rsidR="007511C0" w:rsidRPr="000936C7" w:rsidRDefault="007511C0"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00943860">
      <w:rPr>
        <w:color w:val="auto"/>
        <w:sz w:val="16"/>
      </w:rPr>
      <w:fldChar w:fldCharType="separate"/>
    </w:r>
    <w:r w:rsidR="00425373">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7">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1">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1">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10"/>
  </w:num>
  <w:num w:numId="4">
    <w:abstractNumId w:val="1"/>
  </w:num>
  <w:num w:numId="5">
    <w:abstractNumId w:val="8"/>
  </w:num>
  <w:num w:numId="6">
    <w:abstractNumId w:val="6"/>
  </w:num>
  <w:num w:numId="7">
    <w:abstractNumId w:val="0"/>
  </w:num>
  <w:num w:numId="8">
    <w:abstractNumId w:val="12"/>
  </w:num>
  <w:num w:numId="9">
    <w:abstractNumId w:val="6"/>
  </w:num>
  <w:num w:numId="10">
    <w:abstractNumId w:val="6"/>
  </w:num>
  <w:num w:numId="11">
    <w:abstractNumId w:val="26"/>
  </w:num>
  <w:num w:numId="12">
    <w:abstractNumId w:val="4"/>
  </w:num>
  <w:num w:numId="13">
    <w:abstractNumId w:val="29"/>
  </w:num>
  <w:num w:numId="14">
    <w:abstractNumId w:val="9"/>
  </w:num>
  <w:num w:numId="15">
    <w:abstractNumId w:val="17"/>
  </w:num>
  <w:num w:numId="16">
    <w:abstractNumId w:val="28"/>
  </w:num>
  <w:num w:numId="17">
    <w:abstractNumId w:val="7"/>
  </w:num>
  <w:num w:numId="18">
    <w:abstractNumId w:val="30"/>
  </w:num>
  <w:num w:numId="19">
    <w:abstractNumId w:val="24"/>
  </w:num>
  <w:num w:numId="20">
    <w:abstractNumId w:val="3"/>
  </w:num>
  <w:num w:numId="21">
    <w:abstractNumId w:val="21"/>
  </w:num>
  <w:num w:numId="22">
    <w:abstractNumId w:val="19"/>
  </w:num>
  <w:num w:numId="23">
    <w:abstractNumId w:val="27"/>
  </w:num>
  <w:num w:numId="24">
    <w:abstractNumId w:val="15"/>
  </w:num>
  <w:num w:numId="25">
    <w:abstractNumId w:val="23"/>
  </w:num>
  <w:num w:numId="26">
    <w:abstractNumId w:val="5"/>
  </w:num>
  <w:num w:numId="27">
    <w:abstractNumId w:val="14"/>
  </w:num>
  <w:num w:numId="28">
    <w:abstractNumId w:val="6"/>
  </w:num>
  <w:num w:numId="29">
    <w:abstractNumId w:val="18"/>
  </w:num>
  <w:num w:numId="30">
    <w:abstractNumId w:val="16"/>
  </w:num>
  <w:num w:numId="31">
    <w:abstractNumId w:val="2"/>
  </w:num>
  <w:num w:numId="32">
    <w:abstractNumId w:val="11"/>
  </w:num>
  <w:num w:numId="33">
    <w:abstractNumId w:val="25"/>
  </w:num>
  <w:num w:numId="34">
    <w:abstractNumId w:val="22"/>
  </w:num>
  <w:num w:numId="35">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6803"/>
    <w:rsid w:val="0005013A"/>
    <w:rsid w:val="000516A7"/>
    <w:rsid w:val="00051A4A"/>
    <w:rsid w:val="00052140"/>
    <w:rsid w:val="00052553"/>
    <w:rsid w:val="000602D1"/>
    <w:rsid w:val="00067684"/>
    <w:rsid w:val="00071AE1"/>
    <w:rsid w:val="00074C2A"/>
    <w:rsid w:val="00090AF8"/>
    <w:rsid w:val="00091F7D"/>
    <w:rsid w:val="000936C7"/>
    <w:rsid w:val="000953FB"/>
    <w:rsid w:val="000A5DEB"/>
    <w:rsid w:val="000B4397"/>
    <w:rsid w:val="000B4EED"/>
    <w:rsid w:val="000B682A"/>
    <w:rsid w:val="000C789A"/>
    <w:rsid w:val="000D09D2"/>
    <w:rsid w:val="000D1159"/>
    <w:rsid w:val="000D32C9"/>
    <w:rsid w:val="000F4E37"/>
    <w:rsid w:val="000F7471"/>
    <w:rsid w:val="000F7EB0"/>
    <w:rsid w:val="001018AF"/>
    <w:rsid w:val="00102DF9"/>
    <w:rsid w:val="00110BAE"/>
    <w:rsid w:val="001122B2"/>
    <w:rsid w:val="0011285A"/>
    <w:rsid w:val="0012121E"/>
    <w:rsid w:val="001244AB"/>
    <w:rsid w:val="00125656"/>
    <w:rsid w:val="00125787"/>
    <w:rsid w:val="00130599"/>
    <w:rsid w:val="00131F04"/>
    <w:rsid w:val="00133919"/>
    <w:rsid w:val="00133CD3"/>
    <w:rsid w:val="001346F0"/>
    <w:rsid w:val="00135A2C"/>
    <w:rsid w:val="001371BD"/>
    <w:rsid w:val="00143AB7"/>
    <w:rsid w:val="00155B63"/>
    <w:rsid w:val="00157258"/>
    <w:rsid w:val="001578D0"/>
    <w:rsid w:val="001665C9"/>
    <w:rsid w:val="00167048"/>
    <w:rsid w:val="001710BC"/>
    <w:rsid w:val="00171E91"/>
    <w:rsid w:val="00190CBF"/>
    <w:rsid w:val="00192B9D"/>
    <w:rsid w:val="001A6578"/>
    <w:rsid w:val="001B35D7"/>
    <w:rsid w:val="001B609D"/>
    <w:rsid w:val="001C36D3"/>
    <w:rsid w:val="001D3A94"/>
    <w:rsid w:val="001D6CB4"/>
    <w:rsid w:val="001D79F3"/>
    <w:rsid w:val="001E132C"/>
    <w:rsid w:val="001E4C56"/>
    <w:rsid w:val="001E4FA3"/>
    <w:rsid w:val="001E52DA"/>
    <w:rsid w:val="00207923"/>
    <w:rsid w:val="00216142"/>
    <w:rsid w:val="00221CC8"/>
    <w:rsid w:val="0022209D"/>
    <w:rsid w:val="00222467"/>
    <w:rsid w:val="00223F5E"/>
    <w:rsid w:val="00230C41"/>
    <w:rsid w:val="002336A1"/>
    <w:rsid w:val="00240834"/>
    <w:rsid w:val="00245EA1"/>
    <w:rsid w:val="002472DA"/>
    <w:rsid w:val="0025737E"/>
    <w:rsid w:val="00257F10"/>
    <w:rsid w:val="00262AE8"/>
    <w:rsid w:val="00262CF3"/>
    <w:rsid w:val="0027168B"/>
    <w:rsid w:val="002750B8"/>
    <w:rsid w:val="0028214F"/>
    <w:rsid w:val="00286E8B"/>
    <w:rsid w:val="00291E04"/>
    <w:rsid w:val="00293F6D"/>
    <w:rsid w:val="0029712D"/>
    <w:rsid w:val="002A0CF2"/>
    <w:rsid w:val="002A5F83"/>
    <w:rsid w:val="002B2BCF"/>
    <w:rsid w:val="002B5CBA"/>
    <w:rsid w:val="002C1553"/>
    <w:rsid w:val="002C2EDF"/>
    <w:rsid w:val="002C4BF3"/>
    <w:rsid w:val="002D6C94"/>
    <w:rsid w:val="002E4E97"/>
    <w:rsid w:val="002E7B39"/>
    <w:rsid w:val="00307D31"/>
    <w:rsid w:val="003114B0"/>
    <w:rsid w:val="003155BB"/>
    <w:rsid w:val="003166DB"/>
    <w:rsid w:val="00324C7B"/>
    <w:rsid w:val="00331BF0"/>
    <w:rsid w:val="0034563A"/>
    <w:rsid w:val="00345C1B"/>
    <w:rsid w:val="003507AD"/>
    <w:rsid w:val="003518B1"/>
    <w:rsid w:val="00354F3A"/>
    <w:rsid w:val="00366982"/>
    <w:rsid w:val="00371BC6"/>
    <w:rsid w:val="0037388D"/>
    <w:rsid w:val="003739F5"/>
    <w:rsid w:val="00375E10"/>
    <w:rsid w:val="003933A2"/>
    <w:rsid w:val="00396EDD"/>
    <w:rsid w:val="003A13E7"/>
    <w:rsid w:val="003C0D9E"/>
    <w:rsid w:val="003C3FBF"/>
    <w:rsid w:val="003D2724"/>
    <w:rsid w:val="003D49B0"/>
    <w:rsid w:val="003D6454"/>
    <w:rsid w:val="003E0E29"/>
    <w:rsid w:val="003E6A4D"/>
    <w:rsid w:val="003F1123"/>
    <w:rsid w:val="003F7540"/>
    <w:rsid w:val="00400CCD"/>
    <w:rsid w:val="0040300E"/>
    <w:rsid w:val="00405E7B"/>
    <w:rsid w:val="00425373"/>
    <w:rsid w:val="00430D0F"/>
    <w:rsid w:val="00435687"/>
    <w:rsid w:val="00443133"/>
    <w:rsid w:val="00444E4B"/>
    <w:rsid w:val="004461F3"/>
    <w:rsid w:val="004477BA"/>
    <w:rsid w:val="004503DD"/>
    <w:rsid w:val="004516F0"/>
    <w:rsid w:val="00452966"/>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446D"/>
    <w:rsid w:val="00514D52"/>
    <w:rsid w:val="00515E10"/>
    <w:rsid w:val="0051718A"/>
    <w:rsid w:val="00522C2D"/>
    <w:rsid w:val="005477D3"/>
    <w:rsid w:val="005626D7"/>
    <w:rsid w:val="005712E1"/>
    <w:rsid w:val="00574C1D"/>
    <w:rsid w:val="00583E85"/>
    <w:rsid w:val="005844A4"/>
    <w:rsid w:val="005851A4"/>
    <w:rsid w:val="00594E1F"/>
    <w:rsid w:val="005A4229"/>
    <w:rsid w:val="005A497B"/>
    <w:rsid w:val="005B05D5"/>
    <w:rsid w:val="005B703E"/>
    <w:rsid w:val="005B7F2F"/>
    <w:rsid w:val="005D24C5"/>
    <w:rsid w:val="005D3447"/>
    <w:rsid w:val="005D5EFC"/>
    <w:rsid w:val="005E36B4"/>
    <w:rsid w:val="005E47DB"/>
    <w:rsid w:val="005F5598"/>
    <w:rsid w:val="00603161"/>
    <w:rsid w:val="00610C01"/>
    <w:rsid w:val="00612732"/>
    <w:rsid w:val="006145B0"/>
    <w:rsid w:val="006178D8"/>
    <w:rsid w:val="00621648"/>
    <w:rsid w:val="0062276A"/>
    <w:rsid w:val="00647D78"/>
    <w:rsid w:val="006549AD"/>
    <w:rsid w:val="006616AD"/>
    <w:rsid w:val="00671A08"/>
    <w:rsid w:val="00676DA7"/>
    <w:rsid w:val="006862FE"/>
    <w:rsid w:val="00687A0E"/>
    <w:rsid w:val="00695DE9"/>
    <w:rsid w:val="00697BFC"/>
    <w:rsid w:val="006A74B7"/>
    <w:rsid w:val="006B409A"/>
    <w:rsid w:val="006B5391"/>
    <w:rsid w:val="006B7E37"/>
    <w:rsid w:val="006C20B3"/>
    <w:rsid w:val="006C5023"/>
    <w:rsid w:val="006C584B"/>
    <w:rsid w:val="006D14AE"/>
    <w:rsid w:val="006D5865"/>
    <w:rsid w:val="006E45BB"/>
    <w:rsid w:val="006E6D08"/>
    <w:rsid w:val="006F0AC4"/>
    <w:rsid w:val="006F680C"/>
    <w:rsid w:val="006F7758"/>
    <w:rsid w:val="007002A2"/>
    <w:rsid w:val="007015E0"/>
    <w:rsid w:val="00712C4C"/>
    <w:rsid w:val="00714FA9"/>
    <w:rsid w:val="00722C25"/>
    <w:rsid w:val="00725909"/>
    <w:rsid w:val="00740641"/>
    <w:rsid w:val="00745296"/>
    <w:rsid w:val="007511C0"/>
    <w:rsid w:val="00754B4F"/>
    <w:rsid w:val="0075630B"/>
    <w:rsid w:val="0076064F"/>
    <w:rsid w:val="0076103B"/>
    <w:rsid w:val="00773170"/>
    <w:rsid w:val="00773A54"/>
    <w:rsid w:val="007809C6"/>
    <w:rsid w:val="00786309"/>
    <w:rsid w:val="007900A2"/>
    <w:rsid w:val="007A12E9"/>
    <w:rsid w:val="007B04DF"/>
    <w:rsid w:val="007B478E"/>
    <w:rsid w:val="007B68CD"/>
    <w:rsid w:val="007B7E39"/>
    <w:rsid w:val="007E424B"/>
    <w:rsid w:val="007E62CD"/>
    <w:rsid w:val="007F0C9E"/>
    <w:rsid w:val="008024FB"/>
    <w:rsid w:val="00802A19"/>
    <w:rsid w:val="0080503B"/>
    <w:rsid w:val="008058C4"/>
    <w:rsid w:val="008110C9"/>
    <w:rsid w:val="00811533"/>
    <w:rsid w:val="00813922"/>
    <w:rsid w:val="00822822"/>
    <w:rsid w:val="00837018"/>
    <w:rsid w:val="00837046"/>
    <w:rsid w:val="00855A96"/>
    <w:rsid w:val="0085604C"/>
    <w:rsid w:val="00856E50"/>
    <w:rsid w:val="00863191"/>
    <w:rsid w:val="00871F7F"/>
    <w:rsid w:val="008738DF"/>
    <w:rsid w:val="008759F1"/>
    <w:rsid w:val="00877F25"/>
    <w:rsid w:val="008863C5"/>
    <w:rsid w:val="0088708F"/>
    <w:rsid w:val="00896841"/>
    <w:rsid w:val="008B2D9A"/>
    <w:rsid w:val="008B3406"/>
    <w:rsid w:val="008C013E"/>
    <w:rsid w:val="008C75D3"/>
    <w:rsid w:val="008D46D2"/>
    <w:rsid w:val="008D5D52"/>
    <w:rsid w:val="008D689C"/>
    <w:rsid w:val="00901BB0"/>
    <w:rsid w:val="0090396B"/>
    <w:rsid w:val="009125C1"/>
    <w:rsid w:val="00912DD7"/>
    <w:rsid w:val="009155A2"/>
    <w:rsid w:val="009239AA"/>
    <w:rsid w:val="00933576"/>
    <w:rsid w:val="00934F6E"/>
    <w:rsid w:val="0093777F"/>
    <w:rsid w:val="00937B11"/>
    <w:rsid w:val="00940572"/>
    <w:rsid w:val="00943143"/>
    <w:rsid w:val="00943860"/>
    <w:rsid w:val="00944784"/>
    <w:rsid w:val="00970502"/>
    <w:rsid w:val="009776DA"/>
    <w:rsid w:val="00985EA7"/>
    <w:rsid w:val="0099364A"/>
    <w:rsid w:val="00997684"/>
    <w:rsid w:val="009A3C85"/>
    <w:rsid w:val="009B0AA1"/>
    <w:rsid w:val="009B3513"/>
    <w:rsid w:val="009B62A4"/>
    <w:rsid w:val="009C23E7"/>
    <w:rsid w:val="009D1274"/>
    <w:rsid w:val="009E1FA8"/>
    <w:rsid w:val="009E329B"/>
    <w:rsid w:val="009E374A"/>
    <w:rsid w:val="009E489E"/>
    <w:rsid w:val="009E6D3B"/>
    <w:rsid w:val="009F0A79"/>
    <w:rsid w:val="009F2E6C"/>
    <w:rsid w:val="009F3FA6"/>
    <w:rsid w:val="00A1320C"/>
    <w:rsid w:val="00A16B90"/>
    <w:rsid w:val="00A16E2B"/>
    <w:rsid w:val="00A17FB4"/>
    <w:rsid w:val="00A201D5"/>
    <w:rsid w:val="00A20C8D"/>
    <w:rsid w:val="00A3356F"/>
    <w:rsid w:val="00A362B3"/>
    <w:rsid w:val="00A4371D"/>
    <w:rsid w:val="00A6505E"/>
    <w:rsid w:val="00A721E8"/>
    <w:rsid w:val="00A73538"/>
    <w:rsid w:val="00A755FC"/>
    <w:rsid w:val="00A7618F"/>
    <w:rsid w:val="00A77F6B"/>
    <w:rsid w:val="00A81269"/>
    <w:rsid w:val="00A92139"/>
    <w:rsid w:val="00A94D43"/>
    <w:rsid w:val="00AA0E6A"/>
    <w:rsid w:val="00AC78E4"/>
    <w:rsid w:val="00AE3A45"/>
    <w:rsid w:val="00AE462D"/>
    <w:rsid w:val="00AE6CAD"/>
    <w:rsid w:val="00AE7C42"/>
    <w:rsid w:val="00AF6AFB"/>
    <w:rsid w:val="00B07E75"/>
    <w:rsid w:val="00B10C28"/>
    <w:rsid w:val="00B14C22"/>
    <w:rsid w:val="00B24244"/>
    <w:rsid w:val="00B335E3"/>
    <w:rsid w:val="00B37BAE"/>
    <w:rsid w:val="00B415E7"/>
    <w:rsid w:val="00B4340D"/>
    <w:rsid w:val="00B50CA5"/>
    <w:rsid w:val="00B60608"/>
    <w:rsid w:val="00B60D39"/>
    <w:rsid w:val="00B67B34"/>
    <w:rsid w:val="00B7524B"/>
    <w:rsid w:val="00B81D2E"/>
    <w:rsid w:val="00B84046"/>
    <w:rsid w:val="00BA6EFA"/>
    <w:rsid w:val="00BB67AD"/>
    <w:rsid w:val="00BB703B"/>
    <w:rsid w:val="00BC1D18"/>
    <w:rsid w:val="00BC313E"/>
    <w:rsid w:val="00BC50F1"/>
    <w:rsid w:val="00BD2FB8"/>
    <w:rsid w:val="00BE0A33"/>
    <w:rsid w:val="00BE739A"/>
    <w:rsid w:val="00BF055D"/>
    <w:rsid w:val="00BF0B5F"/>
    <w:rsid w:val="00C014C4"/>
    <w:rsid w:val="00C019C5"/>
    <w:rsid w:val="00C02164"/>
    <w:rsid w:val="00C0636B"/>
    <w:rsid w:val="00C17BAB"/>
    <w:rsid w:val="00C21EEA"/>
    <w:rsid w:val="00C40D9B"/>
    <w:rsid w:val="00C437D6"/>
    <w:rsid w:val="00C47B4D"/>
    <w:rsid w:val="00C511DB"/>
    <w:rsid w:val="00C5587B"/>
    <w:rsid w:val="00C64492"/>
    <w:rsid w:val="00C70157"/>
    <w:rsid w:val="00C77806"/>
    <w:rsid w:val="00C829A8"/>
    <w:rsid w:val="00C83B67"/>
    <w:rsid w:val="00C841DD"/>
    <w:rsid w:val="00C95738"/>
    <w:rsid w:val="00C95C92"/>
    <w:rsid w:val="00CA0496"/>
    <w:rsid w:val="00CA7FAB"/>
    <w:rsid w:val="00CB16E9"/>
    <w:rsid w:val="00CC5199"/>
    <w:rsid w:val="00CD53D4"/>
    <w:rsid w:val="00CE3E16"/>
    <w:rsid w:val="00CE6962"/>
    <w:rsid w:val="00D06F4C"/>
    <w:rsid w:val="00D1203B"/>
    <w:rsid w:val="00D15601"/>
    <w:rsid w:val="00D23542"/>
    <w:rsid w:val="00D24B53"/>
    <w:rsid w:val="00D2521D"/>
    <w:rsid w:val="00D32254"/>
    <w:rsid w:val="00D36084"/>
    <w:rsid w:val="00D47BE4"/>
    <w:rsid w:val="00D51C68"/>
    <w:rsid w:val="00D523BF"/>
    <w:rsid w:val="00D54876"/>
    <w:rsid w:val="00D55B90"/>
    <w:rsid w:val="00D55F15"/>
    <w:rsid w:val="00D607C1"/>
    <w:rsid w:val="00D6247C"/>
    <w:rsid w:val="00D6577F"/>
    <w:rsid w:val="00D72C09"/>
    <w:rsid w:val="00D761D9"/>
    <w:rsid w:val="00D77BB1"/>
    <w:rsid w:val="00D837B0"/>
    <w:rsid w:val="00D85EA2"/>
    <w:rsid w:val="00D8624C"/>
    <w:rsid w:val="00D87CFE"/>
    <w:rsid w:val="00D94449"/>
    <w:rsid w:val="00DA0DB4"/>
    <w:rsid w:val="00DA28E5"/>
    <w:rsid w:val="00DA2ED0"/>
    <w:rsid w:val="00DA42FA"/>
    <w:rsid w:val="00DA4AB2"/>
    <w:rsid w:val="00DB72C9"/>
    <w:rsid w:val="00DD1F44"/>
    <w:rsid w:val="00DE086F"/>
    <w:rsid w:val="00DE372E"/>
    <w:rsid w:val="00DE51B9"/>
    <w:rsid w:val="00DE637C"/>
    <w:rsid w:val="00DF5852"/>
    <w:rsid w:val="00E0006B"/>
    <w:rsid w:val="00E11DB5"/>
    <w:rsid w:val="00E123EB"/>
    <w:rsid w:val="00E12F8B"/>
    <w:rsid w:val="00E13188"/>
    <w:rsid w:val="00E230D1"/>
    <w:rsid w:val="00E276D9"/>
    <w:rsid w:val="00E31ADD"/>
    <w:rsid w:val="00E323FF"/>
    <w:rsid w:val="00E4265B"/>
    <w:rsid w:val="00E5557A"/>
    <w:rsid w:val="00E579EC"/>
    <w:rsid w:val="00E603AA"/>
    <w:rsid w:val="00E6415E"/>
    <w:rsid w:val="00E654C2"/>
    <w:rsid w:val="00E67667"/>
    <w:rsid w:val="00E73974"/>
    <w:rsid w:val="00E7494F"/>
    <w:rsid w:val="00E76EAE"/>
    <w:rsid w:val="00E77D69"/>
    <w:rsid w:val="00E86F38"/>
    <w:rsid w:val="00E92434"/>
    <w:rsid w:val="00E96C9E"/>
    <w:rsid w:val="00EA1F84"/>
    <w:rsid w:val="00EA7985"/>
    <w:rsid w:val="00EB0827"/>
    <w:rsid w:val="00EB2BF8"/>
    <w:rsid w:val="00EB3A46"/>
    <w:rsid w:val="00EB6368"/>
    <w:rsid w:val="00EC1FEA"/>
    <w:rsid w:val="00EC3602"/>
    <w:rsid w:val="00ED0AC6"/>
    <w:rsid w:val="00ED7524"/>
    <w:rsid w:val="00EF0329"/>
    <w:rsid w:val="00EF4618"/>
    <w:rsid w:val="00F060ED"/>
    <w:rsid w:val="00F237F2"/>
    <w:rsid w:val="00F2480B"/>
    <w:rsid w:val="00F31B62"/>
    <w:rsid w:val="00F33450"/>
    <w:rsid w:val="00F340AB"/>
    <w:rsid w:val="00F47155"/>
    <w:rsid w:val="00F600A2"/>
    <w:rsid w:val="00F60338"/>
    <w:rsid w:val="00F63EBB"/>
    <w:rsid w:val="00F7090A"/>
    <w:rsid w:val="00F77B47"/>
    <w:rsid w:val="00F80C50"/>
    <w:rsid w:val="00F86A4D"/>
    <w:rsid w:val="00F90DFF"/>
    <w:rsid w:val="00F94070"/>
    <w:rsid w:val="00FA2449"/>
    <w:rsid w:val="00FB6B2D"/>
    <w:rsid w:val="00FB6D79"/>
    <w:rsid w:val="00FB76A2"/>
    <w:rsid w:val="00FC0499"/>
    <w:rsid w:val="00FC2883"/>
    <w:rsid w:val="00FC2B13"/>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hyperlink" Target="http://data.deutschebahn.com/showcase/deutschlands-bahnhofe" TargetMode="External"/><Relationship Id="rId3" Type="http://schemas.openxmlformats.org/officeDocument/2006/relationships/styles" Target="styles.xml"/><Relationship Id="rId21" Type="http://schemas.openxmlformats.org/officeDocument/2006/relationships/hyperlink" Target="http://data.deutschebahn.com/showcase/aufzugswaechter"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blattspinat.com/index.php/posts/bahnroulette" TargetMode="External"/><Relationship Id="rId25" Type="http://schemas.openxmlformats.org/officeDocument/2006/relationships/hyperlink" Target="http://www.deutschlands-bahnhoefe.de"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data.deutschebahn.com/showcase/bahnroulette" TargetMode="External"/><Relationship Id="rId20" Type="http://schemas.openxmlformats.org/officeDocument/2006/relationships/hyperlink" Target="http://www.aufzugswaechter.org" TargetMode="External"/><Relationship Id="rId29" Type="http://schemas.openxmlformats.org/officeDocument/2006/relationships/hyperlink" Target="http://bahn.de/zugrad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data.deutschebahn.com/showcase/deutschlands-bahnhofe" TargetMode="External"/><Relationship Id="rId32"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http://blattspinat.com/index.php/posts/bahnroulette" TargetMode="External"/><Relationship Id="rId23" Type="http://schemas.openxmlformats.org/officeDocument/2006/relationships/image" Target="media/image5.PNG"/><Relationship Id="rId28"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hyperlink" Target="http://data.deutschebahn.com/showcase/aufzugswaechter" TargetMode="External"/><Relationship Id="rId31"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data.deutschebahn.com/showcase/bahnroulette" TargetMode="External"/><Relationship Id="rId22" Type="http://schemas.openxmlformats.org/officeDocument/2006/relationships/hyperlink" Target="http://www.aufzugswaechter.org" TargetMode="External"/><Relationship Id="rId27" Type="http://schemas.openxmlformats.org/officeDocument/2006/relationships/hyperlink" Target="http://www.deutschlands-bahnhoefe.de" TargetMode="External"/><Relationship Id="rId30" Type="http://schemas.openxmlformats.org/officeDocument/2006/relationships/hyperlink" Target="http://bahn.de/zugradar" TargetMode="Externa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1</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2</b:RefOrder>
  </b:Source>
</b:Sources>
</file>

<file path=customXml/itemProps1.xml><?xml version="1.0" encoding="utf-8"?>
<ds:datastoreItem xmlns:ds="http://schemas.openxmlformats.org/officeDocument/2006/customXml" ds:itemID="{641FA877-15C8-47F4-B66D-20CB5FA39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25</Pages>
  <Words>3872</Words>
  <Characters>24400</Characters>
  <Application>Microsoft Office Word</Application>
  <DocSecurity>0</DocSecurity>
  <Lines>203</Lines>
  <Paragraphs>56</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28216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20</cp:revision>
  <cp:lastPrinted>2017-05-24T10:09:00Z</cp:lastPrinted>
  <dcterms:created xsi:type="dcterms:W3CDTF">2016-08-29T08:44:00Z</dcterms:created>
  <dcterms:modified xsi:type="dcterms:W3CDTF">2017-05-24T12:21:00Z</dcterms:modified>
</cp:coreProperties>
</file>