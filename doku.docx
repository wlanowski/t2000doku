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bookmarkStart w:id="1" w:name="_GoBack"/>
      <w:bookmarkEnd w:id="1"/>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2" w:name="_Toc394041426"/>
      <w:r w:rsidRPr="00863191">
        <w:rPr>
          <w:b/>
          <w:color w:val="auto"/>
          <w:sz w:val="30"/>
          <w:szCs w:val="30"/>
        </w:rPr>
        <w:lastRenderedPageBreak/>
        <w:t>Erklärung</w:t>
      </w:r>
      <w:bookmarkEnd w:id="2"/>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8"/>
          <w:footerReference w:type="default" r:id="rId9"/>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3E3369">
              <w:rPr>
                <w:webHidden/>
              </w:rPr>
              <w:t>III</w:t>
            </w:r>
            <w:r w:rsidR="003A1141">
              <w:rPr>
                <w:webHidden/>
              </w:rPr>
              <w:fldChar w:fldCharType="end"/>
            </w:r>
          </w:hyperlink>
        </w:p>
        <w:p w:rsidR="003A1141" w:rsidRDefault="00376B40">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376B40">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376B40">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3E3369">
              <w:rPr>
                <w:webHidden/>
              </w:rPr>
              <w:t>1</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3E3369">
              <w:rPr>
                <w:webHidden/>
              </w:rPr>
              <w:t>1</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3E3369">
              <w:rPr>
                <w:webHidden/>
              </w:rPr>
              <w:t>2</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3E3369">
              <w:rPr>
                <w:webHidden/>
              </w:rPr>
              <w:t>2</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3E3369">
              <w:rPr>
                <w:webHidden/>
              </w:rPr>
              <w:t>6</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376B40">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376B40">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3E3369">
              <w:rPr>
                <w:webHidden/>
              </w:rPr>
              <w:t>9</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3E3369">
              <w:rPr>
                <w:webHidden/>
              </w:rPr>
              <w:t>10</w:t>
            </w:r>
            <w:r w:rsidR="003A1141">
              <w:rPr>
                <w:webHidden/>
              </w:rPr>
              <w:fldChar w:fldCharType="end"/>
            </w:r>
          </w:hyperlink>
        </w:p>
        <w:p w:rsidR="003A1141" w:rsidRDefault="00376B40">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3E3369">
              <w:rPr>
                <w:webHidden/>
              </w:rPr>
              <w:t>11</w:t>
            </w:r>
            <w:r w:rsidR="003A1141">
              <w:rPr>
                <w:webHidden/>
              </w:rPr>
              <w:fldChar w:fldCharType="end"/>
            </w:r>
          </w:hyperlink>
        </w:p>
        <w:p w:rsidR="003A1141" w:rsidRDefault="00376B40">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3E3369">
              <w:rPr>
                <w:webHidden/>
              </w:rPr>
              <w:t>11</w:t>
            </w:r>
            <w:r w:rsidR="003A1141">
              <w:rPr>
                <w:webHidden/>
              </w:rPr>
              <w:fldChar w:fldCharType="end"/>
            </w:r>
          </w:hyperlink>
        </w:p>
        <w:p w:rsidR="003A1141" w:rsidRDefault="00376B40">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3E3369">
              <w:rPr>
                <w:webHidden/>
              </w:rPr>
              <w:t>13</w:t>
            </w:r>
            <w:r w:rsidR="003A1141">
              <w:rPr>
                <w:webHidden/>
              </w:rPr>
              <w:fldChar w:fldCharType="end"/>
            </w:r>
          </w:hyperlink>
        </w:p>
        <w:p w:rsidR="003A1141" w:rsidRDefault="00376B40">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3E3369">
              <w:rPr>
                <w:webHidden/>
              </w:rPr>
              <w:t>35</w:t>
            </w:r>
            <w:r w:rsidR="003A1141">
              <w:rPr>
                <w:webHidden/>
              </w:rPr>
              <w:fldChar w:fldCharType="end"/>
            </w:r>
          </w:hyperlink>
        </w:p>
        <w:p w:rsidR="003A1141" w:rsidRDefault="00376B40">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3E3369">
              <w:rPr>
                <w:webHidden/>
              </w:rPr>
              <w:t>36</w:t>
            </w:r>
            <w:r w:rsidR="003A1141">
              <w:rPr>
                <w:webHidden/>
              </w:rPr>
              <w:fldChar w:fldCharType="end"/>
            </w:r>
          </w:hyperlink>
        </w:p>
        <w:p w:rsidR="003A1141" w:rsidRDefault="00376B40">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3E3369">
              <w:rPr>
                <w:webHidden/>
              </w:rPr>
              <w:t>36</w:t>
            </w:r>
            <w:r w:rsidR="003A1141">
              <w:rPr>
                <w:webHidden/>
              </w:rPr>
              <w:fldChar w:fldCharType="end"/>
            </w:r>
          </w:hyperlink>
        </w:p>
        <w:p w:rsidR="003A1141" w:rsidRDefault="00376B40">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3E3369">
              <w:rPr>
                <w:webHidden/>
              </w:rPr>
              <w:t>42</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3" w:name="_Toc462047878"/>
      <w:bookmarkStart w:id="4" w:name="_Toc484172323"/>
      <w:r w:rsidR="00257F10" w:rsidRPr="00425373">
        <w:lastRenderedPageBreak/>
        <w:t>Danksagung</w:t>
      </w:r>
      <w:bookmarkEnd w:id="3"/>
      <w:bookmarkEnd w:id="4"/>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5" w:name="_Toc461614794"/>
      <w:bookmarkStart w:id="6" w:name="_Toc462047879"/>
      <w:bookmarkStart w:id="7" w:name="_Toc484172324"/>
      <w:r>
        <w:lastRenderedPageBreak/>
        <w:t>Anlagenverzeichnis</w:t>
      </w:r>
      <w:bookmarkEnd w:id="5"/>
      <w:bookmarkEnd w:id="6"/>
      <w:bookmarkEnd w:id="7"/>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3E3369" w:rsidRPr="006D14AE">
        <w:t xml:space="preserve">Beispielprojekte mit von der DB AG </w:t>
      </w:r>
      <w:r w:rsidR="003E3369">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3E3369">
        <w:rPr>
          <w:rStyle w:val="Hyperlink"/>
          <w:noProof/>
          <w:color w:val="auto"/>
          <w:u w:val="none"/>
        </w:rPr>
        <w:t>36</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8" w:name="_Toc461614795"/>
      <w:bookmarkStart w:id="9" w:name="_Toc462047880"/>
      <w:bookmarkStart w:id="10" w:name="_Toc484172325"/>
      <w:r>
        <w:t>Abbildungsverzeichnis</w:t>
      </w:r>
      <w:bookmarkEnd w:id="8"/>
      <w:bookmarkEnd w:id="9"/>
      <w:bookmarkEnd w:id="10"/>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sidR="003E3369">
          <w:rPr>
            <w:noProof/>
            <w:webHidden/>
          </w:rPr>
          <w:t>14</w:t>
        </w:r>
        <w:r>
          <w:rPr>
            <w:noProof/>
            <w:webHidden/>
          </w:rPr>
          <w:fldChar w:fldCharType="end"/>
        </w:r>
      </w:hyperlink>
    </w:p>
    <w:p w:rsidR="00F06B7E" w:rsidRDefault="00376B40">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3E3369">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1" w:name="_Toc462047881"/>
      <w:bookmarkStart w:id="12" w:name="_Toc484172326"/>
      <w:r>
        <w:rPr>
          <w:rStyle w:val="Hyperlink"/>
          <w:noProof/>
          <w:color w:val="auto"/>
          <w:u w:val="none"/>
        </w:rPr>
        <w:t>Tabellenverzeichnis</w:t>
      </w:r>
      <w:bookmarkEnd w:id="11"/>
      <w:bookmarkEnd w:id="12"/>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r>
      <w:proofErr w:type="spellStart"/>
      <w:r w:rsidRPr="008F1418">
        <w:rPr>
          <w:lang w:val="en-US"/>
        </w:rPr>
        <w:t>OpenStreetMap</w:t>
      </w:r>
      <w:proofErr w:type="spellEnd"/>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proofErr w:type="spellStart"/>
      <w:r>
        <w:rPr>
          <w:color w:val="auto"/>
        </w:rPr>
        <w:t>Tk</w:t>
      </w:r>
      <w:proofErr w:type="spellEnd"/>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0"/>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3" w:name="_Toc461614796"/>
      <w:bookmarkStart w:id="14" w:name="_Toc462047882"/>
      <w:bookmarkStart w:id="15" w:name="_Toc484172327"/>
      <w:r w:rsidRPr="00863191">
        <w:lastRenderedPageBreak/>
        <w:t>Einleitung</w:t>
      </w:r>
      <w:bookmarkEnd w:id="13"/>
      <w:bookmarkEnd w:id="14"/>
      <w:bookmarkEnd w:id="15"/>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w:t>
      </w:r>
      <w:proofErr w:type="spellStart"/>
      <w:r w:rsidR="00E67667">
        <w:t>Tk</w:t>
      </w:r>
      <w:proofErr w:type="spellEnd"/>
      <w:r w:rsidR="00E67667">
        <w:t xml:space="preserve">). Diese Infrastruktur enthält verschiedene technische Systeme, die Daten werden über verschiedene Medien (Funk, Kupferkabel, Lichtwellenleiter) übertragen. Die große Anzahl an verschiedenen Systemtypen macht die Infrastruktur komplex. Da diese komplexe </w:t>
      </w:r>
      <w:proofErr w:type="spellStart"/>
      <w:r w:rsidR="00E67667">
        <w:t>Tk</w:t>
      </w:r>
      <w:proofErr w:type="spellEnd"/>
      <w:r w:rsidR="00E67667">
        <w:t xml:space="preserve">-Infrastruktur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proofErr w:type="spellStart"/>
      <w:r w:rsidR="009E1FA8">
        <w:t>Tk</w:t>
      </w:r>
      <w:proofErr w:type="spellEnd"/>
      <w:r w:rsidR="009E1FA8">
        <w:t>-Infrastruktur der Deutschen Bahn zu vereinfachen.</w:t>
      </w:r>
    </w:p>
    <w:p w:rsidR="009E1FA8" w:rsidRDefault="009E1FA8" w:rsidP="009E1FA8">
      <w:pPr>
        <w:pStyle w:val="berschrift1"/>
      </w:pPr>
      <w:bookmarkStart w:id="16" w:name="_Toc484172328"/>
      <w:bookmarkStart w:id="17" w:name="_Ref484589175"/>
      <w:r>
        <w:t>Problemstellung und Ziel der Arbeit</w:t>
      </w:r>
      <w:bookmarkEnd w:id="16"/>
      <w:bookmarkEnd w:id="17"/>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w:t>
      </w:r>
      <w:proofErr w:type="gramStart"/>
      <w:r>
        <w:t>parallel laufenden</w:t>
      </w:r>
      <w:proofErr w:type="gramEnd"/>
      <w:r>
        <w:t xml:space="preserve"> und Berücksichtigung vergangener Infrastrukturprojekte. Auf Grund des nicht bzw. nur eingeschränkt vorhandenen Gesamtüberblickes der Verantwortlichen und des fehlenden Wissens über </w:t>
      </w:r>
      <w:proofErr w:type="gramStart"/>
      <w:r>
        <w:t>parallel laufende</w:t>
      </w:r>
      <w:proofErr w:type="gramEnd"/>
      <w:r>
        <w:t xml:space="preserve"> Projekte besteht die Gefahr von redundanten Planungen und Arbeiten. </w:t>
      </w:r>
    </w:p>
    <w:p w:rsidR="00574C1D" w:rsidRDefault="009E1FA8" w:rsidP="00574C1D">
      <w:pPr>
        <w:pStyle w:val="Textkrper"/>
      </w:pPr>
      <w:r>
        <w:lastRenderedPageBreak/>
        <w:t xml:space="preserve">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w:t>
      </w:r>
      <w:proofErr w:type="gramStart"/>
      <w:r>
        <w:t>über laufende</w:t>
      </w:r>
      <w:proofErr w:type="gramEnd"/>
      <w:r>
        <w:t xml:space="preserv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8" w:name="_Ref483379503"/>
      <w:bookmarkStart w:id="19" w:name="_Toc484172329"/>
      <w:r>
        <w:t>Anforderungskatalog nach BSI IT-Grundschutz-Kataloge</w:t>
      </w:r>
      <w:bookmarkEnd w:id="18"/>
      <w:bookmarkEnd w:id="19"/>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 Bundesamt</w:t>
      </w:r>
      <w:proofErr w:type="gramEnd"/>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20" w:name="_Ref483381216"/>
      <w:bookmarkStart w:id="21" w:name="_Toc484172330"/>
      <w:r>
        <w:t>Funktionale Anforderungen</w:t>
      </w:r>
      <w:bookmarkEnd w:id="20"/>
      <w:bookmarkEnd w:id="21"/>
    </w:p>
    <w:p w:rsidR="00786309" w:rsidRDefault="00786309" w:rsidP="00DE51B9">
      <w:r>
        <w:t>A</w:t>
      </w:r>
      <w:r w:rsidR="00E0006B">
        <w:t xml:space="preserve">uf einer digitalen Karte </w:t>
      </w:r>
      <w:r>
        <w:t xml:space="preserve">sollen </w:t>
      </w:r>
      <w:r w:rsidR="00E0006B">
        <w:t xml:space="preserve">alle laufenden </w:t>
      </w:r>
      <w:proofErr w:type="spellStart"/>
      <w:r w:rsidR="00E0006B">
        <w:t>Tk</w:t>
      </w:r>
      <w:proofErr w:type="spellEnd"/>
      <w:r w:rsidR="00E0006B">
        <w:t xml:space="preserve">-Projekte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2" w:name="_Ref483381654"/>
      <w:bookmarkStart w:id="23" w:name="_Toc484172331"/>
      <w:r>
        <w:t>IT-Einsatzumgebung</w:t>
      </w:r>
      <w:bookmarkEnd w:id="22"/>
      <w:bookmarkEnd w:id="23"/>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4" w:name="_Toc484172332"/>
      <w:r>
        <w:t>Kompatibilitätsanforderungen</w:t>
      </w:r>
      <w:bookmarkEnd w:id="24"/>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5" w:name="_Toc484172333"/>
      <w:r>
        <w:t>Performanceanforderungen</w:t>
      </w:r>
      <w:bookmarkEnd w:id="25"/>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6" w:name="_Ref483381675"/>
      <w:bookmarkStart w:id="27" w:name="_Ref483385777"/>
      <w:bookmarkStart w:id="28" w:name="_Toc484172334"/>
      <w:r>
        <w:t>Interoperabilitätsanforderungen</w:t>
      </w:r>
      <w:bookmarkEnd w:id="26"/>
      <w:bookmarkEnd w:id="27"/>
      <w:bookmarkEnd w:id="28"/>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3E3369">
        <w:t>3.2</w:t>
      </w:r>
      <w:r>
        <w:fldChar w:fldCharType="end"/>
      </w:r>
      <w:r>
        <w:t>) existieren.</w:t>
      </w:r>
    </w:p>
    <w:p w:rsidR="00D23542" w:rsidRDefault="00D23542" w:rsidP="00D23542">
      <w:pPr>
        <w:pStyle w:val="berschrift2"/>
      </w:pPr>
      <w:bookmarkStart w:id="29" w:name="_Toc484172335"/>
      <w:r>
        <w:lastRenderedPageBreak/>
        <w:t>Zuverlässigkeitsanforderungen</w:t>
      </w:r>
      <w:bookmarkEnd w:id="29"/>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30" w:name="_Toc484172336"/>
      <w:r>
        <w:t>Konformität zu Standards</w:t>
      </w:r>
      <w:bookmarkEnd w:id="30"/>
    </w:p>
    <w:p w:rsidR="00133919" w:rsidRDefault="00133919" w:rsidP="006178D8">
      <w:pPr>
        <w:rPr>
          <w:highlight w:val="yellow"/>
        </w:rPr>
      </w:pPr>
      <w:r w:rsidRPr="00133919">
        <w:rPr>
          <w:highlight w:val="yellow"/>
        </w:rPr>
        <w:t>TODO</w:t>
      </w:r>
    </w:p>
    <w:p w:rsidR="00133919" w:rsidRDefault="00133919" w:rsidP="00133919">
      <w:pPr>
        <w:pStyle w:val="berschrift2"/>
      </w:pPr>
      <w:bookmarkStart w:id="31" w:name="_Toc484172337"/>
      <w:r>
        <w:t>Einhaltung von internen Regelungen und gesetzlichen Vorschriften</w:t>
      </w:r>
      <w:bookmarkEnd w:id="31"/>
    </w:p>
    <w:p w:rsidR="00133919" w:rsidRDefault="00133919" w:rsidP="006178D8">
      <w:r w:rsidRPr="00DE51B9">
        <w:rPr>
          <w:highlight w:val="yellow"/>
        </w:rPr>
        <w:t>TODO</w:t>
      </w:r>
    </w:p>
    <w:p w:rsidR="00133919" w:rsidRDefault="00133919" w:rsidP="00133919">
      <w:pPr>
        <w:pStyle w:val="berschrift2"/>
      </w:pPr>
      <w:bookmarkStart w:id="32" w:name="_Toc484172338"/>
      <w:r>
        <w:t>Anforderungen an die Benutzerfreundlichkeit</w:t>
      </w:r>
      <w:bookmarkEnd w:id="32"/>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3" w:name="_Toc484172339"/>
      <w:r>
        <w:t>Anforderungen an die Wartbarkeit</w:t>
      </w:r>
      <w:bookmarkEnd w:id="33"/>
    </w:p>
    <w:p w:rsidR="006178D8" w:rsidRDefault="00DE51B9" w:rsidP="006178D8">
      <w:pPr>
        <w:pStyle w:val="Textkrper"/>
      </w:pPr>
      <w:r>
        <w:t>Es werden keine Anforderungen an die Wartbarkeit gestellt.</w:t>
      </w:r>
    </w:p>
    <w:p w:rsidR="006178D8" w:rsidRDefault="006178D8" w:rsidP="006178D8">
      <w:pPr>
        <w:pStyle w:val="berschrift2"/>
      </w:pPr>
      <w:bookmarkStart w:id="34" w:name="_Toc484172340"/>
      <w:r>
        <w:t>Anforderungen an die Dokumentation</w:t>
      </w:r>
      <w:bookmarkEnd w:id="34"/>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5" w:name="_Toc484172341"/>
      <w:r>
        <w:t>Anforderungen an die Softwarequalität</w:t>
      </w:r>
      <w:bookmarkEnd w:id="35"/>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6" w:name="_Toc484172342"/>
      <w:bookmarkStart w:id="37" w:name="_Ref488078748"/>
      <w:r>
        <w:t>Sicherheitsanforderungen</w:t>
      </w:r>
      <w:bookmarkEnd w:id="36"/>
      <w:bookmarkEnd w:id="37"/>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8" w:name="_Toc484172343"/>
      <w:bookmarkStart w:id="39"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8"/>
      <w:bookmarkEnd w:id="39"/>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Creative-Commons-Lizenz,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w:t>
      </w:r>
      <w:proofErr w:type="gramStart"/>
      <w:r>
        <w:t>der Dienstleisterin</w:t>
      </w:r>
      <w:proofErr w:type="gramEnd"/>
      <w:r>
        <w:t xml:space="preserve">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w:t>
      </w:r>
      <w:r w:rsidR="00131F04">
        <w:lastRenderedPageBreak/>
        <w:t xml:space="preserve">verringert. Weiterhin fällt auf, dass </w:t>
      </w:r>
      <w:r w:rsidR="00B335E3">
        <w:t xml:space="preserve">jegliche </w:t>
      </w:r>
      <w:r w:rsidR="00D15601">
        <w:t>GIS-Anwendungen mit</w:t>
      </w:r>
      <w:r w:rsidR="00131F04">
        <w:t xml:space="preserve"> der </w:t>
      </w:r>
      <w:r w:rsidR="00D15601">
        <w:t xml:space="preserve">quellcodeoffenen </w:t>
      </w:r>
      <w:r w:rsidR="00131F04">
        <w:t xml:space="preserve">JavaScript-Bibliothek </w:t>
      </w:r>
      <w:proofErr w:type="spellStart"/>
      <w:r w:rsidR="00131F04">
        <w:t>Leaflet</w:t>
      </w:r>
      <w:proofErr w:type="spellEnd"/>
      <w:r w:rsidR="00131F04">
        <w:t xml:space="preserve">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w:t>
      </w:r>
      <w:proofErr w:type="spellStart"/>
      <w:r w:rsidR="00BC1D18">
        <w:t>Leaflet</w:t>
      </w:r>
      <w:proofErr w:type="spellEnd"/>
      <w:r w:rsidR="00BC1D18">
        <w:t xml:space="preserve"> benutzt das Team „Projekt </w:t>
      </w:r>
      <w:proofErr w:type="spellStart"/>
      <w:r w:rsidR="00BC1D18">
        <w:t>Reisendeninformation</w:t>
      </w:r>
      <w:proofErr w:type="spellEnd"/>
      <w:r w:rsidR="00BC1D18">
        <w:t xml:space="preserve">“ jedoch die JavaScript-Bibliothek </w:t>
      </w:r>
      <w:proofErr w:type="spellStart"/>
      <w:r w:rsidR="00BC1D18">
        <w:t>OpenLayers</w:t>
      </w:r>
      <w:proofErr w:type="spellEnd"/>
      <w:r w:rsidR="00BC1D18">
        <w:t>.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proofErr w:type="gramStart"/>
      <w:r w:rsidR="00A92139" w:rsidRPr="00A92139">
        <w:t>GNRaiLNav</w:t>
      </w:r>
      <w:proofErr w:type="spellEnd"/>
      <w:r w:rsidR="00A92139" w:rsidRPr="00A92139">
        <w:t xml:space="preserve"> </w:t>
      </w:r>
      <w:r w:rsidR="00A92139">
        <w:t xml:space="preserve"> genannt</w:t>
      </w:r>
      <w:proofErr w:type="gramEnd"/>
      <w:r w:rsidR="00A92139">
        <w:t xml:space="preserve"> und wird als Android-App und Browseranwendung (Anlage 1, Beispiel 6) zur Verfügung gestellt. Die Browseranwendung bedient sich ebenfalls der </w:t>
      </w:r>
      <w:proofErr w:type="spellStart"/>
      <w:r w:rsidR="00A92139">
        <w:t>OpenLayers</w:t>
      </w:r>
      <w:proofErr w:type="spellEnd"/>
      <w:r w:rsidR="00A92139">
        <w:t>-Bibliothek,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40" w:name="_Toc484172344"/>
      <w:bookmarkStart w:id="41" w:name="_Ref485207465"/>
      <w:r>
        <w:lastRenderedPageBreak/>
        <w:t>Festlegung der Software-Plattform</w:t>
      </w:r>
      <w:r w:rsidR="00425373">
        <w:t xml:space="preserve"> und Bibliotheken</w:t>
      </w:r>
      <w:bookmarkEnd w:id="40"/>
      <w:bookmarkEnd w:id="41"/>
    </w:p>
    <w:p w:rsidR="00426168" w:rsidRPr="00426168" w:rsidRDefault="00426168" w:rsidP="00426168">
      <w:pPr>
        <w:pStyle w:val="berschrift2"/>
      </w:pPr>
      <w:bookmarkStart w:id="42" w:name="_Ref485193996"/>
      <w:r>
        <w:t>Geografische Verarbeitung</w:t>
      </w:r>
      <w:bookmarkEnd w:id="42"/>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3E3369">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3" w:name="_Ref483388348"/>
      <w:bookmarkStart w:id="44" w:name="_Toc484172345"/>
      <w:r>
        <w:t>Analyse verfügbarer Software-Plattformen</w:t>
      </w:r>
      <w:bookmarkEnd w:id="43"/>
      <w:bookmarkEnd w:id="44"/>
    </w:p>
    <w:p w:rsidR="005712E1" w:rsidRDefault="00C70157" w:rsidP="00426168">
      <w:pPr>
        <w:pStyle w:val="berschrift4"/>
      </w:pPr>
      <w:bookmarkStart w:id="45" w:name="_Toc484172346"/>
      <w:r>
        <w:t>I</w:t>
      </w:r>
      <w:r w:rsidR="008058C4">
        <w:t xml:space="preserve">nstallierbare </w:t>
      </w:r>
      <w:r w:rsidR="001665C9">
        <w:t>Desktop</w:t>
      </w:r>
      <w:r w:rsidR="005712E1">
        <w:t>-</w:t>
      </w:r>
      <w:r>
        <w:t>Anwendungen</w:t>
      </w:r>
      <w:bookmarkEnd w:id="45"/>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3E3369">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3E3369">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6" w:name="_Toc484172347"/>
      <w:r>
        <w:t>Web</w:t>
      </w:r>
      <w:r w:rsidR="00A77F6B">
        <w:t>basierte Anwendungen</w:t>
      </w:r>
      <w:bookmarkEnd w:id="46"/>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3E3369">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 xml:space="preserve">Daten und Funktionen einbinden kann. Weiterhin gibt es mit </w:t>
      </w:r>
      <w:proofErr w:type="spellStart"/>
      <w:r>
        <w:t>OpenLayers</w:t>
      </w:r>
      <w:proofErr w:type="spellEnd"/>
      <w:r>
        <w:t xml:space="preserve"> und </w:t>
      </w:r>
      <w:proofErr w:type="spellStart"/>
      <w:r>
        <w:t>Leaflet</w:t>
      </w:r>
      <w:proofErr w:type="spellEnd"/>
      <w:r>
        <w:t xml:space="preserve">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w:t>
      </w:r>
      <w:proofErr w:type="spellStart"/>
      <w:r w:rsidR="007511C0">
        <w:t>OpenLayers</w:t>
      </w:r>
      <w:proofErr w:type="spellEnd"/>
      <w:r w:rsidR="007511C0">
        <w:t xml:space="preserve"> und </w:t>
      </w:r>
      <w:proofErr w:type="spellStart"/>
      <w:r w:rsidR="007511C0">
        <w:t>Leaflet</w:t>
      </w:r>
      <w:proofErr w:type="spellEnd"/>
      <w:r w:rsidR="007511C0">
        <w:t xml:space="preserve"> führen Funktionen lokal auf dem Endgerät des Benutzers aus, die Auslastung des Webservers sinkt und wird auf </w:t>
      </w:r>
      <w:proofErr w:type="gramStart"/>
      <w:r w:rsidR="007511C0">
        <w:t>den jeweiligen Endgerät</w:t>
      </w:r>
      <w:proofErr w:type="gramEnd"/>
      <w:r w:rsidR="007511C0">
        <w:t xml:space="preserve">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7" w:name="_Toc484172348"/>
      <w:r>
        <w:t>Auswahl der Software-Plattform</w:t>
      </w:r>
      <w:bookmarkEnd w:id="47"/>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3E3369">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8" w:name="_Ref483393771"/>
      <w:bookmarkStart w:id="49" w:name="_Ref483393761"/>
      <w:r>
        <w:t xml:space="preserve">Tabelle </w:t>
      </w:r>
      <w:fldSimple w:instr=" SEQ Tabelle \* ARABIC ">
        <w:r w:rsidR="003E3369">
          <w:rPr>
            <w:noProof/>
          </w:rPr>
          <w:t>1</w:t>
        </w:r>
      </w:fldSimple>
      <w:bookmarkEnd w:id="48"/>
      <w:r w:rsidR="00FC2B13">
        <w:t>: Vor- und Nachteile von Desktop- und webbasierten Anwendungen</w:t>
      </w:r>
      <w:bookmarkEnd w:id="49"/>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3E3369">
        <w:t xml:space="preserve">Tabelle </w:t>
      </w:r>
      <w:r w:rsidR="003E3369">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3E3369">
        <w:t xml:space="preserve">Tabelle </w:t>
      </w:r>
      <w:r w:rsidR="003E3369">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50" w:name="_Toc484172349"/>
      <w:r>
        <w:t xml:space="preserve">Verfügbare webbasierte </w:t>
      </w:r>
      <w:r w:rsidR="006F2305">
        <w:t xml:space="preserve">anpassbare </w:t>
      </w:r>
      <w:r>
        <w:t>GIS-Anwendungen</w:t>
      </w:r>
      <w:bookmarkEnd w:id="50"/>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51" w:name="_Toc484172350"/>
      <w:r>
        <w:t>OpenStreetMap</w:t>
      </w:r>
      <w:bookmarkEnd w:id="51"/>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3E3369" w:rsidRPr="003E3369">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PostgreSQL,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2" w:name="_Toc484172351"/>
      <w:proofErr w:type="spellStart"/>
      <w:r>
        <w:t>umap</w:t>
      </w:r>
      <w:bookmarkEnd w:id="52"/>
      <w:proofErr w:type="spellEnd"/>
    </w:p>
    <w:p w:rsidR="006F2305" w:rsidRPr="006F2305" w:rsidRDefault="006F2305" w:rsidP="006F2305">
      <w:pPr>
        <w:pStyle w:val="Textkrper"/>
      </w:pPr>
      <w:proofErr w:type="spellStart"/>
      <w:r>
        <w:t>umap</w:t>
      </w:r>
      <w:proofErr w:type="spellEnd"/>
      <w:r>
        <w:t xml:space="preserve">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w:t>
      </w:r>
      <w:proofErr w:type="gramStart"/>
      <w:r>
        <w:t>dem prinzipielle Informationen</w:t>
      </w:r>
      <w:proofErr w:type="gramEnd"/>
      <w:r>
        <w:t xml:space="preserve">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 xml:space="preserve">oder lizenzoffene Luftbilder. Darüber können Layer gelegt werden, die aus Markern für Punkte oder Linien bestehen können. Diese sind frei anpassbar. Die Karte kann am Ende geteilt werden und je nach Einstellung können bestimmte oder alle Nutzer die Karte </w:t>
      </w:r>
      <w:proofErr w:type="gramStart"/>
      <w:r w:rsidR="003A1141">
        <w:t>weiter bearbeiten</w:t>
      </w:r>
      <w:proofErr w:type="gramEnd"/>
      <w:r w:rsidR="003A1141">
        <w:t>.</w:t>
      </w:r>
    </w:p>
    <w:p w:rsidR="003A1141" w:rsidRDefault="00F56739" w:rsidP="003A1141">
      <w:pPr>
        <w:pStyle w:val="Textkrper"/>
        <w:keepNext/>
      </w:pPr>
      <w:r>
        <w:rPr>
          <w:noProof/>
        </w:rPr>
        <w:lastRenderedPageBreak/>
        <w:drawing>
          <wp:inline distT="0" distB="0" distL="0" distR="0" wp14:anchorId="3805182E" wp14:editId="367D6432">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3" w:name="_Toc485202948"/>
      <w:r>
        <w:t xml:space="preserve">Abbildung </w:t>
      </w:r>
      <w:fldSimple w:instr=" SEQ Abbildung \* ARABIC ">
        <w:r w:rsidR="003E3369">
          <w:rPr>
            <w:noProof/>
          </w:rPr>
          <w:t>1</w:t>
        </w:r>
      </w:fldSimple>
      <w:r>
        <w:t xml:space="preserve">: erstellte </w:t>
      </w:r>
      <w:proofErr w:type="spellStart"/>
      <w:r>
        <w:t>umap</w:t>
      </w:r>
      <w:proofErr w:type="spellEnd"/>
      <w:r>
        <w:t>-Karte der RDZ-Linie 11B im Abschnitt Cottbus-Guben</w:t>
      </w:r>
      <w:r w:rsidR="00EA0D82">
        <w:t xml:space="preserve"> (verfügbar auf </w:t>
      </w:r>
      <w:r w:rsidR="00EA0D82" w:rsidRPr="00EA0D82">
        <w:t>https://umap.openstreetmap.fr/de/map/rdz-gorlitz-guben_149763</w:t>
      </w:r>
      <w:r w:rsidR="00EA0D82">
        <w:t>)</w:t>
      </w:r>
      <w:bookmarkEnd w:id="53"/>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w:t>
      </w:r>
      <w:proofErr w:type="spellStart"/>
      <w:r w:rsidR="008D187D">
        <w:t>umap</w:t>
      </w:r>
      <w:proofErr w:type="spellEnd"/>
      <w:r w:rsidR="008D187D">
        <w:t xml:space="preserve">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proofErr w:type="spellStart"/>
      <w:r>
        <w:t>Umap</w:t>
      </w:r>
      <w:proofErr w:type="spellEnd"/>
      <w:r>
        <w:t xml:space="preserve"> ist schnell erlernbar und einfach zu bedienen, Kenntnisse im Umgang mit GIS-Systemen erleichtern jedoch die Arbeit mit </w:t>
      </w:r>
      <w:proofErr w:type="spellStart"/>
      <w:r>
        <w:t>umap</w:t>
      </w:r>
      <w:proofErr w:type="spellEnd"/>
      <w:r>
        <w:t xml:space="preserve">. Die hohe Anpassbarkeit der Ansichten ohne Programmierkenntnisse bedeutet einen schnellen zielführenden Erfolg. </w:t>
      </w:r>
      <w:r w:rsidR="008D187D">
        <w:t xml:space="preserve">Der Nachteil in </w:t>
      </w:r>
      <w:proofErr w:type="spellStart"/>
      <w:r w:rsidR="008D187D">
        <w:t>Umap</w:t>
      </w:r>
      <w:proofErr w:type="spellEnd"/>
      <w:r w:rsidR="008D187D">
        <w:t xml:space="preserve"> besteht darin, dass die Benutzerorientierung von </w:t>
      </w:r>
      <w:proofErr w:type="spellStart"/>
      <w:r w:rsidR="008D187D">
        <w:t>umap</w:t>
      </w:r>
      <w:proofErr w:type="spellEnd"/>
      <w:r w:rsidR="008D187D">
        <w:t xml:space="preserve">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w:t>
      </w:r>
      <w:proofErr w:type="spellStart"/>
      <w:r>
        <w:t>umap</w:t>
      </w:r>
      <w:proofErr w:type="spellEnd"/>
      <w:r>
        <w:t xml:space="preserve"> nur mit einer tiefgründigen Anpassung der Software möglich. Außerdem ist es mit </w:t>
      </w:r>
      <w:proofErr w:type="spellStart"/>
      <w:r>
        <w:t>umap</w:t>
      </w:r>
      <w:proofErr w:type="spellEnd"/>
      <w:r>
        <w:t xml:space="preserve">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würde, da sie ein Overlay-</w:t>
      </w:r>
      <w:proofErr w:type="spellStart"/>
      <w:r w:rsidR="00B15669">
        <w:t>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3E3369">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w:t>
      </w:r>
      <w:proofErr w:type="gramStart"/>
      <w:r w:rsidR="00113BA0">
        <w:t>der bekannten und gewohnten Google</w:t>
      </w:r>
      <w:proofErr w:type="gramEnd"/>
      <w:r w:rsidR="00113BA0">
        <w:t xml:space="preserv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4" w:name="_Ref485207441"/>
      <w:proofErr w:type="spellStart"/>
      <w:r>
        <w:t>Leaflet</w:t>
      </w:r>
      <w:proofErr w:type="spellEnd"/>
      <w:r w:rsidR="005449C9">
        <w:t xml:space="preserve"> und </w:t>
      </w:r>
      <w:proofErr w:type="spellStart"/>
      <w:r w:rsidR="005449C9">
        <w:t>OpenLayers</w:t>
      </w:r>
      <w:bookmarkEnd w:id="54"/>
      <w:proofErr w:type="spellEnd"/>
    </w:p>
    <w:p w:rsidR="005449C9" w:rsidRDefault="00885754" w:rsidP="00885754">
      <w:proofErr w:type="spellStart"/>
      <w:r>
        <w:t>Leaflet</w:t>
      </w:r>
      <w:proofErr w:type="spellEnd"/>
      <w:r>
        <w:t xml:space="preserve"> </w:t>
      </w:r>
      <w:r w:rsidR="005449C9">
        <w:t xml:space="preserve">und </w:t>
      </w:r>
      <w:proofErr w:type="spellStart"/>
      <w:r w:rsidR="005449C9">
        <w:t>OpenLayers</w:t>
      </w:r>
      <w:proofErr w:type="spellEnd"/>
      <w:r w:rsidR="005449C9">
        <w:t xml:space="preserve">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w:t>
      </w:r>
      <w:proofErr w:type="spellStart"/>
      <w:r w:rsidR="005449C9">
        <w:t>OpenLayers</w:t>
      </w:r>
      <w:proofErr w:type="spellEnd"/>
      <w:r w:rsidR="005449C9">
        <w:t xml:space="preserve"> und </w:t>
      </w:r>
      <w:proofErr w:type="spellStart"/>
      <w:r w:rsidR="005449C9">
        <w:t>Leaflet</w:t>
      </w:r>
      <w:proofErr w:type="spellEnd"/>
      <w:r w:rsidR="005449C9">
        <w:t xml:space="preserve"> liegt </w:t>
      </w:r>
      <w:r>
        <w:t>in der Anzahl der mitgebrachten Funktionen</w:t>
      </w:r>
      <w:r w:rsidR="005449C9">
        <w:t xml:space="preserve">. Während </w:t>
      </w:r>
      <w:proofErr w:type="spellStart"/>
      <w:r w:rsidR="005449C9">
        <w:t>Leaflet</w:t>
      </w:r>
      <w:proofErr w:type="spellEnd"/>
      <w:r w:rsidR="005449C9">
        <w:t xml:space="preserve"> den Anspruch hat, möglichst </w:t>
      </w:r>
      <w:r>
        <w:t>klein</w:t>
      </w:r>
      <w:r w:rsidR="005449C9">
        <w:t xml:space="preserve"> </w:t>
      </w:r>
      <w:r>
        <w:t xml:space="preserve">und minimalistisch </w:t>
      </w:r>
      <w:r w:rsidR="005449C9">
        <w:t xml:space="preserve">dazustehen, hat </w:t>
      </w:r>
      <w:proofErr w:type="spellStart"/>
      <w:r w:rsidR="005449C9">
        <w:t>OpenLayers</w:t>
      </w:r>
      <w:proofErr w:type="spellEnd"/>
      <w:r w:rsidR="005449C9">
        <w:t xml:space="preserve">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w:t>
      </w:r>
      <w:proofErr w:type="spellStart"/>
      <w:r>
        <w:t>OpenLayers</w:t>
      </w:r>
      <w:proofErr w:type="spellEnd"/>
      <w:r>
        <w:t xml:space="preserve"> von den Funktionen lebt, welches es sich selbst in seiner Bibliothek mitbringt, während die Funktionen von </w:t>
      </w:r>
      <w:proofErr w:type="spellStart"/>
      <w:r>
        <w:t>Leaflet</w:t>
      </w:r>
      <w:proofErr w:type="spellEnd"/>
      <w:r>
        <w:t xml:space="preserve"> durch eine Vielzahl von </w:t>
      </w:r>
      <w:proofErr w:type="spellStart"/>
      <w:r>
        <w:t>Plugins</w:t>
      </w:r>
      <w:proofErr w:type="spellEnd"/>
      <w:r>
        <w:t xml:space="preserve"> erweitert werden können. Nichtsdestotrotz gilt </w:t>
      </w:r>
      <w:proofErr w:type="spellStart"/>
      <w:r>
        <w:t>OpenLayers</w:t>
      </w:r>
      <w:proofErr w:type="spellEnd"/>
      <w:r>
        <w:t xml:space="preserve">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w:t>
      </w:r>
      <w:proofErr w:type="spellStart"/>
      <w:r w:rsidR="00653651">
        <w:t>Leaflet</w:t>
      </w:r>
      <w:proofErr w:type="spellEnd"/>
      <w:r w:rsidR="00653651">
        <w:t xml:space="preserve"> und </w:t>
      </w:r>
      <w:proofErr w:type="spellStart"/>
      <w:r w:rsidR="00653651">
        <w:t>OpenLayers</w:t>
      </w:r>
      <w:proofErr w:type="spellEnd"/>
      <w:r w:rsidR="00653651">
        <w:t xml:space="preserve">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w:t>
      </w:r>
      <w:proofErr w:type="spellStart"/>
      <w:r>
        <w:t>OpenLayers</w:t>
      </w:r>
      <w:proofErr w:type="spellEnd"/>
      <w:r>
        <w:t xml:space="preserve"> und </w:t>
      </w:r>
      <w:proofErr w:type="spellStart"/>
      <w:r>
        <w:t>Leaflet</w:t>
      </w:r>
      <w:proofErr w:type="spellEnd"/>
      <w:r>
        <w:t xml:space="preserve">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3E3369">
        <w:t xml:space="preserve">Tabelle </w:t>
      </w:r>
      <w:r w:rsidR="003E3369">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3E3369">
        <w:rPr>
          <w:noProof/>
        </w:rPr>
        <w:t>19</w:t>
      </w:r>
      <w:r w:rsidR="00CD5639">
        <w:fldChar w:fldCharType="end"/>
      </w:r>
      <w:r w:rsidR="00CD5639">
        <w:t>)</w:t>
      </w:r>
      <w:r w:rsidRPr="00AC7E81">
        <w:t xml:space="preserve"> zeigen, wie die oben genannte Aufgabe mit Hilfe der Bibliotheken von </w:t>
      </w:r>
      <w:proofErr w:type="spellStart"/>
      <w:r w:rsidRPr="00AC7E81">
        <w:t>OpenLayers</w:t>
      </w:r>
      <w:proofErr w:type="spellEnd"/>
      <w:r w:rsidRPr="00AC7E81">
        <w:t xml:space="preserve"> und</w:t>
      </w:r>
      <w:r>
        <w:t xml:space="preserve"> </w:t>
      </w:r>
      <w:proofErr w:type="spellStart"/>
      <w:r>
        <w:t>Leaflet</w:t>
      </w:r>
      <w:proofErr w:type="spellEnd"/>
      <w:r>
        <w:t xml:space="preserve"> umgesetzt werden kann. Auf das Einfügen der benötigten HTML und CSS-Codes wird hier verzichtet.</w:t>
      </w:r>
      <w:r w:rsidR="009C743E">
        <w:t xml:space="preserve"> Im Code fällt zunächst auf, dass die benötigte Zeilenanzahl in </w:t>
      </w:r>
      <w:proofErr w:type="spellStart"/>
      <w:r w:rsidR="009C743E">
        <w:t>Leaflet</w:t>
      </w:r>
      <w:proofErr w:type="spellEnd"/>
      <w:r w:rsidR="009C743E">
        <w:t xml:space="preserve"> wesentlich geringer ist, als in </w:t>
      </w:r>
      <w:proofErr w:type="spellStart"/>
      <w:r w:rsidR="009C743E">
        <w:t>OpenLayers</w:t>
      </w:r>
      <w:proofErr w:type="spellEnd"/>
      <w:r w:rsidR="009C743E">
        <w:t xml:space="preserve">. Analog dazu war die benötigte Zeit zum Erfüllen der gestellten Beispielaufgabe auch kürzer. Neben den benötigten Zeilen liegt das aber auch an den Dokumentationen. Die </w:t>
      </w:r>
      <w:proofErr w:type="spellStart"/>
      <w:r w:rsidR="009C743E">
        <w:t>OpenLayers</w:t>
      </w:r>
      <w:proofErr w:type="spellEnd"/>
      <w:r w:rsidR="009C743E">
        <w:t xml:space="preserve">-Dokumentation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w:t>
      </w:r>
      <w:proofErr w:type="spellStart"/>
      <w:r w:rsidR="009C743E">
        <w:t>OpenLayers</w:t>
      </w:r>
      <w:proofErr w:type="spellEnd"/>
      <w:r w:rsidR="009C743E">
        <w:t>-Bibliotheken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proofErr w:type="spellStart"/>
      <w:r>
        <w:t>OpenLayers</w:t>
      </w:r>
      <w:proofErr w:type="spellEnd"/>
      <w:r>
        <w:t xml:space="preserve"> wirkt im Code als auch in den Beispielen als mächtigeres Tool für GIS-Anwendungen, als es </w:t>
      </w:r>
      <w:proofErr w:type="spellStart"/>
      <w:r>
        <w:t>Leaflet</w:t>
      </w:r>
      <w:proofErr w:type="spellEnd"/>
      <w:r>
        <w:t xml:space="preserve"> tut. </w:t>
      </w:r>
      <w:proofErr w:type="spellStart"/>
      <w:r>
        <w:t>Leaflet</w:t>
      </w:r>
      <w:proofErr w:type="spellEnd"/>
      <w:r>
        <w:t xml:space="preserve"> hält sich sowohl im Code, als auch in der Dokumentation und in den Beispielen schlichter und einfacher.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w:t>
      </w:r>
      <w:proofErr w:type="spellStart"/>
      <w:r>
        <w:t>Leaflet</w:t>
      </w:r>
      <w:proofErr w:type="spellEnd"/>
      <w:r>
        <w:t xml:space="preserve"> gegeben, während </w:t>
      </w:r>
      <w:proofErr w:type="spellStart"/>
      <w:r>
        <w:t>OpenLayers</w:t>
      </w:r>
      <w:proofErr w:type="spellEnd"/>
      <w:r>
        <w:t xml:space="preserve"> sich an GIS-Spezialisten wendet (Kapitel 3, Seite 6)</w:t>
      </w:r>
    </w:p>
    <w:p w:rsidR="00CD5639" w:rsidRDefault="00CD5639" w:rsidP="00CD5639">
      <w:pPr>
        <w:pStyle w:val="Listenabsatz"/>
        <w:numPr>
          <w:ilvl w:val="0"/>
          <w:numId w:val="37"/>
        </w:numPr>
      </w:pPr>
      <w:proofErr w:type="spellStart"/>
      <w:r>
        <w:t>Leaflet</w:t>
      </w:r>
      <w:proofErr w:type="spellEnd"/>
      <w:r>
        <w:t xml:space="preserve"> bringt weniger Funktionen selbst mit, bietet aber durch über 200 </w:t>
      </w:r>
      <w:proofErr w:type="spellStart"/>
      <w:r>
        <w:t>Plugins</w:t>
      </w:r>
      <w:proofErr w:type="spellEnd"/>
      <w:r>
        <w:t xml:space="preserve"> Erweiterungsmöglichkeiten. </w:t>
      </w:r>
      <w:proofErr w:type="spellStart"/>
      <w:r>
        <w:t>OpenLayers</w:t>
      </w:r>
      <w:proofErr w:type="spellEnd"/>
      <w:r>
        <w:t xml:space="preserve"> bringt viele Funktionen mit, jedoch gibt es kaum Erweiterungen (Kapitel 4, Seite 1)</w:t>
      </w:r>
    </w:p>
    <w:p w:rsidR="00CD5639" w:rsidRDefault="00CD5639" w:rsidP="00CD5639">
      <w:pPr>
        <w:pStyle w:val="Listenabsatz"/>
        <w:numPr>
          <w:ilvl w:val="0"/>
          <w:numId w:val="37"/>
        </w:numPr>
      </w:pPr>
      <w:r>
        <w:t xml:space="preserve">Die Dokumentation von </w:t>
      </w:r>
      <w:proofErr w:type="spellStart"/>
      <w:r>
        <w:t>Leaflet</w:t>
      </w:r>
      <w:proofErr w:type="spellEnd"/>
      <w:r>
        <w:t xml:space="preserve"> bietet wenige Beispiele, dafür eine präzise Dokumentation der API. </w:t>
      </w:r>
      <w:proofErr w:type="spellStart"/>
      <w:r>
        <w:t>OpenLayers</w:t>
      </w:r>
      <w:proofErr w:type="spellEnd"/>
      <w:r>
        <w:t xml:space="preserve"> bietet Beispiele, jedoch hat Ortega auch die Erfahrung mit nicht funktionierenden Tutorials gemacht. Die Dokumentation der API beschreibt er als zu ausführlich</w:t>
      </w:r>
      <w:r w:rsidR="00DB01AE">
        <w:t xml:space="preserve">. Die Qualität der Dokumentation ist bei </w:t>
      </w:r>
      <w:proofErr w:type="spellStart"/>
      <w:r w:rsidR="00DB01AE">
        <w:t>OpenLayers</w:t>
      </w:r>
      <w:proofErr w:type="spellEnd"/>
      <w:r w:rsidR="00DB01AE">
        <w:t xml:space="preserve"> besser.</w:t>
      </w:r>
    </w:p>
    <w:p w:rsidR="00DB01AE" w:rsidRDefault="00DB01AE" w:rsidP="00CD5639">
      <w:pPr>
        <w:pStyle w:val="Listenabsatz"/>
        <w:numPr>
          <w:ilvl w:val="0"/>
          <w:numId w:val="37"/>
        </w:numPr>
      </w:pPr>
      <w:r>
        <w:t xml:space="preserve">Bestimmte Funktionen, wie eine Rotation der Karte sind mit </w:t>
      </w:r>
      <w:proofErr w:type="spellStart"/>
      <w:r>
        <w:t>Leaflet</w:t>
      </w:r>
      <w:proofErr w:type="spellEnd"/>
      <w:r>
        <w:t xml:space="preserve"> nicht nur </w:t>
      </w:r>
      <w:proofErr w:type="spellStart"/>
      <w:r>
        <w:t>nur</w:t>
      </w:r>
      <w:proofErr w:type="spellEnd"/>
      <w:r>
        <w:t xml:space="preserve"> mit Einschränkungen oder extremen Programmieraufwand möglich.</w:t>
      </w:r>
    </w:p>
    <w:p w:rsidR="00DB01AE" w:rsidRDefault="00DB01AE" w:rsidP="00DB01AE">
      <w:pPr>
        <w:ind w:left="423"/>
      </w:pPr>
      <w:r>
        <w:t xml:space="preserve">Ortega gibt am Ende die Empfehlung ab, </w:t>
      </w:r>
      <w:proofErr w:type="spellStart"/>
      <w:r>
        <w:t>Leaflet</w:t>
      </w:r>
      <w:proofErr w:type="spellEnd"/>
      <w:r>
        <w:t xml:space="preserve"> zu benutzen, sollte man eine Webseite gestalten. GIS-</w:t>
      </w:r>
      <w:r w:rsidR="00FC0885">
        <w:t>orientierte, professionelle Anwender</w:t>
      </w:r>
      <w:r>
        <w:t xml:space="preserve"> sollten zu </w:t>
      </w:r>
      <w:proofErr w:type="spellStart"/>
      <w:r>
        <w:t>OpenLayers</w:t>
      </w:r>
      <w:proofErr w:type="spellEnd"/>
      <w:r>
        <w:t xml:space="preserve"> greifen.</w:t>
      </w:r>
    </w:p>
    <w:p w:rsidR="00DB01AE" w:rsidRDefault="00DB01AE" w:rsidP="00DB01AE">
      <w:pPr>
        <w:ind w:left="423"/>
      </w:pPr>
      <w:r>
        <w:t xml:space="preserve">Der Autor dieser Arbeit entscheidet sich durch die gemachten Erfahrungen mit der Programmierung </w:t>
      </w:r>
      <w:r w:rsidR="00426168">
        <w:t xml:space="preserve">beider Bibliotheken dazu, die GIS-Anwendung mit der </w:t>
      </w:r>
      <w:proofErr w:type="spellStart"/>
      <w:r w:rsidR="00426168">
        <w:t>Leaflet</w:t>
      </w:r>
      <w:proofErr w:type="spellEnd"/>
      <w:r w:rsidR="00426168">
        <w: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 xml:space="preserve">JavaScript zur Erfüllung mit </w:t>
            </w:r>
            <w:proofErr w:type="spellStart"/>
            <w:r>
              <w:t>OpenLayers</w:t>
            </w:r>
            <w:proofErr w:type="spellEnd"/>
            <w:r>
              <w:t xml:space="preserve"> 3</w:t>
            </w:r>
          </w:p>
        </w:tc>
        <w:tc>
          <w:tcPr>
            <w:tcW w:w="4785" w:type="dxa"/>
          </w:tcPr>
          <w:p w:rsidR="00AC7E81" w:rsidRDefault="00AC7E81" w:rsidP="00AC7E81">
            <w:r>
              <w:t xml:space="preserve">JavaScript zur Erfüllung mit </w:t>
            </w:r>
            <w:proofErr w:type="spellStart"/>
            <w:r>
              <w:t>Leaflet</w:t>
            </w:r>
            <w:proofErr w:type="spellEnd"/>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proofErr w:type="gramStart"/>
            <w:r>
              <w:rPr>
                <w:rFonts w:ascii="Consolas" w:hAnsi="Consolas" w:cs="Consolas"/>
                <w:color w:val="00B050"/>
                <w:lang w:val="en-US"/>
              </w:rPr>
              <w:t>Start:</w:t>
            </w:r>
            <w:r w:rsidRPr="009C743E">
              <w:rPr>
                <w:rFonts w:ascii="Consolas" w:hAnsi="Consolas" w:cs="Consolas"/>
                <w:color w:val="00B050"/>
                <w:lang w:val="en-US"/>
              </w:rPr>
              <w:t>Tile</w:t>
            </w:r>
            <w:proofErr w:type="gramEnd"/>
            <w:r w:rsidRPr="009C743E">
              <w:rPr>
                <w:rFonts w:ascii="Consolas" w:hAnsi="Consolas" w:cs="Consolas"/>
                <w:color w:val="00B050"/>
                <w:lang w:val="en-US"/>
              </w:rPr>
              <w:t>-Layer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proofErr w:type="gramStart"/>
            <w:r w:rsidRPr="009C743E">
              <w:rPr>
                <w:rFonts w:ascii="Consolas" w:hAnsi="Consolas" w:cs="Consolas"/>
                <w:lang w:val="en-US"/>
              </w:rPr>
              <w:t>ol.layer</w:t>
            </w:r>
            <w:proofErr w:type="gramEnd"/>
            <w:r w:rsidRPr="009C743E">
              <w:rPr>
                <w:rFonts w:ascii="Consolas" w:hAnsi="Consolas" w:cs="Consolas"/>
                <w:lang w:val="en-US"/>
              </w:rPr>
              <w:t>.Tile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proofErr w:type="gramStart"/>
            <w:r w:rsidRPr="009C743E">
              <w:rPr>
                <w:rFonts w:ascii="Consolas" w:hAnsi="Consolas" w:cs="Consolas"/>
                <w:lang w:val="en-US"/>
              </w:rPr>
              <w:t>ol.source.XYZ</w:t>
            </w:r>
            <w:proofErr w:type="spellEnd"/>
            <w:r w:rsidRPr="009C743E">
              <w:rPr>
                <w:rFonts w:ascii="Consolas" w:hAnsi="Consolas" w:cs="Consolas"/>
                <w:lang w:val="en-US"/>
              </w:rPr>
              <w:t>(</w:t>
            </w:r>
            <w:proofErr w:type="gram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w:t>
            </w:r>
            <w:proofErr w:type="gramStart"/>
            <w:r w:rsidRPr="009C743E">
              <w:rPr>
                <w:rFonts w:ascii="Consolas" w:hAnsi="Consolas" w:cs="Consolas"/>
                <w:lang w:val="en-US"/>
              </w:rPr>
              <w:t>}.tile2.opencyclemap.org</w:t>
            </w:r>
            <w:proofErr w:type="gramEnd"/>
            <w:r w:rsidRPr="009C743E">
              <w:rPr>
                <w:rFonts w:ascii="Consolas" w:hAnsi="Consolas" w:cs="Consolas"/>
                <w:lang w:val="en-US"/>
              </w:rPr>
              <w:t>/transport/{z}/{x}/{y}.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proofErr w:type="gramStart"/>
            <w:r>
              <w:rPr>
                <w:rFonts w:ascii="Consolas" w:hAnsi="Consolas" w:cs="Consolas"/>
                <w:color w:val="00B050"/>
                <w:lang w:val="en-US"/>
              </w:rPr>
              <w:t>Ende:</w:t>
            </w:r>
            <w:r w:rsidRPr="009C743E">
              <w:rPr>
                <w:rFonts w:ascii="Consolas" w:hAnsi="Consolas" w:cs="Consolas"/>
                <w:color w:val="00B050"/>
                <w:lang w:val="en-US"/>
              </w:rPr>
              <w:t>Tile</w:t>
            </w:r>
            <w:proofErr w:type="gramEnd"/>
            <w:r w:rsidRPr="009C743E">
              <w:rPr>
                <w:rFonts w:ascii="Consolas" w:hAnsi="Consolas" w:cs="Consolas"/>
                <w:color w:val="00B050"/>
                <w:lang w:val="en-US"/>
              </w:rPr>
              <w:t>-Layer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proofErr w:type="gramStart"/>
            <w:r w:rsidRPr="009C743E">
              <w:rPr>
                <w:rFonts w:ascii="Consolas" w:hAnsi="Consolas" w:cs="Consolas"/>
                <w:lang w:val="en-US"/>
              </w:rPr>
              <w:t>ol.View</w:t>
            </w:r>
            <w:proofErr w:type="spellEnd"/>
            <w:proofErr w:type="gram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proofErr w:type="gramStart"/>
            <w:r w:rsidRPr="009C743E">
              <w:rPr>
                <w:rFonts w:ascii="Consolas" w:hAnsi="Consolas" w:cs="Consolas"/>
                <w:lang w:val="en-US"/>
              </w:rPr>
              <w:t>ol.proj</w:t>
            </w:r>
            <w:proofErr w:type="gramEnd"/>
            <w:r w:rsidRPr="009C743E">
              <w:rPr>
                <w:rFonts w:ascii="Consolas" w:hAnsi="Consolas" w:cs="Consolas"/>
                <w:lang w:val="en-US"/>
              </w:rPr>
              <w:t>.fromLonLat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proofErr w:type="gramStart"/>
            <w:r w:rsidRPr="009C743E">
              <w:rPr>
                <w:rFonts w:ascii="Consolas" w:hAnsi="Consolas" w:cs="Consolas"/>
                <w:lang w:val="en-US"/>
              </w:rPr>
              <w:t>ol.layer</w:t>
            </w:r>
            <w:proofErr w:type="gramEnd"/>
            <w:r w:rsidRPr="009C743E">
              <w:rPr>
                <w:rFonts w:ascii="Consolas" w:hAnsi="Consolas" w:cs="Consolas"/>
                <w:lang w:val="en-US"/>
              </w:rPr>
              <w:t>.Vector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proofErr w:type="gramStart"/>
            <w:r w:rsidRPr="009C743E">
              <w:rPr>
                <w:rFonts w:ascii="Consolas" w:hAnsi="Consolas" w:cs="Consolas"/>
                <w:lang w:val="en-US"/>
              </w:rPr>
              <w:t>ol.source</w:t>
            </w:r>
            <w:proofErr w:type="gramEnd"/>
            <w:r w:rsidRPr="009C743E">
              <w:rPr>
                <w:rFonts w:ascii="Consolas" w:hAnsi="Consolas" w:cs="Consolas"/>
                <w:lang w:val="en-US"/>
              </w:rPr>
              <w:t>.Vector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proofErr w:type="gramStart"/>
            <w:r w:rsidRPr="009C743E">
              <w:rPr>
                <w:rFonts w:ascii="Consolas" w:hAnsi="Consolas" w:cs="Consolas"/>
                <w:lang w:val="en-US"/>
              </w:rPr>
              <w:t>ol.Feature</w:t>
            </w:r>
            <w:proofErr w:type="spellEnd"/>
            <w:proofErr w:type="gram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proofErr w:type="gramStart"/>
            <w:r w:rsidRPr="009C743E">
              <w:rPr>
                <w:rFonts w:ascii="Consolas" w:hAnsi="Consolas" w:cs="Consolas"/>
                <w:lang w:val="en-US"/>
              </w:rPr>
              <w:t>ol.geom</w:t>
            </w:r>
            <w:proofErr w:type="gramEnd"/>
            <w:r w:rsidRPr="009C743E">
              <w:rPr>
                <w:rFonts w:ascii="Consolas" w:hAnsi="Consolas" w:cs="Consolas"/>
                <w:lang w:val="en-US"/>
              </w:rPr>
              <w:t>.Point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proofErr w:type="gramStart"/>
            <w:r w:rsidRPr="009C743E">
              <w:rPr>
                <w:rFonts w:ascii="Consolas" w:hAnsi="Consolas" w:cs="Consolas"/>
                <w:lang w:val="en-US"/>
              </w:rPr>
              <w:t>ol.style</w:t>
            </w:r>
            <w:proofErr w:type="gramEnd"/>
            <w:r w:rsidRPr="009C743E">
              <w:rPr>
                <w:rFonts w:ascii="Consolas" w:hAnsi="Consolas" w:cs="Consolas"/>
                <w:lang w:val="en-US"/>
              </w:rPr>
              <w:t>.Style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proofErr w:type="gramStart"/>
            <w:r w:rsidRPr="009C743E">
              <w:rPr>
                <w:rFonts w:ascii="Consolas" w:hAnsi="Consolas" w:cs="Consolas"/>
                <w:lang w:val="en-US"/>
              </w:rPr>
              <w:t>ol.style</w:t>
            </w:r>
            <w:proofErr w:type="gramEnd"/>
            <w:r w:rsidRPr="009C743E">
              <w:rPr>
                <w:rFonts w:ascii="Consolas" w:hAnsi="Consolas" w:cs="Consolas"/>
                <w:lang w:val="en-US"/>
              </w:rPr>
              <w:t>.Icon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proofErr w:type="gramStart"/>
            <w:r w:rsidRPr="009C743E">
              <w:rPr>
                <w:rFonts w:ascii="Consolas" w:hAnsi="Consolas" w:cs="Consolas"/>
              </w:rPr>
              <w:t>map.addLayer</w:t>
            </w:r>
            <w:proofErr w:type="spellEnd"/>
            <w:proofErr w:type="gram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gramStart"/>
            <w:r w:rsidRPr="00AC7E81">
              <w:rPr>
                <w:rFonts w:ascii="Consolas" w:hAnsi="Consolas" w:cs="Consolas"/>
              </w:rPr>
              <w:t>).</w:t>
            </w:r>
            <w:proofErr w:type="spellStart"/>
            <w:r w:rsidRPr="00AC7E81">
              <w:rPr>
                <w:rFonts w:ascii="Consolas" w:hAnsi="Consolas" w:cs="Consolas"/>
              </w:rPr>
              <w:t>setView</w:t>
            </w:r>
            <w:proofErr w:type="spellEnd"/>
            <w:proofErr w:type="gram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w:t>
            </w:r>
            <w:proofErr w:type="gramStart"/>
            <w:r w:rsidRPr="00AC7E81">
              <w:rPr>
                <w:rFonts w:ascii="Consolas" w:hAnsi="Consolas" w:cs="Consolas"/>
                <w:lang w:val="en-US"/>
              </w:rPr>
              <w:t>}.tile2.opencyclemap.org</w:t>
            </w:r>
            <w:proofErr w:type="gramEnd"/>
            <w:r w:rsidRPr="00AC7E81">
              <w:rPr>
                <w:rFonts w:ascii="Consolas" w:hAnsi="Consolas" w:cs="Consolas"/>
                <w:lang w:val="en-US"/>
              </w:rPr>
              <w:t>/transport/{z}/{x}/{y}.png',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w:t>
            </w:r>
            <w:proofErr w:type="spellStart"/>
            <w:r w:rsidRPr="00AC7E81">
              <w:rPr>
                <w:rFonts w:ascii="Consolas" w:hAnsi="Consolas" w:cs="Consolas"/>
                <w:lang w:val="en-US"/>
              </w:rPr>
              <w:t>OpenStreetMap</w:t>
            </w:r>
            <w:proofErr w:type="spellEnd"/>
            <w:r w:rsidRPr="00AC7E81">
              <w:rPr>
                <w:rFonts w:ascii="Consolas" w:hAnsi="Consolas" w:cs="Consolas"/>
                <w:lang w:val="en-US"/>
              </w:rPr>
              <w:t>&lt;/a&gt;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gramStart"/>
            <w:r w:rsidRPr="00AC7E81">
              <w:rPr>
                <w:rFonts w:ascii="Consolas" w:hAnsi="Consolas" w:cs="Consolas"/>
              </w:rPr>
              <w:t>).</w:t>
            </w:r>
            <w:proofErr w:type="spellStart"/>
            <w:r w:rsidRPr="00AC7E81">
              <w:rPr>
                <w:rFonts w:ascii="Consolas" w:hAnsi="Consolas" w:cs="Consolas"/>
              </w:rPr>
              <w:t>addTo</w:t>
            </w:r>
            <w:proofErr w:type="spellEnd"/>
            <w:proofErr w:type="gram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w:t>
            </w:r>
            <w:proofErr w:type="gramStart"/>
            <w:r w:rsidRPr="00AC7E81">
              <w:rPr>
                <w:rFonts w:ascii="Consolas" w:hAnsi="Consolas" w:cs="Consolas"/>
              </w:rPr>
              <w:t>marker</w:t>
            </w:r>
            <w:proofErr w:type="spellEnd"/>
            <w:r w:rsidRPr="00AC7E81">
              <w:rPr>
                <w:rFonts w:ascii="Consolas" w:hAnsi="Consolas" w:cs="Consolas"/>
              </w:rPr>
              <w:t>(</w:t>
            </w:r>
            <w:proofErr w:type="gram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5" w:name="_Ref484678173"/>
      <w:bookmarkStart w:id="56" w:name="_Ref484679810"/>
      <w:r>
        <w:t xml:space="preserve">Tabelle </w:t>
      </w:r>
      <w:fldSimple w:instr=" SEQ Tabelle \* ARABIC ">
        <w:r w:rsidR="003E3369">
          <w:rPr>
            <w:noProof/>
          </w:rPr>
          <w:t>2</w:t>
        </w:r>
      </w:fldSimple>
      <w:bookmarkEnd w:id="55"/>
      <w:r w:rsidR="00031820">
        <w:t>:</w:t>
      </w:r>
      <w:r>
        <w:t xml:space="preserve"> </w:t>
      </w:r>
      <w:r w:rsidRPr="00D95A7D">
        <w:t xml:space="preserve">Vergleich JavaScript-Code von </w:t>
      </w:r>
      <w:proofErr w:type="spellStart"/>
      <w:r w:rsidRPr="00D95A7D">
        <w:t>OpenLayers</w:t>
      </w:r>
      <w:proofErr w:type="spellEnd"/>
      <w:r w:rsidRPr="00D95A7D">
        <w:t xml:space="preserve"> und </w:t>
      </w:r>
      <w:proofErr w:type="spellStart"/>
      <w:r w:rsidRPr="00D95A7D">
        <w:t>Leaflet</w:t>
      </w:r>
      <w:bookmarkEnd w:id="56"/>
      <w:proofErr w:type="spellEnd"/>
    </w:p>
    <w:p w:rsidR="009C743E" w:rsidRDefault="009C743E">
      <w:pPr>
        <w:spacing w:after="0" w:line="240" w:lineRule="auto"/>
        <w:jc w:val="left"/>
      </w:pPr>
      <w:r>
        <w:br w:type="page"/>
      </w:r>
    </w:p>
    <w:p w:rsidR="00FC0885" w:rsidRDefault="00426168" w:rsidP="00426168">
      <w:pPr>
        <w:pStyle w:val="berschrift2"/>
      </w:pPr>
      <w:bookmarkStart w:id="57" w:name="_Ref485630969"/>
      <w:r>
        <w:lastRenderedPageBreak/>
        <w:t>Datenspeicherung, -verarbeitung und Benutzeroberfläche</w:t>
      </w:r>
      <w:bookmarkEnd w:id="57"/>
    </w:p>
    <w:p w:rsidR="00FC0885" w:rsidRDefault="00FC0885" w:rsidP="00FC0885">
      <w:r>
        <w:t xml:space="preserve">In Punkt </w:t>
      </w:r>
      <w:r>
        <w:fldChar w:fldCharType="begin"/>
      </w:r>
      <w:r>
        <w:instrText xml:space="preserve"> REF _Ref485193996 \r \h </w:instrText>
      </w:r>
      <w:r>
        <w:fldChar w:fldCharType="separate"/>
      </w:r>
      <w:r w:rsidR="003E3369">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rsidR="003E3369">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3E3369">
        <w:t xml:space="preserve">Abbildung </w:t>
      </w:r>
      <w:r w:rsidR="003E3369">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03799095" wp14:editId="69AC635E">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8" w:name="_Ref485202581"/>
      <w:bookmarkStart w:id="59" w:name="_Toc485202949"/>
      <w:r>
        <w:t xml:space="preserve">Abbildung </w:t>
      </w:r>
      <w:fldSimple w:instr=" SEQ Abbildung \* ARABIC ">
        <w:r w:rsidR="003E3369">
          <w:rPr>
            <w:noProof/>
          </w:rPr>
          <w:t>2</w:t>
        </w:r>
      </w:fldSimple>
      <w:bookmarkEnd w:id="58"/>
      <w:r>
        <w:t>: Architektur der benötigten bzw. verwendeten Hardware</w:t>
      </w:r>
      <w:bookmarkEnd w:id="59"/>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w:t>
      </w:r>
      <w:proofErr w:type="gramStart"/>
      <w:r w:rsidR="00021D3E">
        <w:t>das Bootstrap</w:t>
      </w:r>
      <w:proofErr w:type="gramEnd"/>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w:t>
      </w:r>
      <w:proofErr w:type="gramStart"/>
      <w:r>
        <w:t xml:space="preserve">zwischen </w:t>
      </w:r>
      <w:r w:rsidR="00296FCF">
        <w:t xml:space="preserve"> </w:t>
      </w:r>
      <w:r w:rsidR="00DD66D5">
        <w:t>beiden</w:t>
      </w:r>
      <w:proofErr w:type="gramEnd"/>
      <w:r w:rsidR="00DD66D5">
        <w:t xml:space="preserve">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3E3369">
        <w:t xml:space="preserve">Abbildung </w:t>
      </w:r>
      <w:r w:rsidR="003E3369">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 xml:space="preserve">Programmierung </w:t>
      </w:r>
      <w:proofErr w:type="gramStart"/>
      <w:r>
        <w:t>mit  HTML</w:t>
      </w:r>
      <w:proofErr w:type="gramEnd"/>
      <w:r>
        <w:t>, JavaScript, PHP und MySQL</w:t>
      </w:r>
      <w:r w:rsidR="000D238C">
        <w:t xml:space="preserve"> aufgezeigt. </w:t>
      </w:r>
    </w:p>
    <w:p w:rsidR="00031820" w:rsidRDefault="00EB2698" w:rsidP="00031820">
      <w:pPr>
        <w:pStyle w:val="berschrift2"/>
      </w:pPr>
      <w:bookmarkStart w:id="60" w:name="_Ref487432038"/>
      <w:r>
        <w:t>Details zur Programmierung der g</w:t>
      </w:r>
      <w:r w:rsidR="00031820">
        <w:t>eografischen Anwendungen</w:t>
      </w:r>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3E3369">
        <w:t>5</w:t>
      </w:r>
      <w:r>
        <w:fldChar w:fldCharType="end"/>
      </w:r>
      <w:r>
        <w:t xml:space="preserve"> erläutert soll die JavaScript-Bibliothek </w:t>
      </w:r>
      <w:proofErr w:type="spellStart"/>
      <w:r>
        <w:t>Leaflet</w:t>
      </w:r>
      <w:proofErr w:type="spellEnd"/>
      <w:r>
        <w:t xml:space="preserve">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rsidR="003E3369">
        <w:t xml:space="preserve">Tabelle </w:t>
      </w:r>
      <w:r w:rsidR="003E3369">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w:t>
      </w:r>
      <w:proofErr w:type="spellStart"/>
      <w:r w:rsidR="000D238C">
        <w:t>Leaflet</w:t>
      </w:r>
      <w:proofErr w:type="spellEnd"/>
      <w:r w:rsidR="000D238C">
        <w:t xml:space="preserve">-Bibliothek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400px;"&gt;&lt;/div&gt;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responsive.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proofErr w:type="gramStart"/>
      <w:r w:rsidRPr="009C332F">
        <w:rPr>
          <w:lang w:val="de-DE"/>
        </w:rPr>
        <w:t>L.map</w:t>
      </w:r>
      <w:proofErr w:type="spellEnd"/>
      <w:r w:rsidRPr="009C332F">
        <w:rPr>
          <w:lang w:val="de-DE"/>
        </w:rPr>
        <w:t>(</w:t>
      </w:r>
      <w:proofErr w:type="gram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r w:rsidRPr="00663C66">
        <w:t>center: [51.679, 9.866],</w:t>
      </w:r>
    </w:p>
    <w:p w:rsidR="00663C66" w:rsidRPr="00663C66" w:rsidRDefault="00663C66" w:rsidP="00663C66">
      <w:pPr>
        <w:pStyle w:val="Quellcode"/>
      </w:pPr>
      <w:r w:rsidRPr="00663C66">
        <w:t xml:space="preserve">    zoom: 6,</w:t>
      </w:r>
    </w:p>
    <w:p w:rsidR="00663C66" w:rsidRPr="00663C66" w:rsidRDefault="00663C66" w:rsidP="00663C66">
      <w:pPr>
        <w:pStyle w:val="Quellcode"/>
      </w:pPr>
      <w:r w:rsidRPr="00663C66">
        <w:t xml:space="preserve">    layers: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w:t>
      </w:r>
      <w:proofErr w:type="gramStart"/>
      <w:r>
        <w:t>das</w:t>
      </w:r>
      <w:proofErr w:type="gramEnd"/>
      <w:r>
        <w:t xml:space="preserve">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w:t>
      </w:r>
      <w:proofErr w:type="gramStart"/>
      <w:r w:rsidRPr="00AC4D35">
        <w:rPr>
          <w:lang w:val="de-DE"/>
        </w:rPr>
        <w:t>}.beispielserver</w:t>
      </w:r>
      <w:proofErr w:type="gramEnd"/>
      <w:r w:rsidRPr="00AC4D35">
        <w:rPr>
          <w:lang w:val="de-DE"/>
        </w:rPr>
        <w:t>.domain/{z}/{x}/{y}.png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2347B" w:rsidRDefault="00FC327E" w:rsidP="00FC327E">
      <w:pPr>
        <w:pStyle w:val="Quellcode"/>
        <w:jc w:val="left"/>
        <w:rPr>
          <w:lang w:val="de-DE"/>
        </w:rPr>
      </w:pPr>
      <w:proofErr w:type="spellStart"/>
      <w:r w:rsidRPr="0062347B">
        <w:rPr>
          <w:lang w:val="de-DE"/>
        </w:rPr>
        <w:t>var</w:t>
      </w:r>
      <w:proofErr w:type="spellEnd"/>
      <w:r w:rsidRPr="0062347B">
        <w:rPr>
          <w:lang w:val="de-DE"/>
        </w:rPr>
        <w:t xml:space="preserve"> </w:t>
      </w:r>
      <w:proofErr w:type="spellStart"/>
      <w:r w:rsidRPr="0062347B">
        <w:rPr>
          <w:lang w:val="de-DE"/>
        </w:rPr>
        <w:t>layername</w:t>
      </w:r>
      <w:proofErr w:type="spellEnd"/>
      <w:r w:rsidRPr="0062347B">
        <w:rPr>
          <w:lang w:val="de-DE"/>
        </w:rPr>
        <w:t xml:space="preserve"> = </w:t>
      </w:r>
      <w:proofErr w:type="spellStart"/>
      <w:proofErr w:type="gramStart"/>
      <w:r w:rsidR="00AC4D35" w:rsidRPr="0062347B">
        <w:rPr>
          <w:lang w:val="de-DE"/>
        </w:rPr>
        <w:t>L.tileLayer</w:t>
      </w:r>
      <w:proofErr w:type="spellEnd"/>
      <w:proofErr w:type="gramEnd"/>
      <w:r w:rsidR="00AC4D35" w:rsidRPr="0062347B">
        <w:rPr>
          <w:lang w:val="de-DE"/>
        </w:rPr>
        <w:t>('http://{s}.</w:t>
      </w:r>
      <w:proofErr w:type="spellStart"/>
      <w:r w:rsidR="00AC4D35" w:rsidRPr="0062347B">
        <w:rPr>
          <w:lang w:val="de-DE"/>
        </w:rPr>
        <w:t>beispielserver.domain</w:t>
      </w:r>
      <w:proofErr w:type="spellEnd"/>
      <w:r w:rsidR="00AC4D35" w:rsidRPr="0062347B">
        <w:rPr>
          <w:lang w:val="de-DE"/>
        </w:rPr>
        <w:t>/{z}/{x}/{y}.</w:t>
      </w:r>
      <w:proofErr w:type="spellStart"/>
      <w:r w:rsidR="00AC4D35" w:rsidRPr="0062347B">
        <w:rPr>
          <w:lang w:val="de-DE"/>
        </w:rPr>
        <w:t>png</w:t>
      </w:r>
      <w:proofErr w:type="spellEnd"/>
      <w:r w:rsidR="00AC4D35" w:rsidRPr="0062347B">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Overlay-</w:t>
      </w:r>
      <w:proofErr w:type="spellStart"/>
      <w:r>
        <w:t>Tilelayer</w:t>
      </w:r>
      <w:proofErr w:type="spellEnd"/>
      <w:r>
        <w:t xml:space="preserve">. Beide geben nach </w:t>
      </w:r>
      <w:proofErr w:type="gramStart"/>
      <w:r>
        <w:t>der Anforderungen</w:t>
      </w:r>
      <w:proofErr w:type="gramEnd"/>
      <w:r>
        <w:t xml:space="preserve"> </w:t>
      </w:r>
      <w:proofErr w:type="spellStart"/>
      <w:r>
        <w:t>png</w:t>
      </w:r>
      <w:proofErr w:type="spellEnd"/>
      <w:r>
        <w:t>-Dateien wieder, wobei Base-</w:t>
      </w:r>
      <w:proofErr w:type="spellStart"/>
      <w:r>
        <w:t>Tilelayer</w:t>
      </w:r>
      <w:proofErr w:type="spellEnd"/>
      <w:r>
        <w:t xml:space="preserve">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Overlay-Layer. D</w:t>
      </w:r>
      <w:r w:rsidR="003741DA">
        <w:t xml:space="preserve">ie in der </w:t>
      </w:r>
      <w:r w:rsidR="003741DA">
        <w:fldChar w:fldCharType="begin"/>
      </w:r>
      <w:r w:rsidR="003741DA">
        <w:instrText xml:space="preserve"> REF _Ref485216935 \h </w:instrText>
      </w:r>
      <w:r w:rsidR="003741DA">
        <w:fldChar w:fldCharType="separate"/>
      </w:r>
      <w:r w:rsidR="003E3369">
        <w:t xml:space="preserve">Tabelle </w:t>
      </w:r>
      <w:r w:rsidR="003E3369">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1" w:name="_Ref485216935"/>
      <w:bookmarkStart w:id="62" w:name="_Ref485216931"/>
      <w:r>
        <w:t xml:space="preserve">Tabelle </w:t>
      </w:r>
      <w:fldSimple w:instr=" SEQ Tabelle \* ARABIC ">
        <w:r w:rsidR="003E3369">
          <w:rPr>
            <w:noProof/>
          </w:rPr>
          <w:t>3</w:t>
        </w:r>
      </w:fldSimple>
      <w:bookmarkEnd w:id="61"/>
      <w:r>
        <w:t xml:space="preserve">: Verwendete </w:t>
      </w:r>
      <w:proofErr w:type="spellStart"/>
      <w:r>
        <w:t>Tilelayer</w:t>
      </w:r>
      <w:proofErr w:type="spellEnd"/>
      <w:r>
        <w:t xml:space="preserve"> in der Karte</w:t>
      </w:r>
      <w:bookmarkEnd w:id="62"/>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w:t>
      </w:r>
      <w:proofErr w:type="spellStart"/>
      <w:r w:rsidR="00F54C36">
        <w:t>Leaflet</w:t>
      </w:r>
      <w:proofErr w:type="spellEnd"/>
      <w:r w:rsidR="00F54C36">
        <w:t xml:space="preserve">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w:t>
      </w:r>
      <w:proofErr w:type="spellStart"/>
      <w:r w:rsidRPr="00F54C36">
        <w:t>OpenStreetMap</w:t>
      </w:r>
      <w:proofErr w:type="spellEnd"/>
      <w:r w:rsidRPr="00F54C36">
        <w:t xml:space="preserve">":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r w:rsidRPr="00F54C36">
        <w:rPr>
          <w:rStyle w:val="hljs-tag"/>
        </w:rPr>
        <w:t>L</w:t>
      </w:r>
      <w:r w:rsidRPr="00F54C36">
        <w:rPr>
          <w:rStyle w:val="hljs-class"/>
        </w:rPr>
        <w:t>.</w:t>
      </w:r>
      <w:proofErr w:type="gramStart"/>
      <w:r w:rsidRPr="00F54C36">
        <w:rPr>
          <w:rStyle w:val="hljs-class"/>
        </w:rPr>
        <w:t>control.layers</w:t>
      </w:r>
      <w:proofErr w:type="spellEnd"/>
      <w:proofErr w:type="gramEnd"/>
      <w:r w:rsidRPr="00F54C36">
        <w:t>(</w:t>
      </w:r>
      <w:proofErr w:type="spellStart"/>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3E3369">
        <w:t xml:space="preserve">Abbildung </w:t>
      </w:r>
      <w:r w:rsidR="003E3369">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156CF2AE" wp14:editId="0FA6B569">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3">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3" w:name="_Ref485287430"/>
      <w:r>
        <w:t xml:space="preserve">Abbildung </w:t>
      </w:r>
      <w:fldSimple w:instr=" SEQ Abbildung \* ARABIC ">
        <w:r w:rsidR="003E3369">
          <w:rPr>
            <w:noProof/>
          </w:rPr>
          <w:t>3</w:t>
        </w:r>
      </w:fldSimple>
      <w:bookmarkEnd w:id="63"/>
      <w:r>
        <w:t xml:space="preserve">: </w:t>
      </w:r>
      <w:proofErr w:type="spellStart"/>
      <w:r>
        <w:t>Layerkontrollsystem</w:t>
      </w:r>
      <w:proofErr w:type="spellEnd"/>
      <w:r>
        <w:t xml:space="preserve"> mit Standartmitteln au</w:t>
      </w:r>
      <w:r w:rsidR="009C265D">
        <w:t xml:space="preserve">s </w:t>
      </w:r>
      <w:proofErr w:type="spellStart"/>
      <w:r w:rsidR="009C265D">
        <w:t>Leaflet</w:t>
      </w:r>
      <w:proofErr w:type="spellEnd"/>
      <w:r w:rsidR="009C265D">
        <w: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w:t>
      </w:r>
      <w:proofErr w:type="spellEnd"/>
      <w:r>
        <w:t xml:space="preserve">-Overlays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w:t>
      </w:r>
      <w:proofErr w:type="gramStart"/>
      <w:r>
        <w:t>den verwandten Layer</w:t>
      </w:r>
      <w:proofErr w:type="gramEnd"/>
      <w:r>
        <w:t xml:space="preserve"> keinen Sinn. Die Standartfunktionen von </w:t>
      </w:r>
      <w:proofErr w:type="spellStart"/>
      <w:r>
        <w:t>Leaflet</w:t>
      </w:r>
      <w:proofErr w:type="spellEnd"/>
      <w:r>
        <w:t xml:space="preserve">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proofErr w:type="gramStart"/>
      <w:r w:rsidRPr="009C265D">
        <w:rPr>
          <w:lang w:val="de-DE"/>
        </w:rPr>
        <w:t>L.control</w:t>
      </w:r>
      <w:proofErr w:type="gramEnd"/>
      <w:r w:rsidRPr="009C265D">
        <w:rPr>
          <w:lang w:val="de-DE"/>
        </w:rPr>
        <w:t>.groupedLayers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3E3369">
        <w:t xml:space="preserve">Abbildung </w:t>
      </w:r>
      <w:r w:rsidR="003E3369">
        <w:rPr>
          <w:noProof/>
        </w:rPr>
        <w:t>4</w:t>
      </w:r>
      <w:r>
        <w:fldChar w:fldCharType="end"/>
      </w:r>
      <w:r>
        <w:t>):</w:t>
      </w:r>
    </w:p>
    <w:p w:rsidR="009C265D" w:rsidRDefault="009C265D" w:rsidP="009C265D">
      <w:pPr>
        <w:keepNext/>
      </w:pPr>
      <w:r>
        <w:rPr>
          <w:noProof/>
        </w:rPr>
        <w:drawing>
          <wp:inline distT="0" distB="0" distL="0" distR="0" wp14:anchorId="098A3977" wp14:editId="16CB462D">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4">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4" w:name="_Ref485287408"/>
      <w:bookmarkStart w:id="65" w:name="_Ref485287404"/>
      <w:r>
        <w:t xml:space="preserve">Abbildung </w:t>
      </w:r>
      <w:fldSimple w:instr=" SEQ Abbildung \* ARABIC ">
        <w:r w:rsidR="003E3369">
          <w:rPr>
            <w:noProof/>
          </w:rPr>
          <w:t>4</w:t>
        </w:r>
      </w:fldSimple>
      <w:bookmarkEnd w:id="64"/>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5"/>
      <w:proofErr w:type="spellEnd"/>
    </w:p>
    <w:p w:rsidR="009C265D" w:rsidRDefault="009C265D" w:rsidP="009C265D">
      <w:pPr>
        <w:pStyle w:val="berschrift3"/>
      </w:pPr>
      <w:r>
        <w:t>Einfügen der Geodaten der DB Netz AG</w:t>
      </w:r>
    </w:p>
    <w:p w:rsidR="00E07B21" w:rsidRDefault="006428B8" w:rsidP="006428B8">
      <w:pPr>
        <w:pStyle w:val="Textkrper"/>
      </w:pPr>
      <w:r>
        <w:t xml:space="preserve">Wie in Kapitel </w:t>
      </w:r>
      <w:r>
        <w:fldChar w:fldCharType="begin"/>
      </w:r>
      <w:r>
        <w:instrText xml:space="preserve"> REF _Ref485287668 \r \h </w:instrText>
      </w:r>
      <w:r>
        <w:fldChar w:fldCharType="separate"/>
      </w:r>
      <w:r w:rsidR="003E3369">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3E3369">
        <w:t xml:space="preserve">Tabelle </w:t>
      </w:r>
      <w:r w:rsidR="003E3369">
        <w:rPr>
          <w:noProof/>
        </w:rPr>
        <w:t>4</w:t>
      </w:r>
      <w:r w:rsidR="00C01641">
        <w:fldChar w:fldCharType="end"/>
      </w:r>
      <w:r w:rsidR="00C01641">
        <w:t xml:space="preserve"> </w:t>
      </w:r>
      <w:r w:rsidR="00CC7A6E">
        <w:t>genannten Bereiche. Aus der Tabelle ist ersichtlich, welche Dateiformate zur Verarbeitung bereitstehen. Bei der Untersuchung der Dateien wurde festgestellt, dass insbesondere bei den Excellisten und .</w:t>
      </w:r>
      <w:proofErr w:type="spellStart"/>
      <w:r w:rsidR="00CC7A6E">
        <w:t>csv</w:t>
      </w:r>
      <w:proofErr w:type="spellEnd"/>
      <w:r w:rsidR="00CC7A6E">
        <w:t xml:space="preserve">-Dateien zur geografischen Verarbeitung wichtige Details nicht zur Verfügung stehen, weshalb sich diese für die Aufbereitung der Karte nicht eignen. </w:t>
      </w:r>
      <w:proofErr w:type="spellStart"/>
      <w:r w:rsidR="00CC7A6E">
        <w:t>Leaflet</w:t>
      </w:r>
      <w:proofErr w:type="spellEnd"/>
      <w:r w:rsidR="00CC7A6E">
        <w:t xml:space="preserve">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.xlsx,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Exceltabelle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.xlsx,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Exceltabelle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.xlsx,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Exceltabelle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.xlsx, .</w:t>
            </w:r>
            <w:proofErr w:type="spellStart"/>
            <w:r>
              <w:t>csv</w:t>
            </w:r>
            <w:proofErr w:type="spellEnd"/>
            <w:r>
              <w:t>, Datenbeschreibungen zur Exceltabelle</w:t>
            </w:r>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6" w:name="_Ref485289416"/>
      <w:r>
        <w:t xml:space="preserve">Tabelle </w:t>
      </w:r>
      <w:fldSimple w:instr=" SEQ Tabelle \* ARABIC ">
        <w:r w:rsidR="003E3369">
          <w:rPr>
            <w:noProof/>
          </w:rPr>
          <w:t>4</w:t>
        </w:r>
      </w:fldSimple>
      <w:bookmarkEnd w:id="66"/>
      <w:r>
        <w:t>: Beschreibung der von DB Netz gelieferten Geodaten vom 5. Mai 2017</w:t>
      </w:r>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A61D00" w:rsidRDefault="00CB512B" w:rsidP="00A1721E">
      <w:pPr>
        <w:pStyle w:val="Textkrper"/>
      </w:pPr>
      <w:r>
        <w:t xml:space="preserve">Bei dem Formular für die Projekterstellung </w:t>
      </w:r>
      <w:r w:rsidRPr="00CB512B">
        <w:rPr>
          <w:highlight w:val="yellow"/>
        </w:rPr>
        <w:t>(siehe XYZ)</w:t>
      </w:r>
      <w:r>
        <w:t xml:space="preserve"> gibt es die Möglichkeit durch die Eingabe durch Bahnstreckennummer und Bahnkilometer Koordinaten zu erhalten. Dafür </w:t>
      </w:r>
      <w:r>
        <w:lastRenderedPageBreak/>
        <w:t xml:space="preserve">mussten die 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w:t>
      </w:r>
      <w:proofErr w:type="spellStart"/>
      <w:r w:rsidR="006646E0">
        <w:t>Leaflet</w:t>
      </w:r>
      <w:proofErr w:type="spellEnd"/>
      <w:r w:rsidR="006646E0">
        <w:t xml:space="preserve">-Bibliothek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w:t>
      </w:r>
      <w:proofErr w:type="spellStart"/>
      <w:r w:rsidRPr="00E07B21">
        <w:t>FeatureCollection</w:t>
      </w:r>
      <w:proofErr w:type="spellEnd"/>
      <w:r w:rsidRPr="00E07B21">
        <w:t>",</w:t>
      </w:r>
    </w:p>
    <w:p w:rsidR="006646E0" w:rsidRPr="00E07B21" w:rsidRDefault="006646E0" w:rsidP="006646E0">
      <w:pPr>
        <w:pStyle w:val="Quellcode"/>
      </w:pPr>
      <w:r w:rsidRPr="00E07B21">
        <w:t xml:space="preserve">    "features</w:t>
      </w:r>
      <w:proofErr w:type="gramStart"/>
      <w:r w:rsidRPr="00E07B21">
        <w:t>":[</w:t>
      </w:r>
      <w:proofErr w:type="gramEnd"/>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r w:rsidRPr="00E07B21">
        <w:t>type":"Feature</w:t>
      </w:r>
      <w:proofErr w:type="spellEnd"/>
      <w:r w:rsidRPr="00E07B21">
        <w:t>",</w:t>
      </w:r>
    </w:p>
    <w:p w:rsidR="006646E0" w:rsidRPr="00E07B21" w:rsidRDefault="006646E0" w:rsidP="006646E0">
      <w:pPr>
        <w:pStyle w:val="Quellcode"/>
      </w:pPr>
      <w:r w:rsidRPr="00E07B21">
        <w:t xml:space="preserve">            "geometry</w:t>
      </w:r>
      <w:proofErr w:type="gramStart"/>
      <w:r w:rsidRPr="00E07B21">
        <w:t>":{</w:t>
      </w:r>
      <w:proofErr w:type="gramEnd"/>
    </w:p>
    <w:p w:rsidR="006646E0" w:rsidRPr="00E07B21" w:rsidRDefault="006646E0" w:rsidP="006646E0">
      <w:pPr>
        <w:pStyle w:val="Quellcode"/>
      </w:pPr>
      <w:r w:rsidRPr="00E07B21">
        <w:t xml:space="preserve">                "</w:t>
      </w:r>
      <w:proofErr w:type="spellStart"/>
      <w:r w:rsidRPr="00E07B21">
        <w:t>type":"Point</w:t>
      </w:r>
      <w:proofErr w:type="spellEnd"/>
      <w:r w:rsidRPr="00E07B21">
        <w:t>",</w:t>
      </w:r>
    </w:p>
    <w:p w:rsidR="006646E0" w:rsidRPr="00E07B21" w:rsidRDefault="006646E0" w:rsidP="006646E0">
      <w:pPr>
        <w:pStyle w:val="Quellcode"/>
      </w:pPr>
      <w:r w:rsidRPr="00E07B21">
        <w:t xml:space="preserve">                "coordinates</w:t>
      </w:r>
      <w:proofErr w:type="gramStart"/>
      <w:r w:rsidRPr="00E07B21">
        <w:t>":[</w:t>
      </w:r>
      <w:proofErr w:type="gramEnd"/>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"properties</w:t>
      </w:r>
      <w:proofErr w:type="gramStart"/>
      <w:r w:rsidRPr="00E07B21">
        <w:t>":{</w:t>
      </w:r>
      <w:proofErr w:type="gramEnd"/>
    </w:p>
    <w:p w:rsidR="006646E0" w:rsidRPr="00E07B21" w:rsidRDefault="006646E0" w:rsidP="006646E0">
      <w:pPr>
        <w:pStyle w:val="Quellcode"/>
      </w:pPr>
      <w:r w:rsidRPr="00E07B21">
        <w:t xml:space="preserve">                "id":"SNode-1492253",</w:t>
      </w:r>
    </w:p>
    <w:p w:rsidR="006646E0" w:rsidRPr="00E07B21" w:rsidRDefault="006646E0" w:rsidP="006646E0">
      <w:pPr>
        <w:pStyle w:val="Quellcode"/>
      </w:pPr>
      <w:r w:rsidRPr="00E07B21">
        <w:t xml:space="preserve">                "</w:t>
      </w:r>
      <w:proofErr w:type="spellStart"/>
      <w:r w:rsidRPr="00E07B21">
        <w:t>formOfNode</w:t>
      </w:r>
      <w:proofErr w:type="spellEnd"/>
      <w:r w:rsidRPr="00E07B21">
        <w:t>":"</w:t>
      </w:r>
      <w:proofErr w:type="spellStart"/>
      <w:r w:rsidRPr="00E07B21">
        <w:t>railwayStop</w:t>
      </w:r>
      <w:proofErr w:type="spellEnd"/>
      <w:r w:rsidRPr="00E07B21">
        <w:t>",</w:t>
      </w:r>
    </w:p>
    <w:p w:rsidR="006646E0" w:rsidRPr="0062347B" w:rsidRDefault="006646E0" w:rsidP="006646E0">
      <w:pPr>
        <w:pStyle w:val="Quellcode"/>
      </w:pPr>
      <w:r w:rsidRPr="00E07B21">
        <w:t xml:space="preserve">                </w:t>
      </w:r>
      <w:r w:rsidRPr="0062347B">
        <w:t>"</w:t>
      </w:r>
      <w:proofErr w:type="spellStart"/>
      <w:r w:rsidRPr="0062347B">
        <w:t>railwayStationCode</w:t>
      </w:r>
      <w:proofErr w:type="spellEnd"/>
      <w:r w:rsidRPr="0062347B">
        <w:t>":"DH",</w:t>
      </w:r>
    </w:p>
    <w:p w:rsidR="006646E0" w:rsidRPr="006646E0" w:rsidRDefault="006646E0" w:rsidP="006646E0">
      <w:pPr>
        <w:pStyle w:val="Quellcode"/>
        <w:rPr>
          <w:lang w:val="de-DE"/>
        </w:rPr>
      </w:pPr>
      <w:r w:rsidRPr="0062347B">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 xml:space="preserve">-Datei über Ajax einzubinden ist über das </w:t>
      </w:r>
      <w:proofErr w:type="spellStart"/>
      <w:r>
        <w:t>Leaflet-Plugin</w:t>
      </w:r>
      <w:proofErr w:type="spellEnd"/>
      <w:r>
        <w:t xml:space="preserve"> </w:t>
      </w:r>
      <w:proofErr w:type="spellStart"/>
      <w:r>
        <w:t>leaflet</w:t>
      </w:r>
      <w:proofErr w:type="spellEnd"/>
      <w:r>
        <w:t xml:space="preserve">-ajax. Die einzige benötigte Codezeile, die einen eigenen Layer mit den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proofErr w:type="gramStart"/>
      <w:r w:rsidRPr="00420EB9">
        <w:rPr>
          <w:lang w:val="de-DE"/>
        </w:rPr>
        <w:t>L.geoJson.ajax</w:t>
      </w:r>
      <w:proofErr w:type="spellEnd"/>
      <w:proofErr w:type="gram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3E3369">
        <w:t xml:space="preserve">Abbildung </w:t>
      </w:r>
      <w:r w:rsidR="003E3369">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0F4FEBD1" wp14:editId="08165EA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7" w:name="_Ref485298533"/>
      <w:r>
        <w:t xml:space="preserve">Abbildung </w:t>
      </w:r>
      <w:fldSimple w:instr=" SEQ Abbildung \* ARABIC ">
        <w:r w:rsidR="003E3369">
          <w:rPr>
            <w:noProof/>
          </w:rPr>
          <w:t>5</w:t>
        </w:r>
      </w:fldSimple>
      <w:bookmarkEnd w:id="67"/>
      <w:r>
        <w:t xml:space="preserve">: Vergleich zwischen dem </w:t>
      </w:r>
      <w:r w:rsidR="009C332F">
        <w:t>s</w:t>
      </w:r>
      <w:r>
        <w:t>tandardmäßigen Verarbeiten (links) und dem geclusterten Verarbeiten der Betriebsstellen-</w:t>
      </w:r>
      <w:proofErr w:type="spellStart"/>
      <w:r>
        <w:t>GeoJSON</w:t>
      </w:r>
      <w:proofErr w:type="spellEnd"/>
      <w:r>
        <w:t>-Datei</w:t>
      </w:r>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9C332F" w:rsidRPr="00B56583" w:rsidRDefault="009C332F" w:rsidP="009C332F">
      <w:r w:rsidRPr="00A53059">
        <w:rPr>
          <w:highlight w:val="yellow"/>
        </w:rPr>
        <w:t xml:space="preserve">Zur Bestimmung der Verbesserung der Performance wurde ein Test durchgeführt. Es wurden Karten erstellt, und auf den in </w:t>
      </w:r>
      <w:r w:rsidRPr="00A53059">
        <w:rPr>
          <w:highlight w:val="yellow"/>
        </w:rPr>
        <w:fldChar w:fldCharType="begin"/>
      </w:r>
      <w:r w:rsidRPr="00A53059">
        <w:rPr>
          <w:highlight w:val="yellow"/>
        </w:rPr>
        <w:instrText xml:space="preserve"> REF _Ref485298533 \h </w:instrText>
      </w:r>
      <w:r w:rsidR="00A53059">
        <w:rPr>
          <w:highlight w:val="yellow"/>
        </w:rPr>
        <w:instrText xml:space="preserve"> \* MERGEFORMAT </w:instrText>
      </w:r>
      <w:r w:rsidRPr="00A53059">
        <w:rPr>
          <w:highlight w:val="yellow"/>
        </w:rPr>
      </w:r>
      <w:r w:rsidRPr="00A53059">
        <w:rPr>
          <w:highlight w:val="yellow"/>
        </w:rPr>
        <w:fldChar w:fldCharType="separate"/>
      </w:r>
      <w:r w:rsidR="003E3369" w:rsidRPr="003E3369">
        <w:rPr>
          <w:highlight w:val="yellow"/>
        </w:rPr>
        <w:t xml:space="preserve">Abbildung </w:t>
      </w:r>
      <w:r w:rsidR="003E3369" w:rsidRPr="003E3369">
        <w:rPr>
          <w:noProof/>
          <w:highlight w:val="yellow"/>
        </w:rPr>
        <w:t>5</w:t>
      </w:r>
      <w:r w:rsidRPr="00A53059">
        <w:rPr>
          <w:highlight w:val="yellow"/>
        </w:rPr>
        <w:fldChar w:fldCharType="end"/>
      </w:r>
      <w:r w:rsidRPr="00A53059">
        <w:rPr>
          <w:highlight w:val="yellow"/>
        </w:rPr>
        <w:t xml:space="preserve"> gezeigten Ausschnitt initialisiert. Die Standartmäßig wurde nur jeweilige zu testende Layer ausgewählt, auf das Laden des Hintergrundes, wie er in der besagten Abbildung zu sehen ist, wurde verzichtet. Durchgeführt wurde der Test auf </w:t>
      </w:r>
      <w:proofErr w:type="gramStart"/>
      <w:r w:rsidRPr="00A53059">
        <w:rPr>
          <w:highlight w:val="yellow"/>
        </w:rPr>
        <w:t>einem lokalen Apache</w:t>
      </w:r>
      <w:proofErr w:type="gramEnd"/>
      <w:r w:rsidRPr="00A53059">
        <w:rPr>
          <w:highlight w:val="yellow"/>
        </w:rPr>
        <w:t xml:space="preserve"> Webserver. Mit Hilfe der Entwicklertools des Browsers Google Chrome wurde die Zeit gemessen, die die Seite benötigte um die Anfrage zu beantworten und den gesamten HTML-, PHP- und JavaScript-Code zu übersetzten und darzustellen.</w:t>
      </w:r>
      <w:r>
        <w:t xml:space="preserve"> </w:t>
      </w:r>
    </w:p>
    <w:p w:rsidR="006B1170" w:rsidRDefault="006B1170" w:rsidP="009C265D">
      <w:pPr>
        <w:pStyle w:val="Textkrper"/>
      </w:pP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 xml:space="preserve">Auch eine Clusterung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E7698D"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E7698D" w:rsidRDefault="00E7698D">
      <w:pPr>
        <w:spacing w:after="0" w:line="240" w:lineRule="auto"/>
        <w:jc w:val="left"/>
      </w:pPr>
      <w:r>
        <w:br w:type="page"/>
      </w:r>
    </w:p>
    <w:p w:rsidR="00650099" w:rsidRDefault="0062347B" w:rsidP="00AD505D">
      <w:pPr>
        <w:pStyle w:val="Textkrper"/>
      </w:pPr>
      <w:r>
        <w:rPr>
          <w:noProof/>
        </w:rPr>
        <w:lastRenderedPageBreak/>
        <mc:AlternateContent>
          <mc:Choice Requires="wps">
            <w:drawing>
              <wp:anchor distT="0" distB="0" distL="114300" distR="114300" simplePos="0" relativeHeight="251679744" behindDoc="0" locked="0" layoutInCell="1" allowOverlap="1" wp14:anchorId="5D393F0C" wp14:editId="78349329">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376B40" w:rsidRPr="00AF21EB" w:rsidRDefault="00376B40" w:rsidP="00E7698D">
                            <w:pPr>
                              <w:pStyle w:val="Beschriftung"/>
                              <w:spacing w:before="120"/>
                              <w:rPr>
                                <w:noProof/>
                              </w:rPr>
                            </w:pPr>
                            <w:bookmarkStart w:id="68" w:name="_Ref485730651"/>
                            <w:r>
                              <w:t xml:space="preserve">Abbildung </w:t>
                            </w:r>
                            <w:fldSimple w:instr=" SEQ Abbildung \* ARABIC ">
                              <w:r>
                                <w:rPr>
                                  <w:noProof/>
                                </w:rPr>
                                <w:t>6</w:t>
                              </w:r>
                            </w:fldSimple>
                            <w:bookmarkEnd w:id="68"/>
                            <w:r>
                              <w:t>: Vier überliegende Betriebsstellen in Dresden-Neustadt, angezeigt als Gruppe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393F0C"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376B40" w:rsidRPr="00AF21EB" w:rsidRDefault="00376B40" w:rsidP="00E7698D">
                      <w:pPr>
                        <w:pStyle w:val="Beschriftung"/>
                        <w:spacing w:before="120"/>
                        <w:rPr>
                          <w:noProof/>
                        </w:rPr>
                      </w:pPr>
                      <w:bookmarkStart w:id="69" w:name="_Ref485730651"/>
                      <w:r>
                        <w:t xml:space="preserve">Abbildung </w:t>
                      </w:r>
                      <w:fldSimple w:instr=" SEQ Abbildung \* ARABIC ">
                        <w:r>
                          <w:rPr>
                            <w:noProof/>
                          </w:rPr>
                          <w:t>6</w:t>
                        </w:r>
                      </w:fldSimple>
                      <w:bookmarkEnd w:id="69"/>
                      <w:r>
                        <w:t>: Vier überliegende Betriebsstellen in Dresden-Neustadt, angezeigt als Gruppe</w:t>
                      </w:r>
                    </w:p>
                  </w:txbxContent>
                </v:textbox>
              </v:shape>
            </w:pict>
          </mc:Fallback>
        </mc:AlternateContent>
      </w:r>
      <w:r>
        <w:rPr>
          <w:noProof/>
        </w:rPr>
        <w:drawing>
          <wp:anchor distT="0" distB="0" distL="114300" distR="114300" simplePos="0" relativeHeight="251677696" behindDoc="0" locked="0" layoutInCell="1" allowOverlap="1" wp14:anchorId="13FE8A00" wp14:editId="2700F074">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6">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3E3369">
        <w:t xml:space="preserve">Abbildung </w:t>
      </w:r>
      <w:r w:rsidR="003E3369">
        <w:rPr>
          <w:noProof/>
        </w:rPr>
        <w:t>6</w:t>
      </w:r>
      <w:r w:rsidR="00650099">
        <w:fldChar w:fldCharType="end"/>
      </w:r>
      <w:r w:rsidR="00650099">
        <w:t>)</w:t>
      </w:r>
      <w:r w:rsidR="001933F3" w:rsidRPr="0062347B">
        <w:t xml:space="preserve"> Das besagte </w:t>
      </w:r>
      <w:proofErr w:type="spellStart"/>
      <w:r w:rsidR="001933F3" w:rsidRPr="0062347B">
        <w:t>Leaflet-Plugin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3E3369">
        <w:t xml:space="preserve">Abbildung </w:t>
      </w:r>
      <w:r w:rsidR="003E3369">
        <w:rPr>
          <w:noProof/>
        </w:rPr>
        <w:t>7</w:t>
      </w:r>
      <w:r w:rsidR="00906153">
        <w:fldChar w:fldCharType="end"/>
      </w:r>
      <w:r w:rsidR="00906153">
        <w:t>)</w:t>
      </w:r>
      <w:r w:rsidR="00650099">
        <w:t xml:space="preserve"> </w:t>
      </w:r>
    </w:p>
    <w:p w:rsidR="00650099" w:rsidRDefault="00650099" w:rsidP="00650099">
      <w:pPr>
        <w:pStyle w:val="Textkrper"/>
        <w:keepNext/>
      </w:pPr>
      <w:r>
        <w:rPr>
          <w:noProof/>
        </w:rPr>
        <w:drawing>
          <wp:inline distT="0" distB="0" distL="0" distR="0" wp14:anchorId="6A154C6F" wp14:editId="4E22244D">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7">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70" w:name="_Ref486510647"/>
      <w:r>
        <w:t xml:space="preserve">Abbildung </w:t>
      </w:r>
      <w:fldSimple w:instr=" SEQ Abbildung \* ARABIC ">
        <w:r w:rsidR="003E3369">
          <w:rPr>
            <w:noProof/>
          </w:rPr>
          <w:t>7</w:t>
        </w:r>
      </w:fldSimple>
      <w:bookmarkEnd w:id="70"/>
      <w:r>
        <w:t xml:space="preserve">: </w:t>
      </w:r>
      <w:r w:rsidR="00687DAF">
        <w:t xml:space="preserve">Die vier überliegenden Betriebsstellen in Dresden-Neustadt, angezeigt als einzelne </w:t>
      </w:r>
      <w:r w:rsidR="00AD505D">
        <w:t>verteilte</w:t>
      </w:r>
      <w:r w:rsidR="00687DAF">
        <w:t xml:space="preserve"> Marker</w:t>
      </w:r>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Pr="001A63EF">
        <w:rPr>
          <w:highlight w:val="yellow"/>
        </w:rPr>
        <w:t>Zur Fertigstellung der Arbeit wurde noch keine bessere Vorgehensweise gefunden.</w:t>
      </w:r>
    </w:p>
    <w:p w:rsidR="00420EB9" w:rsidRDefault="00420EB9" w:rsidP="00420EB9">
      <w:r>
        <w:t xml:space="preserve">Die eingefügten Marker wurden noch angepasst. </w:t>
      </w:r>
      <w:proofErr w:type="spellStart"/>
      <w:r>
        <w:t>Leaflet</w:t>
      </w:r>
      <w:proofErr w:type="spellEnd"/>
      <w:r>
        <w:t xml:space="preserve">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proofErr w:type="gramStart"/>
      <w:r w:rsidRPr="00420EB9">
        <w:t>layer.setIcon</w:t>
      </w:r>
      <w:proofErr w:type="spellEnd"/>
      <w:proofErr w:type="gramEnd"/>
      <w:r w:rsidRPr="00420EB9">
        <w:t>(</w:t>
      </w:r>
      <w:proofErr w:type="spellStart"/>
      <w:r w:rsidRPr="00420EB9">
        <w:t>L.AwesomeMarkers.icon</w:t>
      </w:r>
      <w:proofErr w:type="spellEnd"/>
      <w:r w:rsidRPr="00420EB9">
        <w:t>({</w:t>
      </w:r>
    </w:p>
    <w:p w:rsidR="00420EB9" w:rsidRPr="00420EB9" w:rsidRDefault="00420EB9" w:rsidP="00420EB9">
      <w:pPr>
        <w:pStyle w:val="Quellcode"/>
      </w:pPr>
      <w:r w:rsidRPr="00420EB9">
        <w:t xml:space="preserve">                icon: 'train',</w:t>
      </w:r>
    </w:p>
    <w:p w:rsidR="00420EB9" w:rsidRPr="00420EB9" w:rsidRDefault="00420EB9" w:rsidP="00420EB9">
      <w:pPr>
        <w:pStyle w:val="Quellcode"/>
      </w:pPr>
      <w:r w:rsidRPr="00420EB9">
        <w:t xml:space="preserve">                prefix: 'fa',</w:t>
      </w:r>
    </w:p>
    <w:p w:rsidR="00420EB9" w:rsidRPr="00420EB9" w:rsidRDefault="00420EB9" w:rsidP="00420EB9">
      <w:pPr>
        <w:pStyle w:val="Quellcode"/>
      </w:pPr>
      <w:r w:rsidRPr="00420EB9">
        <w:t xml:space="preserve">                </w:t>
      </w:r>
      <w:proofErr w:type="spellStart"/>
      <w:r w:rsidRPr="00420EB9">
        <w:t>markerColor</w:t>
      </w:r>
      <w:proofErr w:type="spell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lastRenderedPageBreak/>
        <w:t xml:space="preserve">Hier wurde mithilfe des </w:t>
      </w:r>
      <w:proofErr w:type="spellStart"/>
      <w:r>
        <w:t>Plugins</w:t>
      </w:r>
      <w:proofErr w:type="spellEnd"/>
      <w:r>
        <w:t xml:space="preserve"> </w:t>
      </w:r>
      <w:proofErr w:type="spellStart"/>
      <w:r>
        <w:t>Leaflet-AwesomeMarkers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3E3369">
        <w:t xml:space="preserve">Abbildung </w:t>
      </w:r>
      <w:r w:rsidR="003E3369">
        <w:rPr>
          <w:noProof/>
        </w:rPr>
        <w:t>8</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proofErr w:type="gramStart"/>
      <w:r w:rsidRPr="007970F2">
        <w:rPr>
          <w:lang w:val="de-DE"/>
        </w:rPr>
        <w:t>layer.bindPopup</w:t>
      </w:r>
      <w:proofErr w:type="spellEnd"/>
      <w:proofErr w:type="gram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proofErr w:type="gramStart"/>
      <w:r w:rsidRPr="007970F2">
        <w:rPr>
          <w:lang w:val="de-DE"/>
        </w:rPr>
        <w:t>feature.properties</w:t>
      </w:r>
      <w:proofErr w:type="gramEnd"/>
      <w:r w:rsidRPr="007970F2">
        <w:rPr>
          <w:lang w:val="de-DE"/>
        </w:rPr>
        <w:t>.bezeichnun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proofErr w:type="gramStart"/>
      <w:r w:rsidRPr="007970F2">
        <w:rPr>
          <w:lang w:val="de-DE"/>
        </w:rPr>
        <w:t>feature.properties</w:t>
      </w:r>
      <w:proofErr w:type="gramEnd"/>
      <w:r w:rsidRPr="007970F2">
        <w:rPr>
          <w:lang w:val="de-DE"/>
        </w:rPr>
        <w:t>.kuerzel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proofErr w:type="gramStart"/>
      <w:r w:rsidRPr="007970F2">
        <w:rPr>
          <w:lang w:val="de-DE"/>
        </w:rPr>
        <w:t>feature.properties</w:t>
      </w:r>
      <w:proofErr w:type="gramEnd"/>
      <w:r w:rsidRPr="007970F2">
        <w:rPr>
          <w:lang w:val="de-DE"/>
        </w:rPr>
        <w:t>.streckennu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3E3369">
        <w:t xml:space="preserve">Abbildung </w:t>
      </w:r>
      <w:r w:rsidR="003E3369">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0ED77FFB" wp14:editId="7C558A2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71" w:name="_Ref485720065"/>
      <w:r>
        <w:t xml:space="preserve">Abbildung </w:t>
      </w:r>
      <w:fldSimple w:instr=" SEQ Abbildung \* ARABIC ">
        <w:r w:rsidR="003E3369">
          <w:rPr>
            <w:noProof/>
          </w:rPr>
          <w:t>8</w:t>
        </w:r>
      </w:fldSimple>
      <w:bookmarkEnd w:id="71"/>
      <w:r>
        <w:t xml:space="preserve">: Fertiggestellter Kartenausschnitt Dresden </w:t>
      </w:r>
      <w:proofErr w:type="spellStart"/>
      <w:r>
        <w:t>Hbf</w:t>
      </w:r>
      <w:proofErr w:type="spellEnd"/>
      <w:r>
        <w:t xml:space="preserve"> mit geclusterten Geodaten der DB Netz AG (Datensatz: Betriebsstellen)</w:t>
      </w:r>
    </w:p>
    <w:p w:rsidR="001A63EF" w:rsidRDefault="001A63EF" w:rsidP="00EB2698">
      <w:pPr>
        <w:pStyle w:val="berschrift3"/>
      </w:pPr>
      <w:r>
        <w:lastRenderedPageBreak/>
        <w:t>Einbindung der Projektdaten</w:t>
      </w:r>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3E3369">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3E3369">
        <w:t>5.2</w:t>
      </w:r>
      <w:r>
        <w:fldChar w:fldCharType="end"/>
      </w:r>
      <w:r>
        <w:t xml:space="preserve"> wurde sich auf eine MySQL-Datenbank festgelegt. Es soll nun eine Möglichkeit gefunden werden, einen Datensatz, welcher </w:t>
      </w:r>
      <w:r w:rsidR="00B422AF">
        <w:t>Koordinaten</w:t>
      </w:r>
      <w:r>
        <w:t xml:space="preserve"> hinterlegt hat, in die </w:t>
      </w:r>
      <w:proofErr w:type="spellStart"/>
      <w:r>
        <w:t>Leaflet</w:t>
      </w:r>
      <w:proofErr w:type="spellEnd"/>
      <w:r>
        <w:t xml:space="preserve">-Karte einzufügen. </w:t>
      </w:r>
      <w:r w:rsidR="00A12CF9">
        <w:t xml:space="preserve">Da es sich hierbei, anders als die Geodaten von DB Netz, um dynamische, sich veränderte Daten handelt, muss eine Möglichkeit gefunden werden mittels einer Schnittstelle die MySQL-Daten in ein </w:t>
      </w:r>
      <w:proofErr w:type="spellStart"/>
      <w:r w:rsidR="00A12CF9">
        <w:t>Leaflet</w:t>
      </w:r>
      <w:proofErr w:type="spellEnd"/>
      <w:r w:rsidR="00A12CF9">
        <w:t xml:space="preserve">-fähiges Format zu konvertieren. Das muss automatisiert und auf Abfrage funktionieren können. Ein </w:t>
      </w:r>
      <w:proofErr w:type="spellStart"/>
      <w:r w:rsidR="00A12CF9">
        <w:t>Leaflet</w:t>
      </w:r>
      <w:proofErr w:type="spellEnd"/>
      <w:r w:rsidR="00A12CF9">
        <w:t xml:space="preserve">-fähiges Format haben wir mit </w:t>
      </w:r>
      <w:proofErr w:type="gramStart"/>
      <w:r w:rsidR="00A12CF9">
        <w:t xml:space="preserve">dem </w:t>
      </w:r>
      <w:proofErr w:type="spellStart"/>
      <w:r w:rsidR="00A12CF9">
        <w:t>GeoJSON</w:t>
      </w:r>
      <w:proofErr w:type="spellEnd"/>
      <w:r w:rsidR="00A12CF9">
        <w:t>-Dateien</w:t>
      </w:r>
      <w:proofErr w:type="gramEnd"/>
      <w:r w:rsidR="00A12CF9">
        <w:t xml:space="preserve"> im vorherigen Absatz bereits kennen gelernt. In Anlehnung an McBride</w:t>
      </w:r>
      <w:r w:rsidR="00A12CF9">
        <w:rPr>
          <w:rStyle w:val="Funotenzeichen"/>
        </w:rPr>
        <w:footnoteReference w:id="24"/>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r>
        <w:t>Details zur Benutzeroberfläche</w:t>
      </w:r>
    </w:p>
    <w:p w:rsidR="00E7698D"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3E3369">
        <w:t>5.2</w:t>
      </w:r>
      <w:r w:rsidR="007E0D2A">
        <w:fldChar w:fldCharType="end"/>
      </w:r>
      <w:r w:rsidR="007E0D2A">
        <w:t xml:space="preserve"> dieser Arbeit beschrieben, soll das Framework Bootstrap benutzt werden. Das gewählte Derivat „</w:t>
      </w:r>
      <w:proofErr w:type="spellStart"/>
      <w:r w:rsidR="007E0D2A" w:rsidRPr="00021D3E">
        <w:t>gentelella</w:t>
      </w:r>
      <w:proofErr w:type="spellEnd"/>
      <w:r w:rsidR="007E0D2A">
        <w:t>“ bringt bereits viele Grundfunktionen mit und beschreibt die meisten mittels Beispielseiten, deren HTML-Quellcode offen vorliegt</w:t>
      </w:r>
      <w:r w:rsidR="007E0D2A">
        <w:rPr>
          <w:rStyle w:val="Funotenzeichen"/>
        </w:rPr>
        <w:footnoteReference w:id="25"/>
      </w:r>
      <w:r w:rsidR="007E0D2A">
        <w:t xml:space="preserve">. Der HTML-Quellcode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3E3369">
        <w:t xml:space="preserve">Abbildung </w:t>
      </w:r>
      <w:r w:rsidR="003E3369">
        <w:rPr>
          <w:noProof/>
        </w:rPr>
        <w:t>9</w:t>
      </w:r>
      <w:r w:rsidR="003E3369">
        <w:fldChar w:fldCharType="end"/>
      </w:r>
      <w:r w:rsidR="003E3369">
        <w:t>)</w:t>
      </w:r>
    </w:p>
    <w:p w:rsidR="003E3369" w:rsidRDefault="00961709" w:rsidP="003E3369">
      <w:pPr>
        <w:pStyle w:val="Textkrper"/>
        <w:keepNext/>
      </w:pPr>
      <w:r>
        <w:rPr>
          <w:noProof/>
        </w:rPr>
        <w:lastRenderedPageBreak/>
        <mc:AlternateContent>
          <mc:Choice Requires="wps">
            <w:drawing>
              <wp:anchor distT="0" distB="0" distL="114300" distR="114300" simplePos="0" relativeHeight="251680768" behindDoc="0" locked="0" layoutInCell="1" allowOverlap="1" wp14:anchorId="78A14544" wp14:editId="5DEB38C3">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23ED82CF" wp14:editId="69BFFD3D">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19">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72" w:name="_Ref486851332"/>
      <w:r>
        <w:t xml:space="preserve">Abbildung </w:t>
      </w:r>
      <w:fldSimple w:instr=" SEQ Abbildung \* ARABIC ">
        <w:r>
          <w:rPr>
            <w:noProof/>
          </w:rPr>
          <w:t>9</w:t>
        </w:r>
      </w:fldSimple>
      <w:bookmarkEnd w:id="72"/>
      <w:r>
        <w:t>: Verzeichnisbaum der</w:t>
      </w:r>
      <w:r w:rsidR="003613D0">
        <w:t xml:space="preserve"> Software, Stand: 30. Juni 2017</w:t>
      </w:r>
    </w:p>
    <w:p w:rsidR="003E3369" w:rsidRDefault="003E3369" w:rsidP="00D502AB">
      <w:r>
        <w:t xml:space="preserve">Gelb hervorgehoben ist in der Abbildung der Verzeichnisbaum des Projektes ohne die enthaltenen Dateien. Die </w:t>
      </w:r>
      <w:proofErr w:type="gramStart"/>
      <w:r>
        <w:t xml:space="preserve">Ordner </w:t>
      </w:r>
      <w:r w:rsidRPr="003E3369">
        <w:rPr>
          <w:rStyle w:val="QuellcodeZchn"/>
          <w:lang w:val="de-DE"/>
        </w:rPr>
        <w:t>.</w:t>
      </w:r>
      <w:proofErr w:type="spellStart"/>
      <w:r w:rsidRPr="003E3369">
        <w:rPr>
          <w:rStyle w:val="QuellcodeZchn"/>
          <w:lang w:val="de-DE"/>
        </w:rPr>
        <w:t>git</w:t>
      </w:r>
      <w:proofErr w:type="spellEnd"/>
      <w:proofErr w:type="gram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w:t>
      </w:r>
      <w:proofErr w:type="spellStart"/>
      <w:r>
        <w:t>PhpStorm</w:t>
      </w:r>
      <w:proofErr w:type="spellEnd"/>
      <w:r>
        <w:t xml:space="preserve">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w:t>
      </w:r>
      <w:proofErr w:type="spellStart"/>
      <w:r w:rsidRPr="00D502AB">
        <w:rPr>
          <w:rStyle w:val="QuellcodeZchn"/>
          <w:lang w:val="de-DE"/>
        </w:rPr>
        <w:t>src</w:t>
      </w:r>
      <w:proofErr w:type="spellEnd"/>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t>Im Folgenden werden grundlegende Bestandteile der Benutzeroberfläche beschrieben:</w:t>
      </w:r>
    </w:p>
    <w:p w:rsidR="006E373D" w:rsidRDefault="00D502AB" w:rsidP="006E373D">
      <w:r>
        <w:lastRenderedPageBreak/>
        <w:t xml:space="preserve">Mehrfach verwendete Codezeilen werden in PHP-Skripten ausgelagert und an entsprechender Stelle durch </w:t>
      </w:r>
      <w:proofErr w:type="spellStart"/>
      <w:proofErr w:type="gramStart"/>
      <w:r w:rsidRPr="00D502AB">
        <w:rPr>
          <w:rStyle w:val="QuellcodeZchn"/>
          <w:lang w:val="de-DE"/>
        </w:rPr>
        <w:t>require</w:t>
      </w:r>
      <w:proofErr w:type="spellEnd"/>
      <w:r w:rsidRPr="00D502AB">
        <w:rPr>
          <w:rStyle w:val="QuellcodeZchn"/>
          <w:lang w:val="de-DE"/>
        </w:rPr>
        <w:t>(</w:t>
      </w:r>
      <w:proofErr w:type="gram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6E373D">
        <w:rPr>
          <w:rStyle w:val="QuellcodeZchn"/>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t xml:space="preserve">Abbildung </w:t>
      </w:r>
      <w:r>
        <w:rPr>
          <w:noProof/>
        </w:rPr>
        <w:t>9</w:t>
      </w:r>
      <w:r>
        <w:fldChar w:fldCharType="end"/>
      </w:r>
      <w:r>
        <w:t xml:space="preserve"> sind vom Autor dieser Arbeit die in derselben Abbildung in der rechten Hälfte ge</w:t>
      </w:r>
      <w:r w:rsidR="00376B40">
        <w:t>zeigten Seiten erstellt wurden.</w:t>
      </w:r>
    </w:p>
    <w:p w:rsidR="00376B40" w:rsidRDefault="00376B40" w:rsidP="006E373D">
      <w:r>
        <w:t xml:space="preserve">Die nach Punkt </w:t>
      </w:r>
      <w:r>
        <w:fldChar w:fldCharType="begin"/>
      </w:r>
      <w:r>
        <w:instrText xml:space="preserve"> REF _Ref488078748 \r \h </w:instrText>
      </w:r>
      <w:r>
        <w:fldChar w:fldCharType="separate"/>
      </w:r>
      <w:r>
        <w:t>3.13</w:t>
      </w:r>
      <w:r>
        <w:fldChar w:fldCharType="end"/>
      </w:r>
      <w:r>
        <w:t xml:space="preserve"> gestellten Sicherheitsanforderungen werden durch ein Login-System erfüllt, welches auf PHP-Sessions basiert. Das Benutzen der PHP-Sessions hat den Vorteil, da</w:t>
      </w:r>
      <w:r w:rsidR="003613D0">
        <w:t>s</w:t>
      </w:r>
      <w:r>
        <w:t xml:space="preserve">s jegliche Informationen lokal als Cookie gespeichert werden und diese über eine ID verschlüsselt werden. Ein Auswerten der Cookies auf einem Benutzer-PC ist somit genauso wenig möglich, wie das Manipulieren von </w:t>
      </w:r>
      <w:proofErr w:type="spellStart"/>
      <w:r>
        <w:t>Cookieinhalten</w:t>
      </w:r>
      <w:proofErr w:type="spellEnd"/>
      <w:r>
        <w:t xml:space="preserve">. In jede aufrufbare PHP-Datei wird zu Beginn die Datei </w:t>
      </w:r>
      <w:proofErr w:type="spellStart"/>
      <w:r w:rsidRPr="00376B40">
        <w:rPr>
          <w:rStyle w:val="QuellcodeZchn"/>
        </w:rPr>
        <w:t>auth.php</w:t>
      </w:r>
      <w:proofErr w:type="spellEnd"/>
      <w:r w:rsidRPr="00376B40">
        <w:rPr>
          <w:rStyle w:val="QuellcodeZchn"/>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3613D0">
        <w:rPr>
          <w:rStyle w:val="QuellcodeZchn"/>
        </w:rPr>
        <w:t>login.php</w:t>
      </w:r>
      <w:proofErr w:type="spellEnd"/>
      <w:r>
        <w:t xml:space="preserve"> weitergeleitet, mit einer Fehlermeldung, dass man nicht angemeldet sei. Die </w:t>
      </w:r>
      <w:proofErr w:type="spellStart"/>
      <w:r w:rsidRPr="003613D0">
        <w:rPr>
          <w:rStyle w:val="QuellcodeZchn"/>
        </w:rPr>
        <w:t>login.php</w:t>
      </w:r>
      <w:proofErr w:type="spellEnd"/>
      <w:r>
        <w:t xml:space="preserve"> ist das Anmeldeformular der Software, hier werden Benutzername und Passwort abgefragt. Die eingegeben Anmeldedaten werden verdeckt über PHP-Post an die Datei </w:t>
      </w:r>
      <w:r w:rsidRPr="003613D0">
        <w:rPr>
          <w:rStyle w:val="QuellcodeZchn"/>
        </w:rPr>
        <w:t>login-</w:t>
      </w:r>
      <w:proofErr w:type="spellStart"/>
      <w:r w:rsidRPr="003613D0">
        <w:rPr>
          <w:rStyle w:val="QuellcodeZchn"/>
        </w:rPr>
        <w:t>task.php</w:t>
      </w:r>
      <w:proofErr w:type="spellEnd"/>
      <w:r w:rsidR="00D17D8B">
        <w:t xml:space="preserve"> versandt, wo</w:t>
      </w:r>
      <w:r>
        <w:t xml:space="preserve"> die eingegeben Daten mit der Datenbank verglichen</w:t>
      </w:r>
      <w:r w:rsidR="00D17D8B">
        <w:t xml:space="preserve"> werden</w:t>
      </w:r>
      <w:r>
        <w:t>. Bei erfolgreicher Eingabe werden die Session-Variablen gesetzt, ein Betreten d</w:t>
      </w:r>
      <w:r w:rsidR="003613D0">
        <w:t xml:space="preserve">er Software ist </w:t>
      </w:r>
      <w:r w:rsidR="00D17D8B">
        <w:t xml:space="preserve">erst </w:t>
      </w:r>
      <w:r w:rsidR="003613D0">
        <w:t xml:space="preserve">ab </w:t>
      </w:r>
      <w:r w:rsidR="00D17D8B">
        <w:t xml:space="preserve">diesem Moment </w:t>
      </w:r>
      <w:r w:rsidR="003613D0">
        <w:t xml:space="preserve">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w:t>
      </w:r>
      <w:r w:rsidR="00D17D8B">
        <w:t xml:space="preserve">das System </w:t>
      </w:r>
      <w:r w:rsidR="003613D0">
        <w:t>für Man-in-</w:t>
      </w:r>
      <w:proofErr w:type="spellStart"/>
      <w:r w:rsidR="003613D0">
        <w:t>the</w:t>
      </w:r>
      <w:proofErr w:type="spellEnd"/>
      <w:r w:rsidR="003613D0">
        <w:t>-</w:t>
      </w:r>
      <w:proofErr w:type="spellStart"/>
      <w:r w:rsidR="003613D0">
        <w:t>middle</w:t>
      </w:r>
      <w:proofErr w:type="spellEnd"/>
      <w:r w:rsidR="003613D0">
        <w:t xml:space="preserve">-Attacken immun macht. Diese Maßnahme ist eine administrative Aufgabe des eingesetzten Servers und somit nicht Bestandteil dieser Arbeit. Die vorliegende Testplattform ist über HTTP und HTTPS erreichbar und funktionsfähig. </w:t>
      </w:r>
    </w:p>
    <w:p w:rsidR="00606492" w:rsidRDefault="006E373D" w:rsidP="006E373D">
      <w:r>
        <w:lastRenderedPageBreak/>
        <w:t xml:space="preserve">Die Datei </w:t>
      </w:r>
      <w:proofErr w:type="spellStart"/>
      <w:r w:rsidRPr="006E373D">
        <w:rPr>
          <w:rStyle w:val="QuellcodeZchn"/>
        </w:rPr>
        <w:t>map.php</w:t>
      </w:r>
      <w:proofErr w:type="spellEnd"/>
      <w:r>
        <w:t xml:space="preserve"> liefert die im Abschnitt </w:t>
      </w:r>
      <w:r>
        <w:fldChar w:fldCharType="begin"/>
      </w:r>
      <w:r>
        <w:instrText xml:space="preserve"> REF _Ref487432038 \r \h </w:instrText>
      </w:r>
      <w:r>
        <w:fldChar w:fldCharType="separate"/>
      </w:r>
      <w:r>
        <w:t>6.1</w:t>
      </w:r>
      <w:r>
        <w:fldChar w:fldCharType="end"/>
      </w:r>
      <w:r>
        <w:t xml:space="preserve"> beschriebene Karte. Das JavaScript ändert hierbei den in der Datei festgelegten div. </w:t>
      </w:r>
      <w:r w:rsidR="00EB2698">
        <w:t xml:space="preserve">Die Datei </w:t>
      </w:r>
      <w:proofErr w:type="spellStart"/>
      <w:r w:rsidR="00EB2698" w:rsidRPr="00EB2698">
        <w:rPr>
          <w:rStyle w:val="QuellcodeZchn"/>
        </w:rPr>
        <w:t>map.php</w:t>
      </w:r>
      <w:proofErr w:type="spellEnd"/>
      <w:r w:rsidR="00EB2698">
        <w:t xml:space="preserve"> dient als Eingangsseite der Software. Die </w:t>
      </w:r>
      <w:proofErr w:type="spellStart"/>
      <w:r w:rsidR="00EB2698" w:rsidRPr="00EB2698">
        <w:rPr>
          <w:rStyle w:val="QuellcodeZchn"/>
        </w:rPr>
        <w:t>index.php</w:t>
      </w:r>
      <w:proofErr w:type="spellEnd"/>
      <w:r w:rsidR="00EB2698">
        <w:t xml:space="preserve">, die bei der Eingabe der URL ohne Datei (nur Pfad) aufgerufen wird, leitet auf die Datei </w:t>
      </w:r>
      <w:proofErr w:type="spellStart"/>
      <w:r w:rsidR="00EB2698" w:rsidRPr="00EB2698">
        <w:rPr>
          <w:rStyle w:val="QuellcodeZchn"/>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EB2698">
        <w:rPr>
          <w:rStyle w:val="QuellcodeZchn"/>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w:t>
      </w:r>
      <w:proofErr w:type="spellStart"/>
      <w:r w:rsidR="00B722CF">
        <w:t>Betriebstellen</w:t>
      </w:r>
      <w:proofErr w:type="spellEnd"/>
      <w:r w:rsidR="00B722CF">
        <w:t xml:space="preserve">, Bahnübergänge, Brücken und Tunnel) eingepflegt sind. Mittels der MySQL-Abfrage </w:t>
      </w:r>
    </w:p>
    <w:p w:rsidR="00B722CF" w:rsidRDefault="00B722CF" w:rsidP="00B722CF">
      <w:pPr>
        <w:pStyle w:val="Quellcode"/>
        <w:jc w:val="left"/>
      </w:pPr>
      <w:r w:rsidRPr="00B722CF">
        <w:t xml:space="preserve">SELECT * FROM </w:t>
      </w:r>
      <w:proofErr w:type="spellStart"/>
      <w:r>
        <w:t>geo</w:t>
      </w:r>
      <w:r w:rsidRPr="00B722CF">
        <w:t>_alles</w:t>
      </w:r>
      <w:proofErr w:type="spellEnd"/>
      <w:r w:rsidRPr="00B722CF">
        <w:t xml:space="preserve"> WHERE </w:t>
      </w:r>
      <w:proofErr w:type="spellStart"/>
      <w:r w:rsidRPr="00B722CF">
        <w:t>strecke</w:t>
      </w:r>
      <w:proofErr w:type="spellEnd"/>
      <w:r w:rsidRPr="00B722CF">
        <w:t>=</w:t>
      </w:r>
      <w:r>
        <w:t xml:space="preserve"> </w:t>
      </w:r>
      <w:r w:rsidRPr="00B722CF">
        <w:rPr>
          <w:i/>
        </w:rPr>
        <w:t>STRECKENNUMMER</w:t>
      </w:r>
      <w:r>
        <w:t xml:space="preserve"> </w:t>
      </w:r>
      <w:r w:rsidRPr="00B722CF">
        <w:t xml:space="preserve">ORDER BY </w:t>
      </w:r>
      <w:proofErr w:type="spellStart"/>
      <w:r w:rsidRPr="00B722CF">
        <w:t>km_i</w:t>
      </w:r>
      <w:proofErr w:type="spellEnd"/>
      <w:r w:rsidRPr="00B722CF">
        <w:t xml:space="preserve"> ASC</w:t>
      </w:r>
      <w:r>
        <w:t>;</w:t>
      </w:r>
    </w:p>
    <w:p w:rsidR="00B722CF" w:rsidRDefault="00B722CF" w:rsidP="00B722CF">
      <w:pPr>
        <w:pStyle w:val="Quellcode"/>
        <w:jc w:val="left"/>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757C15">
        <w:rPr>
          <w:rStyle w:val="QuellcodeZchn"/>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au</w:t>
      </w:r>
      <w:r w:rsidR="00D17D8B">
        <w:t>sgestattet (wird</w:t>
      </w:r>
      <w:r>
        <w:t xml:space="preserve"> 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757C15">
        <w:rPr>
          <w:rStyle w:val="QuellcodeZchn"/>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w:t>
      </w:r>
      <w:proofErr w:type="spellStart"/>
      <w:r w:rsidR="0067603D">
        <w:t>Leaflet</w:t>
      </w:r>
      <w:proofErr w:type="spellEnd"/>
      <w:r w:rsidR="0067603D">
        <w:t xml:space="preserve"> generiert.</w:t>
      </w:r>
    </w:p>
    <w:p w:rsidR="001735BD" w:rsidRDefault="0067603D" w:rsidP="0067603D">
      <w:r>
        <w:t xml:space="preserve">Um Projekte erstellen und bearbeiten zu können wird die Datei </w:t>
      </w:r>
      <w:proofErr w:type="spellStart"/>
      <w:r w:rsidRPr="0067603D">
        <w:rPr>
          <w:rStyle w:val="QuellcodeZchn"/>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w:t>
      </w:r>
      <w:proofErr w:type="spellStart"/>
      <w:r>
        <w:t>Plugins</w:t>
      </w:r>
      <w:proofErr w:type="spellEnd"/>
      <w:r>
        <w:t xml:space="preserve"> verringerte dieses Phänomen. Zur Benutzerfreundlichkeit sollen auch verschiedene Wege beitragen, die geografische</w:t>
      </w:r>
      <w:r w:rsidR="00D17D8B">
        <w:t>n</w:t>
      </w:r>
      <w:r>
        <w:t xml:space="preserve"> Koordinaten der Projektpunkte einzupflegen. Es wird eine manuelle Dateneingabe ermöglicht, </w:t>
      </w:r>
      <w:r>
        <w:lastRenderedPageBreak/>
        <w:t xml:space="preserve">so können beispielsweise über Copy and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xml:space="preserve">. So kann die nicht umgesetzte Interpolation durch den Benutzer händisch durchgeführt werden. Neben den geografischen Informationen werden selbstverständlich alle anderen projektrelevanten Informationen abgefragt. Durch die Übergabe einer bestimmten POST-Variable kann nach einer Berechtigungsabfrage ein Projekt über die erwähnte Datei bearbeitet werden. Dafür wird das selbe Formular verwendet, welches über PHP mit den jeweiligen Informationen vorausgefüllt wird. Nach Absenden des Formulars wird bei der Erstellung ein Eintrag hinterlegt, von welchem Benutzer zu welcher Zeit dieses Projekt erstellt wurde. Für die Bearbeitung des Projektes gibt es korrelierende Spalten.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031820" w:rsidRPr="00964C8D" w:rsidRDefault="00031820" w:rsidP="0067603D">
      <w:r w:rsidRPr="00964C8D">
        <w:br w:type="page"/>
      </w:r>
    </w:p>
    <w:bookmarkStart w:id="73"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73"/>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0"/>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74" w:name="_Toc484172353"/>
      <w:r>
        <w:lastRenderedPageBreak/>
        <w:t>Anlagen</w:t>
      </w:r>
      <w:bookmarkEnd w:id="74"/>
    </w:p>
    <w:p w:rsidR="006D14AE" w:rsidRDefault="006D14AE" w:rsidP="00E66C5E">
      <w:pPr>
        <w:pStyle w:val="berschrift2"/>
        <w:numPr>
          <w:ilvl w:val="0"/>
          <w:numId w:val="0"/>
        </w:numPr>
      </w:pPr>
      <w:bookmarkStart w:id="75" w:name="_Toc484172354"/>
      <w:r w:rsidRPr="006D14AE">
        <w:t xml:space="preserve">Anlage 1: </w:t>
      </w:r>
      <w:bookmarkStart w:id="76" w:name="anlage_showcase_opendata"/>
      <w:r w:rsidRPr="006D14AE">
        <w:t xml:space="preserve">Beispielprojekte mit von der DB AG </w:t>
      </w:r>
      <w:r w:rsidR="0093777F">
        <w:t>Datensätzen und Schnittstellen</w:t>
      </w:r>
      <w:bookmarkEnd w:id="75"/>
      <w:bookmarkEnd w:id="76"/>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376B40" w:rsidRPr="00240834" w:rsidRDefault="00376B4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376B40" w:rsidRPr="00240834" w:rsidRDefault="00376B4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376B40" w:rsidRDefault="00376B40" w:rsidP="00240834">
                            <w:pPr>
                              <w:pStyle w:val="Textkrper"/>
                              <w:numPr>
                                <w:ilvl w:val="0"/>
                                <w:numId w:val="33"/>
                              </w:numPr>
                              <w:spacing w:after="0" w:line="240" w:lineRule="auto"/>
                              <w:jc w:val="left"/>
                              <w:rPr>
                                <w:sz w:val="18"/>
                                <w:szCs w:val="18"/>
                              </w:rPr>
                            </w:pPr>
                            <w:r w:rsidRPr="00A81269">
                              <w:rPr>
                                <w:sz w:val="18"/>
                                <w:szCs w:val="18"/>
                              </w:rPr>
                              <w:t xml:space="preserve">Umsetzung: </w:t>
                            </w:r>
                            <w:proofErr w:type="spellStart"/>
                            <w:r>
                              <w:rPr>
                                <w:sz w:val="18"/>
                                <w:szCs w:val="18"/>
                              </w:rPr>
                              <w:t>Leaflet</w:t>
                            </w:r>
                            <w:proofErr w:type="spellEnd"/>
                            <w:r>
                              <w:rPr>
                                <w:sz w:val="18"/>
                                <w:szCs w:val="18"/>
                              </w:rPr>
                              <w:t xml:space="preserve"> (Laut Quellcode)</w:t>
                            </w:r>
                          </w:p>
                          <w:p w:rsidR="00376B40" w:rsidRPr="00A81269" w:rsidRDefault="00376B40" w:rsidP="00240834">
                            <w:pPr>
                              <w:pStyle w:val="Textkrper"/>
                              <w:numPr>
                                <w:ilvl w:val="0"/>
                                <w:numId w:val="33"/>
                              </w:numPr>
                              <w:spacing w:after="0" w:line="240" w:lineRule="auto"/>
                              <w:jc w:val="left"/>
                              <w:rPr>
                                <w:sz w:val="18"/>
                                <w:szCs w:val="18"/>
                              </w:rPr>
                            </w:pPr>
                            <w:r w:rsidRPr="00A81269">
                              <w:rPr>
                                <w:sz w:val="18"/>
                                <w:szCs w:val="18"/>
                              </w:rPr>
                              <w:t>Autor: Constantin Müller</w:t>
                            </w:r>
                          </w:p>
                          <w:p w:rsidR="00376B40" w:rsidRDefault="00376B40" w:rsidP="00240834">
                            <w:pPr>
                              <w:pStyle w:val="Textkrper"/>
                              <w:numPr>
                                <w:ilvl w:val="0"/>
                                <w:numId w:val="33"/>
                              </w:numPr>
                              <w:spacing w:after="0" w:line="240" w:lineRule="auto"/>
                              <w:jc w:val="left"/>
                              <w:rPr>
                                <w:sz w:val="18"/>
                                <w:szCs w:val="18"/>
                              </w:rPr>
                            </w:pPr>
                            <w:r w:rsidRPr="00240834">
                              <w:rPr>
                                <w:sz w:val="18"/>
                                <w:szCs w:val="18"/>
                              </w:rPr>
                              <w:t>Lizenz: CC-BY</w:t>
                            </w:r>
                          </w:p>
                          <w:p w:rsidR="00376B40" w:rsidRPr="00A81269" w:rsidRDefault="00376B4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2"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376B40" w:rsidRPr="00D15601" w:rsidRDefault="00376B4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3"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D15601" w:rsidRDefault="00376B40"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B3AD5"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376B40" w:rsidRPr="00240834" w:rsidRDefault="00376B4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376B40" w:rsidRPr="00240834" w:rsidRDefault="00376B4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376B40" w:rsidRDefault="00376B40" w:rsidP="00240834">
                      <w:pPr>
                        <w:pStyle w:val="Textkrper"/>
                        <w:numPr>
                          <w:ilvl w:val="0"/>
                          <w:numId w:val="33"/>
                        </w:numPr>
                        <w:spacing w:after="0" w:line="240" w:lineRule="auto"/>
                        <w:jc w:val="left"/>
                        <w:rPr>
                          <w:sz w:val="18"/>
                          <w:szCs w:val="18"/>
                        </w:rPr>
                      </w:pPr>
                      <w:r w:rsidRPr="00A81269">
                        <w:rPr>
                          <w:sz w:val="18"/>
                          <w:szCs w:val="18"/>
                        </w:rPr>
                        <w:t xml:space="preserve">Umsetzung: </w:t>
                      </w:r>
                      <w:proofErr w:type="spellStart"/>
                      <w:r>
                        <w:rPr>
                          <w:sz w:val="18"/>
                          <w:szCs w:val="18"/>
                        </w:rPr>
                        <w:t>Leaflet</w:t>
                      </w:r>
                      <w:proofErr w:type="spellEnd"/>
                      <w:r>
                        <w:rPr>
                          <w:sz w:val="18"/>
                          <w:szCs w:val="18"/>
                        </w:rPr>
                        <w:t xml:space="preserve"> (Laut Quellcode)</w:t>
                      </w:r>
                    </w:p>
                    <w:p w:rsidR="00376B40" w:rsidRPr="00A81269" w:rsidRDefault="00376B40" w:rsidP="00240834">
                      <w:pPr>
                        <w:pStyle w:val="Textkrper"/>
                        <w:numPr>
                          <w:ilvl w:val="0"/>
                          <w:numId w:val="33"/>
                        </w:numPr>
                        <w:spacing w:after="0" w:line="240" w:lineRule="auto"/>
                        <w:jc w:val="left"/>
                        <w:rPr>
                          <w:sz w:val="18"/>
                          <w:szCs w:val="18"/>
                        </w:rPr>
                      </w:pPr>
                      <w:r w:rsidRPr="00A81269">
                        <w:rPr>
                          <w:sz w:val="18"/>
                          <w:szCs w:val="18"/>
                        </w:rPr>
                        <w:t>Autor: Constantin Müller</w:t>
                      </w:r>
                    </w:p>
                    <w:p w:rsidR="00376B40" w:rsidRDefault="00376B40" w:rsidP="00240834">
                      <w:pPr>
                        <w:pStyle w:val="Textkrper"/>
                        <w:numPr>
                          <w:ilvl w:val="0"/>
                          <w:numId w:val="33"/>
                        </w:numPr>
                        <w:spacing w:after="0" w:line="240" w:lineRule="auto"/>
                        <w:jc w:val="left"/>
                        <w:rPr>
                          <w:sz w:val="18"/>
                          <w:szCs w:val="18"/>
                        </w:rPr>
                      </w:pPr>
                      <w:r w:rsidRPr="00240834">
                        <w:rPr>
                          <w:sz w:val="18"/>
                          <w:szCs w:val="18"/>
                        </w:rPr>
                        <w:t>Lizenz: CC-BY</w:t>
                      </w:r>
                    </w:p>
                    <w:p w:rsidR="00376B40" w:rsidRPr="00A81269" w:rsidRDefault="00376B4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4"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376B40" w:rsidRPr="00D15601" w:rsidRDefault="00376B4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D15601" w:rsidRDefault="00376B40"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76B40" w:rsidRPr="00240834" w:rsidRDefault="00376B4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Umsetzung: </w:t>
                            </w:r>
                            <w:proofErr w:type="spellStart"/>
                            <w:r w:rsidRPr="00240834">
                              <w:rPr>
                                <w:sz w:val="18"/>
                                <w:szCs w:val="18"/>
                              </w:rPr>
                              <w:t>Leaflet</w:t>
                            </w:r>
                            <w:proofErr w:type="spellEnd"/>
                            <w:r w:rsidRPr="00240834">
                              <w:rPr>
                                <w:sz w:val="18"/>
                                <w:szCs w:val="18"/>
                              </w:rPr>
                              <w:t xml:space="preserve"> (Laut Quellcode)</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376B40" w:rsidRPr="005D24C5" w:rsidRDefault="00376B4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376B40" w:rsidRPr="005D24C5" w:rsidRDefault="00376B4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7" w:history="1">
                              <w:r w:rsidRPr="005D24C5">
                                <w:rPr>
                                  <w:sz w:val="18"/>
                                  <w:szCs w:val="18"/>
                                  <w:lang w:val="en-US"/>
                                </w:rPr>
                                <w:t>http://data.deutschebahn.com/showcase/aufzugswaechter</w:t>
                              </w:r>
                            </w:hyperlink>
                          </w:p>
                          <w:p w:rsidR="00376B40" w:rsidRPr="00D15601" w:rsidRDefault="00376B4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8"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5D24C5" w:rsidRDefault="00376B40"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4194"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376B40" w:rsidRPr="00240834" w:rsidRDefault="00376B4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Umsetzung: </w:t>
                      </w:r>
                      <w:proofErr w:type="spellStart"/>
                      <w:r w:rsidRPr="00240834">
                        <w:rPr>
                          <w:sz w:val="18"/>
                          <w:szCs w:val="18"/>
                        </w:rPr>
                        <w:t>Leaflet</w:t>
                      </w:r>
                      <w:proofErr w:type="spellEnd"/>
                      <w:r w:rsidRPr="00240834">
                        <w:rPr>
                          <w:sz w:val="18"/>
                          <w:szCs w:val="18"/>
                        </w:rPr>
                        <w:t xml:space="preserve"> (Laut Quellcode)</w:t>
                      </w:r>
                    </w:p>
                    <w:p w:rsidR="00376B40" w:rsidRPr="00240834" w:rsidRDefault="00376B4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376B40" w:rsidRPr="005D24C5" w:rsidRDefault="00376B4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376B40" w:rsidRPr="005D24C5" w:rsidRDefault="00376B4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9" w:history="1">
                        <w:r w:rsidRPr="005D24C5">
                          <w:rPr>
                            <w:sz w:val="18"/>
                            <w:szCs w:val="18"/>
                            <w:lang w:val="en-US"/>
                          </w:rPr>
                          <w:t>http://data.deutschebahn.com/showcase/aufzugswaechter</w:t>
                        </w:r>
                      </w:hyperlink>
                    </w:p>
                    <w:p w:rsidR="00376B40" w:rsidRPr="00D15601" w:rsidRDefault="00376B4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0"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5D24C5" w:rsidRDefault="00376B40"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76B40" w:rsidRPr="00240834" w:rsidRDefault="00376B40"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Umsetzung: </w:t>
                            </w:r>
                            <w:proofErr w:type="spellStart"/>
                            <w:r>
                              <w:rPr>
                                <w:sz w:val="18"/>
                                <w:szCs w:val="18"/>
                              </w:rPr>
                              <w:t>Leaflet</w:t>
                            </w:r>
                            <w:proofErr w:type="spellEnd"/>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376B40" w:rsidRPr="005D24C5" w:rsidRDefault="00376B4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5D24C5" w:rsidRDefault="00376B4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2" w:history="1">
                              <w:r w:rsidRPr="0093777F">
                                <w:rPr>
                                  <w:rStyle w:val="Hyperlink"/>
                                  <w:color w:val="auto"/>
                                  <w:sz w:val="18"/>
                                  <w:szCs w:val="18"/>
                                  <w:u w:val="none"/>
                                  <w:lang w:val="en-US"/>
                                </w:rPr>
                                <w:t>http://data.deutschebahn.com/showcase/deutschlands-bahnhofe</w:t>
                              </w:r>
                            </w:hyperlink>
                          </w:p>
                          <w:p w:rsidR="00376B40" w:rsidRPr="00D15601" w:rsidRDefault="00376B4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3"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131F04" w:rsidRDefault="00376B40"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84816"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376B40" w:rsidRPr="00240834" w:rsidRDefault="00376B40"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Umsetzung: </w:t>
                      </w:r>
                      <w:proofErr w:type="spellStart"/>
                      <w:r>
                        <w:rPr>
                          <w:sz w:val="18"/>
                          <w:szCs w:val="18"/>
                        </w:rPr>
                        <w:t>Leaflet</w:t>
                      </w:r>
                      <w:proofErr w:type="spellEnd"/>
                    </w:p>
                    <w:p w:rsidR="00376B40" w:rsidRPr="00240834" w:rsidRDefault="00376B4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376B40" w:rsidRPr="005D24C5" w:rsidRDefault="00376B4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5D24C5" w:rsidRDefault="00376B4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4" w:history="1">
                        <w:r w:rsidRPr="0093777F">
                          <w:rPr>
                            <w:rStyle w:val="Hyperlink"/>
                            <w:color w:val="auto"/>
                            <w:sz w:val="18"/>
                            <w:szCs w:val="18"/>
                            <w:u w:val="none"/>
                            <w:lang w:val="en-US"/>
                          </w:rPr>
                          <w:t>http://data.deutschebahn.com/showcase/deutschlands-bahnhofe</w:t>
                        </w:r>
                      </w:hyperlink>
                    </w:p>
                    <w:p w:rsidR="00376B40" w:rsidRPr="00D15601" w:rsidRDefault="00376B4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76B40" w:rsidRPr="00131F04" w:rsidRDefault="00376B40"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76B40" w:rsidRPr="00240834" w:rsidRDefault="00376B4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376B40" w:rsidRPr="005D24C5" w:rsidRDefault="00376B4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7"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53A7F"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376B40" w:rsidRPr="00240834" w:rsidRDefault="00376B4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376B40" w:rsidRPr="00240834" w:rsidRDefault="00376B4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376B40" w:rsidRPr="005D24C5" w:rsidRDefault="00376B4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376B40" w:rsidRPr="00240834" w:rsidRDefault="00376B4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376B40" w:rsidRPr="00240834" w:rsidRDefault="00376B4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376B40" w:rsidRDefault="00376B40" w:rsidP="001E132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p>
                          <w:p w:rsidR="00376B40" w:rsidRPr="002336A1" w:rsidRDefault="00376B4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376B40" w:rsidRPr="005D24C5" w:rsidRDefault="00376B4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B8D50"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376B40" w:rsidRPr="00240834" w:rsidRDefault="00376B4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376B40" w:rsidRPr="00240834" w:rsidRDefault="00376B4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376B40" w:rsidRDefault="00376B40" w:rsidP="001E132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p>
                    <w:p w:rsidR="00376B40" w:rsidRPr="002336A1" w:rsidRDefault="00376B4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376B40" w:rsidRPr="005D24C5" w:rsidRDefault="00376B4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376B40" w:rsidRPr="00240834" w:rsidRDefault="00376B4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376B40" w:rsidRPr="00240834" w:rsidRDefault="00376B4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376B40" w:rsidRDefault="00376B40" w:rsidP="00A755F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r>
                              <w:rPr>
                                <w:sz w:val="18"/>
                                <w:szCs w:val="18"/>
                              </w:rPr>
                              <w:t xml:space="preserve">, </w:t>
                            </w:r>
                            <w:r w:rsidRPr="00C511DB">
                              <w:rPr>
                                <w:sz w:val="18"/>
                                <w:szCs w:val="18"/>
                                <w:highlight w:val="yellow"/>
                              </w:rPr>
                              <w:t>Google Maps?</w:t>
                            </w:r>
                          </w:p>
                          <w:p w:rsidR="00376B40" w:rsidRPr="002336A1" w:rsidRDefault="00376B4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376B40" w:rsidRPr="005D24C5" w:rsidRDefault="00376B4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2A3EC"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376B40" w:rsidRPr="00240834" w:rsidRDefault="00376B4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376B40" w:rsidRPr="00240834" w:rsidRDefault="00376B4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376B40" w:rsidRDefault="00376B40" w:rsidP="00A755F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r>
                        <w:rPr>
                          <w:sz w:val="18"/>
                          <w:szCs w:val="18"/>
                        </w:rPr>
                        <w:t xml:space="preserve">, </w:t>
                      </w:r>
                      <w:r w:rsidRPr="00C511DB">
                        <w:rPr>
                          <w:sz w:val="18"/>
                          <w:szCs w:val="18"/>
                          <w:highlight w:val="yellow"/>
                        </w:rPr>
                        <w:t>Google Maps?</w:t>
                      </w:r>
                    </w:p>
                    <w:p w:rsidR="00376B40" w:rsidRPr="002336A1" w:rsidRDefault="00376B4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376B40" w:rsidRPr="005D24C5" w:rsidRDefault="00376B4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76B40" w:rsidRPr="00D15601" w:rsidRDefault="00376B4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41"/>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77" w:name="_Ref484166062"/>
      <w:bookmarkStart w:id="78"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77"/>
      <w:bookmarkEnd w:id="78"/>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2"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proofErr w:type="spellStart"/>
        <w:r w:rsidRPr="00E66C5E">
          <w:rPr>
            <w:rStyle w:val="Hyperlink"/>
            <w:rFonts w:ascii="Consolas" w:hAnsi="Consolas" w:cs="Consolas"/>
            <w:bCs/>
            <w:color w:val="auto"/>
            <w:u w:val="none"/>
            <w:lang w:val="en-US"/>
          </w:rPr>
          <w:t>OpenStreetMap</w:t>
        </w:r>
        <w:proofErr w:type="spellEnd"/>
        <w:r w:rsidRPr="00E66C5E">
          <w:rPr>
            <w:rStyle w:val="Hyperlink"/>
            <w:rFonts w:ascii="Consolas" w:hAnsi="Consolas" w:cs="Consolas"/>
            <w:bCs/>
            <w:color w:val="auto"/>
            <w:u w:val="none"/>
            <w:lang w:val="en-US"/>
          </w:rPr>
          <w:t xml:space="preserve">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376B40" w:rsidP="00A425EA">
      <w:pPr>
        <w:spacing w:after="0" w:line="240" w:lineRule="auto"/>
        <w:ind w:left="425"/>
        <w:jc w:val="left"/>
        <w:rPr>
          <w:rFonts w:ascii="Consolas" w:hAnsi="Consolas" w:cs="Consolas"/>
          <w:color w:val="auto"/>
          <w:lang w:val="en-US"/>
        </w:rPr>
      </w:pPr>
      <w:hyperlink r:id="rId43"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r w:rsidRPr="00F56739">
        <w:rPr>
          <w:rFonts w:ascii="Consolas" w:hAnsi="Consolas" w:cs="Consolas"/>
          <w:bCs/>
          <w:color w:val="auto"/>
          <w:lang w:val="en-US"/>
        </w:rPr>
        <w:t>highspeed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proofErr w:type="gramStart"/>
      <w:r w:rsidRPr="00F56739">
        <w:rPr>
          <w:rFonts w:ascii="Consolas" w:hAnsi="Consolas" w:cs="Consolas"/>
          <w:bCs/>
          <w:color w:val="auto"/>
          <w:lang w:val="en-US"/>
        </w:rPr>
        <w:t>railway:etcs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proofErr w:type="gramStart"/>
      <w:r w:rsidRPr="00F56739">
        <w:rPr>
          <w:rFonts w:ascii="Consolas" w:hAnsi="Consolas" w:cs="Consolas"/>
          <w:bCs/>
          <w:color w:val="auto"/>
          <w:lang w:val="en-US"/>
        </w:rPr>
        <w:t>railway:gnt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proofErr w:type="gramStart"/>
      <w:r w:rsidRPr="00F56739">
        <w:rPr>
          <w:rFonts w:ascii="Consolas" w:hAnsi="Consolas" w:cs="Consolas"/>
          <w:bCs/>
          <w:color w:val="auto"/>
          <w:lang w:val="en-US"/>
        </w:rPr>
        <w:t>railway:lzb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proofErr w:type="gramStart"/>
      <w:r w:rsidRPr="00F56739">
        <w:rPr>
          <w:rFonts w:ascii="Consolas" w:hAnsi="Consolas" w:cs="Consolas"/>
          <w:bCs/>
          <w:color w:val="auto"/>
          <w:lang w:val="en-US"/>
        </w:rPr>
        <w:t>railway:pzb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proofErr w:type="gramStart"/>
      <w:r w:rsidRPr="00E66C5E">
        <w:rPr>
          <w:rFonts w:ascii="Consolas" w:hAnsi="Consolas" w:cs="Consolas"/>
          <w:bCs/>
          <w:color w:val="auto"/>
          <w:lang w:val="en-US"/>
        </w:rPr>
        <w:t>railway:radio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proofErr w:type="gramStart"/>
      <w:r w:rsidRPr="00E66C5E">
        <w:rPr>
          <w:rFonts w:ascii="Consolas" w:hAnsi="Consolas" w:cs="Consolas"/>
          <w:bCs/>
          <w:color w:val="auto"/>
          <w:lang w:val="en-US"/>
        </w:rPr>
        <w:t>railway:tilting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proofErr w:type="gramStart"/>
      <w:r w:rsidRPr="00E66C5E">
        <w:rPr>
          <w:rFonts w:ascii="Consolas" w:hAnsi="Consolas" w:cs="Consolas"/>
          <w:bCs/>
          <w:color w:val="auto"/>
          <w:lang w:val="en-US"/>
        </w:rPr>
        <w:t>railway:track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proofErr w:type="gramStart"/>
      <w:r w:rsidRPr="00E66C5E">
        <w:rPr>
          <w:rFonts w:ascii="Consolas" w:hAnsi="Consolas" w:cs="Consolas"/>
          <w:bCs/>
          <w:color w:val="auto"/>
          <w:lang w:val="en-US"/>
        </w:rPr>
        <w:t>railway:traffic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proofErr w:type="gramStart"/>
      <w:r w:rsidRPr="00E66C5E">
        <w:rPr>
          <w:rFonts w:ascii="Consolas" w:hAnsi="Consolas" w:cs="Consolas"/>
          <w:bCs/>
          <w:color w:val="auto"/>
          <w:lang w:val="en-US"/>
        </w:rPr>
        <w:t>source:maxspeed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r>
        <w:br w:type="page"/>
      </w:r>
    </w:p>
    <w:p w:rsidR="00A425EA" w:rsidRPr="00E66C5E" w:rsidRDefault="00A425EA" w:rsidP="00A425EA"/>
    <w:sectPr w:rsidR="00A425EA" w:rsidRPr="00E66C5E" w:rsidSect="00E66C5E">
      <w:headerReference w:type="default" r:id="rId44"/>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CA7" w:rsidRDefault="000A4CA7">
      <w:r>
        <w:separator/>
      </w:r>
    </w:p>
  </w:endnote>
  <w:endnote w:type="continuationSeparator" w:id="0">
    <w:p w:rsidR="000A4CA7" w:rsidRDefault="000A4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altName w:val="Arial"/>
    <w:charset w:val="00"/>
    <w:family w:val="swiss"/>
    <w:pitch w:val="variable"/>
    <w:sig w:usb0="00000001" w:usb1="1000204B" w:usb2="00000000" w:usb3="00000000" w:csb0="00000093" w:csb1="00000000"/>
  </w:font>
  <w:font w:name="Arial">
    <w:panose1 w:val="020B0604020202020204"/>
    <w:charset w:val="00"/>
    <w:family w:val="swiss"/>
    <w:pitch w:val="variable"/>
    <w:sig w:usb0="E0002EFF" w:usb1="C0007843" w:usb2="00000009" w:usb3="00000000" w:csb0="000001FF" w:csb1="00000000"/>
  </w:font>
  <w:font w:name="Monotype Sorts">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610C01" w:rsidRDefault="00376B40" w:rsidP="00610C01">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610C01" w:rsidRDefault="00376B40" w:rsidP="00610C01">
    <w:pPr>
      <w:pStyle w:val="Fuzeile"/>
      <w:jc w:val="center"/>
    </w:pPr>
    <w:r>
      <w:fldChar w:fldCharType="begin"/>
    </w:r>
    <w:r>
      <w:instrText>PAGE   \* MERGEFORMAT</w:instrText>
    </w:r>
    <w:r>
      <w:fldChar w:fldCharType="separate"/>
    </w:r>
    <w:r w:rsidR="00D17D8B">
      <w:rPr>
        <w:noProof/>
      </w:rP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CA7" w:rsidRDefault="000A4CA7">
      <w:r>
        <w:separator/>
      </w:r>
    </w:p>
  </w:footnote>
  <w:footnote w:type="continuationSeparator" w:id="0">
    <w:p w:rsidR="000A4CA7" w:rsidRDefault="000A4CA7">
      <w:r>
        <w:continuationSeparator/>
      </w:r>
    </w:p>
  </w:footnote>
  <w:footnote w:id="1">
    <w:p w:rsidR="00376B40" w:rsidRDefault="00376B40">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376B40" w:rsidRDefault="00376B40">
      <w:pPr>
        <w:pStyle w:val="Funotentext"/>
      </w:pPr>
      <w:r>
        <w:rPr>
          <w:rStyle w:val="Funotenzeichen"/>
        </w:rPr>
        <w:footnoteRef/>
      </w:r>
      <w:r>
        <w:t xml:space="preserve"> BKU: </w:t>
      </w:r>
      <w:r w:rsidRPr="00A73538">
        <w:t>Bürokommunikation Unternehmensweit</w:t>
      </w:r>
    </w:p>
  </w:footnote>
  <w:footnote w:id="3">
    <w:p w:rsidR="00376B40" w:rsidRPr="00B335E3" w:rsidRDefault="00376B40"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376B40" w:rsidRPr="00F56739" w:rsidRDefault="00376B40" w:rsidP="00C511DB">
      <w:pPr>
        <w:pStyle w:val="Funotentext"/>
        <w:spacing w:after="0"/>
      </w:pPr>
      <w:r>
        <w:rPr>
          <w:rStyle w:val="Funotenzeichen"/>
        </w:rPr>
        <w:footnoteRef/>
      </w:r>
      <w:r w:rsidRPr="00F56739">
        <w:t xml:space="preserve"> http://data.deutschebahn.com</w:t>
      </w:r>
    </w:p>
  </w:footnote>
  <w:footnote w:id="5">
    <w:p w:rsidR="00376B40" w:rsidRDefault="00376B40">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376B40" w:rsidRPr="00CB0C8A" w:rsidRDefault="00376B40">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376B40" w:rsidRPr="00CB0C8A" w:rsidRDefault="00376B40">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376B40" w:rsidRDefault="00376B40">
      <w:pPr>
        <w:pStyle w:val="Funotentext"/>
      </w:pPr>
      <w:r>
        <w:rPr>
          <w:rStyle w:val="Funotenzeichen"/>
        </w:rPr>
        <w:footnoteRef/>
      </w:r>
      <w:r>
        <w:t xml:space="preserve"> Eine Registrierung auf </w:t>
      </w:r>
      <w:proofErr w:type="spellStart"/>
      <w:r>
        <w:t>umap</w:t>
      </w:r>
      <w:proofErr w:type="spellEnd"/>
      <w:r>
        <w:t xml:space="preserve"> ist nicht zwingend erforderlich</w:t>
      </w:r>
    </w:p>
  </w:footnote>
  <w:footnote w:id="9">
    <w:p w:rsidR="00376B40" w:rsidRDefault="00376B40">
      <w:pPr>
        <w:pStyle w:val="Funotentext"/>
      </w:pPr>
      <w:r>
        <w:rPr>
          <w:rStyle w:val="Funotenzeichen"/>
        </w:rPr>
        <w:footnoteRef/>
      </w:r>
      <w:r>
        <w:t xml:space="preserve"> </w:t>
      </w:r>
      <w:sdt>
        <w:sdtPr>
          <w:id w:val="176950580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376B40" w:rsidRDefault="00376B40">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376B40" w:rsidRDefault="00376B40">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376B40" w:rsidRDefault="00376B40">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376B40" w:rsidRDefault="00376B40">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376B40" w:rsidRDefault="00376B40">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w:t>
      </w:r>
      <w:proofErr w:type="spellStart"/>
      <w:r>
        <w:t>Leaflet</w:t>
      </w:r>
      <w:proofErr w:type="spellEnd"/>
      <w:r>
        <w:t xml:space="preserve"> und </w:t>
      </w:r>
      <w:proofErr w:type="spellStart"/>
      <w:r>
        <w:t>OpenLayers</w:t>
      </w:r>
      <w:proofErr w:type="spellEnd"/>
      <w:r>
        <w:t>.</w:t>
      </w:r>
    </w:p>
  </w:footnote>
  <w:footnote w:id="15">
    <w:p w:rsidR="00376B40" w:rsidRDefault="00376B40">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376B40" w:rsidRDefault="00376B40">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376B40" w:rsidRDefault="00376B40">
      <w:pPr>
        <w:pStyle w:val="Funotentext"/>
      </w:pPr>
      <w:r>
        <w:rPr>
          <w:rStyle w:val="Funotenzeichen"/>
        </w:rPr>
        <w:footnoteRef/>
      </w:r>
      <w:r>
        <w:t xml:space="preserve"> MySQL: Datenbankplattform für Web- und sonstige Anwendungen</w:t>
      </w:r>
    </w:p>
  </w:footnote>
  <w:footnote w:id="18">
    <w:p w:rsidR="00376B40" w:rsidRDefault="00376B40">
      <w:pPr>
        <w:pStyle w:val="Funotentext"/>
      </w:pPr>
      <w:r>
        <w:rPr>
          <w:rStyle w:val="Funotenzeichen"/>
        </w:rPr>
        <w:footnoteRef/>
      </w:r>
      <w:r>
        <w:t xml:space="preserve"> Framework: zu Deutsch: Rahmen, Gerüst</w:t>
      </w:r>
    </w:p>
  </w:footnote>
  <w:footnote w:id="19">
    <w:p w:rsidR="00376B40" w:rsidRDefault="00376B40">
      <w:pPr>
        <w:pStyle w:val="Funotentext"/>
      </w:pPr>
      <w:r>
        <w:rPr>
          <w:rStyle w:val="Funotenzeichen"/>
        </w:rPr>
        <w:footnoteRef/>
      </w:r>
      <w:r>
        <w:t xml:space="preserve"> ein von Twitter Inc. entwickeltes Framework auf Grundlage von HTML und CSS</w:t>
      </w:r>
    </w:p>
  </w:footnote>
  <w:footnote w:id="20">
    <w:p w:rsidR="00376B40" w:rsidRDefault="00376B40">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w:t>
      </w:r>
      <w:proofErr w:type="spellEnd"/>
      <w:r>
        <w:t>-</w:t>
      </w:r>
      <w:proofErr w:type="spellStart"/>
      <w:r>
        <w:t>Tile</w:t>
      </w:r>
      <w:proofErr w:type="spellEnd"/>
      <w:r>
        <w:t>-Overlays.</w:t>
      </w:r>
    </w:p>
  </w:footnote>
  <w:footnote w:id="21">
    <w:p w:rsidR="00376B40" w:rsidRDefault="00376B40">
      <w:pPr>
        <w:pStyle w:val="Funotentext"/>
      </w:pPr>
      <w:r>
        <w:rPr>
          <w:rStyle w:val="Funotenzeichen"/>
        </w:rPr>
        <w:footnoteRef/>
      </w:r>
      <w:r>
        <w:t xml:space="preserve"> Eine Zusammenstellung aller verwendeten </w:t>
      </w:r>
      <w:proofErr w:type="spellStart"/>
      <w:r>
        <w:t>Leaflet</w:t>
      </w:r>
      <w:proofErr w:type="spellEnd"/>
      <w:r>
        <w:t xml:space="preserve">-Erweiterungen findet sich in </w:t>
      </w:r>
      <w:r w:rsidRPr="00266471">
        <w:rPr>
          <w:highlight w:val="yellow"/>
        </w:rPr>
        <w:t>Anlage XYZ</w:t>
      </w:r>
    </w:p>
  </w:footnote>
  <w:footnote w:id="22">
    <w:p w:rsidR="00376B40" w:rsidRDefault="00376B40">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3">
    <w:p w:rsidR="00376B40" w:rsidRDefault="00376B40">
      <w:pPr>
        <w:pStyle w:val="Funotentext"/>
      </w:pPr>
      <w:r>
        <w:rPr>
          <w:rStyle w:val="Funotenzeichen"/>
        </w:rPr>
        <w:footnoteRef/>
      </w:r>
      <w:r>
        <w:t xml:space="preserve"> Akronym: </w:t>
      </w:r>
      <w:proofErr w:type="spellStart"/>
      <w:r w:rsidRPr="003E368D">
        <w:t>Asynchronous</w:t>
      </w:r>
      <w:proofErr w:type="spellEnd"/>
      <w:r w:rsidRPr="003E368D">
        <w:t xml:space="preserve"> JavaScript and XML</w:t>
      </w:r>
      <w:r>
        <w:t xml:space="preserve">, eine Schnittstelle zur Datenübertragung zwischen Client und Server. </w:t>
      </w:r>
    </w:p>
    <w:p w:rsidR="00376B40" w:rsidRDefault="00376B40">
      <w:pPr>
        <w:pStyle w:val="Funotentext"/>
      </w:pPr>
    </w:p>
  </w:footnote>
  <w:footnote w:id="24">
    <w:p w:rsidR="00376B40" w:rsidRDefault="00376B40">
      <w:pPr>
        <w:pStyle w:val="Funotentext"/>
      </w:pPr>
      <w:r>
        <w:rPr>
          <w:rStyle w:val="Funotenzeichen"/>
        </w:rPr>
        <w:footnoteRef/>
      </w:r>
      <w:r>
        <w:t xml:space="preserve"> </w:t>
      </w:r>
      <w:sdt>
        <w:sdtPr>
          <w:id w:val="-1452624989"/>
          <w:citation/>
        </w:sdtPr>
        <w:sdtContent>
          <w:r>
            <w:fldChar w:fldCharType="begin"/>
          </w:r>
          <w:r>
            <w:instrText xml:space="preserve"> CITATION McB15 \l 1031 </w:instrText>
          </w:r>
          <w:r>
            <w:fldChar w:fldCharType="separate"/>
          </w:r>
          <w:r>
            <w:rPr>
              <w:noProof/>
            </w:rPr>
            <w:t>(McBride, 2015)</w:t>
          </w:r>
          <w:r>
            <w:fldChar w:fldCharType="end"/>
          </w:r>
        </w:sdtContent>
      </w:sdt>
    </w:p>
  </w:footnote>
  <w:footnote w:id="25">
    <w:p w:rsidR="00376B40" w:rsidRDefault="00376B40">
      <w:pPr>
        <w:pStyle w:val="Funotentext"/>
      </w:pPr>
      <w:r>
        <w:rPr>
          <w:rStyle w:val="Funotenzeichen"/>
        </w:rPr>
        <w:footnoteRef/>
      </w:r>
      <w:r>
        <w:t xml:space="preserve"> </w:t>
      </w:r>
      <w:sdt>
        <w:sdtPr>
          <w:id w:val="1516965147"/>
          <w:citation/>
        </w:sdtPr>
        <w:sdtContent>
          <w:r>
            <w:fldChar w:fldCharType="begin"/>
          </w:r>
          <w:r>
            <w:instrText xml:space="preserve"> CITATION col17 \l 1031 </w:instrText>
          </w:r>
          <w:r>
            <w:fldChar w:fldCharType="separate"/>
          </w:r>
          <w:r>
            <w:rPr>
              <w:noProof/>
            </w:rPr>
            <w:t>(colorlib)</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3D6454" w:rsidRDefault="00376B40"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4C3CC1FF" wp14:editId="51EB266F">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52E4A9D" wp14:editId="1BF13E28">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10EA4533" wp14:editId="066D5FA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2CFACD34" wp14:editId="2C9F0754">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6BE8E746" wp14:editId="60FD4663">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6F823B9F" wp14:editId="72364609">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D17D8B" w:rsidRPr="00D17D8B">
      <w:rPr>
        <w:bCs/>
        <w:noProof/>
        <w:color w:val="auto"/>
        <w:sz w:val="16"/>
      </w:rPr>
      <w:t>Entwicklung</w:t>
    </w:r>
    <w:r w:rsidR="00D17D8B">
      <w:rPr>
        <w:noProof/>
        <w:color w:val="auto"/>
        <w:sz w:val="16"/>
      </w:rPr>
      <w:t xml:space="preserve"> einer Projektdokumentationssoftware auf Basis von Geodaten</w:t>
    </w:r>
    <w:r w:rsidRPr="003D6454">
      <w:rPr>
        <w:color w:val="auto"/>
        <w:sz w:val="16"/>
      </w:rPr>
      <w:fldChar w:fldCharType="end"/>
    </w:r>
  </w:p>
  <w:p w:rsidR="00376B40" w:rsidRPr="00FE3BFA" w:rsidRDefault="00376B40"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2B2BCF" w:rsidRDefault="00376B40"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1705A559" wp14:editId="4EA4F350">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91735CE" wp14:editId="7A77EF55">
          <wp:simplePos x="0" y="0"/>
          <wp:positionH relativeFrom="column">
            <wp:posOffset>5426710</wp:posOffset>
          </wp:positionH>
          <wp:positionV relativeFrom="paragraph">
            <wp:posOffset>43180</wp:posOffset>
          </wp:positionV>
          <wp:extent cx="500380" cy="274955"/>
          <wp:effectExtent l="0" t="0" r="0" b="0"/>
          <wp:wrapNone/>
          <wp:docPr id="33" name="Grafik 3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6625855D" wp14:editId="487A39CB">
          <wp:simplePos x="0" y="0"/>
          <wp:positionH relativeFrom="column">
            <wp:posOffset>5017770</wp:posOffset>
          </wp:positionH>
          <wp:positionV relativeFrom="paragraph">
            <wp:posOffset>88455</wp:posOffset>
          </wp:positionV>
          <wp:extent cx="318770" cy="232410"/>
          <wp:effectExtent l="0" t="0" r="5080" b="0"/>
          <wp:wrapNone/>
          <wp:docPr id="34" name="Grafik 3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17D8B" w:rsidRPr="00D17D8B">
      <w:rPr>
        <w:b/>
        <w:bCs/>
        <w:noProof/>
        <w:color w:val="auto"/>
        <w:sz w:val="16"/>
      </w:rPr>
      <w:t>Entwicklung einer Projektdokumentationssoftware</w:t>
    </w:r>
    <w:r w:rsidR="00D17D8B">
      <w:rPr>
        <w:b/>
        <w:noProof/>
        <w:color w:val="auto"/>
        <w:sz w:val="16"/>
      </w:rPr>
      <w:t xml:space="preserve"> auf Basis von Geodaten</w:t>
    </w:r>
    <w:r w:rsidRPr="002B2BCF">
      <w:rPr>
        <w:b/>
        <w:color w:val="auto"/>
        <w:sz w:val="16"/>
      </w:rPr>
      <w:fldChar w:fldCharType="end"/>
    </w:r>
  </w:p>
  <w:p w:rsidR="00376B40" w:rsidRPr="000936C7" w:rsidRDefault="00376B40"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17D8B">
      <w:rPr>
        <w:noProof/>
        <w:color w:val="auto"/>
        <w:sz w:val="16"/>
      </w:rPr>
      <w:t>Festlegung der Software-Plattform und Bibliotheken</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2B2BCF" w:rsidRDefault="00376B40"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39B6322A" wp14:editId="1DAF4C2D">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690A28CC" wp14:editId="45CBFAC4">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3D60172E" wp14:editId="2A6621B8">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17D8B" w:rsidRPr="00D17D8B">
      <w:rPr>
        <w:b/>
        <w:bCs/>
        <w:noProof/>
        <w:color w:val="auto"/>
        <w:sz w:val="16"/>
      </w:rPr>
      <w:t>Entwicklung einer Projektdokumentationssoftware</w:t>
    </w:r>
    <w:r w:rsidR="00D17D8B">
      <w:rPr>
        <w:b/>
        <w:noProof/>
        <w:color w:val="auto"/>
        <w:sz w:val="16"/>
      </w:rPr>
      <w:t xml:space="preserve"> auf Basis von Geodaten</w:t>
    </w:r>
    <w:r w:rsidRPr="002B2BCF">
      <w:rPr>
        <w:b/>
        <w:color w:val="auto"/>
        <w:sz w:val="16"/>
      </w:rPr>
      <w:fldChar w:fldCharType="end"/>
    </w:r>
  </w:p>
  <w:p w:rsidR="00376B40" w:rsidRPr="000936C7" w:rsidRDefault="00376B40"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17D8B">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6B40" w:rsidRPr="002B2BCF" w:rsidRDefault="00376B40"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303E86A" wp14:editId="37F801CD">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4069E067" wp14:editId="38D29B79">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02A33273" wp14:editId="49D30FD0">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17D8B" w:rsidRPr="00D17D8B">
      <w:rPr>
        <w:b/>
        <w:bCs/>
        <w:noProof/>
        <w:color w:val="auto"/>
        <w:sz w:val="16"/>
      </w:rPr>
      <w:t>Entwicklung einer Projektdokumentationssoftware</w:t>
    </w:r>
    <w:r w:rsidR="00D17D8B">
      <w:rPr>
        <w:b/>
        <w:noProof/>
        <w:color w:val="auto"/>
        <w:sz w:val="16"/>
      </w:rPr>
      <w:t xml:space="preserve"> auf Basis von Geodaten</w:t>
    </w:r>
    <w:r w:rsidRPr="002B2BCF">
      <w:rPr>
        <w:b/>
        <w:color w:val="auto"/>
        <w:sz w:val="16"/>
      </w:rPr>
      <w:fldChar w:fldCharType="end"/>
    </w:r>
  </w:p>
  <w:p w:rsidR="00376B40" w:rsidRPr="000936C7" w:rsidRDefault="00376B40"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17D8B">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15:restartNumberingAfterBreak="0">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15:restartNumberingAfterBreak="0">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15:restartNumberingAfterBreak="0">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15:restartNumberingAfterBreak="0">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15:restartNumberingAfterBreak="0">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15:restartNumberingAfterBreak="0">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15:restartNumberingAfterBreak="0">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5BD"/>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613D0"/>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D2724"/>
    <w:rsid w:val="003D3C76"/>
    <w:rsid w:val="003D49B0"/>
    <w:rsid w:val="003D6454"/>
    <w:rsid w:val="003E0E29"/>
    <w:rsid w:val="003E3369"/>
    <w:rsid w:val="003E368D"/>
    <w:rsid w:val="003E6A4D"/>
    <w:rsid w:val="003F1123"/>
    <w:rsid w:val="003F7540"/>
    <w:rsid w:val="00400CCD"/>
    <w:rsid w:val="0040300E"/>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39D1"/>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1FC2"/>
    <w:rsid w:val="005B703E"/>
    <w:rsid w:val="005B754F"/>
    <w:rsid w:val="005B7F2F"/>
    <w:rsid w:val="005D0C1D"/>
    <w:rsid w:val="005D24C5"/>
    <w:rsid w:val="005D3447"/>
    <w:rsid w:val="005D5EFC"/>
    <w:rsid w:val="005E36B4"/>
    <w:rsid w:val="005E414F"/>
    <w:rsid w:val="005E47DB"/>
    <w:rsid w:val="005F5598"/>
    <w:rsid w:val="00600F3F"/>
    <w:rsid w:val="00603161"/>
    <w:rsid w:val="00606492"/>
    <w:rsid w:val="00610C01"/>
    <w:rsid w:val="00612732"/>
    <w:rsid w:val="006145B0"/>
    <w:rsid w:val="006178D8"/>
    <w:rsid w:val="00621648"/>
    <w:rsid w:val="0062276A"/>
    <w:rsid w:val="0062347B"/>
    <w:rsid w:val="006428B8"/>
    <w:rsid w:val="00647D78"/>
    <w:rsid w:val="00650099"/>
    <w:rsid w:val="00653651"/>
    <w:rsid w:val="006549AD"/>
    <w:rsid w:val="006616AD"/>
    <w:rsid w:val="00663C66"/>
    <w:rsid w:val="006646E0"/>
    <w:rsid w:val="00671A08"/>
    <w:rsid w:val="00672F63"/>
    <w:rsid w:val="0067603D"/>
    <w:rsid w:val="00676DA7"/>
    <w:rsid w:val="006862FE"/>
    <w:rsid w:val="00687A0E"/>
    <w:rsid w:val="00687DAF"/>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D505D"/>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22CF"/>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512B"/>
    <w:rsid w:val="00CC5199"/>
    <w:rsid w:val="00CC7A6E"/>
    <w:rsid w:val="00CD53D4"/>
    <w:rsid w:val="00CD5639"/>
    <w:rsid w:val="00CE3E16"/>
    <w:rsid w:val="00CE6962"/>
    <w:rsid w:val="00D06F4C"/>
    <w:rsid w:val="00D1203B"/>
    <w:rsid w:val="00D1514C"/>
    <w:rsid w:val="00D15601"/>
    <w:rsid w:val="00D17D8B"/>
    <w:rsid w:val="00D23542"/>
    <w:rsid w:val="00D24B53"/>
    <w:rsid w:val="00D2521D"/>
    <w:rsid w:val="00D32254"/>
    <w:rsid w:val="00D34AD9"/>
    <w:rsid w:val="00D36084"/>
    <w:rsid w:val="00D47BE4"/>
    <w:rsid w:val="00D502AB"/>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A55CC"/>
    <w:rsid w:val="00DB01AE"/>
    <w:rsid w:val="00DB51D7"/>
    <w:rsid w:val="00DB72C9"/>
    <w:rsid w:val="00DD1F44"/>
    <w:rsid w:val="00DD66D5"/>
    <w:rsid w:val="00DE086F"/>
    <w:rsid w:val="00DE372E"/>
    <w:rsid w:val="00DE51B9"/>
    <w:rsid w:val="00DE637C"/>
    <w:rsid w:val="00DF1B2B"/>
    <w:rsid w:val="00DF5852"/>
    <w:rsid w:val="00E0006B"/>
    <w:rsid w:val="00E02A4D"/>
    <w:rsid w:val="00E07B21"/>
    <w:rsid w:val="00E11DB5"/>
    <w:rsid w:val="00E123EB"/>
    <w:rsid w:val="00E12F8B"/>
    <w:rsid w:val="00E13188"/>
    <w:rsid w:val="00E230D1"/>
    <w:rsid w:val="00E276D9"/>
    <w:rsid w:val="00E31ADD"/>
    <w:rsid w:val="00E323FF"/>
    <w:rsid w:val="00E4265B"/>
    <w:rsid w:val="00E45753"/>
    <w:rsid w:val="00E47B2D"/>
    <w:rsid w:val="00E5557A"/>
    <w:rsid w:val="00E579EC"/>
    <w:rsid w:val="00E603AA"/>
    <w:rsid w:val="00E6415E"/>
    <w:rsid w:val="00E654C2"/>
    <w:rsid w:val="00E66C5E"/>
    <w:rsid w:val="00E67667"/>
    <w:rsid w:val="00E73974"/>
    <w:rsid w:val="00E7494F"/>
    <w:rsid w:val="00E7698D"/>
    <w:rsid w:val="00E76EAE"/>
    <w:rsid w:val="00E77D69"/>
    <w:rsid w:val="00E81E97"/>
    <w:rsid w:val="00E86F38"/>
    <w:rsid w:val="00E92434"/>
    <w:rsid w:val="00E96C9E"/>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1CD6"/>
    <w:rsid w:val="00F54C36"/>
    <w:rsid w:val="00F56739"/>
    <w:rsid w:val="00F600A2"/>
    <w:rsid w:val="00F60338"/>
    <w:rsid w:val="00F63EBB"/>
    <w:rsid w:val="00F7090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14:docId w14:val="52E783FC"/>
  <w15:docId w15:val="{E1D5CB6A-B16F-468F-855F-3B249C39F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data.deutschebahn.com/showcase/deutschlands-bahnhofe" TargetMode="External"/><Relationship Id="rId42" Type="http://schemas.openxmlformats.org/officeDocument/2006/relationships/hyperlink" Target="https://www.openstreetmap.org/api/0.6/way/55029218"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blattspinat.com/index.php/posts/bahnroulette" TargetMode="External"/><Relationship Id="rId33" Type="http://schemas.openxmlformats.org/officeDocument/2006/relationships/hyperlink" Target="http://www.deutschlands-bahnhoefe.de" TargetMode="External"/><Relationship Id="rId38" Type="http://schemas.openxmlformats.org/officeDocument/2006/relationships/hyperlink" Target="http://bahn.de/zugradar"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29" Type="http://schemas.openxmlformats.org/officeDocument/2006/relationships/hyperlink" Target="http://data.deutschebahn.com/showcase/aufzugswaechter"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data.deutschebahn.com/showcase/bahnroulette" TargetMode="External"/><Relationship Id="rId32" Type="http://schemas.openxmlformats.org/officeDocument/2006/relationships/hyperlink" Target="http://data.deutschebahn.com/showcase/deutschlands-bahnhofe" TargetMode="External"/><Relationship Id="rId37" Type="http://schemas.openxmlformats.org/officeDocument/2006/relationships/hyperlink" Target="http://bahn.de/zugradar" TargetMode="External"/><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lattspinat.com/index.php/posts/bahnroulette" TargetMode="External"/><Relationship Id="rId28" Type="http://schemas.openxmlformats.org/officeDocument/2006/relationships/hyperlink" Target="http://www.aufzugswaechter.org" TargetMode="External"/><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data.deutschebahn.com/showcase/bahnroulette" TargetMode="External"/><Relationship Id="rId27" Type="http://schemas.openxmlformats.org/officeDocument/2006/relationships/hyperlink" Target="http://data.deutschebahn.com/showcase/aufzugswaechter" TargetMode="External"/><Relationship Id="rId30" Type="http://schemas.openxmlformats.org/officeDocument/2006/relationships/hyperlink" Target="http://www.aufzugswaechter.org" TargetMode="External"/><Relationship Id="rId35" Type="http://schemas.openxmlformats.org/officeDocument/2006/relationships/hyperlink" Target="http://www.deutschlands-bahnhoefe.de" TargetMode="External"/><Relationship Id="rId43"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s>
</file>

<file path=customXml/itemProps1.xml><?xml version="1.0" encoding="utf-8"?>
<ds:datastoreItem xmlns:ds="http://schemas.openxmlformats.org/officeDocument/2006/customXml" ds:itemID="{32F57E5F-C4FD-4C5F-876E-1FDE2A7E7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10785</Words>
  <Characters>67952</Characters>
  <Application>Microsoft Office Word</Application>
  <DocSecurity>0</DocSecurity>
  <Lines>566</Lines>
  <Paragraphs>157</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78580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John Nitzsche</cp:lastModifiedBy>
  <cp:revision>22</cp:revision>
  <cp:lastPrinted>2017-07-03T11:17:00Z</cp:lastPrinted>
  <dcterms:created xsi:type="dcterms:W3CDTF">2016-08-29T08:44:00Z</dcterms:created>
  <dcterms:modified xsi:type="dcterms:W3CDTF">2017-07-17T16:40:00Z</dcterms:modified>
</cp:coreProperties>
</file>