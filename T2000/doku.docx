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025F70"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Pr>
          <w:rStyle w:val="TitelZchn"/>
          <w:rFonts w:ascii="DB Office" w:hAnsi="DB Office"/>
          <w:color w:val="auto"/>
          <w:sz w:val="28"/>
          <w:szCs w:val="28"/>
        </w:rPr>
        <w:t xml:space="preserve">3976172, </w:t>
      </w:r>
      <w:r w:rsidR="00F060ED"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w:t>
      </w:r>
      <w:bookmarkStart w:id="1" w:name="_GoBack"/>
      <w:bookmarkEnd w:id="1"/>
      <w:r w:rsidRPr="00863191">
        <w:rPr>
          <w:rStyle w:val="TitelZchn"/>
          <w:rFonts w:ascii="DB Office" w:hAnsi="DB Office"/>
          <w:color w:val="auto"/>
          <w:sz w:val="28"/>
          <w:szCs w:val="28"/>
        </w:rPr>
        <w:t>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4C1D7B" w:rsidRDefault="00D77BB1" w:rsidP="0065240F">
      <w:pPr>
        <w:tabs>
          <w:tab w:val="left" w:pos="3969"/>
        </w:tabs>
        <w:jc w:val="left"/>
        <w:rPr>
          <w:rStyle w:val="TitelZchn"/>
          <w:rFonts w:ascii="DB Office" w:hAnsi="DB Office"/>
          <w:color w:val="auto"/>
          <w:sz w:val="28"/>
          <w:szCs w:val="28"/>
        </w:rPr>
        <w:sectPr w:rsidR="004C1D7B" w:rsidSect="001018AF">
          <w:headerReference w:type="default" r:id="rId9"/>
          <w:footnotePr>
            <w:numRestart w:val="eachPage"/>
          </w:footnotePr>
          <w:pgSz w:w="11906" w:h="16838" w:code="9"/>
          <w:pgMar w:top="1134" w:right="1276" w:bottom="992" w:left="1276" w:header="851" w:footer="680" w:gutter="0"/>
          <w:pgNumType w:fmt="upperRoman" w:start="1"/>
          <w:cols w:space="720"/>
          <w:docGrid w:linePitch="299"/>
        </w:sect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2" w:name="_Toc394041426"/>
      <w:r w:rsidRPr="00863191">
        <w:rPr>
          <w:b/>
          <w:color w:val="auto"/>
          <w:sz w:val="30"/>
          <w:szCs w:val="30"/>
        </w:rPr>
        <w:lastRenderedPageBreak/>
        <w:t>Erklärung</w:t>
      </w:r>
      <w:bookmarkEnd w:id="2"/>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Default="00D77BB1" w:rsidP="00FD1D95">
      <w:pPr>
        <w:spacing w:after="60"/>
        <w:rPr>
          <w:snapToGrid w:val="0"/>
          <w:color w:val="auto"/>
          <w:szCs w:val="22"/>
        </w:rPr>
      </w:pPr>
      <w:r w:rsidRPr="00863191">
        <w:rPr>
          <w:snapToGrid w:val="0"/>
          <w:color w:val="auto"/>
          <w:szCs w:val="22"/>
        </w:rPr>
        <w:t>selbst</w:t>
      </w:r>
      <w:r w:rsidR="000845D6">
        <w:rPr>
          <w:snapToGrid w:val="0"/>
          <w:color w:val="auto"/>
          <w:szCs w:val="22"/>
        </w:rPr>
        <w:t>st</w:t>
      </w:r>
      <w:r w:rsidRPr="00863191">
        <w:rPr>
          <w:snapToGrid w:val="0"/>
          <w:color w:val="auto"/>
          <w:szCs w:val="22"/>
        </w:rPr>
        <w:t>ändig angefertigt, nicht anderweitig zu Prüfungszwecken vorgelegt, keine anderen als die angegebenen Hilfsmittel benutzt und wörtliche sowie sinngemäße Zitate als solche gekennzeichnet habe.</w:t>
      </w:r>
    </w:p>
    <w:p w:rsidR="00FD1D95" w:rsidRDefault="00FD1D95" w:rsidP="003C4210">
      <w:pPr>
        <w:spacing w:after="2520"/>
        <w:rPr>
          <w:snapToGrid w:val="0"/>
          <w:color w:val="auto"/>
          <w:szCs w:val="22"/>
        </w:rPr>
      </w:pPr>
      <w:r w:rsidRPr="00FD1D95">
        <w:rPr>
          <w:snapToGrid w:val="0"/>
          <w:color w:val="auto"/>
          <w:szCs w:val="22"/>
        </w:rPr>
        <w:t>Ich versichere zudem, dass die eingereichte elektronische Fassung mit der gedruckten Fassung übereinstimmt.</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C93B4F" w:rsidRDefault="00DA4AB2" w:rsidP="001B609D">
      <w:pPr>
        <w:spacing w:before="3000"/>
        <w:jc w:val="left"/>
        <w:rPr>
          <w:snapToGrid w:val="0"/>
          <w:color w:val="auto"/>
          <w:szCs w:val="22"/>
        </w:rPr>
      </w:pPr>
      <w:r w:rsidRPr="00863191">
        <w:rPr>
          <w:snapToGrid w:val="0"/>
          <w:color w:val="auto"/>
          <w:szCs w:val="22"/>
        </w:rPr>
        <w:t>John</w:t>
      </w:r>
      <w:r w:rsidRPr="004C1D7B">
        <w:rPr>
          <w:snapToGrid w:val="0"/>
          <w:color w:val="auto"/>
          <w:szCs w:val="22"/>
        </w:rPr>
        <w:t xml:space="preserve"> </w:t>
      </w:r>
      <w:r w:rsidRPr="00863191">
        <w:rPr>
          <w:snapToGrid w:val="0"/>
          <w:color w:val="auto"/>
          <w:szCs w:val="22"/>
        </w:rPr>
        <w:t>Nitzsche</w:t>
      </w:r>
    </w:p>
    <w:p w:rsidR="00C93B4F" w:rsidRDefault="00C93B4F">
      <w:pPr>
        <w:spacing w:after="0" w:line="240" w:lineRule="auto"/>
        <w:jc w:val="left"/>
        <w:rPr>
          <w:snapToGrid w:val="0"/>
          <w:color w:val="auto"/>
          <w:szCs w:val="22"/>
        </w:rPr>
      </w:pPr>
      <w:r>
        <w:rPr>
          <w:snapToGrid w:val="0"/>
          <w:color w:val="auto"/>
          <w:szCs w:val="22"/>
        </w:rPr>
        <w:br w:type="page"/>
      </w:r>
    </w:p>
    <w:p w:rsidR="0061590A" w:rsidRDefault="0061590A" w:rsidP="0061590A">
      <w:pPr>
        <w:pStyle w:val="Inhaltsverzeichnisberschrift"/>
        <w:spacing w:after="120"/>
      </w:pPr>
      <w:r w:rsidRPr="00425373">
        <w:lastRenderedPageBreak/>
        <w:t>Danksagung</w:t>
      </w:r>
    </w:p>
    <w:p w:rsidR="0061590A" w:rsidRDefault="0061590A" w:rsidP="0061590A">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0845D6">
        <w:t xml:space="preserve"> Besonderen Dank gilt Alice Nancy Nitzsche, für die sprachliche Expertise und Korrektur.</w:t>
      </w:r>
    </w:p>
    <w:p w:rsidR="0061590A" w:rsidRDefault="0061590A">
      <w:pPr>
        <w:spacing w:after="0" w:line="240" w:lineRule="auto"/>
        <w:jc w:val="left"/>
        <w:rPr>
          <w:b/>
          <w:bCs/>
          <w:color w:val="auto"/>
          <w:sz w:val="30"/>
          <w:szCs w:val="30"/>
        </w:rPr>
      </w:pPr>
      <w:r>
        <w:rPr>
          <w:b/>
          <w:bCs/>
          <w:color w:val="auto"/>
          <w:sz w:val="30"/>
          <w:szCs w:val="30"/>
        </w:rPr>
        <w:br w:type="page"/>
      </w:r>
    </w:p>
    <w:p w:rsidR="00C93B4F" w:rsidRPr="00A13E15" w:rsidRDefault="00C93B4F" w:rsidP="00C93B4F">
      <w:pPr>
        <w:pStyle w:val="Beschriftung"/>
        <w:spacing w:after="240"/>
        <w:rPr>
          <w:b/>
          <w:color w:val="auto"/>
          <w:sz w:val="30"/>
          <w:szCs w:val="30"/>
          <w:lang w:val="en-US"/>
        </w:rPr>
      </w:pPr>
      <w:r w:rsidRPr="00A13E15">
        <w:rPr>
          <w:b/>
          <w:color w:val="auto"/>
          <w:sz w:val="30"/>
          <w:szCs w:val="30"/>
          <w:lang w:val="en-US"/>
        </w:rPr>
        <w:lastRenderedPageBreak/>
        <w:t>Abstract</w:t>
      </w:r>
    </w:p>
    <w:p w:rsidR="00A13E15" w:rsidRPr="00A13E15" w:rsidRDefault="00A13E15" w:rsidP="00A13E15">
      <w:pPr>
        <w:rPr>
          <w:snapToGrid w:val="0"/>
          <w:lang w:val="en-US"/>
        </w:rPr>
      </w:pPr>
      <w:r w:rsidRPr="00A13E15">
        <w:rPr>
          <w:snapToGrid w:val="0"/>
          <w:lang w:val="en-US"/>
        </w:rPr>
        <w:t xml:space="preserve">Deutsche </w:t>
      </w:r>
      <w:proofErr w:type="spellStart"/>
      <w:r w:rsidRPr="00A13E15">
        <w:rPr>
          <w:snapToGrid w:val="0"/>
          <w:lang w:val="en-US"/>
        </w:rPr>
        <w:t>Bahn</w:t>
      </w:r>
      <w:proofErr w:type="spellEnd"/>
      <w:r w:rsidRPr="00A13E15">
        <w:rPr>
          <w:snapToGrid w:val="0"/>
          <w:lang w:val="en-US"/>
        </w:rPr>
        <w:t xml:space="preserve"> operates a complex infrastructure with various </w:t>
      </w:r>
      <w:r>
        <w:rPr>
          <w:snapToGrid w:val="0"/>
          <w:lang w:val="en-US"/>
        </w:rPr>
        <w:t>technologies. The telecommunication</w:t>
      </w:r>
      <w:r w:rsidRPr="00A13E15">
        <w:rPr>
          <w:snapToGrid w:val="0"/>
          <w:lang w:val="en-US"/>
        </w:rPr>
        <w:t xml:space="preserve"> </w:t>
      </w:r>
      <w:r>
        <w:rPr>
          <w:snapToGrid w:val="0"/>
          <w:lang w:val="en-US"/>
        </w:rPr>
        <w:t xml:space="preserve">network </w:t>
      </w:r>
      <w:r w:rsidRPr="00A13E15">
        <w:rPr>
          <w:snapToGrid w:val="0"/>
          <w:lang w:val="en-US"/>
        </w:rPr>
        <w:t xml:space="preserve">is part of the </w:t>
      </w:r>
      <w:r>
        <w:rPr>
          <w:snapToGrid w:val="0"/>
          <w:lang w:val="en-US"/>
        </w:rPr>
        <w:t>whole</w:t>
      </w:r>
      <w:r w:rsidRPr="00A13E15">
        <w:rPr>
          <w:snapToGrid w:val="0"/>
          <w:lang w:val="en-US"/>
        </w:rPr>
        <w:t xml:space="preserve"> infrastructure. Due to various factors, it is difficult to maintain an overview of any ongoing or planned projects of this telecommunication infrastructure. The aim of th</w:t>
      </w:r>
      <w:r>
        <w:rPr>
          <w:snapToGrid w:val="0"/>
          <w:lang w:val="en-US"/>
        </w:rPr>
        <w:t>is</w:t>
      </w:r>
      <w:r w:rsidRPr="00A13E15">
        <w:rPr>
          <w:snapToGrid w:val="0"/>
          <w:lang w:val="en-US"/>
        </w:rPr>
        <w:t xml:space="preserve"> thesis was to develop software which supports the relevant groups of people and improves the overall overview.</w:t>
      </w:r>
    </w:p>
    <w:p w:rsidR="00A13E15" w:rsidRPr="00A13E15" w:rsidRDefault="00A13E15" w:rsidP="00A13E15">
      <w:pPr>
        <w:rPr>
          <w:snapToGrid w:val="0"/>
          <w:lang w:val="en-US"/>
        </w:rPr>
      </w:pPr>
      <w:r w:rsidRPr="00A13E15">
        <w:rPr>
          <w:snapToGrid w:val="0"/>
          <w:lang w:val="en-US"/>
        </w:rPr>
        <w:t xml:space="preserve">Before the development began, a </w:t>
      </w:r>
      <w:r>
        <w:rPr>
          <w:snapToGrid w:val="0"/>
          <w:lang w:val="en-US"/>
        </w:rPr>
        <w:t>catalog</w:t>
      </w:r>
      <w:r w:rsidRPr="00A13E15">
        <w:rPr>
          <w:snapToGrid w:val="0"/>
          <w:lang w:val="en-US"/>
        </w:rPr>
        <w:t xml:space="preserve"> of requirements was created</w:t>
      </w:r>
      <w:r>
        <w:rPr>
          <w:snapToGrid w:val="0"/>
          <w:lang w:val="en-US"/>
        </w:rPr>
        <w:t>,</w:t>
      </w:r>
      <w:r w:rsidRPr="00A13E15">
        <w:rPr>
          <w:snapToGrid w:val="0"/>
          <w:lang w:val="en-US"/>
        </w:rPr>
        <w:t xml:space="preserve"> that contains all </w:t>
      </w:r>
      <w:r w:rsidR="006E3918">
        <w:rPr>
          <w:snapToGrid w:val="0"/>
          <w:lang w:val="en-US"/>
        </w:rPr>
        <w:t>claims</w:t>
      </w:r>
      <w:r w:rsidRPr="00A13E15">
        <w:rPr>
          <w:snapToGrid w:val="0"/>
          <w:lang w:val="en-US"/>
        </w:rPr>
        <w:t xml:space="preserve"> for the software to be developed.</w:t>
      </w:r>
    </w:p>
    <w:p w:rsidR="00A13E15" w:rsidRPr="00A13E15" w:rsidRDefault="006E3918" w:rsidP="00A13E15">
      <w:pPr>
        <w:rPr>
          <w:snapToGrid w:val="0"/>
          <w:lang w:val="en-US"/>
        </w:rPr>
      </w:pPr>
      <w:r>
        <w:rPr>
          <w:snapToGrid w:val="0"/>
          <w:lang w:val="en-US"/>
        </w:rPr>
        <w:t>With the help of several</w:t>
      </w:r>
      <w:r w:rsidR="00A13E15" w:rsidRPr="00A13E15">
        <w:rPr>
          <w:snapToGrid w:val="0"/>
          <w:lang w:val="en-US"/>
        </w:rPr>
        <w:t xml:space="preserve"> libraries, a web platform has been created, in which running projects can be </w:t>
      </w:r>
      <w:r>
        <w:rPr>
          <w:snapToGrid w:val="0"/>
          <w:lang w:val="en-US"/>
        </w:rPr>
        <w:t>inserted with georeferenced data</w:t>
      </w:r>
      <w:r w:rsidR="00A13E15" w:rsidRPr="00A13E15">
        <w:rPr>
          <w:snapToGrid w:val="0"/>
          <w:lang w:val="en-US"/>
        </w:rPr>
        <w:t xml:space="preserve">. Data storage and management was implemented by a database system. A web map interface was used to visualize the </w:t>
      </w:r>
      <w:proofErr w:type="spellStart"/>
      <w:r w:rsidR="00A13E15" w:rsidRPr="00A13E15">
        <w:rPr>
          <w:snapToGrid w:val="0"/>
          <w:lang w:val="en-US"/>
        </w:rPr>
        <w:t>geodata</w:t>
      </w:r>
      <w:proofErr w:type="spellEnd"/>
      <w:r w:rsidR="00A13E15" w:rsidRPr="00A13E15">
        <w:rPr>
          <w:snapToGrid w:val="0"/>
          <w:lang w:val="en-US"/>
        </w:rPr>
        <w:t xml:space="preserve">. The software was additionally developed in a user-oriented manner, which allowed </w:t>
      </w:r>
      <w:r w:rsidRPr="00A13E15">
        <w:rPr>
          <w:snapToGrid w:val="0"/>
          <w:lang w:val="en-US"/>
        </w:rPr>
        <w:t>introducing</w:t>
      </w:r>
      <w:r>
        <w:rPr>
          <w:snapToGrid w:val="0"/>
          <w:lang w:val="en-US"/>
        </w:rPr>
        <w:t xml:space="preserve"> a</w:t>
      </w:r>
      <w:r w:rsidR="00A13E15" w:rsidRPr="00A13E15">
        <w:rPr>
          <w:snapToGrid w:val="0"/>
          <w:lang w:val="en-US"/>
        </w:rPr>
        <w:t xml:space="preserve"> management</w:t>
      </w:r>
      <w:r>
        <w:rPr>
          <w:snapToGrid w:val="0"/>
          <w:lang w:val="en-US"/>
        </w:rPr>
        <w:t xml:space="preserve"> of rights</w:t>
      </w:r>
      <w:r w:rsidR="00A13E15" w:rsidRPr="00A13E15">
        <w:rPr>
          <w:snapToGrid w:val="0"/>
          <w:lang w:val="en-US"/>
        </w:rPr>
        <w:t>.</w:t>
      </w:r>
    </w:p>
    <w:p w:rsidR="00C93B4F" w:rsidRPr="00A13E15" w:rsidRDefault="00A13E15" w:rsidP="00A13E15">
      <w:pPr>
        <w:rPr>
          <w:snapToGrid w:val="0"/>
          <w:lang w:val="en-US"/>
        </w:rPr>
      </w:pPr>
      <w:r w:rsidRPr="00A13E15">
        <w:rPr>
          <w:snapToGrid w:val="0"/>
          <w:lang w:val="en-US"/>
        </w:rPr>
        <w:t xml:space="preserve">For the visualization and evaluation also open </w:t>
      </w:r>
      <w:proofErr w:type="spellStart"/>
      <w:r w:rsidRPr="00A13E15">
        <w:rPr>
          <w:snapToGrid w:val="0"/>
          <w:lang w:val="en-US"/>
        </w:rPr>
        <w:t>geodata</w:t>
      </w:r>
      <w:proofErr w:type="spellEnd"/>
      <w:r w:rsidRPr="00A13E15">
        <w:rPr>
          <w:snapToGrid w:val="0"/>
          <w:lang w:val="en-US"/>
        </w:rPr>
        <w:t xml:space="preserve"> of DB </w:t>
      </w:r>
      <w:proofErr w:type="spellStart"/>
      <w:r w:rsidRPr="00A13E15">
        <w:rPr>
          <w:snapToGrid w:val="0"/>
          <w:lang w:val="en-US"/>
        </w:rPr>
        <w:t>Netz</w:t>
      </w:r>
      <w:proofErr w:type="spellEnd"/>
      <w:r w:rsidRPr="00A13E15">
        <w:rPr>
          <w:snapToGrid w:val="0"/>
          <w:lang w:val="en-US"/>
        </w:rPr>
        <w:t xml:space="preserve"> AG were included. These data enabled the display of positions and details of important infrast</w:t>
      </w:r>
      <w:r w:rsidR="006E3918">
        <w:rPr>
          <w:snapToGrid w:val="0"/>
          <w:lang w:val="en-US"/>
        </w:rPr>
        <w:t xml:space="preserve">ructure elements within the </w:t>
      </w:r>
      <w:r w:rsidR="006E3918" w:rsidRPr="00A13E15">
        <w:rPr>
          <w:snapToGrid w:val="0"/>
          <w:lang w:val="en-US"/>
        </w:rPr>
        <w:t>map</w:t>
      </w:r>
      <w:r w:rsidRPr="00A13E15">
        <w:rPr>
          <w:snapToGrid w:val="0"/>
          <w:lang w:val="en-US"/>
        </w:rPr>
        <w:t xml:space="preserve">. </w:t>
      </w:r>
      <w:r w:rsidR="006E3918">
        <w:rPr>
          <w:snapToGrid w:val="0"/>
          <w:lang w:val="en-US"/>
        </w:rPr>
        <w:t>Furthermore</w:t>
      </w:r>
      <w:r w:rsidRPr="00A13E15">
        <w:rPr>
          <w:snapToGrid w:val="0"/>
          <w:lang w:val="en-US"/>
        </w:rPr>
        <w:t xml:space="preserve">, an additional tool has been developed which can evaluate these </w:t>
      </w:r>
      <w:proofErr w:type="spellStart"/>
      <w:r w:rsidRPr="00A13E15">
        <w:rPr>
          <w:snapToGrid w:val="0"/>
          <w:lang w:val="en-US"/>
        </w:rPr>
        <w:t>geodata</w:t>
      </w:r>
      <w:proofErr w:type="spellEnd"/>
      <w:r w:rsidRPr="00A13E15">
        <w:rPr>
          <w:snapToGrid w:val="0"/>
          <w:lang w:val="en-US"/>
        </w:rPr>
        <w:t xml:space="preserve"> and display all </w:t>
      </w:r>
      <w:r w:rsidR="006E3918">
        <w:rPr>
          <w:snapToGrid w:val="0"/>
          <w:lang w:val="en-US"/>
        </w:rPr>
        <w:t>relevant</w:t>
      </w:r>
      <w:r w:rsidRPr="00A13E15">
        <w:rPr>
          <w:snapToGrid w:val="0"/>
          <w:lang w:val="en-US"/>
        </w:rPr>
        <w:t xml:space="preserve"> objects stored in the </w:t>
      </w:r>
      <w:proofErr w:type="spellStart"/>
      <w:r w:rsidRPr="00A13E15">
        <w:rPr>
          <w:snapToGrid w:val="0"/>
          <w:lang w:val="en-US"/>
        </w:rPr>
        <w:t>geodata</w:t>
      </w:r>
      <w:proofErr w:type="spellEnd"/>
      <w:r w:rsidRPr="00A13E15">
        <w:rPr>
          <w:snapToGrid w:val="0"/>
          <w:lang w:val="en-US"/>
        </w:rPr>
        <w:t xml:space="preserve"> of a </w:t>
      </w:r>
      <w:r w:rsidR="006E3918">
        <w:rPr>
          <w:snapToGrid w:val="0"/>
          <w:lang w:val="en-US"/>
        </w:rPr>
        <w:t>railway section</w:t>
      </w:r>
      <w:r w:rsidRPr="00A13E15">
        <w:rPr>
          <w:snapToGrid w:val="0"/>
          <w:lang w:val="en-US"/>
        </w:rPr>
        <w:t xml:space="preserve"> ordered</w:t>
      </w:r>
      <w:r w:rsidR="006E3918">
        <w:rPr>
          <w:snapToGrid w:val="0"/>
          <w:lang w:val="en-US"/>
        </w:rPr>
        <w:t xml:space="preserve"> by the course of the railway section</w:t>
      </w:r>
      <w:r w:rsidRPr="00A13E15">
        <w:rPr>
          <w:snapToGrid w:val="0"/>
          <w:lang w:val="en-US"/>
        </w:rPr>
        <w:t>.</w:t>
      </w:r>
      <w:r w:rsidR="00C93B4F" w:rsidRPr="00A13E15">
        <w:rPr>
          <w:snapToGrid w:val="0"/>
          <w:lang w:val="en-US"/>
        </w:rPr>
        <w:br w:type="page"/>
      </w:r>
    </w:p>
    <w:p w:rsidR="003C4210" w:rsidRPr="00A13E15" w:rsidRDefault="003C4210" w:rsidP="001B609D">
      <w:pPr>
        <w:spacing w:before="3000"/>
        <w:jc w:val="left"/>
        <w:rPr>
          <w:snapToGrid w:val="0"/>
          <w:color w:val="auto"/>
          <w:szCs w:val="22"/>
          <w:lang w:val="en-US"/>
        </w:rPr>
        <w:sectPr w:rsidR="003C4210" w:rsidRPr="00A13E15" w:rsidSect="004C1D7B">
          <w:footerReference w:type="default" r:id="rId10"/>
          <w:footnotePr>
            <w:numRestart w:val="eachPage"/>
          </w:footnotePr>
          <w:type w:val="continuous"/>
          <w:pgSz w:w="11906" w:h="16838" w:code="9"/>
          <w:pgMar w:top="1134" w:right="1276" w:bottom="992" w:left="1276" w:header="851" w:footer="680" w:gutter="0"/>
          <w:pgNumType w:fmt="upperRoman" w:start="2"/>
          <w:cols w:space="720"/>
          <w:docGrid w:linePitch="299"/>
        </w:sectPr>
      </w:pPr>
    </w:p>
    <w:p w:rsidR="006E3918" w:rsidRPr="006E3918" w:rsidRDefault="0061590A" w:rsidP="006E3918">
      <w:pPr>
        <w:pStyle w:val="berschrift1"/>
        <w:numPr>
          <w:ilvl w:val="0"/>
          <w:numId w:val="0"/>
        </w:numPr>
        <w:rPr>
          <w:noProof/>
          <w:lang w:val="en-US"/>
        </w:rPr>
      </w:pPr>
      <w:bookmarkStart w:id="3" w:name="_Toc492377297"/>
      <w:bookmarkStart w:id="4" w:name="_Toc492377326"/>
      <w:bookmarkStart w:id="5" w:name="_Toc462047878"/>
      <w:bookmarkStart w:id="6" w:name="_Toc491422657"/>
      <w:bookmarkStart w:id="7" w:name="_Toc492372971"/>
      <w:bookmarkStart w:id="8" w:name="_Toc492456143"/>
      <w:proofErr w:type="spellStart"/>
      <w:r w:rsidRPr="00A13E15">
        <w:rPr>
          <w:lang w:val="en-US"/>
        </w:rPr>
        <w:lastRenderedPageBreak/>
        <w:t>Inhaltsverzeichnis</w:t>
      </w:r>
      <w:bookmarkEnd w:id="3"/>
      <w:bookmarkEnd w:id="4"/>
      <w:bookmarkEnd w:id="8"/>
      <w:proofErr w:type="spellEnd"/>
      <w:r w:rsidR="006E3918">
        <w:rPr>
          <w:lang w:val="en-US"/>
        </w:rPr>
        <w:fldChar w:fldCharType="begin"/>
      </w:r>
      <w:r w:rsidR="006E3918">
        <w:rPr>
          <w:lang w:val="en-US"/>
        </w:rPr>
        <w:instrText xml:space="preserve"> TOC \o \h \z \u </w:instrText>
      </w:r>
      <w:r w:rsidR="006E3918">
        <w:rPr>
          <w:lang w:val="en-US"/>
        </w:rPr>
        <w:fldChar w:fldCharType="separate"/>
      </w:r>
    </w:p>
    <w:p w:rsidR="006E3918" w:rsidRDefault="006E3918">
      <w:pPr>
        <w:pStyle w:val="Verzeichnis1"/>
        <w:rPr>
          <w:rFonts w:asciiTheme="minorHAnsi" w:eastAsiaTheme="minorEastAsia" w:hAnsiTheme="minorHAnsi" w:cstheme="minorBidi"/>
          <w:b w:val="0"/>
          <w:color w:val="auto"/>
          <w:szCs w:val="22"/>
        </w:rPr>
      </w:pPr>
      <w:hyperlink w:anchor="_Toc492456144" w:history="1">
        <w:r w:rsidRPr="00423989">
          <w:rPr>
            <w:rStyle w:val="Hyperlink"/>
            <w:lang w:val="en-US"/>
          </w:rPr>
          <w:t>Anlagenverzeichnis</w:t>
        </w:r>
        <w:r>
          <w:rPr>
            <w:webHidden/>
          </w:rPr>
          <w:tab/>
        </w:r>
        <w:r>
          <w:rPr>
            <w:webHidden/>
          </w:rPr>
          <w:fldChar w:fldCharType="begin"/>
        </w:r>
        <w:r>
          <w:rPr>
            <w:webHidden/>
          </w:rPr>
          <w:instrText xml:space="preserve"> PAGEREF _Toc492456144 \h </w:instrText>
        </w:r>
        <w:r>
          <w:rPr>
            <w:webHidden/>
          </w:rPr>
        </w:r>
        <w:r>
          <w:rPr>
            <w:webHidden/>
          </w:rPr>
          <w:fldChar w:fldCharType="separate"/>
        </w:r>
        <w:r w:rsidR="007735C0">
          <w:rPr>
            <w:webHidden/>
          </w:rPr>
          <w:t>III</w:t>
        </w:r>
        <w:r>
          <w:rPr>
            <w:webHidden/>
          </w:rPr>
          <w:fldChar w:fldCharType="end"/>
        </w:r>
      </w:hyperlink>
    </w:p>
    <w:p w:rsidR="006E3918" w:rsidRDefault="006E3918">
      <w:pPr>
        <w:pStyle w:val="Verzeichnis1"/>
        <w:rPr>
          <w:rFonts w:asciiTheme="minorHAnsi" w:eastAsiaTheme="minorEastAsia" w:hAnsiTheme="minorHAnsi" w:cstheme="minorBidi"/>
          <w:b w:val="0"/>
          <w:color w:val="auto"/>
          <w:szCs w:val="22"/>
        </w:rPr>
      </w:pPr>
      <w:hyperlink w:anchor="_Toc492456145" w:history="1">
        <w:r w:rsidRPr="00423989">
          <w:rPr>
            <w:rStyle w:val="Hyperlink"/>
          </w:rPr>
          <w:t>Abbildungsverzeichnis</w:t>
        </w:r>
        <w:r>
          <w:rPr>
            <w:webHidden/>
          </w:rPr>
          <w:tab/>
        </w:r>
        <w:r>
          <w:rPr>
            <w:webHidden/>
          </w:rPr>
          <w:fldChar w:fldCharType="begin"/>
        </w:r>
        <w:r>
          <w:rPr>
            <w:webHidden/>
          </w:rPr>
          <w:instrText xml:space="preserve"> PAGEREF _Toc492456145 \h </w:instrText>
        </w:r>
        <w:r>
          <w:rPr>
            <w:webHidden/>
          </w:rPr>
        </w:r>
        <w:r>
          <w:rPr>
            <w:webHidden/>
          </w:rPr>
          <w:fldChar w:fldCharType="separate"/>
        </w:r>
        <w:r w:rsidR="007735C0">
          <w:rPr>
            <w:webHidden/>
          </w:rPr>
          <w:t>IV</w:t>
        </w:r>
        <w:r>
          <w:rPr>
            <w:webHidden/>
          </w:rPr>
          <w:fldChar w:fldCharType="end"/>
        </w:r>
      </w:hyperlink>
    </w:p>
    <w:p w:rsidR="006E3918" w:rsidRDefault="006E3918">
      <w:pPr>
        <w:pStyle w:val="Verzeichnis1"/>
        <w:rPr>
          <w:rFonts w:asciiTheme="minorHAnsi" w:eastAsiaTheme="minorEastAsia" w:hAnsiTheme="minorHAnsi" w:cstheme="minorBidi"/>
          <w:b w:val="0"/>
          <w:color w:val="auto"/>
          <w:szCs w:val="22"/>
        </w:rPr>
      </w:pPr>
      <w:hyperlink w:anchor="_Toc492456146" w:history="1">
        <w:r w:rsidRPr="00423989">
          <w:rPr>
            <w:rStyle w:val="Hyperlink"/>
          </w:rPr>
          <w:t>Tabellenverzeichnis</w:t>
        </w:r>
        <w:r>
          <w:rPr>
            <w:webHidden/>
          </w:rPr>
          <w:tab/>
        </w:r>
        <w:r>
          <w:rPr>
            <w:webHidden/>
          </w:rPr>
          <w:fldChar w:fldCharType="begin"/>
        </w:r>
        <w:r>
          <w:rPr>
            <w:webHidden/>
          </w:rPr>
          <w:instrText xml:space="preserve"> PAGEREF _Toc492456146 \h </w:instrText>
        </w:r>
        <w:r>
          <w:rPr>
            <w:webHidden/>
          </w:rPr>
        </w:r>
        <w:r>
          <w:rPr>
            <w:webHidden/>
          </w:rPr>
          <w:fldChar w:fldCharType="separate"/>
        </w:r>
        <w:r w:rsidR="007735C0">
          <w:rPr>
            <w:webHidden/>
          </w:rPr>
          <w:t>V</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47" w:history="1">
        <w:r w:rsidRPr="00423989">
          <w:rPr>
            <w:rStyle w:val="Hyperlink"/>
          </w:rPr>
          <w:t>1</w:t>
        </w:r>
        <w:r>
          <w:rPr>
            <w:rFonts w:asciiTheme="minorHAnsi" w:eastAsiaTheme="minorEastAsia" w:hAnsiTheme="minorHAnsi" w:cstheme="minorBidi"/>
            <w:b w:val="0"/>
            <w:color w:val="auto"/>
            <w:szCs w:val="22"/>
          </w:rPr>
          <w:tab/>
        </w:r>
        <w:r w:rsidRPr="00423989">
          <w:rPr>
            <w:rStyle w:val="Hyperlink"/>
          </w:rPr>
          <w:t>Einleitung</w:t>
        </w:r>
        <w:r>
          <w:rPr>
            <w:webHidden/>
          </w:rPr>
          <w:tab/>
        </w:r>
        <w:r>
          <w:rPr>
            <w:webHidden/>
          </w:rPr>
          <w:fldChar w:fldCharType="begin"/>
        </w:r>
        <w:r>
          <w:rPr>
            <w:webHidden/>
          </w:rPr>
          <w:instrText xml:space="preserve"> PAGEREF _Toc492456147 \h </w:instrText>
        </w:r>
        <w:r>
          <w:rPr>
            <w:webHidden/>
          </w:rPr>
        </w:r>
        <w:r>
          <w:rPr>
            <w:webHidden/>
          </w:rPr>
          <w:fldChar w:fldCharType="separate"/>
        </w:r>
        <w:r w:rsidR="007735C0">
          <w:rPr>
            <w:webHidden/>
          </w:rPr>
          <w:t>1</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48" w:history="1">
        <w:r w:rsidRPr="00423989">
          <w:rPr>
            <w:rStyle w:val="Hyperlink"/>
          </w:rPr>
          <w:t>2</w:t>
        </w:r>
        <w:r>
          <w:rPr>
            <w:rFonts w:asciiTheme="minorHAnsi" w:eastAsiaTheme="minorEastAsia" w:hAnsiTheme="minorHAnsi" w:cstheme="minorBidi"/>
            <w:b w:val="0"/>
            <w:color w:val="auto"/>
            <w:szCs w:val="22"/>
          </w:rPr>
          <w:tab/>
        </w:r>
        <w:r w:rsidRPr="00423989">
          <w:rPr>
            <w:rStyle w:val="Hyperlink"/>
          </w:rPr>
          <w:t>Problemstellung und Ziel der Arbeit</w:t>
        </w:r>
        <w:r>
          <w:rPr>
            <w:webHidden/>
          </w:rPr>
          <w:tab/>
        </w:r>
        <w:r>
          <w:rPr>
            <w:webHidden/>
          </w:rPr>
          <w:fldChar w:fldCharType="begin"/>
        </w:r>
        <w:r>
          <w:rPr>
            <w:webHidden/>
          </w:rPr>
          <w:instrText xml:space="preserve"> PAGEREF _Toc492456148 \h </w:instrText>
        </w:r>
        <w:r>
          <w:rPr>
            <w:webHidden/>
          </w:rPr>
        </w:r>
        <w:r>
          <w:rPr>
            <w:webHidden/>
          </w:rPr>
          <w:fldChar w:fldCharType="separate"/>
        </w:r>
        <w:r w:rsidR="007735C0">
          <w:rPr>
            <w:webHidden/>
          </w:rPr>
          <w:t>2</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49" w:history="1">
        <w:r w:rsidRPr="00423989">
          <w:rPr>
            <w:rStyle w:val="Hyperlink"/>
          </w:rPr>
          <w:t>3</w:t>
        </w:r>
        <w:r>
          <w:rPr>
            <w:rFonts w:asciiTheme="minorHAnsi" w:eastAsiaTheme="minorEastAsia" w:hAnsiTheme="minorHAnsi" w:cstheme="minorBidi"/>
            <w:b w:val="0"/>
            <w:color w:val="auto"/>
            <w:szCs w:val="22"/>
          </w:rPr>
          <w:tab/>
        </w:r>
        <w:r w:rsidRPr="00423989">
          <w:rPr>
            <w:rStyle w:val="Hyperlink"/>
          </w:rPr>
          <w:t>Anforderungskatalog nach BSI IT-Grundschutz-Katalogen</w:t>
        </w:r>
        <w:r>
          <w:rPr>
            <w:webHidden/>
          </w:rPr>
          <w:tab/>
        </w:r>
        <w:r>
          <w:rPr>
            <w:webHidden/>
          </w:rPr>
          <w:fldChar w:fldCharType="begin"/>
        </w:r>
        <w:r>
          <w:rPr>
            <w:webHidden/>
          </w:rPr>
          <w:instrText xml:space="preserve"> PAGEREF _Toc492456149 \h </w:instrText>
        </w:r>
        <w:r>
          <w:rPr>
            <w:webHidden/>
          </w:rPr>
        </w:r>
        <w:r>
          <w:rPr>
            <w:webHidden/>
          </w:rPr>
          <w:fldChar w:fldCharType="separate"/>
        </w:r>
        <w:r w:rsidR="007735C0">
          <w:rPr>
            <w:webHidden/>
          </w:rPr>
          <w:t>2</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0" w:history="1">
        <w:r w:rsidRPr="00423989">
          <w:rPr>
            <w:rStyle w:val="Hyperlink"/>
          </w:rPr>
          <w:t>3.1</w:t>
        </w:r>
        <w:r>
          <w:rPr>
            <w:rFonts w:asciiTheme="minorHAnsi" w:eastAsiaTheme="minorEastAsia" w:hAnsiTheme="minorHAnsi" w:cstheme="minorBidi"/>
            <w:color w:val="auto"/>
            <w:szCs w:val="22"/>
          </w:rPr>
          <w:tab/>
        </w:r>
        <w:r w:rsidRPr="00423989">
          <w:rPr>
            <w:rStyle w:val="Hyperlink"/>
          </w:rPr>
          <w:t>Funktionale Anforderungen</w:t>
        </w:r>
        <w:r>
          <w:rPr>
            <w:webHidden/>
          </w:rPr>
          <w:tab/>
        </w:r>
        <w:r>
          <w:rPr>
            <w:webHidden/>
          </w:rPr>
          <w:fldChar w:fldCharType="begin"/>
        </w:r>
        <w:r>
          <w:rPr>
            <w:webHidden/>
          </w:rPr>
          <w:instrText xml:space="preserve"> PAGEREF _Toc492456150 \h </w:instrText>
        </w:r>
        <w:r>
          <w:rPr>
            <w:webHidden/>
          </w:rPr>
        </w:r>
        <w:r>
          <w:rPr>
            <w:webHidden/>
          </w:rPr>
          <w:fldChar w:fldCharType="separate"/>
        </w:r>
        <w:r w:rsidR="007735C0">
          <w:rPr>
            <w:webHidden/>
          </w:rPr>
          <w:t>3</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1" w:history="1">
        <w:r w:rsidRPr="00423989">
          <w:rPr>
            <w:rStyle w:val="Hyperlink"/>
          </w:rPr>
          <w:t>3.2</w:t>
        </w:r>
        <w:r>
          <w:rPr>
            <w:rFonts w:asciiTheme="minorHAnsi" w:eastAsiaTheme="minorEastAsia" w:hAnsiTheme="minorHAnsi" w:cstheme="minorBidi"/>
            <w:color w:val="auto"/>
            <w:szCs w:val="22"/>
          </w:rPr>
          <w:tab/>
        </w:r>
        <w:r w:rsidRPr="00423989">
          <w:rPr>
            <w:rStyle w:val="Hyperlink"/>
          </w:rPr>
          <w:t>IT-Einsatzumgebung</w:t>
        </w:r>
        <w:r>
          <w:rPr>
            <w:webHidden/>
          </w:rPr>
          <w:tab/>
        </w:r>
        <w:r>
          <w:rPr>
            <w:webHidden/>
          </w:rPr>
          <w:fldChar w:fldCharType="begin"/>
        </w:r>
        <w:r>
          <w:rPr>
            <w:webHidden/>
          </w:rPr>
          <w:instrText xml:space="preserve"> PAGEREF _Toc492456151 \h </w:instrText>
        </w:r>
        <w:r>
          <w:rPr>
            <w:webHidden/>
          </w:rPr>
        </w:r>
        <w:r>
          <w:rPr>
            <w:webHidden/>
          </w:rPr>
          <w:fldChar w:fldCharType="separate"/>
        </w:r>
        <w:r w:rsidR="007735C0">
          <w:rPr>
            <w:webHidden/>
          </w:rPr>
          <w:t>3</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2" w:history="1">
        <w:r w:rsidRPr="00423989">
          <w:rPr>
            <w:rStyle w:val="Hyperlink"/>
          </w:rPr>
          <w:t>3.3</w:t>
        </w:r>
        <w:r>
          <w:rPr>
            <w:rFonts w:asciiTheme="minorHAnsi" w:eastAsiaTheme="minorEastAsia" w:hAnsiTheme="minorHAnsi" w:cstheme="minorBidi"/>
            <w:color w:val="auto"/>
            <w:szCs w:val="22"/>
          </w:rPr>
          <w:tab/>
        </w:r>
        <w:r w:rsidRPr="00423989">
          <w:rPr>
            <w:rStyle w:val="Hyperlink"/>
          </w:rPr>
          <w:t>Kompatibilitätsanforderungen</w:t>
        </w:r>
        <w:r>
          <w:rPr>
            <w:webHidden/>
          </w:rPr>
          <w:tab/>
        </w:r>
        <w:r>
          <w:rPr>
            <w:webHidden/>
          </w:rPr>
          <w:fldChar w:fldCharType="begin"/>
        </w:r>
        <w:r>
          <w:rPr>
            <w:webHidden/>
          </w:rPr>
          <w:instrText xml:space="preserve"> PAGEREF _Toc492456152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3" w:history="1">
        <w:r w:rsidRPr="00423989">
          <w:rPr>
            <w:rStyle w:val="Hyperlink"/>
          </w:rPr>
          <w:t>3.4</w:t>
        </w:r>
        <w:r>
          <w:rPr>
            <w:rFonts w:asciiTheme="minorHAnsi" w:eastAsiaTheme="minorEastAsia" w:hAnsiTheme="minorHAnsi" w:cstheme="minorBidi"/>
            <w:color w:val="auto"/>
            <w:szCs w:val="22"/>
          </w:rPr>
          <w:tab/>
        </w:r>
        <w:r w:rsidRPr="00423989">
          <w:rPr>
            <w:rStyle w:val="Hyperlink"/>
          </w:rPr>
          <w:t>Performanceanforderungen</w:t>
        </w:r>
        <w:r>
          <w:rPr>
            <w:webHidden/>
          </w:rPr>
          <w:tab/>
        </w:r>
        <w:r>
          <w:rPr>
            <w:webHidden/>
          </w:rPr>
          <w:fldChar w:fldCharType="begin"/>
        </w:r>
        <w:r>
          <w:rPr>
            <w:webHidden/>
          </w:rPr>
          <w:instrText xml:space="preserve"> PAGEREF _Toc492456153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4" w:history="1">
        <w:r w:rsidRPr="00423989">
          <w:rPr>
            <w:rStyle w:val="Hyperlink"/>
          </w:rPr>
          <w:t>3.5</w:t>
        </w:r>
        <w:r>
          <w:rPr>
            <w:rFonts w:asciiTheme="minorHAnsi" w:eastAsiaTheme="minorEastAsia" w:hAnsiTheme="minorHAnsi" w:cstheme="minorBidi"/>
            <w:color w:val="auto"/>
            <w:szCs w:val="22"/>
          </w:rPr>
          <w:tab/>
        </w:r>
        <w:r w:rsidRPr="00423989">
          <w:rPr>
            <w:rStyle w:val="Hyperlink"/>
          </w:rPr>
          <w:t>Interoperabilitätsanforderungen</w:t>
        </w:r>
        <w:r>
          <w:rPr>
            <w:webHidden/>
          </w:rPr>
          <w:tab/>
        </w:r>
        <w:r>
          <w:rPr>
            <w:webHidden/>
          </w:rPr>
          <w:fldChar w:fldCharType="begin"/>
        </w:r>
        <w:r>
          <w:rPr>
            <w:webHidden/>
          </w:rPr>
          <w:instrText xml:space="preserve"> PAGEREF _Toc492456154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5" w:history="1">
        <w:r w:rsidRPr="00423989">
          <w:rPr>
            <w:rStyle w:val="Hyperlink"/>
          </w:rPr>
          <w:t>3.6</w:t>
        </w:r>
        <w:r>
          <w:rPr>
            <w:rFonts w:asciiTheme="minorHAnsi" w:eastAsiaTheme="minorEastAsia" w:hAnsiTheme="minorHAnsi" w:cstheme="minorBidi"/>
            <w:color w:val="auto"/>
            <w:szCs w:val="22"/>
          </w:rPr>
          <w:tab/>
        </w:r>
        <w:r w:rsidRPr="00423989">
          <w:rPr>
            <w:rStyle w:val="Hyperlink"/>
          </w:rPr>
          <w:t>Zuverlässigkeitsanforderungen</w:t>
        </w:r>
        <w:r>
          <w:rPr>
            <w:webHidden/>
          </w:rPr>
          <w:tab/>
        </w:r>
        <w:r>
          <w:rPr>
            <w:webHidden/>
          </w:rPr>
          <w:fldChar w:fldCharType="begin"/>
        </w:r>
        <w:r>
          <w:rPr>
            <w:webHidden/>
          </w:rPr>
          <w:instrText xml:space="preserve"> PAGEREF _Toc492456155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6" w:history="1">
        <w:r w:rsidRPr="00423989">
          <w:rPr>
            <w:rStyle w:val="Hyperlink"/>
          </w:rPr>
          <w:t>3.7</w:t>
        </w:r>
        <w:r>
          <w:rPr>
            <w:rFonts w:asciiTheme="minorHAnsi" w:eastAsiaTheme="minorEastAsia" w:hAnsiTheme="minorHAnsi" w:cstheme="minorBidi"/>
            <w:color w:val="auto"/>
            <w:szCs w:val="22"/>
          </w:rPr>
          <w:tab/>
        </w:r>
        <w:r w:rsidRPr="00423989">
          <w:rPr>
            <w:rStyle w:val="Hyperlink"/>
          </w:rPr>
          <w:t>Konformität zu Standards</w:t>
        </w:r>
        <w:r>
          <w:rPr>
            <w:webHidden/>
          </w:rPr>
          <w:tab/>
        </w:r>
        <w:r>
          <w:rPr>
            <w:webHidden/>
          </w:rPr>
          <w:fldChar w:fldCharType="begin"/>
        </w:r>
        <w:r>
          <w:rPr>
            <w:webHidden/>
          </w:rPr>
          <w:instrText xml:space="preserve"> PAGEREF _Toc492456156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7" w:history="1">
        <w:r w:rsidRPr="00423989">
          <w:rPr>
            <w:rStyle w:val="Hyperlink"/>
          </w:rPr>
          <w:t>3.8</w:t>
        </w:r>
        <w:r>
          <w:rPr>
            <w:rFonts w:asciiTheme="minorHAnsi" w:eastAsiaTheme="minorEastAsia" w:hAnsiTheme="minorHAnsi" w:cstheme="minorBidi"/>
            <w:color w:val="auto"/>
            <w:szCs w:val="22"/>
          </w:rPr>
          <w:tab/>
        </w:r>
        <w:r w:rsidRPr="00423989">
          <w:rPr>
            <w:rStyle w:val="Hyperlink"/>
          </w:rPr>
          <w:t>Einhaltung von internen Regelungen und gesetzlichen Vorschriften</w:t>
        </w:r>
        <w:r>
          <w:rPr>
            <w:webHidden/>
          </w:rPr>
          <w:tab/>
        </w:r>
        <w:r>
          <w:rPr>
            <w:webHidden/>
          </w:rPr>
          <w:fldChar w:fldCharType="begin"/>
        </w:r>
        <w:r>
          <w:rPr>
            <w:webHidden/>
          </w:rPr>
          <w:instrText xml:space="preserve"> PAGEREF _Toc492456157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58" w:history="1">
        <w:r w:rsidRPr="00423989">
          <w:rPr>
            <w:rStyle w:val="Hyperlink"/>
          </w:rPr>
          <w:t>3.9</w:t>
        </w:r>
        <w:r>
          <w:rPr>
            <w:rFonts w:asciiTheme="minorHAnsi" w:eastAsiaTheme="minorEastAsia" w:hAnsiTheme="minorHAnsi" w:cstheme="minorBidi"/>
            <w:color w:val="auto"/>
            <w:szCs w:val="22"/>
          </w:rPr>
          <w:tab/>
        </w:r>
        <w:r w:rsidRPr="00423989">
          <w:rPr>
            <w:rStyle w:val="Hyperlink"/>
          </w:rPr>
          <w:t>Anforderungen an die Benutzerfreundlichkeit</w:t>
        </w:r>
        <w:r>
          <w:rPr>
            <w:webHidden/>
          </w:rPr>
          <w:tab/>
        </w:r>
        <w:r>
          <w:rPr>
            <w:webHidden/>
          </w:rPr>
          <w:fldChar w:fldCharType="begin"/>
        </w:r>
        <w:r>
          <w:rPr>
            <w:webHidden/>
          </w:rPr>
          <w:instrText xml:space="preserve"> PAGEREF _Toc492456158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648"/>
        </w:tabs>
        <w:rPr>
          <w:rFonts w:asciiTheme="minorHAnsi" w:eastAsiaTheme="minorEastAsia" w:hAnsiTheme="minorHAnsi" w:cstheme="minorBidi"/>
          <w:color w:val="auto"/>
          <w:szCs w:val="22"/>
        </w:rPr>
      </w:pPr>
      <w:hyperlink w:anchor="_Toc492456159" w:history="1">
        <w:r w:rsidRPr="00423989">
          <w:rPr>
            <w:rStyle w:val="Hyperlink"/>
          </w:rPr>
          <w:t>3.10</w:t>
        </w:r>
        <w:r>
          <w:rPr>
            <w:rFonts w:asciiTheme="minorHAnsi" w:eastAsiaTheme="minorEastAsia" w:hAnsiTheme="minorHAnsi" w:cstheme="minorBidi"/>
            <w:color w:val="auto"/>
            <w:szCs w:val="22"/>
          </w:rPr>
          <w:tab/>
        </w:r>
        <w:r w:rsidRPr="00423989">
          <w:rPr>
            <w:rStyle w:val="Hyperlink"/>
          </w:rPr>
          <w:t>Anforderungen an die Wartbarkeit</w:t>
        </w:r>
        <w:r>
          <w:rPr>
            <w:webHidden/>
          </w:rPr>
          <w:tab/>
        </w:r>
        <w:r>
          <w:rPr>
            <w:webHidden/>
          </w:rPr>
          <w:fldChar w:fldCharType="begin"/>
        </w:r>
        <w:r>
          <w:rPr>
            <w:webHidden/>
          </w:rPr>
          <w:instrText xml:space="preserve"> PAGEREF _Toc492456159 \h </w:instrText>
        </w:r>
        <w:r>
          <w:rPr>
            <w:webHidden/>
          </w:rPr>
        </w:r>
        <w:r>
          <w:rPr>
            <w:webHidden/>
          </w:rPr>
          <w:fldChar w:fldCharType="separate"/>
        </w:r>
        <w:r w:rsidR="007735C0">
          <w:rPr>
            <w:webHidden/>
          </w:rPr>
          <w:t>4</w:t>
        </w:r>
        <w:r>
          <w:rPr>
            <w:webHidden/>
          </w:rPr>
          <w:fldChar w:fldCharType="end"/>
        </w:r>
      </w:hyperlink>
    </w:p>
    <w:p w:rsidR="006E3918" w:rsidRDefault="006E3918">
      <w:pPr>
        <w:pStyle w:val="Verzeichnis2"/>
        <w:tabs>
          <w:tab w:val="left" w:pos="648"/>
        </w:tabs>
        <w:rPr>
          <w:rFonts w:asciiTheme="minorHAnsi" w:eastAsiaTheme="minorEastAsia" w:hAnsiTheme="minorHAnsi" w:cstheme="minorBidi"/>
          <w:color w:val="auto"/>
          <w:szCs w:val="22"/>
        </w:rPr>
      </w:pPr>
      <w:hyperlink w:anchor="_Toc492456160" w:history="1">
        <w:r w:rsidRPr="00423989">
          <w:rPr>
            <w:rStyle w:val="Hyperlink"/>
          </w:rPr>
          <w:t>3.11</w:t>
        </w:r>
        <w:r>
          <w:rPr>
            <w:rFonts w:asciiTheme="minorHAnsi" w:eastAsiaTheme="minorEastAsia" w:hAnsiTheme="minorHAnsi" w:cstheme="minorBidi"/>
            <w:color w:val="auto"/>
            <w:szCs w:val="22"/>
          </w:rPr>
          <w:tab/>
        </w:r>
        <w:r w:rsidRPr="00423989">
          <w:rPr>
            <w:rStyle w:val="Hyperlink"/>
          </w:rPr>
          <w:t>Anforderungen an die Dokumentation</w:t>
        </w:r>
        <w:r>
          <w:rPr>
            <w:webHidden/>
          </w:rPr>
          <w:tab/>
        </w:r>
        <w:r>
          <w:rPr>
            <w:webHidden/>
          </w:rPr>
          <w:fldChar w:fldCharType="begin"/>
        </w:r>
        <w:r>
          <w:rPr>
            <w:webHidden/>
          </w:rPr>
          <w:instrText xml:space="preserve"> PAGEREF _Toc492456160 \h </w:instrText>
        </w:r>
        <w:r>
          <w:rPr>
            <w:webHidden/>
          </w:rPr>
        </w:r>
        <w:r>
          <w:rPr>
            <w:webHidden/>
          </w:rPr>
          <w:fldChar w:fldCharType="separate"/>
        </w:r>
        <w:r w:rsidR="007735C0">
          <w:rPr>
            <w:webHidden/>
          </w:rPr>
          <w:t>5</w:t>
        </w:r>
        <w:r>
          <w:rPr>
            <w:webHidden/>
          </w:rPr>
          <w:fldChar w:fldCharType="end"/>
        </w:r>
      </w:hyperlink>
    </w:p>
    <w:p w:rsidR="006E3918" w:rsidRDefault="006E3918">
      <w:pPr>
        <w:pStyle w:val="Verzeichnis2"/>
        <w:tabs>
          <w:tab w:val="left" w:pos="648"/>
        </w:tabs>
        <w:rPr>
          <w:rFonts w:asciiTheme="minorHAnsi" w:eastAsiaTheme="minorEastAsia" w:hAnsiTheme="minorHAnsi" w:cstheme="minorBidi"/>
          <w:color w:val="auto"/>
          <w:szCs w:val="22"/>
        </w:rPr>
      </w:pPr>
      <w:hyperlink w:anchor="_Toc492456161" w:history="1">
        <w:r w:rsidRPr="00423989">
          <w:rPr>
            <w:rStyle w:val="Hyperlink"/>
          </w:rPr>
          <w:t>3.12</w:t>
        </w:r>
        <w:r>
          <w:rPr>
            <w:rFonts w:asciiTheme="minorHAnsi" w:eastAsiaTheme="minorEastAsia" w:hAnsiTheme="minorHAnsi" w:cstheme="minorBidi"/>
            <w:color w:val="auto"/>
            <w:szCs w:val="22"/>
          </w:rPr>
          <w:tab/>
        </w:r>
        <w:r w:rsidRPr="00423989">
          <w:rPr>
            <w:rStyle w:val="Hyperlink"/>
          </w:rPr>
          <w:t>Anforderungen an die Softwarequalität</w:t>
        </w:r>
        <w:r>
          <w:rPr>
            <w:webHidden/>
          </w:rPr>
          <w:tab/>
        </w:r>
        <w:r>
          <w:rPr>
            <w:webHidden/>
          </w:rPr>
          <w:fldChar w:fldCharType="begin"/>
        </w:r>
        <w:r>
          <w:rPr>
            <w:webHidden/>
          </w:rPr>
          <w:instrText xml:space="preserve"> PAGEREF _Toc492456161 \h </w:instrText>
        </w:r>
        <w:r>
          <w:rPr>
            <w:webHidden/>
          </w:rPr>
        </w:r>
        <w:r>
          <w:rPr>
            <w:webHidden/>
          </w:rPr>
          <w:fldChar w:fldCharType="separate"/>
        </w:r>
        <w:r w:rsidR="007735C0">
          <w:rPr>
            <w:webHidden/>
          </w:rPr>
          <w:t>5</w:t>
        </w:r>
        <w:r>
          <w:rPr>
            <w:webHidden/>
          </w:rPr>
          <w:fldChar w:fldCharType="end"/>
        </w:r>
      </w:hyperlink>
    </w:p>
    <w:p w:rsidR="006E3918" w:rsidRDefault="006E3918">
      <w:pPr>
        <w:pStyle w:val="Verzeichnis2"/>
        <w:tabs>
          <w:tab w:val="left" w:pos="648"/>
        </w:tabs>
        <w:rPr>
          <w:rFonts w:asciiTheme="minorHAnsi" w:eastAsiaTheme="minorEastAsia" w:hAnsiTheme="minorHAnsi" w:cstheme="minorBidi"/>
          <w:color w:val="auto"/>
          <w:szCs w:val="22"/>
        </w:rPr>
      </w:pPr>
      <w:hyperlink w:anchor="_Toc492456162" w:history="1">
        <w:r w:rsidRPr="00423989">
          <w:rPr>
            <w:rStyle w:val="Hyperlink"/>
          </w:rPr>
          <w:t>3.13</w:t>
        </w:r>
        <w:r>
          <w:rPr>
            <w:rFonts w:asciiTheme="minorHAnsi" w:eastAsiaTheme="minorEastAsia" w:hAnsiTheme="minorHAnsi" w:cstheme="minorBidi"/>
            <w:color w:val="auto"/>
            <w:szCs w:val="22"/>
          </w:rPr>
          <w:tab/>
        </w:r>
        <w:r w:rsidRPr="00423989">
          <w:rPr>
            <w:rStyle w:val="Hyperlink"/>
          </w:rPr>
          <w:t>Sicherheitsanforderungen</w:t>
        </w:r>
        <w:r>
          <w:rPr>
            <w:webHidden/>
          </w:rPr>
          <w:tab/>
        </w:r>
        <w:r>
          <w:rPr>
            <w:webHidden/>
          </w:rPr>
          <w:fldChar w:fldCharType="begin"/>
        </w:r>
        <w:r>
          <w:rPr>
            <w:webHidden/>
          </w:rPr>
          <w:instrText xml:space="preserve"> PAGEREF _Toc492456162 \h </w:instrText>
        </w:r>
        <w:r>
          <w:rPr>
            <w:webHidden/>
          </w:rPr>
        </w:r>
        <w:r>
          <w:rPr>
            <w:webHidden/>
          </w:rPr>
          <w:fldChar w:fldCharType="separate"/>
        </w:r>
        <w:r w:rsidR="007735C0">
          <w:rPr>
            <w:webHidden/>
          </w:rPr>
          <w:t>5</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63" w:history="1">
        <w:r w:rsidRPr="00423989">
          <w:rPr>
            <w:rStyle w:val="Hyperlink"/>
          </w:rPr>
          <w:t>4</w:t>
        </w:r>
        <w:r>
          <w:rPr>
            <w:rFonts w:asciiTheme="minorHAnsi" w:eastAsiaTheme="minorEastAsia" w:hAnsiTheme="minorHAnsi" w:cstheme="minorBidi"/>
            <w:b w:val="0"/>
            <w:color w:val="auto"/>
            <w:szCs w:val="22"/>
          </w:rPr>
          <w:tab/>
        </w:r>
        <w:r w:rsidRPr="00423989">
          <w:rPr>
            <w:rStyle w:val="Hyperlink"/>
          </w:rPr>
          <w:t>Voruntersuchung: Einsatz von Geodaten und interaktiven Karten bei der Deutschen Bahn</w:t>
        </w:r>
        <w:r>
          <w:rPr>
            <w:webHidden/>
          </w:rPr>
          <w:tab/>
        </w:r>
        <w:r>
          <w:rPr>
            <w:webHidden/>
          </w:rPr>
          <w:fldChar w:fldCharType="begin"/>
        </w:r>
        <w:r>
          <w:rPr>
            <w:webHidden/>
          </w:rPr>
          <w:instrText xml:space="preserve"> PAGEREF _Toc492456163 \h </w:instrText>
        </w:r>
        <w:r>
          <w:rPr>
            <w:webHidden/>
          </w:rPr>
        </w:r>
        <w:r>
          <w:rPr>
            <w:webHidden/>
          </w:rPr>
          <w:fldChar w:fldCharType="separate"/>
        </w:r>
        <w:r w:rsidR="007735C0">
          <w:rPr>
            <w:webHidden/>
          </w:rPr>
          <w:t>5</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64" w:history="1">
        <w:r w:rsidRPr="00423989">
          <w:rPr>
            <w:rStyle w:val="Hyperlink"/>
          </w:rPr>
          <w:t>5</w:t>
        </w:r>
        <w:r>
          <w:rPr>
            <w:rFonts w:asciiTheme="minorHAnsi" w:eastAsiaTheme="minorEastAsia" w:hAnsiTheme="minorHAnsi" w:cstheme="minorBidi"/>
            <w:b w:val="0"/>
            <w:color w:val="auto"/>
            <w:szCs w:val="22"/>
          </w:rPr>
          <w:tab/>
        </w:r>
        <w:r w:rsidRPr="00423989">
          <w:rPr>
            <w:rStyle w:val="Hyperlink"/>
          </w:rPr>
          <w:t>Festlegung der Software-Plattform und Bibliotheken</w:t>
        </w:r>
        <w:r>
          <w:rPr>
            <w:webHidden/>
          </w:rPr>
          <w:tab/>
        </w:r>
        <w:r>
          <w:rPr>
            <w:webHidden/>
          </w:rPr>
          <w:fldChar w:fldCharType="begin"/>
        </w:r>
        <w:r>
          <w:rPr>
            <w:webHidden/>
          </w:rPr>
          <w:instrText xml:space="preserve"> PAGEREF _Toc492456164 \h </w:instrText>
        </w:r>
        <w:r>
          <w:rPr>
            <w:webHidden/>
          </w:rPr>
        </w:r>
        <w:r>
          <w:rPr>
            <w:webHidden/>
          </w:rPr>
          <w:fldChar w:fldCharType="separate"/>
        </w:r>
        <w:r w:rsidR="007735C0">
          <w:rPr>
            <w:webHidden/>
          </w:rPr>
          <w:t>8</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65" w:history="1">
        <w:r w:rsidRPr="00423989">
          <w:rPr>
            <w:rStyle w:val="Hyperlink"/>
          </w:rPr>
          <w:t>5.1</w:t>
        </w:r>
        <w:r>
          <w:rPr>
            <w:rFonts w:asciiTheme="minorHAnsi" w:eastAsiaTheme="minorEastAsia" w:hAnsiTheme="minorHAnsi" w:cstheme="minorBidi"/>
            <w:color w:val="auto"/>
            <w:szCs w:val="22"/>
          </w:rPr>
          <w:tab/>
        </w:r>
        <w:r w:rsidRPr="00423989">
          <w:rPr>
            <w:rStyle w:val="Hyperlink"/>
          </w:rPr>
          <w:t>Geografische Verarbeitung</w:t>
        </w:r>
        <w:r>
          <w:rPr>
            <w:webHidden/>
          </w:rPr>
          <w:tab/>
        </w:r>
        <w:r>
          <w:rPr>
            <w:webHidden/>
          </w:rPr>
          <w:fldChar w:fldCharType="begin"/>
        </w:r>
        <w:r>
          <w:rPr>
            <w:webHidden/>
          </w:rPr>
          <w:instrText xml:space="preserve"> PAGEREF _Toc492456165 \h </w:instrText>
        </w:r>
        <w:r>
          <w:rPr>
            <w:webHidden/>
          </w:rPr>
        </w:r>
        <w:r>
          <w:rPr>
            <w:webHidden/>
          </w:rPr>
          <w:fldChar w:fldCharType="separate"/>
        </w:r>
        <w:r w:rsidR="007735C0">
          <w:rPr>
            <w:webHidden/>
          </w:rPr>
          <w:t>8</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66" w:history="1">
        <w:r w:rsidRPr="00423989">
          <w:rPr>
            <w:rStyle w:val="Hyperlink"/>
          </w:rPr>
          <w:t>5.1.1 Analyse verfügbarer Software-Plattformen</w:t>
        </w:r>
        <w:r>
          <w:rPr>
            <w:webHidden/>
          </w:rPr>
          <w:tab/>
        </w:r>
        <w:r>
          <w:rPr>
            <w:webHidden/>
          </w:rPr>
          <w:fldChar w:fldCharType="begin"/>
        </w:r>
        <w:r>
          <w:rPr>
            <w:webHidden/>
          </w:rPr>
          <w:instrText xml:space="preserve"> PAGEREF _Toc492456166 \h </w:instrText>
        </w:r>
        <w:r>
          <w:rPr>
            <w:webHidden/>
          </w:rPr>
        </w:r>
        <w:r>
          <w:rPr>
            <w:webHidden/>
          </w:rPr>
          <w:fldChar w:fldCharType="separate"/>
        </w:r>
        <w:r w:rsidR="007735C0">
          <w:rPr>
            <w:webHidden/>
          </w:rPr>
          <w:t>8</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67" w:history="1">
        <w:r w:rsidRPr="00423989">
          <w:rPr>
            <w:rStyle w:val="Hyperlink"/>
          </w:rPr>
          <w:t>5.1.1.1 Installierbare Desktop-Anwendungen</w:t>
        </w:r>
        <w:r>
          <w:rPr>
            <w:webHidden/>
          </w:rPr>
          <w:tab/>
        </w:r>
        <w:r>
          <w:rPr>
            <w:webHidden/>
          </w:rPr>
          <w:fldChar w:fldCharType="begin"/>
        </w:r>
        <w:r>
          <w:rPr>
            <w:webHidden/>
          </w:rPr>
          <w:instrText xml:space="preserve"> PAGEREF _Toc492456167 \h </w:instrText>
        </w:r>
        <w:r>
          <w:rPr>
            <w:webHidden/>
          </w:rPr>
        </w:r>
        <w:r>
          <w:rPr>
            <w:webHidden/>
          </w:rPr>
          <w:fldChar w:fldCharType="separate"/>
        </w:r>
        <w:r w:rsidR="007735C0">
          <w:rPr>
            <w:webHidden/>
          </w:rPr>
          <w:t>8</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68" w:history="1">
        <w:r w:rsidRPr="00423989">
          <w:rPr>
            <w:rStyle w:val="Hyperlink"/>
          </w:rPr>
          <w:t>5.1.1.2 Webbasierte Anwendungen</w:t>
        </w:r>
        <w:r>
          <w:rPr>
            <w:webHidden/>
          </w:rPr>
          <w:tab/>
        </w:r>
        <w:r>
          <w:rPr>
            <w:webHidden/>
          </w:rPr>
          <w:fldChar w:fldCharType="begin"/>
        </w:r>
        <w:r>
          <w:rPr>
            <w:webHidden/>
          </w:rPr>
          <w:instrText xml:space="preserve"> PAGEREF _Toc492456168 \h </w:instrText>
        </w:r>
        <w:r>
          <w:rPr>
            <w:webHidden/>
          </w:rPr>
        </w:r>
        <w:r>
          <w:rPr>
            <w:webHidden/>
          </w:rPr>
          <w:fldChar w:fldCharType="separate"/>
        </w:r>
        <w:r w:rsidR="007735C0">
          <w:rPr>
            <w:webHidden/>
          </w:rPr>
          <w:t>9</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69" w:history="1">
        <w:r w:rsidRPr="00423989">
          <w:rPr>
            <w:rStyle w:val="Hyperlink"/>
          </w:rPr>
          <w:t>5.1.2 Auswahl der Software-Plattform</w:t>
        </w:r>
        <w:r>
          <w:rPr>
            <w:webHidden/>
          </w:rPr>
          <w:tab/>
        </w:r>
        <w:r>
          <w:rPr>
            <w:webHidden/>
          </w:rPr>
          <w:fldChar w:fldCharType="begin"/>
        </w:r>
        <w:r>
          <w:rPr>
            <w:webHidden/>
          </w:rPr>
          <w:instrText xml:space="preserve"> PAGEREF _Toc492456169 \h </w:instrText>
        </w:r>
        <w:r>
          <w:rPr>
            <w:webHidden/>
          </w:rPr>
        </w:r>
        <w:r>
          <w:rPr>
            <w:webHidden/>
          </w:rPr>
          <w:fldChar w:fldCharType="separate"/>
        </w:r>
        <w:r w:rsidR="007735C0">
          <w:rPr>
            <w:webHidden/>
          </w:rPr>
          <w:t>10</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70" w:history="1">
        <w:r w:rsidRPr="00423989">
          <w:rPr>
            <w:rStyle w:val="Hyperlink"/>
          </w:rPr>
          <w:t>5.1.3 Verfügbare webbasierte anpassbare GIS-Anwendungen</w:t>
        </w:r>
        <w:r>
          <w:rPr>
            <w:webHidden/>
          </w:rPr>
          <w:tab/>
        </w:r>
        <w:r>
          <w:rPr>
            <w:webHidden/>
          </w:rPr>
          <w:fldChar w:fldCharType="begin"/>
        </w:r>
        <w:r>
          <w:rPr>
            <w:webHidden/>
          </w:rPr>
          <w:instrText xml:space="preserve"> PAGEREF _Toc492456170 \h </w:instrText>
        </w:r>
        <w:r>
          <w:rPr>
            <w:webHidden/>
          </w:rPr>
        </w:r>
        <w:r>
          <w:rPr>
            <w:webHidden/>
          </w:rPr>
          <w:fldChar w:fldCharType="separate"/>
        </w:r>
        <w:r w:rsidR="007735C0">
          <w:rPr>
            <w:webHidden/>
          </w:rPr>
          <w:t>12</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71" w:history="1">
        <w:r w:rsidRPr="00423989">
          <w:rPr>
            <w:rStyle w:val="Hyperlink"/>
          </w:rPr>
          <w:t>5.1.3.1 OpenStreetMap</w:t>
        </w:r>
        <w:r>
          <w:rPr>
            <w:webHidden/>
          </w:rPr>
          <w:tab/>
        </w:r>
        <w:r>
          <w:rPr>
            <w:webHidden/>
          </w:rPr>
          <w:fldChar w:fldCharType="begin"/>
        </w:r>
        <w:r>
          <w:rPr>
            <w:webHidden/>
          </w:rPr>
          <w:instrText xml:space="preserve"> PAGEREF _Toc492456171 \h </w:instrText>
        </w:r>
        <w:r>
          <w:rPr>
            <w:webHidden/>
          </w:rPr>
        </w:r>
        <w:r>
          <w:rPr>
            <w:webHidden/>
          </w:rPr>
          <w:fldChar w:fldCharType="separate"/>
        </w:r>
        <w:r w:rsidR="007735C0">
          <w:rPr>
            <w:webHidden/>
          </w:rPr>
          <w:t>12</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72" w:history="1">
        <w:r w:rsidRPr="00423989">
          <w:rPr>
            <w:rStyle w:val="Hyperlink"/>
          </w:rPr>
          <w:t>5.1.3.2 umap</w:t>
        </w:r>
        <w:r>
          <w:rPr>
            <w:webHidden/>
          </w:rPr>
          <w:tab/>
        </w:r>
        <w:r>
          <w:rPr>
            <w:webHidden/>
          </w:rPr>
          <w:fldChar w:fldCharType="begin"/>
        </w:r>
        <w:r>
          <w:rPr>
            <w:webHidden/>
          </w:rPr>
          <w:instrText xml:space="preserve"> PAGEREF _Toc492456172 \h </w:instrText>
        </w:r>
        <w:r>
          <w:rPr>
            <w:webHidden/>
          </w:rPr>
        </w:r>
        <w:r>
          <w:rPr>
            <w:webHidden/>
          </w:rPr>
          <w:fldChar w:fldCharType="separate"/>
        </w:r>
        <w:r w:rsidR="007735C0">
          <w:rPr>
            <w:webHidden/>
          </w:rPr>
          <w:t>13</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73" w:history="1">
        <w:r w:rsidRPr="00423989">
          <w:rPr>
            <w:rStyle w:val="Hyperlink"/>
          </w:rPr>
          <w:t>5.1.3.3 Google Maps API</w:t>
        </w:r>
        <w:r>
          <w:rPr>
            <w:webHidden/>
          </w:rPr>
          <w:tab/>
        </w:r>
        <w:r>
          <w:rPr>
            <w:webHidden/>
          </w:rPr>
          <w:fldChar w:fldCharType="begin"/>
        </w:r>
        <w:r>
          <w:rPr>
            <w:webHidden/>
          </w:rPr>
          <w:instrText xml:space="preserve"> PAGEREF _Toc492456173 \h </w:instrText>
        </w:r>
        <w:r>
          <w:rPr>
            <w:webHidden/>
          </w:rPr>
        </w:r>
        <w:r>
          <w:rPr>
            <w:webHidden/>
          </w:rPr>
          <w:fldChar w:fldCharType="separate"/>
        </w:r>
        <w:r w:rsidR="007735C0">
          <w:rPr>
            <w:webHidden/>
          </w:rPr>
          <w:t>15</w:t>
        </w:r>
        <w:r>
          <w:rPr>
            <w:webHidden/>
          </w:rPr>
          <w:fldChar w:fldCharType="end"/>
        </w:r>
      </w:hyperlink>
    </w:p>
    <w:p w:rsidR="006E3918" w:rsidRDefault="006E3918">
      <w:pPr>
        <w:pStyle w:val="Verzeichnis4"/>
        <w:rPr>
          <w:rFonts w:asciiTheme="minorHAnsi" w:eastAsiaTheme="minorEastAsia" w:hAnsiTheme="minorHAnsi" w:cstheme="minorBidi"/>
          <w:color w:val="auto"/>
        </w:rPr>
      </w:pPr>
      <w:hyperlink w:anchor="_Toc492456174" w:history="1">
        <w:r w:rsidRPr="00423989">
          <w:rPr>
            <w:rStyle w:val="Hyperlink"/>
          </w:rPr>
          <w:t>5.1.3.4 Leaflet und OpenLayers</w:t>
        </w:r>
        <w:r>
          <w:rPr>
            <w:webHidden/>
          </w:rPr>
          <w:tab/>
        </w:r>
        <w:r>
          <w:rPr>
            <w:webHidden/>
          </w:rPr>
          <w:fldChar w:fldCharType="begin"/>
        </w:r>
        <w:r>
          <w:rPr>
            <w:webHidden/>
          </w:rPr>
          <w:instrText xml:space="preserve"> PAGEREF _Toc492456174 \h </w:instrText>
        </w:r>
        <w:r>
          <w:rPr>
            <w:webHidden/>
          </w:rPr>
        </w:r>
        <w:r>
          <w:rPr>
            <w:webHidden/>
          </w:rPr>
          <w:fldChar w:fldCharType="separate"/>
        </w:r>
        <w:r w:rsidR="007735C0">
          <w:rPr>
            <w:webHidden/>
          </w:rPr>
          <w:t>16</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75" w:history="1">
        <w:r w:rsidRPr="00423989">
          <w:rPr>
            <w:rStyle w:val="Hyperlink"/>
          </w:rPr>
          <w:t>5.2</w:t>
        </w:r>
        <w:r>
          <w:rPr>
            <w:rFonts w:asciiTheme="minorHAnsi" w:eastAsiaTheme="minorEastAsia" w:hAnsiTheme="minorHAnsi" w:cstheme="minorBidi"/>
            <w:color w:val="auto"/>
            <w:szCs w:val="22"/>
          </w:rPr>
          <w:tab/>
        </w:r>
        <w:r w:rsidRPr="00423989">
          <w:rPr>
            <w:rStyle w:val="Hyperlink"/>
          </w:rPr>
          <w:t>Datenspeicherung, -verarbeitung und Benutzeroberfläche</w:t>
        </w:r>
        <w:r>
          <w:rPr>
            <w:webHidden/>
          </w:rPr>
          <w:tab/>
        </w:r>
        <w:r>
          <w:rPr>
            <w:webHidden/>
          </w:rPr>
          <w:fldChar w:fldCharType="begin"/>
        </w:r>
        <w:r>
          <w:rPr>
            <w:webHidden/>
          </w:rPr>
          <w:instrText xml:space="preserve"> PAGEREF _Toc492456175 \h </w:instrText>
        </w:r>
        <w:r>
          <w:rPr>
            <w:webHidden/>
          </w:rPr>
        </w:r>
        <w:r>
          <w:rPr>
            <w:webHidden/>
          </w:rPr>
          <w:fldChar w:fldCharType="separate"/>
        </w:r>
        <w:r w:rsidR="007735C0">
          <w:rPr>
            <w:webHidden/>
          </w:rPr>
          <w:t>21</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76" w:history="1">
        <w:r w:rsidRPr="00423989">
          <w:rPr>
            <w:rStyle w:val="Hyperlink"/>
          </w:rPr>
          <w:t>6</w:t>
        </w:r>
        <w:r>
          <w:rPr>
            <w:rFonts w:asciiTheme="minorHAnsi" w:eastAsiaTheme="minorEastAsia" w:hAnsiTheme="minorHAnsi" w:cstheme="minorBidi"/>
            <w:b w:val="0"/>
            <w:color w:val="auto"/>
            <w:szCs w:val="22"/>
          </w:rPr>
          <w:tab/>
        </w:r>
        <w:r w:rsidRPr="00423989">
          <w:rPr>
            <w:rStyle w:val="Hyperlink"/>
          </w:rPr>
          <w:t>Programmierung der Software</w:t>
        </w:r>
        <w:r>
          <w:rPr>
            <w:webHidden/>
          </w:rPr>
          <w:tab/>
        </w:r>
        <w:r>
          <w:rPr>
            <w:webHidden/>
          </w:rPr>
          <w:fldChar w:fldCharType="begin"/>
        </w:r>
        <w:r>
          <w:rPr>
            <w:webHidden/>
          </w:rPr>
          <w:instrText xml:space="preserve"> PAGEREF _Toc492456176 \h </w:instrText>
        </w:r>
        <w:r>
          <w:rPr>
            <w:webHidden/>
          </w:rPr>
        </w:r>
        <w:r>
          <w:rPr>
            <w:webHidden/>
          </w:rPr>
          <w:fldChar w:fldCharType="separate"/>
        </w:r>
        <w:r w:rsidR="007735C0">
          <w:rPr>
            <w:webHidden/>
          </w:rPr>
          <w:t>23</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77" w:history="1">
        <w:r w:rsidRPr="00423989">
          <w:rPr>
            <w:rStyle w:val="Hyperlink"/>
          </w:rPr>
          <w:t>6.1</w:t>
        </w:r>
        <w:r>
          <w:rPr>
            <w:rFonts w:asciiTheme="minorHAnsi" w:eastAsiaTheme="minorEastAsia" w:hAnsiTheme="minorHAnsi" w:cstheme="minorBidi"/>
            <w:color w:val="auto"/>
            <w:szCs w:val="22"/>
          </w:rPr>
          <w:tab/>
        </w:r>
        <w:r w:rsidRPr="00423989">
          <w:rPr>
            <w:rStyle w:val="Hyperlink"/>
          </w:rPr>
          <w:t>Details zur Programmierung der geografischen Anwendungen</w:t>
        </w:r>
        <w:r>
          <w:rPr>
            <w:webHidden/>
          </w:rPr>
          <w:tab/>
        </w:r>
        <w:r>
          <w:rPr>
            <w:webHidden/>
          </w:rPr>
          <w:fldChar w:fldCharType="begin"/>
        </w:r>
        <w:r>
          <w:rPr>
            <w:webHidden/>
          </w:rPr>
          <w:instrText xml:space="preserve"> PAGEREF _Toc492456177 \h </w:instrText>
        </w:r>
        <w:r>
          <w:rPr>
            <w:webHidden/>
          </w:rPr>
        </w:r>
        <w:r>
          <w:rPr>
            <w:webHidden/>
          </w:rPr>
          <w:fldChar w:fldCharType="separate"/>
        </w:r>
        <w:r w:rsidR="007735C0">
          <w:rPr>
            <w:webHidden/>
          </w:rPr>
          <w:t>24</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78" w:history="1">
        <w:r w:rsidRPr="00423989">
          <w:rPr>
            <w:rStyle w:val="Hyperlink"/>
          </w:rPr>
          <w:t>6.1.1 Grundaufbau der Karte</w:t>
        </w:r>
        <w:r>
          <w:rPr>
            <w:webHidden/>
          </w:rPr>
          <w:tab/>
        </w:r>
        <w:r>
          <w:rPr>
            <w:webHidden/>
          </w:rPr>
          <w:fldChar w:fldCharType="begin"/>
        </w:r>
        <w:r>
          <w:rPr>
            <w:webHidden/>
          </w:rPr>
          <w:instrText xml:space="preserve"> PAGEREF _Toc492456178 \h </w:instrText>
        </w:r>
        <w:r>
          <w:rPr>
            <w:webHidden/>
          </w:rPr>
        </w:r>
        <w:r>
          <w:rPr>
            <w:webHidden/>
          </w:rPr>
          <w:fldChar w:fldCharType="separate"/>
        </w:r>
        <w:r w:rsidR="007735C0">
          <w:rPr>
            <w:webHidden/>
          </w:rPr>
          <w:t>25</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79" w:history="1">
        <w:r w:rsidRPr="00423989">
          <w:rPr>
            <w:rStyle w:val="Hyperlink"/>
          </w:rPr>
          <w:t>6.1.2 Einfügen der Geodaten der DB Netz AG</w:t>
        </w:r>
        <w:r>
          <w:rPr>
            <w:webHidden/>
          </w:rPr>
          <w:tab/>
        </w:r>
        <w:r>
          <w:rPr>
            <w:webHidden/>
          </w:rPr>
          <w:fldChar w:fldCharType="begin"/>
        </w:r>
        <w:r>
          <w:rPr>
            <w:webHidden/>
          </w:rPr>
          <w:instrText xml:space="preserve"> PAGEREF _Toc492456179 \h </w:instrText>
        </w:r>
        <w:r>
          <w:rPr>
            <w:webHidden/>
          </w:rPr>
        </w:r>
        <w:r>
          <w:rPr>
            <w:webHidden/>
          </w:rPr>
          <w:fldChar w:fldCharType="separate"/>
        </w:r>
        <w:r w:rsidR="007735C0">
          <w:rPr>
            <w:webHidden/>
          </w:rPr>
          <w:t>29</w:t>
        </w:r>
        <w:r>
          <w:rPr>
            <w:webHidden/>
          </w:rPr>
          <w:fldChar w:fldCharType="end"/>
        </w:r>
      </w:hyperlink>
    </w:p>
    <w:p w:rsidR="006E3918" w:rsidRDefault="006E3918">
      <w:pPr>
        <w:pStyle w:val="Verzeichnis3"/>
        <w:rPr>
          <w:rFonts w:asciiTheme="minorHAnsi" w:eastAsiaTheme="minorEastAsia" w:hAnsiTheme="minorHAnsi" w:cstheme="minorBidi"/>
          <w:color w:val="auto"/>
          <w:szCs w:val="22"/>
        </w:rPr>
      </w:pPr>
      <w:hyperlink w:anchor="_Toc492456180" w:history="1">
        <w:r w:rsidRPr="00423989">
          <w:rPr>
            <w:rStyle w:val="Hyperlink"/>
          </w:rPr>
          <w:t>6.1.3 Einbin</w:t>
        </w:r>
        <w:r w:rsidRPr="00423989">
          <w:rPr>
            <w:rStyle w:val="Hyperlink"/>
          </w:rPr>
          <w:t>d</w:t>
        </w:r>
        <w:r w:rsidRPr="00423989">
          <w:rPr>
            <w:rStyle w:val="Hyperlink"/>
          </w:rPr>
          <w:t>ung der Projektdaten</w:t>
        </w:r>
        <w:r>
          <w:rPr>
            <w:webHidden/>
          </w:rPr>
          <w:tab/>
        </w:r>
        <w:r>
          <w:rPr>
            <w:webHidden/>
          </w:rPr>
          <w:fldChar w:fldCharType="begin"/>
        </w:r>
        <w:r>
          <w:rPr>
            <w:webHidden/>
          </w:rPr>
          <w:instrText xml:space="preserve"> PAGEREF _Toc492456180 \h </w:instrText>
        </w:r>
        <w:r>
          <w:rPr>
            <w:webHidden/>
          </w:rPr>
        </w:r>
        <w:r>
          <w:rPr>
            <w:webHidden/>
          </w:rPr>
          <w:fldChar w:fldCharType="separate"/>
        </w:r>
        <w:r w:rsidR="007735C0">
          <w:rPr>
            <w:webHidden/>
          </w:rPr>
          <w:t>35</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1" w:history="1">
        <w:r w:rsidRPr="00423989">
          <w:rPr>
            <w:rStyle w:val="Hyperlink"/>
          </w:rPr>
          <w:t>6.2</w:t>
        </w:r>
        <w:r>
          <w:rPr>
            <w:rFonts w:asciiTheme="minorHAnsi" w:eastAsiaTheme="minorEastAsia" w:hAnsiTheme="minorHAnsi" w:cstheme="minorBidi"/>
            <w:color w:val="auto"/>
            <w:szCs w:val="22"/>
          </w:rPr>
          <w:tab/>
        </w:r>
        <w:r w:rsidRPr="00423989">
          <w:rPr>
            <w:rStyle w:val="Hyperlink"/>
          </w:rPr>
          <w:t>Details zur Benutzeroberfläche</w:t>
        </w:r>
        <w:r>
          <w:rPr>
            <w:webHidden/>
          </w:rPr>
          <w:tab/>
        </w:r>
        <w:r>
          <w:rPr>
            <w:webHidden/>
          </w:rPr>
          <w:fldChar w:fldCharType="begin"/>
        </w:r>
        <w:r>
          <w:rPr>
            <w:webHidden/>
          </w:rPr>
          <w:instrText xml:space="preserve"> PAGEREF _Toc492456181 \h </w:instrText>
        </w:r>
        <w:r>
          <w:rPr>
            <w:webHidden/>
          </w:rPr>
        </w:r>
        <w:r>
          <w:rPr>
            <w:webHidden/>
          </w:rPr>
          <w:fldChar w:fldCharType="separate"/>
        </w:r>
        <w:r w:rsidR="007735C0">
          <w:rPr>
            <w:webHidden/>
          </w:rPr>
          <w:t>36</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2" w:history="1">
        <w:r w:rsidRPr="00423989">
          <w:rPr>
            <w:rStyle w:val="Hyperlink"/>
          </w:rPr>
          <w:t>6.3</w:t>
        </w:r>
        <w:r>
          <w:rPr>
            <w:rFonts w:asciiTheme="minorHAnsi" w:eastAsiaTheme="minorEastAsia" w:hAnsiTheme="minorHAnsi" w:cstheme="minorBidi"/>
            <w:color w:val="auto"/>
            <w:szCs w:val="22"/>
          </w:rPr>
          <w:tab/>
        </w:r>
        <w:r w:rsidRPr="00423989">
          <w:rPr>
            <w:rStyle w:val="Hyperlink"/>
          </w:rPr>
          <w:t>Sicherheitstechnische Betrachtung der Software</w:t>
        </w:r>
        <w:r>
          <w:rPr>
            <w:webHidden/>
          </w:rPr>
          <w:tab/>
        </w:r>
        <w:r>
          <w:rPr>
            <w:webHidden/>
          </w:rPr>
          <w:fldChar w:fldCharType="begin"/>
        </w:r>
        <w:r>
          <w:rPr>
            <w:webHidden/>
          </w:rPr>
          <w:instrText xml:space="preserve"> PAGEREF _Toc492456182 \h </w:instrText>
        </w:r>
        <w:r>
          <w:rPr>
            <w:webHidden/>
          </w:rPr>
        </w:r>
        <w:r>
          <w:rPr>
            <w:webHidden/>
          </w:rPr>
          <w:fldChar w:fldCharType="separate"/>
        </w:r>
        <w:r w:rsidR="007735C0">
          <w:rPr>
            <w:webHidden/>
          </w:rPr>
          <w:t>42</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83" w:history="1">
        <w:r w:rsidRPr="00423989">
          <w:rPr>
            <w:rStyle w:val="Hyperlink"/>
          </w:rPr>
          <w:t>7</w:t>
        </w:r>
        <w:r>
          <w:rPr>
            <w:rFonts w:asciiTheme="minorHAnsi" w:eastAsiaTheme="minorEastAsia" w:hAnsiTheme="minorHAnsi" w:cstheme="minorBidi"/>
            <w:b w:val="0"/>
            <w:color w:val="auto"/>
            <w:szCs w:val="22"/>
          </w:rPr>
          <w:tab/>
        </w:r>
        <w:r w:rsidRPr="00423989">
          <w:rPr>
            <w:rStyle w:val="Hyperlink"/>
          </w:rPr>
          <w:t>Installation und Inbetriebnahme der Software</w:t>
        </w:r>
        <w:r>
          <w:rPr>
            <w:webHidden/>
          </w:rPr>
          <w:tab/>
        </w:r>
        <w:r>
          <w:rPr>
            <w:webHidden/>
          </w:rPr>
          <w:fldChar w:fldCharType="begin"/>
        </w:r>
        <w:r>
          <w:rPr>
            <w:webHidden/>
          </w:rPr>
          <w:instrText xml:space="preserve"> PAGEREF _Toc492456183 \h </w:instrText>
        </w:r>
        <w:r>
          <w:rPr>
            <w:webHidden/>
          </w:rPr>
        </w:r>
        <w:r>
          <w:rPr>
            <w:webHidden/>
          </w:rPr>
          <w:fldChar w:fldCharType="separate"/>
        </w:r>
        <w:r w:rsidR="007735C0">
          <w:rPr>
            <w:webHidden/>
          </w:rPr>
          <w:t>45</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4" w:history="1">
        <w:r w:rsidRPr="00423989">
          <w:rPr>
            <w:rStyle w:val="Hyperlink"/>
          </w:rPr>
          <w:t>7.1</w:t>
        </w:r>
        <w:r>
          <w:rPr>
            <w:rFonts w:asciiTheme="minorHAnsi" w:eastAsiaTheme="minorEastAsia" w:hAnsiTheme="minorHAnsi" w:cstheme="minorBidi"/>
            <w:color w:val="auto"/>
            <w:szCs w:val="22"/>
          </w:rPr>
          <w:tab/>
        </w:r>
        <w:r w:rsidRPr="00423989">
          <w:rPr>
            <w:rStyle w:val="Hyperlink"/>
          </w:rPr>
          <w:t>Anforderungen an die Informationstechnik</w:t>
        </w:r>
        <w:r>
          <w:rPr>
            <w:webHidden/>
          </w:rPr>
          <w:tab/>
        </w:r>
        <w:r>
          <w:rPr>
            <w:webHidden/>
          </w:rPr>
          <w:fldChar w:fldCharType="begin"/>
        </w:r>
        <w:r>
          <w:rPr>
            <w:webHidden/>
          </w:rPr>
          <w:instrText xml:space="preserve"> PAGEREF _Toc492456184 \h </w:instrText>
        </w:r>
        <w:r>
          <w:rPr>
            <w:webHidden/>
          </w:rPr>
        </w:r>
        <w:r>
          <w:rPr>
            <w:webHidden/>
          </w:rPr>
          <w:fldChar w:fldCharType="separate"/>
        </w:r>
        <w:r w:rsidR="007735C0">
          <w:rPr>
            <w:webHidden/>
          </w:rPr>
          <w:t>45</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5" w:history="1">
        <w:r w:rsidRPr="00423989">
          <w:rPr>
            <w:rStyle w:val="Hyperlink"/>
          </w:rPr>
          <w:t>7.2</w:t>
        </w:r>
        <w:r>
          <w:rPr>
            <w:rFonts w:asciiTheme="minorHAnsi" w:eastAsiaTheme="minorEastAsia" w:hAnsiTheme="minorHAnsi" w:cstheme="minorBidi"/>
            <w:color w:val="auto"/>
            <w:szCs w:val="22"/>
          </w:rPr>
          <w:tab/>
        </w:r>
        <w:r w:rsidRPr="00423989">
          <w:rPr>
            <w:rStyle w:val="Hyperlink"/>
          </w:rPr>
          <w:t>Installation der Software auf dem Server</w:t>
        </w:r>
        <w:r>
          <w:rPr>
            <w:webHidden/>
          </w:rPr>
          <w:tab/>
        </w:r>
        <w:r>
          <w:rPr>
            <w:webHidden/>
          </w:rPr>
          <w:fldChar w:fldCharType="begin"/>
        </w:r>
        <w:r>
          <w:rPr>
            <w:webHidden/>
          </w:rPr>
          <w:instrText xml:space="preserve"> PAGEREF _Toc492456185 \h </w:instrText>
        </w:r>
        <w:r>
          <w:rPr>
            <w:webHidden/>
          </w:rPr>
        </w:r>
        <w:r>
          <w:rPr>
            <w:webHidden/>
          </w:rPr>
          <w:fldChar w:fldCharType="separate"/>
        </w:r>
        <w:r w:rsidR="007735C0">
          <w:rPr>
            <w:webHidden/>
          </w:rPr>
          <w:t>45</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86" w:history="1">
        <w:r w:rsidRPr="00423989">
          <w:rPr>
            <w:rStyle w:val="Hyperlink"/>
          </w:rPr>
          <w:t>8</w:t>
        </w:r>
        <w:r>
          <w:rPr>
            <w:rFonts w:asciiTheme="minorHAnsi" w:eastAsiaTheme="minorEastAsia" w:hAnsiTheme="minorHAnsi" w:cstheme="minorBidi"/>
            <w:b w:val="0"/>
            <w:color w:val="auto"/>
            <w:szCs w:val="22"/>
          </w:rPr>
          <w:tab/>
        </w:r>
        <w:r w:rsidRPr="00423989">
          <w:rPr>
            <w:rStyle w:val="Hyperlink"/>
          </w:rPr>
          <w:t>Fazit</w:t>
        </w:r>
        <w:r>
          <w:rPr>
            <w:webHidden/>
          </w:rPr>
          <w:tab/>
        </w:r>
        <w:r>
          <w:rPr>
            <w:webHidden/>
          </w:rPr>
          <w:fldChar w:fldCharType="begin"/>
        </w:r>
        <w:r>
          <w:rPr>
            <w:webHidden/>
          </w:rPr>
          <w:instrText xml:space="preserve"> PAGEREF _Toc492456186 \h </w:instrText>
        </w:r>
        <w:r>
          <w:rPr>
            <w:webHidden/>
          </w:rPr>
        </w:r>
        <w:r>
          <w:rPr>
            <w:webHidden/>
          </w:rPr>
          <w:fldChar w:fldCharType="separate"/>
        </w:r>
        <w:r w:rsidR="007735C0">
          <w:rPr>
            <w:webHidden/>
          </w:rPr>
          <w:t>47</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7" w:history="1">
        <w:r w:rsidRPr="00423989">
          <w:rPr>
            <w:rStyle w:val="Hyperlink"/>
          </w:rPr>
          <w:t>8.1</w:t>
        </w:r>
        <w:r>
          <w:rPr>
            <w:rFonts w:asciiTheme="minorHAnsi" w:eastAsiaTheme="minorEastAsia" w:hAnsiTheme="minorHAnsi" w:cstheme="minorBidi"/>
            <w:color w:val="auto"/>
            <w:szCs w:val="22"/>
          </w:rPr>
          <w:tab/>
        </w:r>
        <w:r w:rsidRPr="00423989">
          <w:rPr>
            <w:rStyle w:val="Hyperlink"/>
          </w:rPr>
          <w:t>Erfüllung der vorgegebenen Anforderungen</w:t>
        </w:r>
        <w:r>
          <w:rPr>
            <w:webHidden/>
          </w:rPr>
          <w:tab/>
        </w:r>
        <w:r>
          <w:rPr>
            <w:webHidden/>
          </w:rPr>
          <w:fldChar w:fldCharType="begin"/>
        </w:r>
        <w:r>
          <w:rPr>
            <w:webHidden/>
          </w:rPr>
          <w:instrText xml:space="preserve"> PAGEREF _Toc492456187 \h </w:instrText>
        </w:r>
        <w:r>
          <w:rPr>
            <w:webHidden/>
          </w:rPr>
        </w:r>
        <w:r>
          <w:rPr>
            <w:webHidden/>
          </w:rPr>
          <w:fldChar w:fldCharType="separate"/>
        </w:r>
        <w:r w:rsidR="007735C0">
          <w:rPr>
            <w:webHidden/>
          </w:rPr>
          <w:t>47</w:t>
        </w:r>
        <w:r>
          <w:rPr>
            <w:webHidden/>
          </w:rPr>
          <w:fldChar w:fldCharType="end"/>
        </w:r>
      </w:hyperlink>
    </w:p>
    <w:p w:rsidR="006E3918" w:rsidRDefault="006E3918">
      <w:pPr>
        <w:pStyle w:val="Verzeichnis2"/>
        <w:tabs>
          <w:tab w:val="left" w:pos="526"/>
        </w:tabs>
        <w:rPr>
          <w:rFonts w:asciiTheme="minorHAnsi" w:eastAsiaTheme="minorEastAsia" w:hAnsiTheme="minorHAnsi" w:cstheme="minorBidi"/>
          <w:color w:val="auto"/>
          <w:szCs w:val="22"/>
        </w:rPr>
      </w:pPr>
      <w:hyperlink w:anchor="_Toc492456188" w:history="1">
        <w:r w:rsidRPr="00423989">
          <w:rPr>
            <w:rStyle w:val="Hyperlink"/>
          </w:rPr>
          <w:t>8.2</w:t>
        </w:r>
        <w:r>
          <w:rPr>
            <w:rFonts w:asciiTheme="minorHAnsi" w:eastAsiaTheme="minorEastAsia" w:hAnsiTheme="minorHAnsi" w:cstheme="minorBidi"/>
            <w:color w:val="auto"/>
            <w:szCs w:val="22"/>
          </w:rPr>
          <w:tab/>
        </w:r>
        <w:r w:rsidRPr="00423989">
          <w:rPr>
            <w:rStyle w:val="Hyperlink"/>
          </w:rPr>
          <w:t>Ausblick</w:t>
        </w:r>
        <w:r>
          <w:rPr>
            <w:webHidden/>
          </w:rPr>
          <w:tab/>
        </w:r>
        <w:r>
          <w:rPr>
            <w:webHidden/>
          </w:rPr>
          <w:fldChar w:fldCharType="begin"/>
        </w:r>
        <w:r>
          <w:rPr>
            <w:webHidden/>
          </w:rPr>
          <w:instrText xml:space="preserve"> PAGEREF _Toc492456188 \h </w:instrText>
        </w:r>
        <w:r>
          <w:rPr>
            <w:webHidden/>
          </w:rPr>
        </w:r>
        <w:r>
          <w:rPr>
            <w:webHidden/>
          </w:rPr>
          <w:fldChar w:fldCharType="separate"/>
        </w:r>
        <w:r w:rsidR="007735C0">
          <w:rPr>
            <w:webHidden/>
          </w:rPr>
          <w:t>49</w:t>
        </w:r>
        <w:r>
          <w:rPr>
            <w:webHidden/>
          </w:rPr>
          <w:fldChar w:fldCharType="end"/>
        </w:r>
      </w:hyperlink>
    </w:p>
    <w:p w:rsidR="006E3918" w:rsidRDefault="006E3918">
      <w:pPr>
        <w:pStyle w:val="Verzeichnis1"/>
        <w:tabs>
          <w:tab w:val="left" w:pos="342"/>
        </w:tabs>
        <w:rPr>
          <w:rFonts w:asciiTheme="minorHAnsi" w:eastAsiaTheme="minorEastAsia" w:hAnsiTheme="minorHAnsi" w:cstheme="minorBidi"/>
          <w:b w:val="0"/>
          <w:color w:val="auto"/>
          <w:szCs w:val="22"/>
        </w:rPr>
      </w:pPr>
      <w:hyperlink w:anchor="_Toc492456189" w:history="1">
        <w:r w:rsidRPr="00423989">
          <w:rPr>
            <w:rStyle w:val="Hyperlink"/>
          </w:rPr>
          <w:t>9</w:t>
        </w:r>
        <w:r>
          <w:rPr>
            <w:rFonts w:asciiTheme="minorHAnsi" w:eastAsiaTheme="minorEastAsia" w:hAnsiTheme="minorHAnsi" w:cstheme="minorBidi"/>
            <w:b w:val="0"/>
            <w:color w:val="auto"/>
            <w:szCs w:val="22"/>
          </w:rPr>
          <w:tab/>
        </w:r>
        <w:r w:rsidRPr="00423989">
          <w:rPr>
            <w:rStyle w:val="Hyperlink"/>
          </w:rPr>
          <w:t>Literaturverzeichnis</w:t>
        </w:r>
        <w:r>
          <w:rPr>
            <w:webHidden/>
          </w:rPr>
          <w:tab/>
        </w:r>
        <w:r>
          <w:rPr>
            <w:webHidden/>
          </w:rPr>
          <w:fldChar w:fldCharType="begin"/>
        </w:r>
        <w:r>
          <w:rPr>
            <w:webHidden/>
          </w:rPr>
          <w:instrText xml:space="preserve"> PAGEREF _Toc492456189 \h </w:instrText>
        </w:r>
        <w:r>
          <w:rPr>
            <w:webHidden/>
          </w:rPr>
        </w:r>
        <w:r>
          <w:rPr>
            <w:webHidden/>
          </w:rPr>
          <w:fldChar w:fldCharType="separate"/>
        </w:r>
        <w:r w:rsidR="007735C0">
          <w:rPr>
            <w:webHidden/>
          </w:rPr>
          <w:t>50</w:t>
        </w:r>
        <w:r>
          <w:rPr>
            <w:webHidden/>
          </w:rPr>
          <w:fldChar w:fldCharType="end"/>
        </w:r>
      </w:hyperlink>
    </w:p>
    <w:p w:rsidR="0061590A" w:rsidRPr="006E3918" w:rsidRDefault="006E3918" w:rsidP="006E3918">
      <w:pPr>
        <w:pStyle w:val="berschrift1"/>
        <w:numPr>
          <w:ilvl w:val="0"/>
          <w:numId w:val="0"/>
        </w:numPr>
        <w:rPr>
          <w:noProof/>
          <w:lang w:val="en-US"/>
        </w:rPr>
      </w:pPr>
      <w:r>
        <w:rPr>
          <w:lang w:val="en-US"/>
        </w:rPr>
        <w:lastRenderedPageBreak/>
        <w:fldChar w:fldCharType="end"/>
      </w:r>
      <w:bookmarkStart w:id="9" w:name="_Toc492456144"/>
      <w:bookmarkEnd w:id="5"/>
      <w:bookmarkEnd w:id="6"/>
      <w:bookmarkEnd w:id="7"/>
      <w:proofErr w:type="spellStart"/>
      <w:r w:rsidR="0061590A" w:rsidRPr="00A13E15">
        <w:rPr>
          <w:lang w:val="en-US"/>
        </w:rPr>
        <w:t>Anlagenverzeichnis</w:t>
      </w:r>
      <w:bookmarkEnd w:id="9"/>
      <w:proofErr w:type="spellEnd"/>
      <w:r w:rsidR="0061590A">
        <w:fldChar w:fldCharType="begin"/>
      </w:r>
      <w:r w:rsidR="0061590A" w:rsidRPr="00A13E15">
        <w:rPr>
          <w:lang w:val="en-US"/>
        </w:rPr>
        <w:instrText xml:space="preserve"> TOC \o "1-2" \h \z \u </w:instrText>
      </w:r>
      <w:r w:rsidR="0061590A">
        <w:fldChar w:fldCharType="separate"/>
      </w:r>
    </w:p>
    <w:p w:rsidR="0061590A" w:rsidRDefault="000845D6" w:rsidP="000845D6">
      <w:pPr>
        <w:pStyle w:val="Verzeichnis2"/>
        <w:tabs>
          <w:tab w:val="clear" w:pos="-1985"/>
          <w:tab w:val="clear" w:pos="9498"/>
          <w:tab w:val="right" w:leader="dot" w:pos="9356"/>
        </w:tabs>
        <w:ind w:right="567"/>
        <w:rPr>
          <w:rFonts w:asciiTheme="minorHAnsi" w:eastAsiaTheme="minorEastAsia" w:hAnsiTheme="minorHAnsi" w:cstheme="minorBidi"/>
          <w:color w:val="auto"/>
          <w:szCs w:val="22"/>
        </w:rPr>
      </w:pPr>
      <w:hyperlink w:anchor="_Toc492377361" w:history="1">
        <w:r w:rsidR="0061590A" w:rsidRPr="004059BD">
          <w:rPr>
            <w:rStyle w:val="Hyperlink"/>
          </w:rPr>
          <w:t>Anlage 1: Beispielprojekte mit von der DB AG Datensätzen und Schnittstellen</w:t>
        </w:r>
        <w:r>
          <w:rPr>
            <w:webHidden/>
          </w:rPr>
          <w:tab/>
        </w:r>
        <w:r w:rsidR="0061590A">
          <w:rPr>
            <w:webHidden/>
          </w:rPr>
          <w:fldChar w:fldCharType="begin"/>
        </w:r>
        <w:r w:rsidR="0061590A">
          <w:rPr>
            <w:webHidden/>
          </w:rPr>
          <w:instrText xml:space="preserve"> PAGEREF _Toc492377361 \h </w:instrText>
        </w:r>
        <w:r w:rsidR="0061590A">
          <w:rPr>
            <w:webHidden/>
          </w:rPr>
        </w:r>
        <w:r w:rsidR="0061590A">
          <w:rPr>
            <w:webHidden/>
          </w:rPr>
          <w:fldChar w:fldCharType="separate"/>
        </w:r>
        <w:r w:rsidR="007735C0">
          <w:rPr>
            <w:webHidden/>
          </w:rPr>
          <w:t>I</w:t>
        </w:r>
        <w:r w:rsidR="0061590A">
          <w:rPr>
            <w:webHidden/>
          </w:rPr>
          <w:fldChar w:fldCharType="end"/>
        </w:r>
      </w:hyperlink>
    </w:p>
    <w:p w:rsidR="0061590A" w:rsidRDefault="000845D6" w:rsidP="000845D6">
      <w:pPr>
        <w:pStyle w:val="Verzeichnis2"/>
        <w:tabs>
          <w:tab w:val="clear" w:pos="-1985"/>
          <w:tab w:val="clear" w:pos="9498"/>
          <w:tab w:val="right" w:leader="dot" w:pos="9356"/>
        </w:tabs>
        <w:ind w:right="567"/>
        <w:rPr>
          <w:rFonts w:asciiTheme="minorHAnsi" w:eastAsiaTheme="minorEastAsia" w:hAnsiTheme="minorHAnsi" w:cstheme="minorBidi"/>
          <w:color w:val="auto"/>
          <w:szCs w:val="22"/>
        </w:rPr>
      </w:pPr>
      <w:hyperlink w:anchor="_Toc492377362" w:history="1">
        <w:r w:rsidR="0061590A" w:rsidRPr="004059BD">
          <w:rPr>
            <w:rStyle w:val="Hyperlink"/>
          </w:rPr>
          <w:t xml:space="preserve">Anlage 2: Dresden Hauptbahnhof Gleis 19 in OSM exportiert als XML (Stand 25. </w:t>
        </w:r>
        <w:r w:rsidR="0061590A" w:rsidRPr="004059BD">
          <w:rPr>
            <w:rStyle w:val="Hyperlink"/>
            <w:lang w:val="en-US"/>
          </w:rPr>
          <w:t>August 2017)</w:t>
        </w:r>
        <w:r w:rsidR="0061590A">
          <w:rPr>
            <w:webHidden/>
          </w:rPr>
          <w:tab/>
        </w:r>
        <w:r w:rsidR="0061590A">
          <w:rPr>
            <w:webHidden/>
          </w:rPr>
          <w:fldChar w:fldCharType="begin"/>
        </w:r>
        <w:r w:rsidR="0061590A">
          <w:rPr>
            <w:webHidden/>
          </w:rPr>
          <w:instrText xml:space="preserve"> PAGEREF _Toc492377362 \h </w:instrText>
        </w:r>
        <w:r w:rsidR="0061590A">
          <w:rPr>
            <w:webHidden/>
          </w:rPr>
        </w:r>
        <w:r w:rsidR="0061590A">
          <w:rPr>
            <w:webHidden/>
          </w:rPr>
          <w:fldChar w:fldCharType="separate"/>
        </w:r>
        <w:r w:rsidR="007735C0">
          <w:rPr>
            <w:webHidden/>
          </w:rPr>
          <w:t>VII</w:t>
        </w:r>
        <w:r w:rsidR="0061590A">
          <w:rPr>
            <w:webHidden/>
          </w:rPr>
          <w:fldChar w:fldCharType="end"/>
        </w:r>
      </w:hyperlink>
    </w:p>
    <w:p w:rsidR="0061590A" w:rsidRDefault="000845D6" w:rsidP="000845D6">
      <w:pPr>
        <w:pStyle w:val="Verzeichnis2"/>
        <w:tabs>
          <w:tab w:val="clear" w:pos="-1985"/>
          <w:tab w:val="clear" w:pos="9498"/>
          <w:tab w:val="right" w:leader="dot" w:pos="9356"/>
        </w:tabs>
        <w:ind w:right="567"/>
        <w:rPr>
          <w:rFonts w:asciiTheme="minorHAnsi" w:eastAsiaTheme="minorEastAsia" w:hAnsiTheme="minorHAnsi" w:cstheme="minorBidi"/>
          <w:color w:val="auto"/>
          <w:szCs w:val="22"/>
        </w:rPr>
      </w:pPr>
      <w:hyperlink w:anchor="_Toc492377363" w:history="1">
        <w:r w:rsidR="0061590A" w:rsidRPr="004059BD">
          <w:rPr>
            <w:rStyle w:val="Hyperlink"/>
          </w:rPr>
          <w:t xml:space="preserve">Anlage 3: Dresden Hauptbahnhof Gleis 19 in OSM konvertiert zu GeoJSON (Stand: 25. </w:t>
        </w:r>
        <w:r w:rsidR="0061590A" w:rsidRPr="004059BD">
          <w:rPr>
            <w:rStyle w:val="Hyperlink"/>
            <w:lang w:val="en-US"/>
          </w:rPr>
          <w:t>August 2017)</w:t>
        </w:r>
        <w:r w:rsidR="0061590A">
          <w:rPr>
            <w:webHidden/>
          </w:rPr>
          <w:tab/>
        </w:r>
        <w:r w:rsidR="0061590A">
          <w:rPr>
            <w:webHidden/>
          </w:rPr>
          <w:fldChar w:fldCharType="begin"/>
        </w:r>
        <w:r w:rsidR="0061590A">
          <w:rPr>
            <w:webHidden/>
          </w:rPr>
          <w:instrText xml:space="preserve"> PAGEREF _Toc492377363 \h </w:instrText>
        </w:r>
        <w:r w:rsidR="0061590A">
          <w:rPr>
            <w:webHidden/>
          </w:rPr>
        </w:r>
        <w:r w:rsidR="0061590A">
          <w:rPr>
            <w:webHidden/>
          </w:rPr>
          <w:fldChar w:fldCharType="separate"/>
        </w:r>
        <w:r w:rsidR="007735C0">
          <w:rPr>
            <w:webHidden/>
          </w:rPr>
          <w:t>VIII</w:t>
        </w:r>
        <w:r w:rsidR="0061590A">
          <w:rPr>
            <w:webHidden/>
          </w:rPr>
          <w:fldChar w:fldCharType="end"/>
        </w:r>
      </w:hyperlink>
    </w:p>
    <w:p w:rsidR="0061590A" w:rsidRDefault="000845D6" w:rsidP="000845D6">
      <w:pPr>
        <w:pStyle w:val="Verzeichnis2"/>
        <w:tabs>
          <w:tab w:val="clear" w:pos="-1985"/>
          <w:tab w:val="clear" w:pos="9498"/>
          <w:tab w:val="right" w:leader="dot" w:pos="9356"/>
        </w:tabs>
        <w:ind w:right="567"/>
        <w:rPr>
          <w:rFonts w:asciiTheme="minorHAnsi" w:eastAsiaTheme="minorEastAsia" w:hAnsiTheme="minorHAnsi" w:cstheme="minorBidi"/>
          <w:color w:val="auto"/>
          <w:szCs w:val="22"/>
        </w:rPr>
      </w:pPr>
      <w:hyperlink w:anchor="_Toc492377364" w:history="1">
        <w:r w:rsidR="0061590A" w:rsidRPr="004059BD">
          <w:rPr>
            <w:rStyle w:val="Hyperlink"/>
          </w:rPr>
          <w:t>Anlage 4: Verweise auf den Quellcode und Demonstrationsexemplar dieser Arbeit</w:t>
        </w:r>
        <w:r w:rsidR="0061590A">
          <w:rPr>
            <w:webHidden/>
          </w:rPr>
          <w:tab/>
        </w:r>
        <w:r w:rsidR="0061590A">
          <w:rPr>
            <w:webHidden/>
          </w:rPr>
          <w:fldChar w:fldCharType="begin"/>
        </w:r>
        <w:r w:rsidR="0061590A">
          <w:rPr>
            <w:webHidden/>
          </w:rPr>
          <w:instrText xml:space="preserve"> PAGEREF _Toc492377364 \h </w:instrText>
        </w:r>
        <w:r w:rsidR="0061590A">
          <w:rPr>
            <w:webHidden/>
          </w:rPr>
        </w:r>
        <w:r w:rsidR="0061590A">
          <w:rPr>
            <w:webHidden/>
          </w:rPr>
          <w:fldChar w:fldCharType="separate"/>
        </w:r>
        <w:r w:rsidR="007735C0">
          <w:rPr>
            <w:webHidden/>
          </w:rPr>
          <w:t>IX</w:t>
        </w:r>
        <w:r w:rsidR="0061590A">
          <w:rPr>
            <w:webHidden/>
          </w:rPr>
          <w:fldChar w:fldCharType="end"/>
        </w:r>
      </w:hyperlink>
    </w:p>
    <w:p w:rsidR="00257F10" w:rsidRDefault="0061590A" w:rsidP="00257F10">
      <w:r>
        <w:fldChar w:fldCharType="end"/>
      </w:r>
      <w:r w:rsidR="00257F10">
        <w:br w:type="page"/>
      </w:r>
    </w:p>
    <w:p w:rsidR="003D6454" w:rsidRDefault="003D6454" w:rsidP="001018AF">
      <w:pPr>
        <w:pStyle w:val="berschrift1"/>
        <w:numPr>
          <w:ilvl w:val="0"/>
          <w:numId w:val="0"/>
        </w:numPr>
        <w:jc w:val="left"/>
      </w:pPr>
      <w:bookmarkStart w:id="10" w:name="_Toc461614795"/>
      <w:bookmarkStart w:id="11" w:name="_Toc462047880"/>
      <w:bookmarkStart w:id="12" w:name="_Toc491422658"/>
      <w:bookmarkStart w:id="13" w:name="_Toc492372972"/>
      <w:bookmarkStart w:id="14" w:name="_Toc492377176"/>
      <w:bookmarkStart w:id="15" w:name="_Toc492377298"/>
      <w:bookmarkStart w:id="16" w:name="_Toc492377327"/>
      <w:bookmarkStart w:id="17" w:name="_Toc492456145"/>
      <w:r>
        <w:lastRenderedPageBreak/>
        <w:t>Abbildungsverzeichnis</w:t>
      </w:r>
      <w:bookmarkEnd w:id="10"/>
      <w:bookmarkEnd w:id="11"/>
      <w:bookmarkEnd w:id="12"/>
      <w:bookmarkEnd w:id="13"/>
      <w:bookmarkEnd w:id="14"/>
      <w:bookmarkEnd w:id="15"/>
      <w:bookmarkEnd w:id="16"/>
      <w:bookmarkEnd w:id="17"/>
    </w:p>
    <w:p w:rsidR="008866BF" w:rsidRDefault="00F06B7E" w:rsidP="008866BF">
      <w:pPr>
        <w:pStyle w:val="Abbildungsverzeichnis"/>
        <w:tabs>
          <w:tab w:val="right" w:leader="dot" w:pos="9356"/>
        </w:tabs>
        <w:ind w:right="567"/>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2454533" w:history="1">
        <w:r w:rsidR="008866BF" w:rsidRPr="00731CDD">
          <w:rPr>
            <w:rStyle w:val="Hyperlink"/>
            <w:noProof/>
          </w:rPr>
          <w:t>Abbildung 1: erstellte umap-Karte der RDZ-Linie 11B im Abschnitt Cottbus-Guben (verfügbar auf https://umap.openstreetmap.fr/de/map/rdz-gorlitz-guben_149763)</w:t>
        </w:r>
        <w:r w:rsidR="008866BF">
          <w:rPr>
            <w:noProof/>
            <w:webHidden/>
          </w:rPr>
          <w:tab/>
        </w:r>
        <w:r w:rsidR="008866BF">
          <w:rPr>
            <w:noProof/>
            <w:webHidden/>
          </w:rPr>
          <w:fldChar w:fldCharType="begin"/>
        </w:r>
        <w:r w:rsidR="008866BF">
          <w:rPr>
            <w:noProof/>
            <w:webHidden/>
          </w:rPr>
          <w:instrText xml:space="preserve"> PAGEREF _Toc492454533 \h </w:instrText>
        </w:r>
        <w:r w:rsidR="008866BF">
          <w:rPr>
            <w:noProof/>
            <w:webHidden/>
          </w:rPr>
        </w:r>
        <w:r w:rsidR="008866BF">
          <w:rPr>
            <w:noProof/>
            <w:webHidden/>
          </w:rPr>
          <w:fldChar w:fldCharType="separate"/>
        </w:r>
        <w:r w:rsidR="007735C0">
          <w:rPr>
            <w:noProof/>
            <w:webHidden/>
          </w:rPr>
          <w:t>14</w:t>
        </w:r>
        <w:r w:rsidR="008866BF">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34" w:history="1">
        <w:r w:rsidRPr="00731CDD">
          <w:rPr>
            <w:rStyle w:val="Hyperlink"/>
            <w:noProof/>
          </w:rPr>
          <w:t>Abbildung 2: Architektur der benötigten bzw. verwendeten Hardwareinfrastruktur</w:t>
        </w:r>
        <w:r>
          <w:rPr>
            <w:noProof/>
            <w:webHidden/>
          </w:rPr>
          <w:tab/>
        </w:r>
        <w:r>
          <w:rPr>
            <w:noProof/>
            <w:webHidden/>
          </w:rPr>
          <w:fldChar w:fldCharType="begin"/>
        </w:r>
        <w:r>
          <w:rPr>
            <w:noProof/>
            <w:webHidden/>
          </w:rPr>
          <w:instrText xml:space="preserve"> PAGEREF _Toc492454534 \h </w:instrText>
        </w:r>
        <w:r>
          <w:rPr>
            <w:noProof/>
            <w:webHidden/>
          </w:rPr>
        </w:r>
        <w:r>
          <w:rPr>
            <w:noProof/>
            <w:webHidden/>
          </w:rPr>
          <w:fldChar w:fldCharType="separate"/>
        </w:r>
        <w:r w:rsidR="007735C0">
          <w:rPr>
            <w:noProof/>
            <w:webHidden/>
          </w:rPr>
          <w:t>22</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35" w:history="1">
        <w:r w:rsidRPr="00731CDD">
          <w:rPr>
            <w:rStyle w:val="Hyperlink"/>
            <w:noProof/>
          </w:rPr>
          <w:t>Abbildung 3: Layerkontrollsystem mit Standardmitteln aus Leaflet.</w:t>
        </w:r>
        <w:r>
          <w:rPr>
            <w:noProof/>
            <w:webHidden/>
          </w:rPr>
          <w:tab/>
        </w:r>
        <w:r>
          <w:rPr>
            <w:noProof/>
            <w:webHidden/>
          </w:rPr>
          <w:fldChar w:fldCharType="begin"/>
        </w:r>
        <w:r>
          <w:rPr>
            <w:noProof/>
            <w:webHidden/>
          </w:rPr>
          <w:instrText xml:space="preserve"> PAGEREF _Toc492454535 \h </w:instrText>
        </w:r>
        <w:r>
          <w:rPr>
            <w:noProof/>
            <w:webHidden/>
          </w:rPr>
        </w:r>
        <w:r>
          <w:rPr>
            <w:noProof/>
            <w:webHidden/>
          </w:rPr>
          <w:fldChar w:fldCharType="separate"/>
        </w:r>
        <w:r w:rsidR="007735C0">
          <w:rPr>
            <w:noProof/>
            <w:webHidden/>
          </w:rPr>
          <w:t>27</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36" w:history="1">
        <w:r w:rsidRPr="00731CDD">
          <w:rPr>
            <w:rStyle w:val="Hyperlink"/>
            <w:noProof/>
          </w:rPr>
          <w:t xml:space="preserve">Abbildung 4: Mit dem Plugin </w:t>
        </w:r>
        <w:r w:rsidRPr="00731CDD">
          <w:rPr>
            <w:rStyle w:val="Hyperlink"/>
            <w:rFonts w:ascii="Consolas" w:hAnsi="Consolas" w:cs="Consolas"/>
            <w:noProof/>
          </w:rPr>
          <w:t xml:space="preserve">leaflet-groupedlayercontrol </w:t>
        </w:r>
        <w:r w:rsidRPr="00731CDD">
          <w:rPr>
            <w:rStyle w:val="Hyperlink"/>
            <w:noProof/>
          </w:rPr>
          <w:t>erstelltes Layerkontrollsystem</w:t>
        </w:r>
        <w:r>
          <w:rPr>
            <w:noProof/>
            <w:webHidden/>
          </w:rPr>
          <w:tab/>
        </w:r>
        <w:r>
          <w:rPr>
            <w:noProof/>
            <w:webHidden/>
          </w:rPr>
          <w:fldChar w:fldCharType="begin"/>
        </w:r>
        <w:r>
          <w:rPr>
            <w:noProof/>
            <w:webHidden/>
          </w:rPr>
          <w:instrText xml:space="preserve"> PAGEREF _Toc492454536 \h </w:instrText>
        </w:r>
        <w:r>
          <w:rPr>
            <w:noProof/>
            <w:webHidden/>
          </w:rPr>
        </w:r>
        <w:r>
          <w:rPr>
            <w:noProof/>
            <w:webHidden/>
          </w:rPr>
          <w:fldChar w:fldCharType="separate"/>
        </w:r>
        <w:r w:rsidR="007735C0">
          <w:rPr>
            <w:noProof/>
            <w:webHidden/>
          </w:rPr>
          <w:t>28</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37" w:history="1">
        <w:r w:rsidRPr="00731CDD">
          <w:rPr>
            <w:rStyle w:val="Hyperlink"/>
            <w:noProof/>
          </w:rPr>
          <w:t>Abbildung 5: Vergleich zwisc</w:t>
        </w:r>
        <w:r w:rsidRPr="00731CDD">
          <w:rPr>
            <w:rStyle w:val="Hyperlink"/>
            <w:noProof/>
          </w:rPr>
          <w:t>h</w:t>
        </w:r>
        <w:r w:rsidRPr="00731CDD">
          <w:rPr>
            <w:rStyle w:val="Hyperlink"/>
            <w:noProof/>
          </w:rPr>
          <w:t>en dem standardmäßigen Verarbeiten (links) und dem geclusterten Verarbeiten der Betriebsstellen-GeoJSON-Datei</w:t>
        </w:r>
        <w:r>
          <w:rPr>
            <w:noProof/>
            <w:webHidden/>
          </w:rPr>
          <w:tab/>
        </w:r>
        <w:r>
          <w:rPr>
            <w:noProof/>
            <w:webHidden/>
          </w:rPr>
          <w:fldChar w:fldCharType="begin"/>
        </w:r>
        <w:r>
          <w:rPr>
            <w:noProof/>
            <w:webHidden/>
          </w:rPr>
          <w:instrText xml:space="preserve"> PAGEREF _Toc492454537 \h </w:instrText>
        </w:r>
        <w:r>
          <w:rPr>
            <w:noProof/>
            <w:webHidden/>
          </w:rPr>
        </w:r>
        <w:r>
          <w:rPr>
            <w:noProof/>
            <w:webHidden/>
          </w:rPr>
          <w:fldChar w:fldCharType="separate"/>
        </w:r>
        <w:r w:rsidR="007735C0">
          <w:rPr>
            <w:noProof/>
            <w:webHidden/>
          </w:rPr>
          <w:t>32</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r:id="rId11" w:anchor="_Toc492454538" w:history="1">
        <w:r w:rsidRPr="00731CDD">
          <w:rPr>
            <w:rStyle w:val="Hyperlink"/>
            <w:noProof/>
          </w:rPr>
          <w:t>Abbildung 6: Vier übereinanderliegende Betriebsstellen in Dresden-Neustadt, angezeigt als Gruppe</w:t>
        </w:r>
        <w:r>
          <w:rPr>
            <w:noProof/>
            <w:webHidden/>
          </w:rPr>
          <w:tab/>
        </w:r>
        <w:r>
          <w:rPr>
            <w:noProof/>
            <w:webHidden/>
          </w:rPr>
          <w:fldChar w:fldCharType="begin"/>
        </w:r>
        <w:r>
          <w:rPr>
            <w:noProof/>
            <w:webHidden/>
          </w:rPr>
          <w:instrText xml:space="preserve"> PAGEREF _Toc492454538 \h </w:instrText>
        </w:r>
        <w:r>
          <w:rPr>
            <w:noProof/>
            <w:webHidden/>
          </w:rPr>
        </w:r>
        <w:r>
          <w:rPr>
            <w:noProof/>
            <w:webHidden/>
          </w:rPr>
          <w:fldChar w:fldCharType="separate"/>
        </w:r>
        <w:r w:rsidR="007735C0">
          <w:rPr>
            <w:noProof/>
            <w:webHidden/>
          </w:rPr>
          <w:t>33</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39" w:history="1">
        <w:r w:rsidRPr="00731CDD">
          <w:rPr>
            <w:rStyle w:val="Hyperlink"/>
            <w:noProof/>
          </w:rPr>
          <w:t>Abbildung 7: Die vier übereinanderliegenden Betriebsstellen in Dresden-Neustadt, angezeigt als einzelne Marker</w:t>
        </w:r>
        <w:r>
          <w:rPr>
            <w:noProof/>
            <w:webHidden/>
          </w:rPr>
          <w:tab/>
        </w:r>
        <w:r>
          <w:rPr>
            <w:noProof/>
            <w:webHidden/>
          </w:rPr>
          <w:fldChar w:fldCharType="begin"/>
        </w:r>
        <w:r>
          <w:rPr>
            <w:noProof/>
            <w:webHidden/>
          </w:rPr>
          <w:instrText xml:space="preserve"> PAGEREF _Toc492454539 \h </w:instrText>
        </w:r>
        <w:r>
          <w:rPr>
            <w:noProof/>
            <w:webHidden/>
          </w:rPr>
        </w:r>
        <w:r>
          <w:rPr>
            <w:noProof/>
            <w:webHidden/>
          </w:rPr>
          <w:fldChar w:fldCharType="separate"/>
        </w:r>
        <w:r w:rsidR="007735C0">
          <w:rPr>
            <w:noProof/>
            <w:webHidden/>
          </w:rPr>
          <w:t>34</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40" w:history="1">
        <w:r w:rsidRPr="00731CDD">
          <w:rPr>
            <w:rStyle w:val="Hyperlink"/>
            <w:noProof/>
          </w:rPr>
          <w:t>Abbildung 8: Fertiggestellter Kartenausschnitt Dresden Hbf mit geclusterten Geodaten der DB Netz AG (Datensatz: Betriebsstellen)</w:t>
        </w:r>
        <w:r>
          <w:rPr>
            <w:noProof/>
            <w:webHidden/>
          </w:rPr>
          <w:tab/>
        </w:r>
        <w:r>
          <w:rPr>
            <w:noProof/>
            <w:webHidden/>
          </w:rPr>
          <w:fldChar w:fldCharType="begin"/>
        </w:r>
        <w:r>
          <w:rPr>
            <w:noProof/>
            <w:webHidden/>
          </w:rPr>
          <w:instrText xml:space="preserve"> PAGEREF _Toc492454540 \h </w:instrText>
        </w:r>
        <w:r>
          <w:rPr>
            <w:noProof/>
            <w:webHidden/>
          </w:rPr>
        </w:r>
        <w:r>
          <w:rPr>
            <w:noProof/>
            <w:webHidden/>
          </w:rPr>
          <w:fldChar w:fldCharType="separate"/>
        </w:r>
        <w:r w:rsidR="007735C0">
          <w:rPr>
            <w:noProof/>
            <w:webHidden/>
          </w:rPr>
          <w:t>35</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41" w:history="1">
        <w:r w:rsidRPr="00731CDD">
          <w:rPr>
            <w:rStyle w:val="Hyperlink"/>
            <w:noProof/>
          </w:rPr>
          <w:t>Abbildung 9: Verzeichnisbaum der Software, Stand: 30. Juni 2017</w:t>
        </w:r>
        <w:r>
          <w:rPr>
            <w:noProof/>
            <w:webHidden/>
          </w:rPr>
          <w:tab/>
        </w:r>
        <w:r>
          <w:rPr>
            <w:noProof/>
            <w:webHidden/>
          </w:rPr>
          <w:fldChar w:fldCharType="begin"/>
        </w:r>
        <w:r>
          <w:rPr>
            <w:noProof/>
            <w:webHidden/>
          </w:rPr>
          <w:instrText xml:space="preserve"> PAGEREF _Toc492454541 \h </w:instrText>
        </w:r>
        <w:r>
          <w:rPr>
            <w:noProof/>
            <w:webHidden/>
          </w:rPr>
        </w:r>
        <w:r>
          <w:rPr>
            <w:noProof/>
            <w:webHidden/>
          </w:rPr>
          <w:fldChar w:fldCharType="separate"/>
        </w:r>
        <w:r w:rsidR="007735C0">
          <w:rPr>
            <w:noProof/>
            <w:webHidden/>
          </w:rPr>
          <w:t>37</w:t>
        </w:r>
        <w:r>
          <w:rPr>
            <w:noProof/>
            <w:webHidden/>
          </w:rPr>
          <w:fldChar w:fldCharType="end"/>
        </w:r>
      </w:hyperlink>
    </w:p>
    <w:p w:rsidR="008866BF" w:rsidRDefault="008866BF" w:rsidP="008866BF">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4542" w:history="1">
        <w:r w:rsidRPr="00731CDD">
          <w:rPr>
            <w:rStyle w:val="Hyperlink"/>
            <w:noProof/>
          </w:rPr>
          <w:t>Abbildung 10: Ein Beispielprojekt mit Karte angezeigt in der projectdetail.php (links: PC-Monitor, rechts: Mobiltelefon)</w:t>
        </w:r>
        <w:r>
          <w:rPr>
            <w:noProof/>
            <w:webHidden/>
          </w:rPr>
          <w:tab/>
        </w:r>
        <w:r>
          <w:rPr>
            <w:noProof/>
            <w:webHidden/>
          </w:rPr>
          <w:fldChar w:fldCharType="begin"/>
        </w:r>
        <w:r>
          <w:rPr>
            <w:noProof/>
            <w:webHidden/>
          </w:rPr>
          <w:instrText xml:space="preserve"> PAGEREF _Toc492454542 \h </w:instrText>
        </w:r>
        <w:r>
          <w:rPr>
            <w:noProof/>
            <w:webHidden/>
          </w:rPr>
        </w:r>
        <w:r>
          <w:rPr>
            <w:noProof/>
            <w:webHidden/>
          </w:rPr>
          <w:fldChar w:fldCharType="separate"/>
        </w:r>
        <w:r w:rsidR="007735C0">
          <w:rPr>
            <w:noProof/>
            <w:webHidden/>
          </w:rPr>
          <w:t>40</w:t>
        </w:r>
        <w:r>
          <w:rPr>
            <w:noProof/>
            <w:webHidden/>
          </w:rPr>
          <w:fldChar w:fldCharType="end"/>
        </w:r>
      </w:hyperlink>
    </w:p>
    <w:p w:rsidR="00D228EA" w:rsidRDefault="00F06B7E" w:rsidP="000845D6">
      <w:pPr>
        <w:pStyle w:val="Textkrper"/>
        <w:tabs>
          <w:tab w:val="right" w:leader="dot" w:pos="9356"/>
        </w:tabs>
        <w:ind w:right="567"/>
        <w:jc w:val="left"/>
      </w:pPr>
      <w:r>
        <w:fldChar w:fldCharType="end"/>
      </w:r>
    </w:p>
    <w:p w:rsidR="00D228EA" w:rsidRDefault="00D228EA">
      <w:pPr>
        <w:spacing w:after="0" w:line="240" w:lineRule="auto"/>
        <w:jc w:val="left"/>
      </w:pPr>
      <w:r>
        <w:br w:type="page"/>
      </w:r>
    </w:p>
    <w:p w:rsidR="001018AF" w:rsidRDefault="001018AF" w:rsidP="00C93B4F">
      <w:pPr>
        <w:pStyle w:val="berschrift1"/>
        <w:numPr>
          <w:ilvl w:val="0"/>
          <w:numId w:val="0"/>
        </w:numPr>
        <w:jc w:val="left"/>
        <w:rPr>
          <w:rStyle w:val="Hyperlink"/>
          <w:noProof/>
          <w:color w:val="auto"/>
          <w:u w:val="none"/>
        </w:rPr>
      </w:pPr>
      <w:bookmarkStart w:id="18" w:name="_Toc462047881"/>
      <w:bookmarkStart w:id="19" w:name="_Toc491422659"/>
      <w:bookmarkStart w:id="20" w:name="_Toc492372973"/>
      <w:bookmarkStart w:id="21" w:name="_Toc492377177"/>
      <w:bookmarkStart w:id="22" w:name="_Toc492377299"/>
      <w:bookmarkStart w:id="23" w:name="_Toc492377328"/>
      <w:bookmarkStart w:id="24" w:name="_Toc492456146"/>
      <w:r>
        <w:rPr>
          <w:rStyle w:val="Hyperlink"/>
          <w:noProof/>
          <w:color w:val="auto"/>
          <w:u w:val="none"/>
        </w:rPr>
        <w:lastRenderedPageBreak/>
        <w:t>Tabellenverzeichnis</w:t>
      </w:r>
      <w:bookmarkEnd w:id="18"/>
      <w:bookmarkEnd w:id="19"/>
      <w:bookmarkEnd w:id="20"/>
      <w:bookmarkEnd w:id="21"/>
      <w:bookmarkEnd w:id="22"/>
      <w:bookmarkEnd w:id="23"/>
      <w:bookmarkEnd w:id="24"/>
    </w:p>
    <w:p w:rsidR="00BA0FCB" w:rsidRDefault="00BF07BF" w:rsidP="00BA0FCB">
      <w:pPr>
        <w:pStyle w:val="Abbildungsverzeichnis"/>
        <w:tabs>
          <w:tab w:val="right" w:leader="dot" w:pos="9356"/>
        </w:tabs>
        <w:ind w:right="567"/>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2451323" w:history="1">
        <w:r w:rsidR="00BA0FCB" w:rsidRPr="0051677F">
          <w:rPr>
            <w:rStyle w:val="Hyperlink"/>
            <w:noProof/>
          </w:rPr>
          <w:t>Tabelle 1: Vor- und Nachteile von Desktop- und webbasierten Anwendungen im Sinne der Anforderungen</w:t>
        </w:r>
        <w:r w:rsidR="00BA0FCB">
          <w:rPr>
            <w:noProof/>
            <w:webHidden/>
          </w:rPr>
          <w:tab/>
        </w:r>
        <w:r w:rsidR="00BA0FCB">
          <w:rPr>
            <w:noProof/>
            <w:webHidden/>
          </w:rPr>
          <w:fldChar w:fldCharType="begin"/>
        </w:r>
        <w:r w:rsidR="00BA0FCB">
          <w:rPr>
            <w:noProof/>
            <w:webHidden/>
          </w:rPr>
          <w:instrText xml:space="preserve"> PAGEREF _Toc492451323 \h </w:instrText>
        </w:r>
        <w:r w:rsidR="00BA0FCB">
          <w:rPr>
            <w:noProof/>
            <w:webHidden/>
          </w:rPr>
        </w:r>
        <w:r w:rsidR="00BA0FCB">
          <w:rPr>
            <w:noProof/>
            <w:webHidden/>
          </w:rPr>
          <w:fldChar w:fldCharType="separate"/>
        </w:r>
        <w:r w:rsidR="007735C0">
          <w:rPr>
            <w:noProof/>
            <w:webHidden/>
          </w:rPr>
          <w:t>11</w:t>
        </w:r>
        <w:r w:rsidR="00BA0FCB">
          <w:rPr>
            <w:noProof/>
            <w:webHidden/>
          </w:rPr>
          <w:fldChar w:fldCharType="end"/>
        </w:r>
      </w:hyperlink>
    </w:p>
    <w:p w:rsidR="00BA0FCB" w:rsidRDefault="00BA0FCB" w:rsidP="00BA0FCB">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1324" w:history="1">
        <w:r w:rsidRPr="0051677F">
          <w:rPr>
            <w:rStyle w:val="Hyperlink"/>
            <w:noProof/>
          </w:rPr>
          <w:t>Tabelle 2: Vergleich JavaScript-Code von OpenLayers und Leaflet</w:t>
        </w:r>
        <w:r>
          <w:rPr>
            <w:noProof/>
            <w:webHidden/>
          </w:rPr>
          <w:tab/>
        </w:r>
        <w:r>
          <w:rPr>
            <w:noProof/>
            <w:webHidden/>
          </w:rPr>
          <w:fldChar w:fldCharType="begin"/>
        </w:r>
        <w:r>
          <w:rPr>
            <w:noProof/>
            <w:webHidden/>
          </w:rPr>
          <w:instrText xml:space="preserve"> PAGEREF _Toc492451324 \h </w:instrText>
        </w:r>
        <w:r>
          <w:rPr>
            <w:noProof/>
            <w:webHidden/>
          </w:rPr>
        </w:r>
        <w:r>
          <w:rPr>
            <w:noProof/>
            <w:webHidden/>
          </w:rPr>
          <w:fldChar w:fldCharType="separate"/>
        </w:r>
        <w:r w:rsidR="007735C0">
          <w:rPr>
            <w:noProof/>
            <w:webHidden/>
          </w:rPr>
          <w:t>20</w:t>
        </w:r>
        <w:r>
          <w:rPr>
            <w:noProof/>
            <w:webHidden/>
          </w:rPr>
          <w:fldChar w:fldCharType="end"/>
        </w:r>
      </w:hyperlink>
    </w:p>
    <w:p w:rsidR="00BA0FCB" w:rsidRDefault="00BA0FCB" w:rsidP="00BA0FCB">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1325" w:history="1">
        <w:r w:rsidRPr="0051677F">
          <w:rPr>
            <w:rStyle w:val="Hyperlink"/>
            <w:noProof/>
          </w:rPr>
          <w:t>Tabelle 3: Verwendete Tilelayer in der Karte</w:t>
        </w:r>
        <w:r>
          <w:rPr>
            <w:noProof/>
            <w:webHidden/>
          </w:rPr>
          <w:tab/>
        </w:r>
        <w:r>
          <w:rPr>
            <w:noProof/>
            <w:webHidden/>
          </w:rPr>
          <w:fldChar w:fldCharType="begin"/>
        </w:r>
        <w:r>
          <w:rPr>
            <w:noProof/>
            <w:webHidden/>
          </w:rPr>
          <w:instrText xml:space="preserve"> PAGEREF _Toc492451325 \h </w:instrText>
        </w:r>
        <w:r>
          <w:rPr>
            <w:noProof/>
            <w:webHidden/>
          </w:rPr>
        </w:r>
        <w:r>
          <w:rPr>
            <w:noProof/>
            <w:webHidden/>
          </w:rPr>
          <w:fldChar w:fldCharType="separate"/>
        </w:r>
        <w:r w:rsidR="007735C0">
          <w:rPr>
            <w:noProof/>
            <w:webHidden/>
          </w:rPr>
          <w:t>26</w:t>
        </w:r>
        <w:r>
          <w:rPr>
            <w:noProof/>
            <w:webHidden/>
          </w:rPr>
          <w:fldChar w:fldCharType="end"/>
        </w:r>
      </w:hyperlink>
    </w:p>
    <w:p w:rsidR="00BA0FCB" w:rsidRDefault="00BA0FCB" w:rsidP="00BA0FCB">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1326" w:history="1">
        <w:r w:rsidRPr="0051677F">
          <w:rPr>
            <w:rStyle w:val="Hyperlink"/>
            <w:noProof/>
          </w:rPr>
          <w:t>Tabelle 4: Beschreibung der gelieferten Geodaten (DB Netz AG) vom 5. Mai 2017</w:t>
        </w:r>
        <w:r>
          <w:rPr>
            <w:noProof/>
            <w:webHidden/>
          </w:rPr>
          <w:tab/>
        </w:r>
        <w:r>
          <w:rPr>
            <w:noProof/>
            <w:webHidden/>
          </w:rPr>
          <w:fldChar w:fldCharType="begin"/>
        </w:r>
        <w:r>
          <w:rPr>
            <w:noProof/>
            <w:webHidden/>
          </w:rPr>
          <w:instrText xml:space="preserve"> PAGEREF _Toc492451326 \h </w:instrText>
        </w:r>
        <w:r>
          <w:rPr>
            <w:noProof/>
            <w:webHidden/>
          </w:rPr>
        </w:r>
        <w:r>
          <w:rPr>
            <w:noProof/>
            <w:webHidden/>
          </w:rPr>
          <w:fldChar w:fldCharType="separate"/>
        </w:r>
        <w:r w:rsidR="007735C0">
          <w:rPr>
            <w:noProof/>
            <w:webHidden/>
          </w:rPr>
          <w:t>30</w:t>
        </w:r>
        <w:r>
          <w:rPr>
            <w:noProof/>
            <w:webHidden/>
          </w:rPr>
          <w:fldChar w:fldCharType="end"/>
        </w:r>
      </w:hyperlink>
    </w:p>
    <w:p w:rsidR="00BA0FCB" w:rsidRDefault="00BA0FCB" w:rsidP="00BA0FCB">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1327" w:history="1">
        <w:r w:rsidRPr="0051677F">
          <w:rPr>
            <w:rStyle w:val="Hyperlink"/>
            <w:noProof/>
          </w:rPr>
          <w:t>Tabelle 5: Konfigurations</w:t>
        </w:r>
        <w:r w:rsidRPr="0051677F">
          <w:rPr>
            <w:rStyle w:val="Hyperlink"/>
            <w:noProof/>
          </w:rPr>
          <w:t>m</w:t>
        </w:r>
        <w:r w:rsidRPr="0051677F">
          <w:rPr>
            <w:rStyle w:val="Hyperlink"/>
            <w:noProof/>
          </w:rPr>
          <w:t>öglichkeiten der globalconfig.php</w:t>
        </w:r>
        <w:r>
          <w:rPr>
            <w:noProof/>
            <w:webHidden/>
          </w:rPr>
          <w:tab/>
        </w:r>
        <w:r>
          <w:rPr>
            <w:noProof/>
            <w:webHidden/>
          </w:rPr>
          <w:fldChar w:fldCharType="begin"/>
        </w:r>
        <w:r>
          <w:rPr>
            <w:noProof/>
            <w:webHidden/>
          </w:rPr>
          <w:instrText xml:space="preserve"> PAGEREF _Toc492451327 \h </w:instrText>
        </w:r>
        <w:r>
          <w:rPr>
            <w:noProof/>
            <w:webHidden/>
          </w:rPr>
        </w:r>
        <w:r>
          <w:rPr>
            <w:noProof/>
            <w:webHidden/>
          </w:rPr>
          <w:fldChar w:fldCharType="separate"/>
        </w:r>
        <w:r w:rsidR="007735C0">
          <w:rPr>
            <w:noProof/>
            <w:webHidden/>
          </w:rPr>
          <w:t>46</w:t>
        </w:r>
        <w:r>
          <w:rPr>
            <w:noProof/>
            <w:webHidden/>
          </w:rPr>
          <w:fldChar w:fldCharType="end"/>
        </w:r>
      </w:hyperlink>
    </w:p>
    <w:p w:rsidR="00BA0FCB" w:rsidRDefault="00BA0FCB" w:rsidP="00BA0FCB">
      <w:pPr>
        <w:pStyle w:val="Abbildungsverzeichnis"/>
        <w:tabs>
          <w:tab w:val="right" w:leader="dot" w:pos="9356"/>
        </w:tabs>
        <w:ind w:right="567"/>
        <w:rPr>
          <w:rFonts w:asciiTheme="minorHAnsi" w:eastAsiaTheme="minorEastAsia" w:hAnsiTheme="minorHAnsi" w:cstheme="minorBidi"/>
          <w:noProof/>
          <w:color w:val="auto"/>
          <w:szCs w:val="22"/>
        </w:rPr>
      </w:pPr>
      <w:hyperlink w:anchor="_Toc492451328" w:history="1">
        <w:r w:rsidRPr="0051677F">
          <w:rPr>
            <w:rStyle w:val="Hyperlink"/>
            <w:noProof/>
          </w:rPr>
          <w:t>Tabelle 6: Erfüllen der in Punkt 3 gestellten Anforderungen</w:t>
        </w:r>
        <w:r>
          <w:rPr>
            <w:noProof/>
            <w:webHidden/>
          </w:rPr>
          <w:tab/>
        </w:r>
        <w:r>
          <w:rPr>
            <w:noProof/>
            <w:webHidden/>
          </w:rPr>
          <w:fldChar w:fldCharType="begin"/>
        </w:r>
        <w:r>
          <w:rPr>
            <w:noProof/>
            <w:webHidden/>
          </w:rPr>
          <w:instrText xml:space="preserve"> PAGEREF _Toc492451328 \h </w:instrText>
        </w:r>
        <w:r>
          <w:rPr>
            <w:noProof/>
            <w:webHidden/>
          </w:rPr>
        </w:r>
        <w:r>
          <w:rPr>
            <w:noProof/>
            <w:webHidden/>
          </w:rPr>
          <w:fldChar w:fldCharType="separate"/>
        </w:r>
        <w:r w:rsidR="007735C0">
          <w:rPr>
            <w:noProof/>
            <w:webHidden/>
          </w:rPr>
          <w:t>48</w:t>
        </w:r>
        <w:r>
          <w:rPr>
            <w:noProof/>
            <w:webHidden/>
          </w:rPr>
          <w:fldChar w:fldCharType="end"/>
        </w:r>
      </w:hyperlink>
    </w:p>
    <w:p w:rsidR="00BF07BF" w:rsidRPr="00BF07BF" w:rsidRDefault="00BF07BF" w:rsidP="000845D6">
      <w:pPr>
        <w:pStyle w:val="Textkrper"/>
        <w:tabs>
          <w:tab w:val="right" w:leader="dot" w:pos="9356"/>
        </w:tabs>
        <w:ind w:right="567"/>
        <w:jc w:val="left"/>
      </w:pPr>
      <w:r>
        <w:fldChar w:fldCharType="end"/>
      </w:r>
    </w:p>
    <w:p w:rsidR="002A0CF2" w:rsidRPr="00863191" w:rsidRDefault="00DA4AB2" w:rsidP="00D85EA2">
      <w:pPr>
        <w:pStyle w:val="Beschriftung"/>
        <w:spacing w:after="240"/>
        <w:rPr>
          <w:b/>
          <w:color w:val="auto"/>
          <w:sz w:val="30"/>
          <w:szCs w:val="30"/>
        </w:rPr>
      </w:pPr>
      <w:r w:rsidRPr="00863191">
        <w:rPr>
          <w:b/>
          <w:color w:val="auto"/>
          <w:sz w:val="30"/>
          <w:szCs w:val="30"/>
        </w:rPr>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Default="00BF07BF" w:rsidP="00D85EA2">
      <w:pPr>
        <w:tabs>
          <w:tab w:val="right" w:leader="dot" w:pos="9354"/>
        </w:tabs>
        <w:rPr>
          <w:color w:val="auto"/>
        </w:rPr>
      </w:pPr>
      <w:r>
        <w:rPr>
          <w:color w:val="auto"/>
        </w:rPr>
        <w:t>BSI</w:t>
      </w:r>
      <w:r>
        <w:rPr>
          <w:color w:val="auto"/>
        </w:rPr>
        <w:tab/>
        <w:t>Bundesamt für Sicherheit in der Informationstechnik</w:t>
      </w:r>
    </w:p>
    <w:p w:rsidR="00E303E8" w:rsidRPr="00E303E8" w:rsidRDefault="00E303E8" w:rsidP="00D85EA2">
      <w:pPr>
        <w:tabs>
          <w:tab w:val="right" w:leader="dot" w:pos="9354"/>
        </w:tabs>
        <w:rPr>
          <w:color w:val="auto"/>
        </w:rPr>
      </w:pPr>
      <w:r w:rsidRPr="00E303E8">
        <w:rPr>
          <w:color w:val="auto"/>
        </w:rPr>
        <w:t>CAD</w:t>
      </w:r>
      <w:r w:rsidRPr="00E303E8">
        <w:rPr>
          <w:color w:val="auto"/>
        </w:rPr>
        <w:tab/>
        <w:t>computer-</w:t>
      </w:r>
      <w:proofErr w:type="spellStart"/>
      <w:r w:rsidRPr="00E303E8">
        <w:rPr>
          <w:color w:val="auto"/>
        </w:rPr>
        <w:t>aided</w:t>
      </w:r>
      <w:proofErr w:type="spellEnd"/>
      <w:r w:rsidRPr="00E303E8">
        <w:rPr>
          <w:color w:val="auto"/>
        </w:rPr>
        <w:t xml:space="preserve"> design (dt.: computerunterstütztes Entwerfen</w:t>
      </w:r>
      <w:r>
        <w:rPr>
          <w:color w:val="auto"/>
        </w:rPr>
        <w:t>)</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proofErr w:type="gramStart"/>
      <w:r w:rsidRPr="00DA1213">
        <w:rPr>
          <w:lang w:val="en-US"/>
        </w:rPr>
        <w:t>s/w</w:t>
      </w:r>
      <w:proofErr w:type="gramEnd"/>
      <w:r w:rsidRPr="00DA1213">
        <w:rPr>
          <w:lang w:val="en-US"/>
        </w:rPr>
        <w:tab/>
      </w:r>
      <w:proofErr w:type="spellStart"/>
      <w:r w:rsidRPr="00DA1213">
        <w:rPr>
          <w:lang w:val="en-US"/>
        </w:rPr>
        <w:t>schwarz</w:t>
      </w:r>
      <w:proofErr w:type="spellEnd"/>
      <w:r w:rsidRPr="00DA1213">
        <w:rPr>
          <w:lang w:val="en-US"/>
        </w:rPr>
        <w:t>/</w:t>
      </w:r>
      <w:proofErr w:type="spellStart"/>
      <w:r w:rsidRPr="00DA1213">
        <w:rPr>
          <w:lang w:val="en-US"/>
        </w:rPr>
        <w:t>weiß</w:t>
      </w:r>
      <w:proofErr w:type="spellEnd"/>
    </w:p>
    <w:p w:rsidR="00D228EA" w:rsidRDefault="00D228EA" w:rsidP="00D85EA2">
      <w:pPr>
        <w:tabs>
          <w:tab w:val="right" w:leader="dot" w:pos="9354"/>
        </w:tabs>
        <w:rPr>
          <w:color w:val="auto"/>
          <w:lang w:val="en-US"/>
        </w:rPr>
        <w:sectPr w:rsidR="00D228EA" w:rsidSect="00D228EA">
          <w:headerReference w:type="default" r:id="rId12"/>
          <w:footnotePr>
            <w:numRestart w:val="eachPage"/>
          </w:footnotePr>
          <w:pgSz w:w="11906" w:h="16838" w:code="9"/>
          <w:pgMar w:top="1134" w:right="1276" w:bottom="992" w:left="1276" w:header="851" w:footer="739" w:gutter="0"/>
          <w:pgNumType w:fmt="upperRoman" w:start="1"/>
          <w:cols w:space="720"/>
          <w:docGrid w:linePitch="299"/>
        </w:sectPr>
      </w:pPr>
      <w:r>
        <w:rPr>
          <w:color w:val="auto"/>
          <w:lang w:val="en-US"/>
        </w:rPr>
        <w:t>URL</w:t>
      </w:r>
      <w:r>
        <w:rPr>
          <w:color w:val="auto"/>
          <w:lang w:val="en-US"/>
        </w:rPr>
        <w:tab/>
        <w:t>Uniform Resource Locator</w:t>
      </w:r>
    </w:p>
    <w:p w:rsidR="002C42C1" w:rsidRPr="00D228EA" w:rsidRDefault="002C42C1" w:rsidP="00D228EA">
      <w:pPr>
        <w:tabs>
          <w:tab w:val="left" w:pos="2337"/>
        </w:tabs>
        <w:rPr>
          <w:lang w:val="en-US"/>
        </w:rPr>
      </w:pPr>
    </w:p>
    <w:p w:rsidR="006E45BB" w:rsidRDefault="00D55B90" w:rsidP="00D85EA2">
      <w:pPr>
        <w:pStyle w:val="berschrift1"/>
      </w:pPr>
      <w:bookmarkStart w:id="25" w:name="_Toc461614796"/>
      <w:bookmarkStart w:id="26" w:name="_Toc462047882"/>
      <w:bookmarkStart w:id="27" w:name="_Toc491422660"/>
      <w:bookmarkStart w:id="28" w:name="_Toc492372974"/>
      <w:bookmarkStart w:id="29" w:name="_Toc492377178"/>
      <w:bookmarkStart w:id="30" w:name="_Toc492377300"/>
      <w:bookmarkStart w:id="31" w:name="_Toc492377329"/>
      <w:bookmarkStart w:id="32" w:name="_Toc492456147"/>
      <w:r w:rsidRPr="00863191">
        <w:lastRenderedPageBreak/>
        <w:t>Einleitung</w:t>
      </w:r>
      <w:bookmarkEnd w:id="25"/>
      <w:bookmarkEnd w:id="26"/>
      <w:bookmarkEnd w:id="27"/>
      <w:bookmarkEnd w:id="28"/>
      <w:bookmarkEnd w:id="29"/>
      <w:bookmarkEnd w:id="30"/>
      <w:bookmarkEnd w:id="31"/>
      <w:bookmarkEnd w:id="32"/>
    </w:p>
    <w:p w:rsidR="00E67667" w:rsidRDefault="00277932" w:rsidP="000B682A">
      <w:pPr>
        <w:pStyle w:val="Textkrper"/>
      </w:pPr>
      <w:r>
        <w:t xml:space="preserve">Die Digitalisierung ist ein wichtiger Bestandteil des heutigen Zeitalters.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w:t>
      </w:r>
      <w:r w:rsidR="00BA0FCB">
        <w:t>,</w:t>
      </w:r>
      <w:r w:rsidR="00E67667">
        <w:t xml:space="preserve">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w:t>
      </w:r>
      <w:r w:rsidR="00BA0FCB">
        <w:t>o</w:t>
      </w:r>
      <w:r w:rsidR="00B37BAE">
        <w:t xml:space="preserve">logen nutzen Karten zur Wetterauswertung und –vorhersage. </w:t>
      </w:r>
      <w:r w:rsidR="00470FC8">
        <w:t>Gesellschaftswissenschaftler tragen zudem auch ihre Ergebnisse in Karten ein und können beispielsweise so Veränderungen bei der sozialen Entwicklung eines Landes erfo</w:t>
      </w:r>
      <w:r w:rsidR="00BA0FCB">
        <w:t>rschen. Auch in der Wirtschaft helfen</w:t>
      </w:r>
      <w:r w:rsidR="00470FC8">
        <w:t xml:space="preserve">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33" w:name="_Ref484589175"/>
      <w:bookmarkStart w:id="34" w:name="_Toc491422661"/>
      <w:bookmarkStart w:id="35" w:name="_Toc492372975"/>
      <w:bookmarkStart w:id="36" w:name="_Toc492377179"/>
      <w:bookmarkStart w:id="37" w:name="_Toc492377301"/>
      <w:bookmarkStart w:id="38" w:name="_Toc492377330"/>
      <w:bookmarkStart w:id="39" w:name="_Toc492456148"/>
      <w:r>
        <w:lastRenderedPageBreak/>
        <w:t>Problemstellung und Ziel der Arbeit</w:t>
      </w:r>
      <w:bookmarkEnd w:id="33"/>
      <w:bookmarkEnd w:id="34"/>
      <w:bookmarkEnd w:id="35"/>
      <w:bookmarkEnd w:id="36"/>
      <w:bookmarkEnd w:id="37"/>
      <w:bookmarkEnd w:id="38"/>
      <w:bookmarkEnd w:id="39"/>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40" w:name="_Ref483379503"/>
      <w:bookmarkStart w:id="41" w:name="_Toc491422662"/>
      <w:bookmarkStart w:id="42" w:name="_Toc492372976"/>
      <w:bookmarkStart w:id="43" w:name="_Toc492377180"/>
      <w:bookmarkStart w:id="44" w:name="_Toc492377302"/>
      <w:bookmarkStart w:id="45" w:name="_Toc492377331"/>
      <w:bookmarkStart w:id="46" w:name="_Toc492456149"/>
      <w:r>
        <w:t>Anforderungskatalog nach BSI IT-Grundschutz-Kataloge</w:t>
      </w:r>
      <w:bookmarkEnd w:id="40"/>
      <w:bookmarkEnd w:id="41"/>
      <w:bookmarkEnd w:id="42"/>
      <w:bookmarkEnd w:id="43"/>
      <w:bookmarkEnd w:id="44"/>
      <w:bookmarkEnd w:id="45"/>
      <w:r w:rsidR="000845D6">
        <w:t>n</w:t>
      </w:r>
      <w:bookmarkEnd w:id="46"/>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47" w:name="_Ref483381216"/>
      <w:bookmarkStart w:id="48" w:name="_Toc491422663"/>
      <w:bookmarkStart w:id="49" w:name="_Toc492372977"/>
      <w:bookmarkStart w:id="50" w:name="_Toc492377181"/>
      <w:bookmarkStart w:id="51" w:name="_Toc492377332"/>
      <w:bookmarkStart w:id="52" w:name="_Toc492456150"/>
      <w:r>
        <w:lastRenderedPageBreak/>
        <w:t>Funktionale Anforderungen</w:t>
      </w:r>
      <w:bookmarkEnd w:id="47"/>
      <w:bookmarkEnd w:id="48"/>
      <w:bookmarkEnd w:id="49"/>
      <w:bookmarkEnd w:id="50"/>
      <w:bookmarkEnd w:id="51"/>
      <w:bookmarkEnd w:id="52"/>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53" w:name="_Ref483381654"/>
      <w:bookmarkStart w:id="54" w:name="_Toc491422664"/>
      <w:bookmarkStart w:id="55" w:name="_Toc492372978"/>
      <w:bookmarkStart w:id="56" w:name="_Toc492377182"/>
      <w:bookmarkStart w:id="57" w:name="_Toc492377333"/>
      <w:bookmarkStart w:id="58" w:name="_Toc492456151"/>
      <w:r>
        <w:t>IT-Einsatzumgebung</w:t>
      </w:r>
      <w:bookmarkEnd w:id="53"/>
      <w:bookmarkEnd w:id="54"/>
      <w:bookmarkEnd w:id="55"/>
      <w:bookmarkEnd w:id="56"/>
      <w:bookmarkEnd w:id="57"/>
      <w:bookmarkEnd w:id="58"/>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w:t>
      </w:r>
      <w:r w:rsidR="00BA0FCB">
        <w:t>-</w:t>
      </w:r>
      <w:r>
        <w:t>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lastRenderedPageBreak/>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59" w:name="_Toc491422665"/>
      <w:bookmarkStart w:id="60" w:name="_Toc492372979"/>
      <w:bookmarkStart w:id="61" w:name="_Toc492377183"/>
      <w:bookmarkStart w:id="62" w:name="_Toc492377334"/>
      <w:bookmarkStart w:id="63" w:name="_Toc492456152"/>
      <w:r>
        <w:t>Kompatibilitätsanforderungen</w:t>
      </w:r>
      <w:bookmarkEnd w:id="59"/>
      <w:bookmarkEnd w:id="60"/>
      <w:bookmarkEnd w:id="61"/>
      <w:bookmarkEnd w:id="62"/>
      <w:bookmarkEnd w:id="6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64" w:name="_Ref489961292"/>
      <w:bookmarkStart w:id="65" w:name="_Toc491422666"/>
      <w:bookmarkStart w:id="66" w:name="_Toc492372980"/>
      <w:bookmarkStart w:id="67" w:name="_Toc492377184"/>
      <w:bookmarkStart w:id="68" w:name="_Toc492377335"/>
      <w:bookmarkStart w:id="69" w:name="_Toc492456153"/>
      <w:r>
        <w:t>Performanceanforderungen</w:t>
      </w:r>
      <w:bookmarkEnd w:id="64"/>
      <w:bookmarkEnd w:id="65"/>
      <w:bookmarkEnd w:id="66"/>
      <w:bookmarkEnd w:id="67"/>
      <w:bookmarkEnd w:id="68"/>
      <w:bookmarkEnd w:id="69"/>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70" w:name="_Ref483381675"/>
      <w:bookmarkStart w:id="71" w:name="_Ref483385777"/>
      <w:bookmarkStart w:id="72" w:name="_Toc491422667"/>
      <w:bookmarkStart w:id="73" w:name="_Toc492372981"/>
      <w:bookmarkStart w:id="74" w:name="_Toc492377185"/>
      <w:bookmarkStart w:id="75" w:name="_Toc492377336"/>
      <w:bookmarkStart w:id="76" w:name="_Toc492456154"/>
      <w:r>
        <w:t>Interoperabilitätsanforderungen</w:t>
      </w:r>
      <w:bookmarkEnd w:id="70"/>
      <w:bookmarkEnd w:id="71"/>
      <w:bookmarkEnd w:id="72"/>
      <w:bookmarkEnd w:id="73"/>
      <w:bookmarkEnd w:id="74"/>
      <w:bookmarkEnd w:id="75"/>
      <w:bookmarkEnd w:id="76"/>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7735C0">
        <w:t>3.2</w:t>
      </w:r>
      <w:r>
        <w:fldChar w:fldCharType="end"/>
      </w:r>
      <w:r>
        <w:t>) existieren.</w:t>
      </w:r>
    </w:p>
    <w:p w:rsidR="00D23542" w:rsidRDefault="00D23542" w:rsidP="00D23542">
      <w:pPr>
        <w:pStyle w:val="berschrift2"/>
      </w:pPr>
      <w:bookmarkStart w:id="77" w:name="_Toc491422668"/>
      <w:bookmarkStart w:id="78" w:name="_Toc492372982"/>
      <w:bookmarkStart w:id="79" w:name="_Toc492377186"/>
      <w:bookmarkStart w:id="80" w:name="_Toc492377337"/>
      <w:bookmarkStart w:id="81" w:name="_Toc492456155"/>
      <w:r>
        <w:t>Zuverlässigkeitsanforderungen</w:t>
      </w:r>
      <w:bookmarkEnd w:id="77"/>
      <w:bookmarkEnd w:id="78"/>
      <w:bookmarkEnd w:id="79"/>
      <w:bookmarkEnd w:id="80"/>
      <w:bookmarkEnd w:id="81"/>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82" w:name="_Toc491422669"/>
      <w:bookmarkStart w:id="83" w:name="_Toc492372983"/>
      <w:bookmarkStart w:id="84" w:name="_Toc492377187"/>
      <w:bookmarkStart w:id="85" w:name="_Toc492377338"/>
      <w:bookmarkStart w:id="86" w:name="_Toc492456156"/>
      <w:r>
        <w:t>Konformität zu Standards</w:t>
      </w:r>
      <w:bookmarkEnd w:id="82"/>
      <w:bookmarkEnd w:id="83"/>
      <w:bookmarkEnd w:id="84"/>
      <w:bookmarkEnd w:id="85"/>
      <w:bookmarkEnd w:id="86"/>
    </w:p>
    <w:p w:rsidR="00133919" w:rsidRPr="005737AE" w:rsidRDefault="005737AE" w:rsidP="006178D8">
      <w:r w:rsidRPr="005737AE">
        <w:t>entfällt</w:t>
      </w:r>
    </w:p>
    <w:p w:rsidR="00133919" w:rsidRDefault="00133919" w:rsidP="00133919">
      <w:pPr>
        <w:pStyle w:val="berschrift2"/>
      </w:pPr>
      <w:bookmarkStart w:id="87" w:name="_Toc491422670"/>
      <w:bookmarkStart w:id="88" w:name="_Toc492372984"/>
      <w:bookmarkStart w:id="89" w:name="_Toc492377188"/>
      <w:bookmarkStart w:id="90" w:name="_Toc492377339"/>
      <w:bookmarkStart w:id="91" w:name="_Toc492456157"/>
      <w:r>
        <w:t>Einhaltung von internen Regelungen und gesetzlichen Vorschriften</w:t>
      </w:r>
      <w:bookmarkEnd w:id="87"/>
      <w:bookmarkEnd w:id="88"/>
      <w:bookmarkEnd w:id="89"/>
      <w:bookmarkEnd w:id="90"/>
      <w:bookmarkEnd w:id="91"/>
    </w:p>
    <w:p w:rsidR="00133919" w:rsidRDefault="005737AE" w:rsidP="006178D8">
      <w:r>
        <w:t>entfällt</w:t>
      </w:r>
    </w:p>
    <w:p w:rsidR="00133919" w:rsidRDefault="00133919" w:rsidP="00133919">
      <w:pPr>
        <w:pStyle w:val="berschrift2"/>
      </w:pPr>
      <w:bookmarkStart w:id="92" w:name="_Toc491422671"/>
      <w:bookmarkStart w:id="93" w:name="_Toc492372985"/>
      <w:bookmarkStart w:id="94" w:name="_Toc492377189"/>
      <w:bookmarkStart w:id="95" w:name="_Toc492377340"/>
      <w:bookmarkStart w:id="96" w:name="_Toc492456158"/>
      <w:r>
        <w:t>Anforderungen an die Benutzerfreundlichkeit</w:t>
      </w:r>
      <w:bookmarkEnd w:id="92"/>
      <w:bookmarkEnd w:id="93"/>
      <w:bookmarkEnd w:id="94"/>
      <w:bookmarkEnd w:id="95"/>
      <w:bookmarkEnd w:id="96"/>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97" w:name="_Toc491422672"/>
      <w:bookmarkStart w:id="98" w:name="_Toc492372986"/>
      <w:bookmarkStart w:id="99" w:name="_Toc492377190"/>
      <w:bookmarkStart w:id="100" w:name="_Toc492377341"/>
      <w:bookmarkStart w:id="101" w:name="_Toc492456159"/>
      <w:r>
        <w:t>Anforderungen an die Wartbarkeit</w:t>
      </w:r>
      <w:bookmarkEnd w:id="97"/>
      <w:bookmarkEnd w:id="98"/>
      <w:bookmarkEnd w:id="99"/>
      <w:bookmarkEnd w:id="100"/>
      <w:bookmarkEnd w:id="101"/>
    </w:p>
    <w:p w:rsidR="006178D8" w:rsidRDefault="00DE51B9" w:rsidP="006178D8">
      <w:pPr>
        <w:pStyle w:val="Textkrper"/>
      </w:pPr>
      <w:r>
        <w:t>Es werden keine Anforderungen an die Wartbarkeit gestellt.</w:t>
      </w:r>
    </w:p>
    <w:p w:rsidR="006178D8" w:rsidRDefault="006178D8" w:rsidP="006178D8">
      <w:pPr>
        <w:pStyle w:val="berschrift2"/>
      </w:pPr>
      <w:bookmarkStart w:id="102" w:name="_Toc491422673"/>
      <w:bookmarkStart w:id="103" w:name="_Toc492372987"/>
      <w:bookmarkStart w:id="104" w:name="_Toc492377191"/>
      <w:bookmarkStart w:id="105" w:name="_Toc492377342"/>
      <w:bookmarkStart w:id="106" w:name="_Toc492456160"/>
      <w:r>
        <w:lastRenderedPageBreak/>
        <w:t>Anforderungen an die Dokumentation</w:t>
      </w:r>
      <w:bookmarkEnd w:id="102"/>
      <w:bookmarkEnd w:id="103"/>
      <w:bookmarkEnd w:id="104"/>
      <w:bookmarkEnd w:id="105"/>
      <w:bookmarkEnd w:id="106"/>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107" w:name="_Toc491422674"/>
      <w:bookmarkStart w:id="108" w:name="_Toc492372988"/>
      <w:bookmarkStart w:id="109" w:name="_Toc492377192"/>
      <w:bookmarkStart w:id="110" w:name="_Toc492377343"/>
      <w:bookmarkStart w:id="111" w:name="_Toc492456161"/>
      <w:r>
        <w:t>Anforderungen an die Softwarequalität</w:t>
      </w:r>
      <w:bookmarkEnd w:id="107"/>
      <w:bookmarkEnd w:id="108"/>
      <w:bookmarkEnd w:id="109"/>
      <w:bookmarkEnd w:id="110"/>
      <w:bookmarkEnd w:id="111"/>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112" w:name="_Ref488078748"/>
      <w:bookmarkStart w:id="113" w:name="_Toc491422675"/>
      <w:bookmarkStart w:id="114" w:name="_Toc492372989"/>
      <w:bookmarkStart w:id="115" w:name="_Toc492377193"/>
      <w:bookmarkStart w:id="116" w:name="_Toc492377344"/>
      <w:bookmarkStart w:id="117" w:name="_Toc492456162"/>
      <w:r>
        <w:t>Sicherheitsanforderungen</w:t>
      </w:r>
      <w:bookmarkEnd w:id="112"/>
      <w:bookmarkEnd w:id="113"/>
      <w:bookmarkEnd w:id="114"/>
      <w:bookmarkEnd w:id="115"/>
      <w:bookmarkEnd w:id="116"/>
      <w:bookmarkEnd w:id="117"/>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t>optional: Es soll automatisiert eine Dokumentation (Log-File) über Bearbeitung von Daten erstellt werden.</w:t>
      </w:r>
    </w:p>
    <w:p w:rsidR="00DE51B9" w:rsidRDefault="00157258" w:rsidP="002B2BCF">
      <w:pPr>
        <w:pStyle w:val="berschrift1"/>
      </w:pPr>
      <w:bookmarkStart w:id="118" w:name="_Ref485287668"/>
      <w:bookmarkStart w:id="119" w:name="_Toc491422676"/>
      <w:bookmarkStart w:id="120" w:name="_Toc492372990"/>
      <w:bookmarkStart w:id="121" w:name="_Toc492377194"/>
      <w:bookmarkStart w:id="122" w:name="_Toc492377303"/>
      <w:bookmarkStart w:id="123" w:name="_Toc492377345"/>
      <w:bookmarkStart w:id="124" w:name="_Toc492456163"/>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118"/>
      <w:bookmarkEnd w:id="119"/>
      <w:bookmarkEnd w:id="120"/>
      <w:bookmarkEnd w:id="121"/>
      <w:bookmarkEnd w:id="122"/>
      <w:bookmarkEnd w:id="123"/>
      <w:bookmarkEnd w:id="124"/>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 xml:space="preserve">Die offenen Daten sollen interne als auch externe </w:t>
      </w:r>
      <w:r w:rsidR="00262AE8">
        <w:lastRenderedPageBreak/>
        <w:t>Entwickler inspirieren und unterstützen</w:t>
      </w:r>
      <w:r w:rsidR="002E3B23">
        <w:t xml:space="preserve">. </w:t>
      </w:r>
      <w:r w:rsidR="00262AE8">
        <w:t>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AE0B64">
        <w:t xml:space="preserve">, </w:t>
      </w:r>
      <w:r w:rsidR="00BA0FCB">
        <w:t>sind</w:t>
      </w:r>
      <w:r w:rsidR="00AE0B64">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w:t>
      </w:r>
      <w:r w:rsidR="00554385">
        <w:t xml:space="preserve"> und Genauigkeit</w:t>
      </w:r>
      <w:r w:rsidR="00131F04">
        <w:t xml:space="preserve"> der Karte</w:t>
      </w:r>
      <w:r w:rsidR="00554385">
        <w:t>.</w:t>
      </w:r>
      <w:r w:rsidR="00131F04">
        <w:t xml:space="preserve">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BA0FCB">
        <w:t>.</w:t>
      </w:r>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w:t>
      </w:r>
      <w:r w:rsidR="001578D0">
        <w:lastRenderedPageBreak/>
        <w:t xml:space="preserve">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da</w:t>
      </w:r>
      <w:r w:rsidR="00277932">
        <w:t>r</w:t>
      </w:r>
      <w:r w:rsidR="00BC1D18">
        <w:t xml:space="preserve">.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proofErr w:type="spellStart"/>
      <w:r w:rsidR="00A92139">
        <w:t>Geo</w:t>
      </w:r>
      <w:proofErr w:type="spellEnd"/>
      <w:r w:rsidR="00A92139">
        <w:t xml:space="preserve">++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 xml:space="preserve">kilometrierung angezeigt werden können. Andersherum kann </w:t>
      </w:r>
      <w:r w:rsidR="00BA0FCB">
        <w:t>d</w:t>
      </w:r>
      <w:r w:rsidR="00A92139">
        <w:t>urch die Eingabe von</w:t>
      </w:r>
      <w:r w:rsidR="00C95C92">
        <w:t xml:space="preserve"> Streckennummer- und </w:t>
      </w:r>
      <w:proofErr w:type="spellStart"/>
      <w:r w:rsidR="00C95C92">
        <w:t>kilometer</w:t>
      </w:r>
      <w:proofErr w:type="spellEnd"/>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t xml:space="preserve">Nicht öffentlich einsehbar ist das von der DB Netz AG, Abteilung Fahrweg betriebene Tool </w:t>
      </w:r>
      <w:proofErr w:type="spellStart"/>
      <w:r>
        <w:t>GeoViewer</w:t>
      </w:r>
      <w:proofErr w:type="spellEnd"/>
      <w:r>
        <w:t xml:space="preserve">. In diesem werden verschiedene Infrastrukturelemente und bahnrelevante Bereiche und Informationen zusammengetragen. Für die Benutzung sind </w:t>
      </w:r>
      <w:r>
        <w:lastRenderedPageBreak/>
        <w:t>nur freigeschaltete Mitarbeiter d</w:t>
      </w:r>
      <w:r w:rsidR="00D61A3C">
        <w:t>er Deutschen Bahn AG zugelassen. Es werden Lizenzgebühren verlangt.</w:t>
      </w:r>
      <w:r>
        <w:t xml:space="preserve"> </w:t>
      </w:r>
    </w:p>
    <w:p w:rsidR="006C20B3" w:rsidRDefault="00B335E3" w:rsidP="00B335E3">
      <w:pPr>
        <w:pStyle w:val="berschrift1"/>
      </w:pPr>
      <w:bookmarkStart w:id="125" w:name="_Ref485207465"/>
      <w:bookmarkStart w:id="126" w:name="_Toc491422677"/>
      <w:bookmarkStart w:id="127" w:name="_Toc492372991"/>
      <w:bookmarkStart w:id="128" w:name="_Toc492377195"/>
      <w:bookmarkStart w:id="129" w:name="_Toc492377304"/>
      <w:bookmarkStart w:id="130" w:name="_Toc492377346"/>
      <w:bookmarkStart w:id="131" w:name="_Toc492456164"/>
      <w:r>
        <w:t>Festlegung der Software-Plattform</w:t>
      </w:r>
      <w:r w:rsidR="00425373">
        <w:t xml:space="preserve"> und Bibliotheken</w:t>
      </w:r>
      <w:bookmarkEnd w:id="125"/>
      <w:bookmarkEnd w:id="126"/>
      <w:bookmarkEnd w:id="127"/>
      <w:bookmarkEnd w:id="128"/>
      <w:bookmarkEnd w:id="129"/>
      <w:bookmarkEnd w:id="130"/>
      <w:bookmarkEnd w:id="131"/>
    </w:p>
    <w:p w:rsidR="00426168" w:rsidRPr="00426168" w:rsidRDefault="00426168" w:rsidP="00426168">
      <w:pPr>
        <w:pStyle w:val="berschrift2"/>
      </w:pPr>
      <w:bookmarkStart w:id="132" w:name="_Ref485193996"/>
      <w:bookmarkStart w:id="133" w:name="_Toc491422678"/>
      <w:bookmarkStart w:id="134" w:name="_Toc492372992"/>
      <w:bookmarkStart w:id="135" w:name="_Toc492377196"/>
      <w:bookmarkStart w:id="136" w:name="_Toc492377347"/>
      <w:bookmarkStart w:id="137" w:name="_Toc492456165"/>
      <w:r>
        <w:t>Geografische Verarbeitung</w:t>
      </w:r>
      <w:bookmarkEnd w:id="132"/>
      <w:bookmarkEnd w:id="133"/>
      <w:bookmarkEnd w:id="134"/>
      <w:bookmarkEnd w:id="135"/>
      <w:bookmarkEnd w:id="136"/>
      <w:bookmarkEnd w:id="137"/>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7735C0">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138" w:name="_Ref483388348"/>
      <w:bookmarkStart w:id="139" w:name="_Toc491422679"/>
      <w:bookmarkStart w:id="140" w:name="_Toc492372993"/>
      <w:bookmarkStart w:id="141" w:name="_Toc492377197"/>
      <w:bookmarkStart w:id="142" w:name="_Toc492456166"/>
      <w:r>
        <w:t>Analyse verfügbarer Software-Plattformen</w:t>
      </w:r>
      <w:bookmarkEnd w:id="138"/>
      <w:bookmarkEnd w:id="139"/>
      <w:bookmarkEnd w:id="140"/>
      <w:bookmarkEnd w:id="141"/>
      <w:bookmarkEnd w:id="142"/>
    </w:p>
    <w:p w:rsidR="005712E1" w:rsidRDefault="00C70157" w:rsidP="00426168">
      <w:pPr>
        <w:pStyle w:val="berschrift4"/>
      </w:pPr>
      <w:bookmarkStart w:id="143" w:name="_Toc492372994"/>
      <w:bookmarkStart w:id="144" w:name="_Toc492377198"/>
      <w:bookmarkStart w:id="145" w:name="_Toc492456167"/>
      <w:r>
        <w:t>I</w:t>
      </w:r>
      <w:r w:rsidR="008058C4">
        <w:t xml:space="preserve">nstallierbare </w:t>
      </w:r>
      <w:r w:rsidR="001665C9">
        <w:t>Desktop</w:t>
      </w:r>
      <w:r w:rsidR="005712E1">
        <w:t>-</w:t>
      </w:r>
      <w:r>
        <w:t>Anwendungen</w:t>
      </w:r>
      <w:bookmarkEnd w:id="143"/>
      <w:bookmarkEnd w:id="144"/>
      <w:bookmarkEnd w:id="145"/>
    </w:p>
    <w:p w:rsidR="00BE0A33" w:rsidRDefault="005712E1" w:rsidP="005712E1">
      <w:pPr>
        <w:pStyle w:val="Textkrper"/>
      </w:pPr>
      <w:r>
        <w:t>Es gibt verschiedene Softwaresysteme</w:t>
      </w:r>
      <w:r w:rsidR="00BA0FCB">
        <w:t>,</w:t>
      </w:r>
      <w:r>
        <w:t xml:space="preserv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7735C0">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w:t>
      </w:r>
      <w:r w:rsidR="00BA0FCB">
        <w:t>(</w:t>
      </w:r>
      <w:r w:rsidR="006B7E37">
        <w:t xml:space="preserve">auch von quelloffener und durch </w:t>
      </w:r>
      <w:r w:rsidR="00CB2A5C">
        <w:t>Plug-Ins</w:t>
      </w:r>
      <w:r w:rsidR="00BA0FCB">
        <w:t xml:space="preserve"> </w:t>
      </w:r>
      <w:r w:rsidR="00BA0FCB">
        <w:lastRenderedPageBreak/>
        <w:t>erweiterbarer)</w:t>
      </w:r>
      <w:r w:rsidR="006B7E37">
        <w:t xml:space="preserve">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7735C0">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146" w:name="_Toc492372995"/>
      <w:bookmarkStart w:id="147" w:name="_Toc492377199"/>
      <w:bookmarkStart w:id="148" w:name="_Toc492456168"/>
      <w:r>
        <w:t>Web</w:t>
      </w:r>
      <w:r w:rsidR="00A77F6B">
        <w:t>basierte Anwendungen</w:t>
      </w:r>
      <w:bookmarkEnd w:id="146"/>
      <w:bookmarkEnd w:id="147"/>
      <w:bookmarkEnd w:id="148"/>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w:t>
      </w:r>
      <w:r w:rsidR="00BA0FCB">
        <w:t>,</w:t>
      </w:r>
      <w:r w:rsidR="00F63EBB">
        <w:t xml:space="preserve">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 xml:space="preserve">ist. </w:t>
      </w:r>
      <w:r w:rsidR="00BA0FCB">
        <w:t>Sich anpassende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7735C0">
        <w:t>3.5</w:t>
      </w:r>
      <w:r w:rsidR="00F63EBB">
        <w:fldChar w:fldCharType="end"/>
      </w:r>
      <w:r w:rsidR="00F63EBB">
        <w:t xml:space="preserve"> plattformunabhängig.</w:t>
      </w:r>
    </w:p>
    <w:p w:rsidR="00F63EBB" w:rsidRDefault="00F63EBB" w:rsidP="00A77F6B">
      <w:pPr>
        <w:pStyle w:val="Textkrper"/>
      </w:pPr>
      <w:r>
        <w:lastRenderedPageBreak/>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verwendet werden. Darunter zählt die weit verbreitete Google Maps-Plattform</w:t>
      </w:r>
      <w:r w:rsidR="00BA0FCB">
        <w:t>,</w:t>
      </w:r>
      <w:r>
        <w:t xml:space="preserve">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w:t>
      </w:r>
      <w:r w:rsidR="00BA0FCB">
        <w:t>zentralen</w:t>
      </w:r>
      <w:r>
        <w:t xml:space="preserve"> Ort abgerufen wird</w:t>
      </w:r>
      <w:r w:rsidR="00BA0FCB">
        <w:t>,</w:t>
      </w:r>
      <w:r>
        <w:t xml:space="preserve"> ist bei webbasierten Anwendungen in der Regel bereits die Infrastruktur für eine entsprechende Datenbank vorhanden und muss nicht zusätzlich geschaffen werden.  </w:t>
      </w:r>
    </w:p>
    <w:p w:rsidR="007511C0" w:rsidRDefault="007E424B" w:rsidP="00426168">
      <w:pPr>
        <w:pStyle w:val="berschrift3"/>
      </w:pPr>
      <w:bookmarkStart w:id="149" w:name="_Toc491422680"/>
      <w:bookmarkStart w:id="150" w:name="_Toc492372996"/>
      <w:bookmarkStart w:id="151" w:name="_Toc492377200"/>
      <w:bookmarkStart w:id="152" w:name="_Toc492456169"/>
      <w:r>
        <w:t>Auswahl der Software-Plattform</w:t>
      </w:r>
      <w:bookmarkEnd w:id="149"/>
      <w:bookmarkEnd w:id="150"/>
      <w:bookmarkEnd w:id="151"/>
      <w:bookmarkEnd w:id="152"/>
    </w:p>
    <w:p w:rsidR="00031820" w:rsidRDefault="007511C0" w:rsidP="00E95F0C">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w:t>
      </w:r>
      <w:r w:rsidR="00BA0FCB">
        <w:t xml:space="preserve">Dafür </w:t>
      </w:r>
      <w:r w:rsidR="007E424B">
        <w:t xml:space="preserve">soll </w:t>
      </w:r>
      <w:r w:rsidR="007E424B">
        <w:lastRenderedPageBreak/>
        <w:t xml:space="preserve">zunächst kein bestimmtes Produkt oder keine bestimmte Bibliothek ausgeschlossen oder als Lösung markiert werden. </w:t>
      </w:r>
      <w:r w:rsidR="00BA0FCB">
        <w:t>D</w:t>
      </w:r>
      <w:r w:rsidR="007E424B">
        <w:t xml:space="preserve">ie Vor- und Nachteile der Plattformen, wie sie bereits in Punkt </w:t>
      </w:r>
      <w:r w:rsidR="007E424B">
        <w:fldChar w:fldCharType="begin"/>
      </w:r>
      <w:r w:rsidR="007E424B">
        <w:instrText xml:space="preserve"> REF _Ref483388348 \r \h </w:instrText>
      </w:r>
      <w:r w:rsidR="007E424B">
        <w:fldChar w:fldCharType="separate"/>
      </w:r>
      <w:r w:rsidR="007735C0">
        <w:t>5.1.1</w:t>
      </w:r>
      <w:r w:rsidR="007E424B">
        <w:fldChar w:fldCharType="end"/>
      </w:r>
      <w:r w:rsidR="007E424B">
        <w:t xml:space="preserve"> dargelegt wurden</w:t>
      </w:r>
      <w:r w:rsidR="00BA0FCB">
        <w:t>, sind richtig abzuwägen</w:t>
      </w:r>
      <w:r w:rsidR="007E424B">
        <w:t>.</w:t>
      </w:r>
    </w:p>
    <w:tbl>
      <w:tblPr>
        <w:tblStyle w:val="Tabellenraster"/>
        <w:tblW w:w="0" w:type="auto"/>
        <w:tblLook w:val="04A0" w:firstRow="1" w:lastRow="0" w:firstColumn="1" w:lastColumn="0" w:noHBand="0" w:noVBand="1"/>
      </w:tblPr>
      <w:tblGrid>
        <w:gridCol w:w="1751"/>
        <w:gridCol w:w="3910"/>
        <w:gridCol w:w="3909"/>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w:t>
            </w:r>
            <w:r w:rsidR="00E303E8">
              <w:t>-</w:t>
            </w:r>
            <w:r>
              <w:t>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BA0FCB" w:rsidP="000D32C9">
            <w:pPr>
              <w:pStyle w:val="Textkrper"/>
              <w:numPr>
                <w:ilvl w:val="0"/>
                <w:numId w:val="35"/>
              </w:numPr>
              <w:spacing w:after="0"/>
              <w:ind w:left="417"/>
              <w:jc w:val="left"/>
            </w:pPr>
            <w:r>
              <w:t>ü</w:t>
            </w:r>
            <w:r w:rsidR="00FC2B13">
              <w:t>bersichtlichere Benutzeroberfläche möglich</w:t>
            </w:r>
          </w:p>
          <w:p w:rsidR="00FC2B13" w:rsidRDefault="00BA0FCB" w:rsidP="000D32C9">
            <w:pPr>
              <w:pStyle w:val="Textkrper"/>
              <w:numPr>
                <w:ilvl w:val="0"/>
                <w:numId w:val="35"/>
              </w:numPr>
              <w:spacing w:after="0"/>
              <w:ind w:left="417"/>
              <w:jc w:val="left"/>
            </w:pPr>
            <w:r>
              <w:t>p</w:t>
            </w:r>
            <w:r w:rsidR="00FC2B13">
              <w:t>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153" w:name="_Ref483393771"/>
      <w:bookmarkStart w:id="154" w:name="_Ref483393761"/>
      <w:bookmarkStart w:id="155" w:name="_Toc492451323"/>
      <w:r>
        <w:t xml:space="preserve">Tabelle </w:t>
      </w:r>
      <w:r w:rsidR="000845D6">
        <w:fldChar w:fldCharType="begin"/>
      </w:r>
      <w:r w:rsidR="000845D6">
        <w:instrText xml:space="preserve"> SEQ Tabelle \* ARABIC </w:instrText>
      </w:r>
      <w:r w:rsidR="000845D6">
        <w:fldChar w:fldCharType="separate"/>
      </w:r>
      <w:r w:rsidR="007735C0">
        <w:rPr>
          <w:noProof/>
        </w:rPr>
        <w:t>1</w:t>
      </w:r>
      <w:r w:rsidR="000845D6">
        <w:rPr>
          <w:noProof/>
        </w:rPr>
        <w:fldChar w:fldCharType="end"/>
      </w:r>
      <w:bookmarkEnd w:id="153"/>
      <w:r w:rsidR="00FC2B13">
        <w:t>: Vor- und Nachteile von Desktop- und webbasierten Anwendungen</w:t>
      </w:r>
      <w:bookmarkEnd w:id="154"/>
      <w:r w:rsidR="000D32C9">
        <w:t xml:space="preserve"> im Sinne der Anforderungen</w:t>
      </w:r>
      <w:bookmarkEnd w:id="155"/>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7735C0">
        <w:t xml:space="preserve">Tabelle </w:t>
      </w:r>
      <w:r w:rsidR="007735C0">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w:t>
      </w:r>
      <w:r w:rsidR="00BA0FCB">
        <w:t>,</w:t>
      </w:r>
      <w:r w:rsidR="00943860">
        <w:t xml:space="preserve">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7735C0">
        <w:t xml:space="preserve">Tabelle </w:t>
      </w:r>
      <w:r w:rsidR="007735C0">
        <w:rPr>
          <w:noProof/>
        </w:rPr>
        <w:t>1</w:t>
      </w:r>
      <w:r>
        <w:fldChar w:fldCharType="end"/>
      </w:r>
      <w:r>
        <w:t xml:space="preserve"> gezeigten Information</w:t>
      </w:r>
      <w:r w:rsidR="00BA0FCB">
        <w:t>en</w:t>
      </w:r>
      <w:r>
        <w:t>, entschied der Autor</w:t>
      </w:r>
      <w:r w:rsidR="00E303E8">
        <w:t>,</w:t>
      </w:r>
      <w:r>
        <w:t xml:space="preserve">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lastRenderedPageBreak/>
        <w:t xml:space="preserve"> </w:t>
      </w:r>
      <w:bookmarkStart w:id="156" w:name="_Toc491422681"/>
      <w:bookmarkStart w:id="157" w:name="_Toc492372997"/>
      <w:bookmarkStart w:id="158" w:name="_Toc492377201"/>
      <w:bookmarkStart w:id="159" w:name="_Toc492456170"/>
      <w:r>
        <w:t xml:space="preserve">Verfügbare webbasierte </w:t>
      </w:r>
      <w:r w:rsidR="006F2305">
        <w:t xml:space="preserve">anpassbare </w:t>
      </w:r>
      <w:r>
        <w:t>GIS-Anwendungen</w:t>
      </w:r>
      <w:bookmarkEnd w:id="156"/>
      <w:bookmarkEnd w:id="157"/>
      <w:bookmarkEnd w:id="158"/>
      <w:bookmarkEnd w:id="159"/>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160" w:name="_Toc492372998"/>
      <w:bookmarkStart w:id="161" w:name="_Toc492377202"/>
      <w:bookmarkStart w:id="162" w:name="_Toc492456171"/>
      <w:r>
        <w:t>OpenStreetMap</w:t>
      </w:r>
      <w:bookmarkEnd w:id="160"/>
      <w:bookmarkEnd w:id="161"/>
      <w:bookmarkEnd w:id="162"/>
    </w:p>
    <w:p w:rsidR="00D4281B" w:rsidRDefault="00C70157" w:rsidP="00C70157">
      <w:pPr>
        <w:pStyle w:val="Textkrper"/>
      </w:pPr>
      <w:r>
        <w:t xml:space="preserve">Prinzipiell gibt es zwei verschiedene Wege eine webbasierte GIS-Anwendung zu schaffen. Der erste Weg wäre eine Infrastrukturlandschaft zu schaffen, </w:t>
      </w:r>
      <w:r w:rsidR="00E303E8">
        <w:t xml:space="preserve">die </w:t>
      </w:r>
      <w:r>
        <w:t>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w:t>
      </w:r>
      <w:r w:rsidR="00E303E8">
        <w:t>eine solche</w:t>
      </w:r>
      <w:r w:rsidR="009F3FA6">
        <w:t xml:space="preserve"> Landschaft und ist ein gutes Beispiel, welches 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7735C0" w:rsidRPr="007735C0">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w:t>
      </w:r>
      <w:r w:rsidR="00E303E8">
        <w:t xml:space="preserve">des </w:t>
      </w:r>
      <w:r w:rsidR="00A425EA">
        <w:t xml:space="preserve">Objektes (way: engl. für Linie), und Eigenschaften dazu, beispielsweise die vorhandene Elektrifizierung mit 15000 Volt </w:t>
      </w:r>
      <w:r w:rsidR="00E303E8">
        <w:t>und</w:t>
      </w:r>
      <w:r w:rsidR="00A425EA">
        <w:t xml:space="preserve"> 16,7 H</w:t>
      </w:r>
      <w:r w:rsidR="00E303E8">
        <w:t>ert</w:t>
      </w:r>
      <w:r w:rsidR="00A425EA">
        <w:t xml:space="preserve">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w:t>
      </w:r>
      <w:r w:rsidR="00E303E8">
        <w:t>,</w:t>
      </w:r>
      <w:r w:rsidR="00A425EA">
        <w:t xml:space="preserve"> wie</w:t>
      </w:r>
      <w:r w:rsidR="00E303E8">
        <w:t xml:space="preserve"> z.B.</w:t>
      </w:r>
      <w:r w:rsidR="00A425EA">
        <w:t xml:space="preserve"> alle geografischen </w:t>
      </w:r>
      <w:proofErr w:type="spellStart"/>
      <w:r w:rsidR="00A425EA">
        <w:t>Linien</w:t>
      </w:r>
      <w:r w:rsidR="00E303E8">
        <w:t>m</w:t>
      </w:r>
      <w:proofErr w:type="spellEnd"/>
      <w:r w:rsidR="00E303E8">
        <w:t xml:space="preserve">, </w:t>
      </w:r>
      <w:r w:rsidR="00A425EA">
        <w:t>die zur DB-Strecke 6240 gehören</w:t>
      </w:r>
      <w:r w:rsidR="00E303E8">
        <w:t>,</w:t>
      </w:r>
      <w:r w:rsidR="00A425EA">
        <w:t xml:space="preserve"> oder alle geografischen Linien</w:t>
      </w:r>
      <w:r w:rsidR="00E303E8">
        <w:t>, die</w:t>
      </w:r>
      <w:r w:rsidR="00A425EA">
        <w:t xml:space="preserve">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w:t>
      </w:r>
      <w:r w:rsidR="000845D6">
        <w:t>en werden</w:t>
      </w:r>
      <w:r w:rsidR="00E303E8">
        <w:t>,</w:t>
      </w:r>
      <w:r w:rsidR="000845D6">
        <w:t xml:space="preserve"> bevor man OSM standard</w:t>
      </w:r>
      <w:r w:rsidR="00BB4437">
        <w:t>mäßig besucht</w:t>
      </w:r>
      <w:r w:rsidR="00E303E8">
        <w:t>,</w:t>
      </w:r>
      <w:r w:rsidR="00BB4437">
        <w:t xml:space="preserve"> sog. Kacheln im bekannten PNG-Format gerendert. Diese Kacheln werden Tiles genannt. Je nach Eigenschaften der Elemente und Konfiguration der Tile-Server sehen die Tiles anders aus. Es gibt verschiedene Projekte, die sich verschiedenen Tile-</w:t>
      </w:r>
      <w:r w:rsidR="00BB4437">
        <w:lastRenderedPageBreak/>
        <w:t>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w:t>
      </w:r>
      <w:r w:rsidR="00E303E8">
        <w:t xml:space="preserve"> es</w:t>
      </w:r>
      <w:r w:rsidR="007D788A">
        <w:t xml:space="preserve"> beim Einbinden eigener Bearbeitungen der Geodaten nicht mehr möglich sein</w:t>
      </w:r>
      <w:r w:rsidR="00E303E8">
        <w:t>,</w:t>
      </w:r>
      <w:r w:rsidR="007D788A">
        <w:t xml:space="preserve">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163" w:name="_Toc492372999"/>
      <w:bookmarkStart w:id="164" w:name="_Toc492377203"/>
      <w:bookmarkStart w:id="165" w:name="_Toc492456172"/>
      <w:r>
        <w:t>umap</w:t>
      </w:r>
      <w:bookmarkEnd w:id="163"/>
      <w:bookmarkEnd w:id="164"/>
      <w:bookmarkEnd w:id="165"/>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w:t>
      </w:r>
      <w:r w:rsidR="00E303E8">
        <w:t>baut</w:t>
      </w:r>
      <w:r>
        <w:t>. Die benutzerorientierte Oberfläche</w:t>
      </w:r>
      <w:r>
        <w:rPr>
          <w:rStyle w:val="Funotenzeichen"/>
        </w:rPr>
        <w:footnoteReference w:id="9"/>
      </w:r>
      <w:r>
        <w:t xml:space="preserve"> bietet jedem Anwender die Möglichkeit</w:t>
      </w:r>
      <w:r w:rsidR="00E303E8">
        <w:t>,</w:t>
      </w:r>
      <w:r>
        <w:t xml:space="preserve"> eigene Karten zu erstellen. Es wird das Layer-Prinzip verwendet, wie es aus vielen Bildbearbeitungsprogrammen</w:t>
      </w:r>
      <w:r w:rsidR="00E303E8">
        <w:t>,</w:t>
      </w:r>
      <w:r>
        <w:t xml:space="preserve"> aber auch CAD-Programmen bekannt ist. Es wird prinzipiell ei</w:t>
      </w:r>
      <w:r w:rsidR="00E303E8">
        <w:t>ne Hintergrundkarte gewählt, der</w:t>
      </w:r>
      <w:r>
        <w:t xml:space="preserve"> Tilelayer</w:t>
      </w:r>
      <w:r w:rsidR="00E303E8">
        <w:t>,</w:t>
      </w:r>
      <w:r>
        <w:t xml:space="preserve"> in dem prinzipielle Informationen darge</w:t>
      </w:r>
      <w:r w:rsidR="00DD7CF3">
        <w:t>stellt werden. Das kann die Standar</w:t>
      </w:r>
      <w:r w:rsidR="000845D6">
        <w:t>d</w:t>
      </w:r>
      <w:r w:rsidR="00DD7CF3">
        <w: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6DC8A3B7" wp14:editId="453D8A5B">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166" w:name="_Toc492454533"/>
      <w:r>
        <w:t xml:space="preserve">Abbildung </w:t>
      </w:r>
      <w:r w:rsidR="000845D6">
        <w:fldChar w:fldCharType="begin"/>
      </w:r>
      <w:r w:rsidR="000845D6">
        <w:instrText xml:space="preserve"> SEQ Abbildung \* ARABIC </w:instrText>
      </w:r>
      <w:r w:rsidR="000845D6">
        <w:fldChar w:fldCharType="separate"/>
      </w:r>
      <w:r w:rsidR="007735C0">
        <w:rPr>
          <w:noProof/>
        </w:rPr>
        <w:t>1</w:t>
      </w:r>
      <w:r w:rsidR="000845D6">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166"/>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w:t>
      </w:r>
      <w:r w:rsidR="008D187D">
        <w:lastRenderedPageBreak/>
        <w:t xml:space="preserve">als Plattform 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w:t>
      </w:r>
      <w:r w:rsidR="00E303E8">
        <w:t>bei</w:t>
      </w:r>
      <w:r w:rsidR="008D187D">
        <w:t xml:space="preserve">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Geodaten können zudem nur statisch eingebunden werden, das Einbinden von dynamischen Daten</w:t>
      </w:r>
      <w:r w:rsidR="00E303E8">
        <w:t>,</w:t>
      </w:r>
      <w:r>
        <w:t xml:space="preserve"> beispielsweise aus einer Datenbank</w:t>
      </w:r>
      <w:r w:rsidR="00E303E8">
        <w:t>,</w:t>
      </w:r>
      <w:r>
        <w:t xml:space="preserve"> ist mit umap nur mit einer tiefgründigen Anpassung der Software möglich. Außerdem ist es mit umap nicht möglich</w:t>
      </w:r>
      <w:r w:rsidR="00E303E8">
        <w:t>,</w:t>
      </w:r>
      <w:r>
        <w:t xml:space="preserve"> mehrere Tilelayer einzufügen. Das Einbinden der OpenRailWayMap </w:t>
      </w:r>
      <w:r w:rsidR="00B15669">
        <w:t>würde, da sie ein Overlay-Tile zurückgibt, nur auf einem grauen Hintergrund zu sehen sein.</w:t>
      </w:r>
    </w:p>
    <w:p w:rsidR="00B15669" w:rsidRDefault="00B15669" w:rsidP="00426168">
      <w:pPr>
        <w:pStyle w:val="berschrift4"/>
      </w:pPr>
      <w:bookmarkStart w:id="167" w:name="_Toc492373000"/>
      <w:bookmarkStart w:id="168" w:name="_Toc492377204"/>
      <w:bookmarkStart w:id="169" w:name="_Toc492456173"/>
      <w:r>
        <w:t>Google Maps API</w:t>
      </w:r>
      <w:bookmarkEnd w:id="167"/>
      <w:bookmarkEnd w:id="168"/>
      <w:bookmarkEnd w:id="169"/>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 xml:space="preserve">Plattformen. </w:t>
      </w:r>
      <w:r w:rsidR="00E303E8">
        <w:t>Die Entwicklung mobiler Applikationen für Android und iOS</w:t>
      </w:r>
      <w:r>
        <w:t xml:space="preserve">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7735C0">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 xml:space="preserve">abhängig von der Anzahl an Anforderungen an die Schnittstelle und </w:t>
      </w:r>
      <w:r w:rsidR="00B23CE1">
        <w:t>reicht</w:t>
      </w:r>
      <w:r w:rsidR="005A4FA5">
        <w:t xml:space="preserve"> bis</w:t>
      </w:r>
      <w:r w:rsidR="00B23CE1">
        <w:t xml:space="preserve"> zu</w:t>
      </w:r>
      <w:r w:rsidR="005A4FA5">
        <w:t xml:space="preserve"> 1.125 US-Dollar für 100.000 Aufrufe pro Monat</w:t>
      </w:r>
      <w:r w:rsidR="005A4FA5">
        <w:rPr>
          <w:rStyle w:val="Funotenzeichen"/>
        </w:rPr>
        <w:footnoteReference w:id="13"/>
      </w:r>
      <w:r w:rsidR="005A4FA5">
        <w:t xml:space="preserve">. Es wird zudem eine Premiumlizenz angeboten, Preise für diese </w:t>
      </w:r>
      <w:r w:rsidR="005A4FA5">
        <w:lastRenderedPageBreak/>
        <w:t>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Die Einführung einer GIS-Anwendung mit der bekannten und gewohnten Google Maps-Karte würde eine hohe Akzeptanz finden. Durch das Einbinden 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170" w:name="_Ref485207441"/>
      <w:bookmarkStart w:id="171" w:name="_Toc492373001"/>
      <w:bookmarkStart w:id="172" w:name="_Toc492377205"/>
      <w:bookmarkStart w:id="173" w:name="_Toc492456174"/>
      <w:r>
        <w:t>Leaflet</w:t>
      </w:r>
      <w:r w:rsidR="005449C9">
        <w:t xml:space="preserve"> und OpenLayers</w:t>
      </w:r>
      <w:bookmarkEnd w:id="170"/>
      <w:bookmarkEnd w:id="171"/>
      <w:bookmarkEnd w:id="172"/>
      <w:bookmarkEnd w:id="173"/>
    </w:p>
    <w:p w:rsidR="005449C9" w:rsidRDefault="00885754" w:rsidP="00885754">
      <w:r>
        <w:t xml:space="preserve">Leaflet </w:t>
      </w:r>
      <w:r w:rsidR="005449C9">
        <w:t>und OpenLayers sind</w:t>
      </w:r>
      <w:r>
        <w:t xml:space="preserve"> </w:t>
      </w:r>
      <w:r w:rsidR="005449C9">
        <w:t>Bibliotheken für GIS-Anwendungen</w:t>
      </w:r>
      <w:r w:rsidR="00B23CE1">
        <w:t>,</w:t>
      </w:r>
      <w:r w:rsidR="005449C9">
        <w:t xml:space="preserve">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E95F0C"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E95F0C" w:rsidRDefault="00E95F0C">
      <w:pPr>
        <w:spacing w:after="0" w:line="240" w:lineRule="auto"/>
        <w:jc w:val="left"/>
      </w:pPr>
      <w:r>
        <w:br w:type="page"/>
      </w:r>
    </w:p>
    <w:p w:rsidR="00653651" w:rsidRDefault="00653651" w:rsidP="00885754">
      <w:r>
        <w:lastRenderedPageBreak/>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r w:rsidR="00B23CE1">
        <w:t>.</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w:t>
      </w:r>
      <w:r w:rsidR="00B23CE1">
        <w:t>auf</w:t>
      </w:r>
      <w:r>
        <w:t xml:space="preserve"> Suc</w:t>
      </w:r>
      <w:r w:rsidR="00B23CE1">
        <w:t>hmaschinen und anderen Webseite</w:t>
      </w:r>
      <w:r>
        <w:t xml:space="preserve">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7735C0">
        <w:t xml:space="preserve">Tabelle </w:t>
      </w:r>
      <w:r w:rsidR="007735C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7735C0">
        <w:rPr>
          <w:noProof/>
        </w:rPr>
        <w:t>20</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rsidR="00B23CE1">
        <w:t>Tool für GIS-Anwendungen</w:t>
      </w:r>
      <w:r>
        <w:t xml:space="preserve"> als </w:t>
      </w:r>
      <w:r w:rsidR="00B23CE1">
        <w:t>Leaflet</w:t>
      </w:r>
      <w:r>
        <w:t xml:space="preserve">. Leaflet </w:t>
      </w:r>
      <w:r w:rsidR="00D4281B">
        <w:t>wirkt dagegen</w:t>
      </w:r>
      <w:r>
        <w:t xml:space="preserve"> sowohl im Code, als auch in der Dokumentation und in den Beispielen</w:t>
      </w:r>
      <w:r w:rsidR="00D4281B">
        <w:t xml:space="preserve"> als weniger komplex.</w:t>
      </w:r>
      <w:r>
        <w:t xml:space="preserve"> Die vom Autor dieser Arbeit ge</w:t>
      </w:r>
      <w:r w:rsidR="00B23CE1">
        <w:t xml:space="preserve">sammelten </w:t>
      </w:r>
      <w:r>
        <w:t xml:space="preserve">Eindrücke werden auch von anderen Programmierern geteilt. Der </w:t>
      </w:r>
      <w:r>
        <w:lastRenderedPageBreak/>
        <w:t>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p>
    <w:p w:rsidR="00173D3A" w:rsidRDefault="00CD5639" w:rsidP="00CD5639">
      <w:pPr>
        <w:pStyle w:val="Listenabsatz"/>
        <w:numPr>
          <w:ilvl w:val="0"/>
          <w:numId w:val="37"/>
        </w:numPr>
      </w:pPr>
      <w:r>
        <w:t xml:space="preserve">Die </w:t>
      </w:r>
      <w:r w:rsidR="00B23CE1">
        <w:t>Anfänger</w:t>
      </w:r>
      <w:r>
        <w:t>freundlichkeit ist bei Leaflet gegeben, während OpenLayers sich an GIS-Spezialisten wendet (Kapitel 3, Seite 6)</w:t>
      </w:r>
      <w:r w:rsidR="00B23CE1">
        <w:t>.</w:t>
      </w:r>
    </w:p>
    <w:p w:rsidR="00CD5639" w:rsidRDefault="00CD5639" w:rsidP="00CD5639">
      <w:pPr>
        <w:pStyle w:val="Listenabsatz"/>
        <w:numPr>
          <w:ilvl w:val="0"/>
          <w:numId w:val="37"/>
        </w:numPr>
      </w:pPr>
      <w:r>
        <w:t xml:space="preserve">Leaflet bringt </w:t>
      </w:r>
      <w:r w:rsidR="00B23CE1">
        <w:t xml:space="preserve">weniger Funktionen selbst mit, eröffnet aber </w:t>
      </w:r>
      <w:r>
        <w:t xml:space="preserve">durch über 200 Plugins Erweiterungsmöglichkeiten. OpenLayers bringt viele Funktionen mit, </w:t>
      </w:r>
      <w:r w:rsidR="00B23CE1">
        <w:t>bietet jedoch</w:t>
      </w:r>
      <w:r>
        <w:t xml:space="preserve"> kaum Erweiterungen (Kapitel 4, Seite 1)</w:t>
      </w:r>
      <w:r w:rsidR="00B23CE1">
        <w:t>.</w:t>
      </w:r>
    </w:p>
    <w:p w:rsidR="00CD5639" w:rsidRDefault="00CD5639" w:rsidP="00CD5639">
      <w:pPr>
        <w:pStyle w:val="Listenabsatz"/>
        <w:numPr>
          <w:ilvl w:val="0"/>
          <w:numId w:val="37"/>
        </w:numPr>
      </w:pPr>
      <w:r>
        <w:t xml:space="preserve">Die Dokumentation von Leaflet </w:t>
      </w:r>
      <w:r w:rsidR="00437E0A">
        <w:t>zeigt</w:t>
      </w:r>
      <w:r>
        <w:t xml:space="preserve">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w:t>
      </w:r>
      <w:r w:rsidR="00437E0A">
        <w:t>,</w:t>
      </w:r>
      <w:r w:rsidR="00CB2A5C">
        <w:t xml:space="preserv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9606" w:type="dxa"/>
        <w:tblLayout w:type="fixed"/>
        <w:tblLook w:val="04A0" w:firstRow="1" w:lastRow="0" w:firstColumn="1" w:lastColumn="0" w:noHBand="0" w:noVBand="1"/>
      </w:tblPr>
      <w:tblGrid>
        <w:gridCol w:w="9606"/>
      </w:tblGrid>
      <w:tr w:rsidR="00E95F0C" w:rsidTr="00E95F0C">
        <w:trPr>
          <w:trHeight w:val="567"/>
        </w:trPr>
        <w:tc>
          <w:tcPr>
            <w:tcW w:w="9606" w:type="dxa"/>
            <w:vAlign w:val="center"/>
          </w:tcPr>
          <w:p w:rsidR="00E95F0C" w:rsidRDefault="00E95F0C" w:rsidP="00E95F0C">
            <w:pPr>
              <w:spacing w:after="0"/>
              <w:jc w:val="left"/>
            </w:pPr>
            <w:r>
              <w:lastRenderedPageBreak/>
              <w:t>JavaScript zur Erfüllung mit OpenLayers 3</w:t>
            </w:r>
          </w:p>
        </w:tc>
      </w:tr>
      <w:tr w:rsidR="00E95F0C" w:rsidRPr="00AC7E81" w:rsidTr="00E95F0C">
        <w:tc>
          <w:tcPr>
            <w:tcW w:w="9606" w:type="dxa"/>
            <w:vAlign w:val="center"/>
          </w:tcPr>
          <w:p w:rsidR="00E95F0C" w:rsidRPr="009C743E" w:rsidRDefault="00E95F0C" w:rsidP="00E95F0C">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E95F0C" w:rsidRPr="009C743E" w:rsidRDefault="00E95F0C" w:rsidP="00E95F0C">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t>layers: [</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E95F0C"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E95F0C" w:rsidRPr="009C743E" w:rsidRDefault="00E95F0C" w:rsidP="00E95F0C">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E95F0C" w:rsidRPr="00FC0885"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E95F0C" w:rsidRPr="00FC0885" w:rsidRDefault="00E95F0C" w:rsidP="00E95F0C">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E95F0C" w:rsidRPr="00FC0885" w:rsidRDefault="00E95F0C" w:rsidP="00E95F0C">
            <w:pPr>
              <w:spacing w:after="0" w:line="240" w:lineRule="auto"/>
              <w:jc w:val="left"/>
              <w:rPr>
                <w:rFonts w:ascii="Consolas" w:hAnsi="Consolas" w:cs="Consolas"/>
                <w:lang w:val="en-US"/>
              </w:rPr>
            </w:pPr>
            <w:r w:rsidRPr="00FC0885">
              <w:rPr>
                <w:rFonts w:ascii="Consolas" w:hAnsi="Consolas" w:cs="Consolas"/>
                <w:lang w:val="en-US"/>
              </w:rPr>
              <w:tab/>
              <w:t>}),</w:t>
            </w:r>
          </w:p>
          <w:p w:rsidR="00E95F0C" w:rsidRPr="009C743E" w:rsidRDefault="00E95F0C" w:rsidP="00E95F0C">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E95F0C" w:rsidRPr="009C743E" w:rsidRDefault="00E95F0C" w:rsidP="00E95F0C">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E95F0C" w:rsidRPr="009C743E" w:rsidRDefault="00E95F0C" w:rsidP="00E95F0C">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E95F0C" w:rsidRPr="009C743E" w:rsidRDefault="00E95F0C" w:rsidP="00E95F0C">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E95F0C" w:rsidRPr="009C743E" w:rsidRDefault="00E95F0C" w:rsidP="00E95F0C">
            <w:pPr>
              <w:spacing w:after="0" w:line="240" w:lineRule="auto"/>
              <w:jc w:val="left"/>
              <w:rPr>
                <w:rFonts w:ascii="Consolas" w:hAnsi="Consolas" w:cs="Consolas"/>
              </w:rPr>
            </w:pPr>
            <w:r w:rsidRPr="009C743E">
              <w:rPr>
                <w:rFonts w:ascii="Consolas" w:hAnsi="Consolas" w:cs="Consolas"/>
              </w:rPr>
              <w:tab/>
              <w:t>})</w:t>
            </w:r>
          </w:p>
          <w:p w:rsidR="00E95F0C" w:rsidRPr="009C743E" w:rsidRDefault="00E95F0C" w:rsidP="00E95F0C">
            <w:pPr>
              <w:spacing w:after="0" w:line="240" w:lineRule="auto"/>
              <w:jc w:val="left"/>
              <w:rPr>
                <w:rFonts w:ascii="Consolas" w:hAnsi="Consolas" w:cs="Consolas"/>
              </w:rPr>
            </w:pPr>
            <w:r w:rsidRPr="009C743E">
              <w:rPr>
                <w:rFonts w:ascii="Consolas" w:hAnsi="Consolas" w:cs="Consolas"/>
              </w:rPr>
              <w:t>});</w:t>
            </w:r>
          </w:p>
          <w:p w:rsidR="00E95F0C" w:rsidRDefault="00E95F0C" w:rsidP="00E95F0C">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E95F0C" w:rsidRDefault="00E95F0C" w:rsidP="00E95F0C">
            <w:pPr>
              <w:spacing w:after="0" w:line="240" w:lineRule="auto"/>
              <w:jc w:val="left"/>
              <w:rPr>
                <w:rFonts w:ascii="Consolas" w:hAnsi="Consolas" w:cs="Consolas"/>
              </w:rPr>
            </w:pPr>
          </w:p>
          <w:p w:rsidR="00E95F0C" w:rsidRDefault="00E95F0C" w:rsidP="00E95F0C">
            <w:pPr>
              <w:spacing w:after="0" w:line="240" w:lineRule="auto"/>
              <w:jc w:val="left"/>
              <w:rPr>
                <w:rFonts w:ascii="Consolas" w:hAnsi="Consolas" w:cs="Consolas"/>
              </w:rPr>
            </w:pPr>
          </w:p>
          <w:p w:rsidR="00E95F0C" w:rsidRDefault="00E95F0C" w:rsidP="00E95F0C">
            <w:pPr>
              <w:spacing w:after="0" w:line="240" w:lineRule="auto"/>
              <w:jc w:val="left"/>
              <w:rPr>
                <w:rFonts w:ascii="Consolas" w:hAnsi="Consolas" w:cs="Consolas"/>
              </w:rPr>
            </w:pPr>
          </w:p>
          <w:p w:rsidR="00E95F0C" w:rsidRDefault="00E95F0C" w:rsidP="00E95F0C">
            <w:pPr>
              <w:spacing w:after="0" w:line="240" w:lineRule="auto"/>
              <w:jc w:val="left"/>
              <w:rPr>
                <w:rFonts w:ascii="Consolas" w:hAnsi="Consolas" w:cs="Consolas"/>
              </w:rPr>
            </w:pPr>
          </w:p>
          <w:p w:rsidR="00E95F0C" w:rsidRDefault="00E95F0C" w:rsidP="00E95F0C">
            <w:pPr>
              <w:spacing w:after="0" w:line="240" w:lineRule="auto"/>
              <w:jc w:val="left"/>
              <w:rPr>
                <w:rFonts w:ascii="Consolas" w:hAnsi="Consolas" w:cs="Consolas"/>
              </w:rPr>
            </w:pPr>
          </w:p>
          <w:p w:rsidR="00E95F0C" w:rsidRDefault="00E95F0C" w:rsidP="00E95F0C">
            <w:pPr>
              <w:spacing w:after="0" w:line="240" w:lineRule="auto"/>
              <w:jc w:val="left"/>
              <w:rPr>
                <w:rFonts w:ascii="Consolas" w:hAnsi="Consolas" w:cs="Consolas"/>
              </w:rPr>
            </w:pPr>
          </w:p>
          <w:p w:rsidR="00E95F0C" w:rsidRPr="00AC7E81" w:rsidRDefault="00E95F0C" w:rsidP="00E95F0C">
            <w:pPr>
              <w:spacing w:after="0" w:line="240" w:lineRule="auto"/>
              <w:jc w:val="left"/>
              <w:rPr>
                <w:rFonts w:ascii="Consolas" w:hAnsi="Consolas" w:cs="Consolas"/>
              </w:rPr>
            </w:pPr>
          </w:p>
          <w:p w:rsidR="00E95F0C" w:rsidRPr="00AC7E81" w:rsidRDefault="00E95F0C" w:rsidP="00E95F0C">
            <w:pPr>
              <w:spacing w:after="0" w:line="240" w:lineRule="auto"/>
              <w:jc w:val="left"/>
              <w:rPr>
                <w:rFonts w:ascii="Consolas" w:hAnsi="Consolas" w:cs="Consolas"/>
              </w:rPr>
            </w:pPr>
          </w:p>
        </w:tc>
      </w:tr>
      <w:tr w:rsidR="00E95F0C" w:rsidRPr="00AC7E81" w:rsidTr="00E95F0C">
        <w:trPr>
          <w:trHeight w:val="567"/>
        </w:trPr>
        <w:tc>
          <w:tcPr>
            <w:tcW w:w="9606" w:type="dxa"/>
            <w:vAlign w:val="center"/>
          </w:tcPr>
          <w:p w:rsidR="00E95F0C" w:rsidRPr="009C743E" w:rsidRDefault="00E95F0C" w:rsidP="00E95F0C">
            <w:pPr>
              <w:spacing w:after="0" w:line="240" w:lineRule="auto"/>
              <w:jc w:val="left"/>
              <w:rPr>
                <w:rFonts w:ascii="Consolas" w:hAnsi="Consolas" w:cs="Consolas"/>
                <w:color w:val="00B050"/>
              </w:rPr>
            </w:pPr>
            <w:r>
              <w:lastRenderedPageBreak/>
              <w:t>JavaScript zur Erfüllung mit Leaflet</w:t>
            </w:r>
          </w:p>
        </w:tc>
      </w:tr>
      <w:tr w:rsidR="00E95F0C" w:rsidRPr="00AC7E81" w:rsidTr="00E95F0C">
        <w:tc>
          <w:tcPr>
            <w:tcW w:w="9606" w:type="dxa"/>
            <w:vAlign w:val="center"/>
          </w:tcPr>
          <w:p w:rsidR="00E95F0C" w:rsidRPr="00AC7E81" w:rsidRDefault="00E95F0C" w:rsidP="00E95F0C">
            <w:pPr>
              <w:spacing w:after="0" w:line="240" w:lineRule="auto"/>
              <w:jc w:val="left"/>
              <w:rPr>
                <w:rFonts w:ascii="Consolas" w:hAnsi="Consolas" w:cs="Consolas"/>
              </w:rPr>
            </w:pPr>
            <w:r w:rsidRPr="009C743E">
              <w:rPr>
                <w:rFonts w:ascii="Consolas" w:hAnsi="Consolas" w:cs="Consolas"/>
                <w:color w:val="00B050"/>
              </w:rPr>
              <w:t>//Karte initialisieren</w:t>
            </w:r>
          </w:p>
          <w:p w:rsidR="00E95F0C" w:rsidRPr="00AC7E81" w:rsidRDefault="00E95F0C" w:rsidP="00E95F0C">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E95F0C" w:rsidRPr="00AC7E81" w:rsidRDefault="00E95F0C" w:rsidP="00E95F0C">
            <w:pPr>
              <w:spacing w:after="0" w:line="240" w:lineRule="auto"/>
              <w:jc w:val="left"/>
              <w:rPr>
                <w:rFonts w:ascii="Consolas" w:hAnsi="Consolas" w:cs="Consolas"/>
              </w:rPr>
            </w:pPr>
          </w:p>
          <w:p w:rsidR="00E95F0C" w:rsidRPr="00AC7E81" w:rsidRDefault="00E95F0C" w:rsidP="00E95F0C">
            <w:pPr>
              <w:spacing w:after="0" w:line="240" w:lineRule="auto"/>
              <w:jc w:val="left"/>
              <w:rPr>
                <w:rFonts w:ascii="Consolas" w:hAnsi="Consolas" w:cs="Consolas"/>
              </w:rPr>
            </w:pPr>
          </w:p>
          <w:p w:rsidR="00E95F0C" w:rsidRPr="009C743E" w:rsidRDefault="00E95F0C" w:rsidP="00E95F0C">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E95F0C" w:rsidRPr="00AC7E81" w:rsidRDefault="00E95F0C" w:rsidP="00E95F0C">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E95F0C" w:rsidRPr="00AC7E81" w:rsidRDefault="00E95F0C" w:rsidP="00E95F0C">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E95F0C" w:rsidRPr="00AC7E81" w:rsidRDefault="00E95F0C" w:rsidP="00E95F0C">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E95F0C" w:rsidRPr="00AC7E81" w:rsidRDefault="00E95F0C" w:rsidP="00E95F0C">
            <w:pPr>
              <w:spacing w:after="0" w:line="240" w:lineRule="auto"/>
              <w:jc w:val="left"/>
              <w:rPr>
                <w:rFonts w:ascii="Consolas" w:hAnsi="Consolas" w:cs="Consolas"/>
              </w:rPr>
            </w:pPr>
          </w:p>
          <w:p w:rsidR="00E95F0C" w:rsidRPr="009C743E" w:rsidRDefault="00E95F0C" w:rsidP="00E95F0C">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E95F0C" w:rsidRPr="00AC7E81" w:rsidRDefault="00E95F0C" w:rsidP="00E95F0C">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E95F0C" w:rsidRPr="00AC7E81" w:rsidRDefault="00E95F0C" w:rsidP="00E95F0C">
            <w:pPr>
              <w:spacing w:after="0" w:line="240" w:lineRule="auto"/>
              <w:jc w:val="left"/>
              <w:rPr>
                <w:rFonts w:ascii="Consolas" w:hAnsi="Consolas" w:cs="Consolas"/>
              </w:rPr>
            </w:pPr>
            <w:r w:rsidRPr="00AC7E81">
              <w:rPr>
                <w:rFonts w:ascii="Consolas" w:hAnsi="Consolas" w:cs="Consolas"/>
              </w:rPr>
              <w:tab/>
            </w:r>
          </w:p>
          <w:p w:rsidR="00E95F0C" w:rsidRDefault="00E95F0C" w:rsidP="00E95F0C">
            <w:pPr>
              <w:spacing w:after="0" w:line="240" w:lineRule="auto"/>
              <w:jc w:val="left"/>
            </w:pPr>
            <w:r w:rsidRPr="00AC7E81">
              <w:rPr>
                <w:rFonts w:ascii="Consolas" w:hAnsi="Consolas" w:cs="Consolas"/>
              </w:rPr>
              <w:tab/>
            </w:r>
          </w:p>
        </w:tc>
      </w:tr>
    </w:tbl>
    <w:p w:rsidR="009C743E" w:rsidRDefault="009C743E" w:rsidP="009C743E">
      <w:pPr>
        <w:pStyle w:val="Beschriftung"/>
      </w:pPr>
      <w:bookmarkStart w:id="174" w:name="_Ref484678173"/>
      <w:bookmarkStart w:id="175" w:name="_Ref484679810"/>
      <w:bookmarkStart w:id="176" w:name="_Toc492451324"/>
      <w:r>
        <w:t xml:space="preserve">Tabelle </w:t>
      </w:r>
      <w:r w:rsidR="000845D6">
        <w:fldChar w:fldCharType="begin"/>
      </w:r>
      <w:r w:rsidR="000845D6">
        <w:instrText xml:space="preserve"> SEQ Tabelle \* ARABIC </w:instrText>
      </w:r>
      <w:r w:rsidR="000845D6">
        <w:fldChar w:fldCharType="separate"/>
      </w:r>
      <w:r w:rsidR="007735C0">
        <w:rPr>
          <w:noProof/>
        </w:rPr>
        <w:t>2</w:t>
      </w:r>
      <w:r w:rsidR="000845D6">
        <w:rPr>
          <w:noProof/>
        </w:rPr>
        <w:fldChar w:fldCharType="end"/>
      </w:r>
      <w:bookmarkEnd w:id="174"/>
      <w:r w:rsidR="00031820">
        <w:t>:</w:t>
      </w:r>
      <w:r>
        <w:t xml:space="preserve"> </w:t>
      </w:r>
      <w:r w:rsidRPr="00D95A7D">
        <w:t>Vergleich JavaScript-Code von OpenLayers und Leaflet</w:t>
      </w:r>
      <w:bookmarkEnd w:id="175"/>
      <w:bookmarkEnd w:id="176"/>
    </w:p>
    <w:p w:rsidR="009C743E" w:rsidRDefault="009C743E">
      <w:pPr>
        <w:spacing w:after="0" w:line="240" w:lineRule="auto"/>
        <w:jc w:val="left"/>
      </w:pPr>
      <w:r>
        <w:br w:type="page"/>
      </w:r>
    </w:p>
    <w:p w:rsidR="00FC0885" w:rsidRDefault="00426168" w:rsidP="00426168">
      <w:pPr>
        <w:pStyle w:val="berschrift2"/>
      </w:pPr>
      <w:bookmarkStart w:id="177" w:name="_Ref485630969"/>
      <w:bookmarkStart w:id="178" w:name="_Toc491422682"/>
      <w:bookmarkStart w:id="179" w:name="_Toc492373002"/>
      <w:bookmarkStart w:id="180" w:name="_Toc492377206"/>
      <w:bookmarkStart w:id="181" w:name="_Toc492377348"/>
      <w:bookmarkStart w:id="182" w:name="_Toc492456175"/>
      <w:r>
        <w:lastRenderedPageBreak/>
        <w:t>Datenspeicherung, -verarbeitung und Benutzeroberfläche</w:t>
      </w:r>
      <w:bookmarkEnd w:id="177"/>
      <w:bookmarkEnd w:id="178"/>
      <w:bookmarkEnd w:id="179"/>
      <w:bookmarkEnd w:id="180"/>
      <w:bookmarkEnd w:id="181"/>
      <w:bookmarkEnd w:id="182"/>
    </w:p>
    <w:p w:rsidR="00FC0885" w:rsidRDefault="00FC0885" w:rsidP="00FC0885">
      <w:r>
        <w:t xml:space="preserve">In Punkt </w:t>
      </w:r>
      <w:r>
        <w:fldChar w:fldCharType="begin"/>
      </w:r>
      <w:r>
        <w:instrText xml:space="preserve"> REF _Ref485193996 \r \h </w:instrText>
      </w:r>
      <w:r>
        <w:fldChar w:fldCharType="separate"/>
      </w:r>
      <w:r w:rsidR="007735C0">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7735C0">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w:t>
      </w:r>
      <w:r w:rsidR="00437E0A">
        <w:t>,</w:t>
      </w:r>
      <w:r w:rsidR="00705C71">
        <w:t xml:space="preserve">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w:t>
      </w:r>
      <w:r w:rsidR="00437E0A">
        <w:t>,</w:t>
      </w:r>
      <w:r w:rsidR="00705C71">
        <w:t xml:space="preserve">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7735C0">
        <w:t xml:space="preserve">Abbildung </w:t>
      </w:r>
      <w:r w:rsidR="007735C0">
        <w:rPr>
          <w:noProof/>
        </w:rPr>
        <w:t>2</w:t>
      </w:r>
      <w:r w:rsidR="006A4724">
        <w:fldChar w:fldCharType="end"/>
      </w:r>
      <w:r w:rsidR="006A4724">
        <w:t xml:space="preserve"> gezeigt wird.</w:t>
      </w:r>
    </w:p>
    <w:p w:rsidR="006A4724" w:rsidRDefault="006A4724" w:rsidP="006A4724">
      <w:pPr>
        <w:keepNext/>
      </w:pPr>
      <w:r>
        <w:rPr>
          <w:noProof/>
        </w:rPr>
        <w:lastRenderedPageBreak/>
        <w:drawing>
          <wp:inline distT="0" distB="0" distL="0" distR="0" wp14:anchorId="64F1AE08" wp14:editId="26AE551B">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183" w:name="_Ref485202581"/>
      <w:bookmarkStart w:id="184" w:name="_Toc492454534"/>
      <w:r>
        <w:t xml:space="preserve">Abbildung </w:t>
      </w:r>
      <w:r w:rsidR="000845D6">
        <w:fldChar w:fldCharType="begin"/>
      </w:r>
      <w:r w:rsidR="000845D6">
        <w:instrText xml:space="preserve"> SEQ Abbildung \* ARABIC </w:instrText>
      </w:r>
      <w:r w:rsidR="000845D6">
        <w:fldChar w:fldCharType="separate"/>
      </w:r>
      <w:r w:rsidR="007735C0">
        <w:rPr>
          <w:noProof/>
        </w:rPr>
        <w:t>2</w:t>
      </w:r>
      <w:r w:rsidR="000845D6">
        <w:rPr>
          <w:noProof/>
        </w:rPr>
        <w:fldChar w:fldCharType="end"/>
      </w:r>
      <w:bookmarkEnd w:id="183"/>
      <w:r>
        <w:t>: Architektur der benötigten bzw. verwendeten Hardware</w:t>
      </w:r>
      <w:r w:rsidR="00031820">
        <w:t>infrastruktur</w:t>
      </w:r>
      <w:bookmarkEnd w:id="184"/>
    </w:p>
    <w:p w:rsidR="00705C71" w:rsidRDefault="00705C71" w:rsidP="00FC0885">
      <w:r>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w:t>
      </w:r>
      <w:r w:rsidR="00437E0A">
        <w:t>en</w:t>
      </w:r>
      <w:r w:rsidR="00021D3E">
        <w:t xml:space="preserve">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185" w:name="_Toc491422683"/>
      <w:bookmarkStart w:id="186" w:name="_Toc492373003"/>
      <w:bookmarkStart w:id="187" w:name="_Toc492377207"/>
      <w:bookmarkStart w:id="188" w:name="_Toc492377305"/>
      <w:bookmarkStart w:id="189" w:name="_Toc492377349"/>
      <w:bookmarkStart w:id="190" w:name="_Toc492456176"/>
      <w:r>
        <w:lastRenderedPageBreak/>
        <w:t>Programmierung der Software</w:t>
      </w:r>
      <w:bookmarkEnd w:id="185"/>
      <w:bookmarkEnd w:id="186"/>
      <w:bookmarkEnd w:id="187"/>
      <w:bookmarkEnd w:id="188"/>
      <w:bookmarkEnd w:id="189"/>
      <w:bookmarkEnd w:id="190"/>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 xml:space="preserve">Für die Datenbankadministration wurde zunächst das in XAMPP mitgelieferte Webtool phpmyadmin </w:t>
      </w:r>
      <w:r w:rsidR="00437E0A">
        <w:t>benutzt. Aufgrund der Masse an durchgeführten</w:t>
      </w:r>
      <w:r>
        <w:t xml:space="preserve">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w:t>
      </w:r>
      <w:r w:rsidR="00437E0A">
        <w:t>ie der Karte ist frei verfügbar</w:t>
      </w:r>
      <w:r w:rsidR="00437E0A">
        <w:rPr>
          <w:rStyle w:val="Funotenzeichen"/>
        </w:rPr>
        <w:footnoteReference w:id="21"/>
      </w:r>
      <w:r w:rsidR="00437E0A">
        <w:t>.</w:t>
      </w:r>
      <w:r w:rsidR="00796DC2" w:rsidRPr="00D61A3C">
        <w:t xml:space="preserve"> Im</w:t>
      </w:r>
      <w:r w:rsidR="00796DC2">
        <w:t xml:space="preserve"> Laufe der Entwicklung wurde bei der Konvertierung und Verarbeitung von Geodaten verschiedene and</w:t>
      </w:r>
      <w:r w:rsidR="00437E0A">
        <w:t>ere Software benutzt. Auf diese</w:t>
      </w:r>
      <w:r w:rsidR="00796DC2">
        <w:t xml:space="preserve">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437E0A">
        <w:t xml:space="preserve"> in seinem Browser</w:t>
      </w:r>
      <w:r w:rsidR="006A4724">
        <w:t xml:space="preserve"> (vgl. dazu auch </w:t>
      </w:r>
      <w:r w:rsidR="006A4724">
        <w:fldChar w:fldCharType="begin"/>
      </w:r>
      <w:r w:rsidR="006A4724">
        <w:instrText xml:space="preserve"> REF _Ref485202581 \h </w:instrText>
      </w:r>
      <w:r w:rsidR="006A4724">
        <w:fldChar w:fldCharType="separate"/>
      </w:r>
      <w:r w:rsidR="007735C0">
        <w:t xml:space="preserve">Abbildung </w:t>
      </w:r>
      <w:r w:rsidR="007735C0">
        <w:rPr>
          <w:noProof/>
        </w:rPr>
        <w:t>2</w:t>
      </w:r>
      <w:r w:rsidR="006A4724">
        <w:fldChar w:fldCharType="end"/>
      </w:r>
      <w:r w:rsidR="006A4724">
        <w:t>)</w:t>
      </w:r>
      <w:r w:rsidR="00437E0A">
        <w:t>.</w:t>
      </w:r>
    </w:p>
    <w:p w:rsidR="00031820" w:rsidRDefault="00031820" w:rsidP="00031820">
      <w:pPr>
        <w:pStyle w:val="Textkrper"/>
      </w:pPr>
      <w:r>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191" w:name="_Ref487432038"/>
      <w:bookmarkStart w:id="192" w:name="_Toc491422684"/>
      <w:bookmarkStart w:id="193" w:name="_Toc492373004"/>
      <w:bookmarkStart w:id="194" w:name="_Toc492377208"/>
      <w:bookmarkStart w:id="195" w:name="_Toc492377350"/>
      <w:bookmarkStart w:id="196" w:name="_Toc492456177"/>
      <w:r>
        <w:lastRenderedPageBreak/>
        <w:t>Details zur Programmierung der g</w:t>
      </w:r>
      <w:r w:rsidR="00031820">
        <w:t>eografischen Anwendungen</w:t>
      </w:r>
      <w:bookmarkEnd w:id="191"/>
      <w:bookmarkEnd w:id="192"/>
      <w:bookmarkEnd w:id="193"/>
      <w:bookmarkEnd w:id="194"/>
      <w:bookmarkEnd w:id="195"/>
      <w:bookmarkEnd w:id="196"/>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7735C0">
        <w:t>5</w:t>
      </w:r>
      <w:r>
        <w:fldChar w:fldCharType="end"/>
      </w:r>
      <w:r>
        <w:t xml:space="preserve"> erläutert</w:t>
      </w:r>
      <w:r w:rsidR="00437E0A">
        <w:t>,</w:t>
      </w:r>
      <w:r>
        <w:t xml:space="preserve"> soll die JavaScript-Bibliothek Leaflet zum Einsatz kommen. Eine bloße Webkarte zu erstellen, um sie im Webbrowser anzeigen zu können</w:t>
      </w:r>
      <w:r w:rsidR="00522526">
        <w:t>,</w:t>
      </w:r>
      <w:r>
        <w:t xml:space="preserve"> bedarf dabei nur wenige Zeilen</w:t>
      </w:r>
      <w:r w:rsidR="00437E0A">
        <w:t>,</w:t>
      </w:r>
      <w:r>
        <w:t xml:space="preserve"> wie in </w:t>
      </w:r>
      <w:r>
        <w:fldChar w:fldCharType="begin"/>
      </w:r>
      <w:r>
        <w:instrText xml:space="preserve"> REF _Ref484678173 \h </w:instrText>
      </w:r>
      <w:r>
        <w:fldChar w:fldCharType="separate"/>
      </w:r>
      <w:r w:rsidR="007735C0">
        <w:t xml:space="preserve">Tabelle </w:t>
      </w:r>
      <w:r w:rsidR="007735C0">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Leaflet Beispiel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w:t>
      </w:r>
      <w:proofErr w:type="spellStart"/>
      <w:r>
        <w:t>responsiv</w:t>
      </w:r>
      <w:proofErr w:type="spellEnd"/>
      <w:r>
        <w:t xml:space="preser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197" w:name="_Ref489958710"/>
      <w:bookmarkStart w:id="198" w:name="_Toc491422685"/>
      <w:bookmarkStart w:id="199" w:name="_Toc492373005"/>
      <w:bookmarkStart w:id="200" w:name="_Toc492377209"/>
      <w:bookmarkStart w:id="201" w:name="_Toc492456178"/>
      <w:r>
        <w:lastRenderedPageBreak/>
        <w:t>Grundaufbau der Karte</w:t>
      </w:r>
      <w:bookmarkEnd w:id="197"/>
      <w:bookmarkEnd w:id="198"/>
      <w:bookmarkEnd w:id="199"/>
      <w:bookmarkEnd w:id="200"/>
      <w:bookmarkEnd w:id="201"/>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w:t>
      </w:r>
      <w:r w:rsidR="000845D6">
        <w:t xml:space="preserve"> drei Zeilen werden die Standard</w:t>
      </w:r>
      <w:r>
        <w:t xml:space="preserve">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w:t>
      </w:r>
      <w:r w:rsidR="00933636">
        <w:t>d</w:t>
      </w:r>
      <w:r>
        <w:t xml:space="preserve">ardmäßig aktiviert. Es ist bereits mit diesem Code </w:t>
      </w:r>
      <w:r w:rsidR="00933636">
        <w:t xml:space="preserve">möglich, </w:t>
      </w:r>
      <w:r>
        <w:t xml:space="preserve">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E3918" w:rsidRDefault="00FC327E" w:rsidP="00FC327E">
      <w:pPr>
        <w:pStyle w:val="Quellcode"/>
        <w:jc w:val="left"/>
        <w:rPr>
          <w:lang w:val="de-DE"/>
        </w:rPr>
      </w:pPr>
      <w:r w:rsidRPr="006E3918">
        <w:rPr>
          <w:lang w:val="de-DE"/>
        </w:rPr>
        <w:t xml:space="preserve">var </w:t>
      </w:r>
      <w:proofErr w:type="spellStart"/>
      <w:r w:rsidRPr="006E3918">
        <w:rPr>
          <w:lang w:val="de-DE"/>
        </w:rPr>
        <w:t>layername</w:t>
      </w:r>
      <w:proofErr w:type="spellEnd"/>
      <w:r w:rsidRPr="006E3918">
        <w:rPr>
          <w:lang w:val="de-DE"/>
        </w:rPr>
        <w:t xml:space="preserve"> = </w:t>
      </w:r>
      <w:proofErr w:type="spellStart"/>
      <w:r w:rsidR="00AC4D35" w:rsidRPr="006E3918">
        <w:rPr>
          <w:lang w:val="de-DE"/>
        </w:rPr>
        <w:t>L.tileLayer</w:t>
      </w:r>
      <w:proofErr w:type="spellEnd"/>
      <w:r w:rsidR="00AC4D35" w:rsidRPr="006E3918">
        <w:rPr>
          <w:lang w:val="de-DE"/>
        </w:rPr>
        <w:t>('http://</w:t>
      </w:r>
      <w:proofErr w:type="gramStart"/>
      <w:r w:rsidR="00AC4D35" w:rsidRPr="006E3918">
        <w:rPr>
          <w:lang w:val="de-DE"/>
        </w:rPr>
        <w:t>{s</w:t>
      </w:r>
      <w:proofErr w:type="gramEnd"/>
      <w:r w:rsidR="00AC4D35" w:rsidRPr="006E3918">
        <w:rPr>
          <w:lang w:val="de-DE"/>
        </w:rPr>
        <w:t>}.</w:t>
      </w:r>
      <w:proofErr w:type="spellStart"/>
      <w:r w:rsidR="00AC4D35" w:rsidRPr="006E3918">
        <w:rPr>
          <w:lang w:val="de-DE"/>
        </w:rPr>
        <w:t>beispielserver.domain</w:t>
      </w:r>
      <w:proofErr w:type="spellEnd"/>
      <w:r w:rsidR="00AC4D35" w:rsidRPr="006E3918">
        <w:rPr>
          <w:lang w:val="de-DE"/>
        </w:rPr>
        <w:t>/{z}/{x}/{y}.</w:t>
      </w:r>
      <w:proofErr w:type="spellStart"/>
      <w:r w:rsidR="00AC4D35" w:rsidRPr="006E3918">
        <w:rPr>
          <w:lang w:val="de-DE"/>
        </w:rPr>
        <w:t>png</w:t>
      </w:r>
      <w:proofErr w:type="spellEnd"/>
      <w:r w:rsidR="00AC4D35" w:rsidRPr="006E3918">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w:t>
      </w:r>
      <w:r>
        <w:lastRenderedPageBreak/>
        <w:t>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w:t>
      </w:r>
      <w:proofErr w:type="spellStart"/>
      <w:r>
        <w:t>Layer</w:t>
      </w:r>
      <w:r w:rsidR="00933636">
        <w:t>n</w:t>
      </w:r>
      <w:proofErr w:type="spellEnd"/>
      <w:r>
        <w:t xml:space="preserve"> bestimmte Details hervorgehoben auf eine</w:t>
      </w:r>
      <w:r w:rsidR="00933636">
        <w:t>m</w:t>
      </w:r>
      <w:r>
        <w:t xml:space="preserve">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7735C0">
        <w:t xml:space="preserve">Tabelle </w:t>
      </w:r>
      <w:r w:rsidR="007735C0">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933636">
            <w:pPr>
              <w:spacing w:after="0"/>
              <w:jc w:val="left"/>
            </w:pPr>
            <w:r>
              <w:t xml:space="preserve">Straßenkarte mit vielen </w:t>
            </w:r>
            <w:r w:rsidR="00933636">
              <w:t>F</w:t>
            </w:r>
            <w:r>
              <w:t>arben und POIs</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202" w:name="_Ref485216935"/>
      <w:bookmarkStart w:id="203" w:name="_Ref485216931"/>
      <w:bookmarkStart w:id="204" w:name="_Toc492451325"/>
      <w:r>
        <w:t xml:space="preserve">Tabelle </w:t>
      </w:r>
      <w:r w:rsidR="000845D6">
        <w:fldChar w:fldCharType="begin"/>
      </w:r>
      <w:r w:rsidR="000845D6">
        <w:instrText xml:space="preserve"> SEQ Tabelle \* ARABIC </w:instrText>
      </w:r>
      <w:r w:rsidR="000845D6">
        <w:fldChar w:fldCharType="separate"/>
      </w:r>
      <w:r w:rsidR="007735C0">
        <w:rPr>
          <w:noProof/>
        </w:rPr>
        <w:t>3</w:t>
      </w:r>
      <w:r w:rsidR="000845D6">
        <w:rPr>
          <w:noProof/>
        </w:rPr>
        <w:fldChar w:fldCharType="end"/>
      </w:r>
      <w:bookmarkEnd w:id="202"/>
      <w:r>
        <w:t>: Verwendete Tilelayer in der Karte</w:t>
      </w:r>
      <w:bookmarkEnd w:id="203"/>
      <w:bookmarkEnd w:id="204"/>
    </w:p>
    <w:p w:rsidR="00C55113" w:rsidRDefault="00FC327E" w:rsidP="00C55113">
      <w:r>
        <w:lastRenderedPageBreak/>
        <w:t>De</w:t>
      </w:r>
      <w:r w:rsidR="00933636">
        <w:t>r</w:t>
      </w:r>
      <w:r>
        <w:t xml:space="preserve"> Layer Minimal (s/w) ist mit der Kartendefinition bereits standar</w:t>
      </w:r>
      <w:r w:rsidR="000845D6">
        <w:t>d</w:t>
      </w:r>
      <w:r>
        <w:t xml:space="preserve">mäßig aktiviert.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p>
    <w:p w:rsidR="00F54C36" w:rsidRDefault="00F54C36" w:rsidP="00F54C36">
      <w:r>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2"/>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7735C0">
        <w:t xml:space="preserve">Abbildung </w:t>
      </w:r>
      <w:r w:rsidR="007735C0">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0903AB61" wp14:editId="6CD24F0C">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205" w:name="_Ref485287430"/>
      <w:bookmarkStart w:id="206" w:name="_Toc492454535"/>
      <w:r>
        <w:t xml:space="preserve">Abbildung </w:t>
      </w:r>
      <w:r w:rsidR="000845D6">
        <w:fldChar w:fldCharType="begin"/>
      </w:r>
      <w:r w:rsidR="000845D6">
        <w:instrText xml:space="preserve"> SEQ Abbildung \* ARABIC </w:instrText>
      </w:r>
      <w:r w:rsidR="000845D6">
        <w:fldChar w:fldCharType="separate"/>
      </w:r>
      <w:r w:rsidR="007735C0">
        <w:rPr>
          <w:noProof/>
        </w:rPr>
        <w:t>3</w:t>
      </w:r>
      <w:r w:rsidR="000845D6">
        <w:rPr>
          <w:noProof/>
        </w:rPr>
        <w:fldChar w:fldCharType="end"/>
      </w:r>
      <w:bookmarkEnd w:id="205"/>
      <w:r>
        <w:t xml:space="preserve">: </w:t>
      </w:r>
      <w:proofErr w:type="spellStart"/>
      <w:r>
        <w:t>Layerkontrollsystem</w:t>
      </w:r>
      <w:proofErr w:type="spellEnd"/>
      <w:r>
        <w:t xml:space="preserve"> mit Standar</w:t>
      </w:r>
      <w:r w:rsidR="000845D6">
        <w:t>d</w:t>
      </w:r>
      <w:r>
        <w:t>mitteln au</w:t>
      </w:r>
      <w:r w:rsidR="009C265D">
        <w:t>s Leaflet.</w:t>
      </w:r>
      <w:bookmarkEnd w:id="206"/>
    </w:p>
    <w:p w:rsidR="00B153EE" w:rsidRDefault="00B153EE" w:rsidP="00B153EE">
      <w:r>
        <w:t xml:space="preserve">Die Hintergrundkarten lassen sich nun ab- und anwählen, wobei die Auswahl hier exklusiv ist. Das heißt, dass nur ein Hintergrund ausgewählt werden kann, die Wahl eines anderen </w:t>
      </w:r>
      <w:r w:rsidR="00933636">
        <w:t>deaktiviert</w:t>
      </w:r>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w:t>
      </w:r>
      <w:proofErr w:type="spellStart"/>
      <w:r>
        <w:t>Layer</w:t>
      </w:r>
      <w:r w:rsidR="00933636">
        <w:t>n</w:t>
      </w:r>
      <w:proofErr w:type="spellEnd"/>
      <w:r>
        <w:t xml:space="preserve"> verschiedene Details zu den gleichen Standorten. Eine nicht exklusive Auswahlmöglichkeit macht wegen der daraus </w:t>
      </w:r>
      <w:r>
        <w:lastRenderedPageBreak/>
        <w:t xml:space="preserve">resultierenden Überlappung mit den verwandten </w:t>
      </w:r>
      <w:proofErr w:type="spellStart"/>
      <w:r>
        <w:t>Layer</w:t>
      </w:r>
      <w:r w:rsidR="00933636">
        <w:t>n</w:t>
      </w:r>
      <w:proofErr w:type="spellEnd"/>
      <w:r>
        <w:t xml:space="preserve"> keinen Sinn. Die Standar</w:t>
      </w:r>
      <w:r w:rsidR="000845D6">
        <w:t>d</w:t>
      </w:r>
      <w:r>
        <w:t xml:space="preserve">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3"/>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7735C0">
        <w:t xml:space="preserve">Abbildung </w:t>
      </w:r>
      <w:r w:rsidR="007735C0">
        <w:rPr>
          <w:noProof/>
        </w:rPr>
        <w:t>4</w:t>
      </w:r>
      <w:r>
        <w:fldChar w:fldCharType="end"/>
      </w:r>
      <w:r>
        <w:t>):</w:t>
      </w:r>
    </w:p>
    <w:p w:rsidR="009C265D" w:rsidRDefault="009C265D" w:rsidP="009C265D">
      <w:pPr>
        <w:keepNext/>
      </w:pPr>
      <w:r>
        <w:rPr>
          <w:noProof/>
        </w:rPr>
        <w:drawing>
          <wp:inline distT="0" distB="0" distL="0" distR="0" wp14:anchorId="5B2F8302" wp14:editId="48C1C31C">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207" w:name="_Ref485287408"/>
      <w:bookmarkStart w:id="208" w:name="_Ref485287404"/>
      <w:bookmarkStart w:id="209" w:name="_Toc492454536"/>
      <w:r>
        <w:t xml:space="preserve">Abbildung </w:t>
      </w:r>
      <w:r w:rsidR="000845D6">
        <w:fldChar w:fldCharType="begin"/>
      </w:r>
      <w:r w:rsidR="000845D6">
        <w:instrText xml:space="preserve"> SEQ Abbildung \* ARABIC </w:instrText>
      </w:r>
      <w:r w:rsidR="000845D6">
        <w:fldChar w:fldCharType="separate"/>
      </w:r>
      <w:r w:rsidR="007735C0">
        <w:rPr>
          <w:noProof/>
        </w:rPr>
        <w:t>4</w:t>
      </w:r>
      <w:r w:rsidR="000845D6">
        <w:rPr>
          <w:noProof/>
        </w:rPr>
        <w:fldChar w:fldCharType="end"/>
      </w:r>
      <w:bookmarkEnd w:id="207"/>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208"/>
      <w:bookmarkEnd w:id="209"/>
      <w:proofErr w:type="spellEnd"/>
    </w:p>
    <w:p w:rsidR="009C265D" w:rsidRDefault="009C265D" w:rsidP="009C265D">
      <w:pPr>
        <w:pStyle w:val="berschrift3"/>
      </w:pPr>
      <w:bookmarkStart w:id="210" w:name="_Toc491422686"/>
      <w:bookmarkStart w:id="211" w:name="_Toc492373006"/>
      <w:bookmarkStart w:id="212" w:name="_Toc492377210"/>
      <w:bookmarkStart w:id="213" w:name="_Toc492456179"/>
      <w:r>
        <w:lastRenderedPageBreak/>
        <w:t>Einfügen der Geodaten der DB Netz AG</w:t>
      </w:r>
      <w:bookmarkEnd w:id="210"/>
      <w:bookmarkEnd w:id="211"/>
      <w:bookmarkEnd w:id="212"/>
      <w:bookmarkEnd w:id="213"/>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7735C0">
        <w:t>4</w:t>
      </w:r>
      <w:r>
        <w:fldChar w:fldCharType="end"/>
      </w:r>
      <w:r>
        <w:t xml:space="preserve"> dieser Arbeit bereits erwähnt, veröffentlicht die Deutsche Bahn Datensätze und Programmierschnittstellen rund um die Arbeitsbereiche des eigenen Konzerns. Darunter sind auch Geodaten </w:t>
      </w:r>
      <w:r w:rsidR="00933636">
        <w:t xml:space="preserve">von verschiedenen Erfassungsdaten </w:t>
      </w:r>
      <w:r>
        <w:t xml:space="preserve">zu finden. Die zum Zeitpunkt der Erstellung dieser Arbeit aktuellsten Geodatensätze </w:t>
      </w:r>
      <w:r w:rsidR="00933636">
        <w:t>tragen</w:t>
      </w:r>
      <w:r>
        <w:t xml:space="preserve">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7735C0">
        <w:t xml:space="preserve">Tabelle </w:t>
      </w:r>
      <w:r w:rsidR="007735C0">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144758">
        <w:rPr>
          <w:rStyle w:val="Funotenzeichen"/>
        </w:rPr>
        <w:footnoteReference w:id="24"/>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97"/>
        <w:gridCol w:w="1004"/>
        <w:gridCol w:w="5588"/>
        <w:gridCol w:w="1881"/>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214" w:name="_Ref485289416"/>
      <w:bookmarkStart w:id="215" w:name="_Toc492451326"/>
      <w:r>
        <w:t xml:space="preserve">Tabelle </w:t>
      </w:r>
      <w:r w:rsidR="000845D6">
        <w:fldChar w:fldCharType="begin"/>
      </w:r>
      <w:r w:rsidR="000845D6">
        <w:instrText xml:space="preserve"> SEQ Tabelle \* ARABIC </w:instrText>
      </w:r>
      <w:r w:rsidR="000845D6">
        <w:fldChar w:fldCharType="separate"/>
      </w:r>
      <w:r w:rsidR="007735C0">
        <w:rPr>
          <w:noProof/>
        </w:rPr>
        <w:t>4</w:t>
      </w:r>
      <w:r w:rsidR="000845D6">
        <w:rPr>
          <w:noProof/>
        </w:rPr>
        <w:fldChar w:fldCharType="end"/>
      </w:r>
      <w:bookmarkEnd w:id="214"/>
      <w:r>
        <w:t>: Beschreibung der gelieferten Geodaten</w:t>
      </w:r>
      <w:r w:rsidR="00BA0FCB">
        <w:t xml:space="preserve"> (DB Netz AG)</w:t>
      </w:r>
      <w:r>
        <w:t xml:space="preserve"> vom 5. Mai 2017</w:t>
      </w:r>
      <w:bookmarkEnd w:id="215"/>
    </w:p>
    <w:p w:rsidR="00DF1B2B" w:rsidRDefault="00960281" w:rsidP="00A1721E">
      <w:pPr>
        <w:pStyle w:val="Textkrper"/>
      </w:pPr>
      <w:r>
        <w:t xml:space="preserve">Für die Auswertung von Geodaten mittels PHP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5"/>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7735C0">
        <w:t>6.2</w:t>
      </w:r>
      <w:r w:rsidR="00E9785C" w:rsidRPr="004030A8">
        <w:fldChar w:fldCharType="end"/>
      </w:r>
      <w:r w:rsidRPr="004030A8">
        <w:t>) gibt</w:t>
      </w:r>
      <w:r>
        <w:t xml:space="preserve"> es die Möglichkeit</w:t>
      </w:r>
      <w:r w:rsidR="00933636">
        <w:t>,</w:t>
      </w:r>
      <w:r>
        <w:t xml:space="preserve"> durch die Eingabe </w:t>
      </w:r>
      <w:r w:rsidR="00403E0A">
        <w:t>von</w:t>
      </w:r>
      <w:r>
        <w:t xml:space="preserve"> Bahnstreckennummer und Bahnkilometer</w:t>
      </w:r>
      <w:r w:rsidR="00933636">
        <w:t>,</w:t>
      </w:r>
      <w:r>
        <w:t xml:space="preserve"> Koordinaten zu erhalten. Dafür mussten die 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“-Format vor. Da die Kilometer-Daten ausschließlich punktuelle Geoinformationen beinhalte</w:t>
      </w:r>
      <w:r w:rsidR="00933636">
        <w:t>n</w:t>
      </w:r>
      <w:r>
        <w:t xml:space="preserve">, konnte mit der </w:t>
      </w:r>
      <w:proofErr w:type="spellStart"/>
      <w:r>
        <w:t>PostGIS</w:t>
      </w:r>
      <w:proofErr w:type="spellEnd"/>
      <w:r>
        <w:t>-Erweiterung dieses Format in e</w:t>
      </w:r>
      <w:r w:rsidR="00DF1B2B">
        <w:t>ine X</w:t>
      </w:r>
      <w:r w:rsidR="00933636">
        <w:t>-</w:t>
      </w:r>
      <w:r w:rsidR="00DF1B2B">
        <w:t xml:space="preserve"> und Y-Koordinate </w:t>
      </w:r>
      <w:r w:rsidR="00933636">
        <w:t>umgewandelt werden</w:t>
      </w:r>
      <w:r w:rsidR="00DF1B2B">
        <w:t>.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lastRenderedPageBreak/>
        <w:t xml:space="preserve">Die </w:t>
      </w:r>
      <w:proofErr w:type="spellStart"/>
      <w:r>
        <w:t>GeoJSON</w:t>
      </w:r>
      <w:proofErr w:type="spellEnd"/>
      <w:r>
        <w:t>-Dateien wurden konvertiert auf den Webserver geladen, diese werden mit AJAX</w:t>
      </w:r>
      <w:r>
        <w:rPr>
          <w:rStyle w:val="Funotenzeichen"/>
        </w:rPr>
        <w:footnoteReference w:id="26"/>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6E3918" w:rsidRDefault="006646E0" w:rsidP="006646E0">
      <w:pPr>
        <w:pStyle w:val="Quellcode"/>
      </w:pPr>
      <w:r w:rsidRPr="00E07B21">
        <w:t xml:space="preserve">                </w:t>
      </w:r>
      <w:r w:rsidRPr="006E3918">
        <w:t>"</w:t>
      </w:r>
      <w:proofErr w:type="spellStart"/>
      <w:proofErr w:type="gramStart"/>
      <w:r w:rsidRPr="006E3918">
        <w:t>railwayStationCode</w:t>
      </w:r>
      <w:proofErr w:type="spellEnd"/>
      <w:proofErr w:type="gramEnd"/>
      <w:r w:rsidRPr="006E3918">
        <w:t>":"DH",</w:t>
      </w:r>
    </w:p>
    <w:p w:rsidR="006646E0" w:rsidRPr="006646E0" w:rsidRDefault="006646E0" w:rsidP="006646E0">
      <w:pPr>
        <w:pStyle w:val="Quellcode"/>
        <w:rPr>
          <w:lang w:val="de-DE"/>
        </w:rPr>
      </w:pPr>
      <w:r w:rsidRPr="006E3918">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lastRenderedPageBreak/>
        <w:t>formOfNode</w:t>
      </w:r>
      <w:proofErr w:type="spellEnd"/>
      <w:r>
        <w:t xml:space="preserve"> usw. frei wählbar sind. Die darin enthaltenen Informationen können dann zusätzlich verarbeitet werden.</w:t>
      </w: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7735C0">
        <w:t xml:space="preserve">Abbildung </w:t>
      </w:r>
      <w:r w:rsidR="007735C0">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C66EBC7" wp14:editId="23700CA2">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216" w:name="_Ref485298533"/>
      <w:bookmarkStart w:id="217" w:name="_Toc492454537"/>
      <w:r>
        <w:t xml:space="preserve">Abbildung </w:t>
      </w:r>
      <w:r w:rsidR="000845D6">
        <w:fldChar w:fldCharType="begin"/>
      </w:r>
      <w:r w:rsidR="000845D6">
        <w:instrText xml:space="preserve"> SEQ Abbildung \* ARABIC </w:instrText>
      </w:r>
      <w:r w:rsidR="000845D6">
        <w:fldChar w:fldCharType="separate"/>
      </w:r>
      <w:r w:rsidR="007735C0">
        <w:rPr>
          <w:noProof/>
        </w:rPr>
        <w:t>5</w:t>
      </w:r>
      <w:r w:rsidR="000845D6">
        <w:rPr>
          <w:noProof/>
        </w:rPr>
        <w:fldChar w:fldCharType="end"/>
      </w:r>
      <w:bookmarkEnd w:id="216"/>
      <w:r>
        <w:t xml:space="preserve">: Vergleich zwischen dem </w:t>
      </w:r>
      <w:r w:rsidR="009C332F">
        <w:t>s</w:t>
      </w:r>
      <w:r w:rsidR="00CB2A5C">
        <w:t>tandar</w:t>
      </w:r>
      <w:r w:rsidR="000845D6">
        <w:t>d</w:t>
      </w:r>
      <w:r>
        <w:t>mäßigen Verarbeiten (links) und dem geclusterten Verarbeiten der Betriebsstellen-</w:t>
      </w:r>
      <w:proofErr w:type="spellStart"/>
      <w:r>
        <w:t>GeoJSON</w:t>
      </w:r>
      <w:proofErr w:type="spellEnd"/>
      <w:r>
        <w:t>-Datei</w:t>
      </w:r>
      <w:bookmarkEnd w:id="217"/>
    </w:p>
    <w:p w:rsidR="008B3057" w:rsidRDefault="009C332F" w:rsidP="009C265D">
      <w:pPr>
        <w:pStyle w:val="Textkrper"/>
      </w:pPr>
      <w:r>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lastRenderedPageBreak/>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w:t>
      </w:r>
      <w:r w:rsidR="00933636">
        <w:t>betrieblichen</w:t>
      </w:r>
      <w:r w:rsidR="00260272">
        <w:t xml:space="preserve"> Hintergründe einzugehen</w:t>
      </w:r>
      <w:r w:rsidR="00933636">
        <w:t>,</w:t>
      </w:r>
      <w:r w:rsidR="00260272">
        <w:t xml:space="preserve">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E95F0C" w:rsidP="00AD505D">
      <w:pPr>
        <w:pStyle w:val="Textkrper"/>
      </w:pPr>
      <w:r>
        <w:rPr>
          <w:noProof/>
        </w:rPr>
        <mc:AlternateContent>
          <mc:Choice Requires="wps">
            <w:drawing>
              <wp:anchor distT="0" distB="0" distL="114300" distR="114300" simplePos="0" relativeHeight="251679744" behindDoc="0" locked="0" layoutInCell="1" allowOverlap="1" wp14:anchorId="1CA16670" wp14:editId="76E3AA61">
                <wp:simplePos x="0" y="0"/>
                <wp:positionH relativeFrom="column">
                  <wp:posOffset>-635</wp:posOffset>
                </wp:positionH>
                <wp:positionV relativeFrom="paragraph">
                  <wp:posOffset>3943350</wp:posOffset>
                </wp:positionV>
                <wp:extent cx="5923280" cy="635"/>
                <wp:effectExtent l="0" t="0" r="127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E95F0C" w:rsidRPr="00AF21EB" w:rsidRDefault="00E95F0C" w:rsidP="00E7698D">
                            <w:pPr>
                              <w:pStyle w:val="Beschriftung"/>
                              <w:spacing w:before="120"/>
                              <w:rPr>
                                <w:noProof/>
                              </w:rPr>
                            </w:pPr>
                            <w:bookmarkStart w:id="218" w:name="_Ref485730651"/>
                            <w:bookmarkStart w:id="219" w:name="_Toc489964077"/>
                            <w:bookmarkStart w:id="220" w:name="_Toc492454538"/>
                            <w:r>
                              <w:t xml:space="preserve">Abbildung </w:t>
                            </w:r>
                            <w:r>
                              <w:fldChar w:fldCharType="begin"/>
                            </w:r>
                            <w:r>
                              <w:instrText xml:space="preserve"> SEQ Abbildung \* ARABIC </w:instrText>
                            </w:r>
                            <w:r>
                              <w:fldChar w:fldCharType="separate"/>
                            </w:r>
                            <w:r w:rsidR="007735C0">
                              <w:rPr>
                                <w:noProof/>
                              </w:rPr>
                              <w:t>6</w:t>
                            </w:r>
                            <w:r>
                              <w:rPr>
                                <w:noProof/>
                              </w:rPr>
                              <w:fldChar w:fldCharType="end"/>
                            </w:r>
                            <w:bookmarkEnd w:id="218"/>
                            <w:r>
                              <w:t>: Vier übereinanderliegende Betriebsstellen in Dresden-Neustadt, angezeigt als Gruppe</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310.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" stroked="f">
                <v:textbox style="mso-fit-shape-to-text:t" inset="0,0,0,0">
                  <w:txbxContent>
                    <w:p w:rsidR="00E95F0C" w:rsidRPr="00AF21EB" w:rsidRDefault="00E95F0C" w:rsidP="00E7698D">
                      <w:pPr>
                        <w:pStyle w:val="Beschriftung"/>
                        <w:spacing w:before="120"/>
                        <w:rPr>
                          <w:noProof/>
                        </w:rPr>
                      </w:pPr>
                      <w:bookmarkStart w:id="221" w:name="_Ref485730651"/>
                      <w:bookmarkStart w:id="222" w:name="_Toc489964077"/>
                      <w:bookmarkStart w:id="223" w:name="_Toc492454538"/>
                      <w:r>
                        <w:t xml:space="preserve">Abbildung </w:t>
                      </w:r>
                      <w:r>
                        <w:fldChar w:fldCharType="begin"/>
                      </w:r>
                      <w:r>
                        <w:instrText xml:space="preserve"> SEQ Abbildung \* ARABIC </w:instrText>
                      </w:r>
                      <w:r>
                        <w:fldChar w:fldCharType="separate"/>
                      </w:r>
                      <w:r w:rsidR="007735C0">
                        <w:rPr>
                          <w:noProof/>
                        </w:rPr>
                        <w:t>6</w:t>
                      </w:r>
                      <w:r>
                        <w:rPr>
                          <w:noProof/>
                        </w:rPr>
                        <w:fldChar w:fldCharType="end"/>
                      </w:r>
                      <w:bookmarkEnd w:id="221"/>
                      <w:r>
                        <w:t>: Vier übereinanderliegende Betriebsstellen in Dresden-Neustadt, angezeigt als Gruppe</w:t>
                      </w:r>
                      <w:bookmarkEnd w:id="222"/>
                      <w:bookmarkEnd w:id="223"/>
                    </w:p>
                  </w:txbxContent>
                </v:textbox>
              </v:shape>
            </w:pict>
          </mc:Fallback>
        </mc:AlternateContent>
      </w:r>
      <w:r>
        <w:rPr>
          <w:noProof/>
        </w:rPr>
        <w:drawing>
          <wp:anchor distT="0" distB="0" distL="114300" distR="114300" simplePos="0" relativeHeight="251677696" behindDoc="0" locked="0" layoutInCell="1" allowOverlap="1" wp14:anchorId="170C4753" wp14:editId="4D18E6D6">
            <wp:simplePos x="0" y="0"/>
            <wp:positionH relativeFrom="column">
              <wp:posOffset>-3175</wp:posOffset>
            </wp:positionH>
            <wp:positionV relativeFrom="paragraph">
              <wp:posOffset>2476500</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7735C0">
        <w:t xml:space="preserve">Abbildung </w:t>
      </w:r>
      <w:r w:rsidR="007735C0">
        <w:rPr>
          <w:noProof/>
        </w:rPr>
        <w:t>6</w:t>
      </w:r>
      <w:r w:rsidR="00650099">
        <w:fldChar w:fldCharType="end"/>
      </w:r>
      <w:r w:rsidR="00650099">
        <w:t>)</w:t>
      </w:r>
      <w:r w:rsidR="00933636">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7735C0">
        <w:t xml:space="preserve">Abbildung </w:t>
      </w:r>
      <w:r w:rsidR="007735C0">
        <w:rPr>
          <w:noProof/>
        </w:rPr>
        <w:t>7</w:t>
      </w:r>
      <w:r w:rsidR="00906153">
        <w:fldChar w:fldCharType="end"/>
      </w:r>
      <w:r w:rsidR="00906153">
        <w:t>)</w:t>
      </w:r>
      <w:r w:rsidR="008866BF">
        <w:t>.</w:t>
      </w:r>
      <w:r w:rsidR="00650099">
        <w:t xml:space="preserve"> </w:t>
      </w:r>
    </w:p>
    <w:p w:rsidR="00650099" w:rsidRDefault="00650099" w:rsidP="00650099">
      <w:pPr>
        <w:pStyle w:val="Textkrper"/>
        <w:keepNext/>
      </w:pPr>
      <w:r>
        <w:rPr>
          <w:noProof/>
        </w:rPr>
        <w:lastRenderedPageBreak/>
        <w:drawing>
          <wp:inline distT="0" distB="0" distL="0" distR="0" wp14:anchorId="4F5C759C" wp14:editId="2918C1A8">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224" w:name="_Ref486510647"/>
      <w:bookmarkStart w:id="225" w:name="_Toc492454539"/>
      <w:r>
        <w:t xml:space="preserve">Abbildung </w:t>
      </w:r>
      <w:r w:rsidR="000845D6">
        <w:fldChar w:fldCharType="begin"/>
      </w:r>
      <w:r w:rsidR="000845D6">
        <w:instrText xml:space="preserve"> SEQ Abbildung \* ARABIC </w:instrText>
      </w:r>
      <w:r w:rsidR="000845D6">
        <w:fldChar w:fldCharType="separate"/>
      </w:r>
      <w:r w:rsidR="007735C0">
        <w:rPr>
          <w:noProof/>
        </w:rPr>
        <w:t>7</w:t>
      </w:r>
      <w:r w:rsidR="000845D6">
        <w:rPr>
          <w:noProof/>
        </w:rPr>
        <w:fldChar w:fldCharType="end"/>
      </w:r>
      <w:bookmarkEnd w:id="224"/>
      <w:r>
        <w:t xml:space="preserve">: </w:t>
      </w:r>
      <w:r w:rsidR="00687DAF">
        <w:t>Die vier über</w:t>
      </w:r>
      <w:r w:rsidR="008866BF">
        <w:t>einander</w:t>
      </w:r>
      <w:r w:rsidR="00687DAF">
        <w:t>liegenden Betriebsstellen in Dresden-Neustadt, angezeigt als einzelne Marker</w:t>
      </w:r>
      <w:bookmarkEnd w:id="225"/>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7"/>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7735C0">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7735C0">
        <w:t xml:space="preserve">Abbildung </w:t>
      </w:r>
      <w:r w:rsidR="007735C0">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w:t>
      </w:r>
      <w:r w:rsidR="008866BF">
        <w:rPr>
          <w:rStyle w:val="QuellcodeZchn"/>
          <w:lang w:val="de-DE"/>
        </w:rPr>
        <w:t>i</w:t>
      </w:r>
      <w:r w:rsidR="007970F2" w:rsidRPr="005737AE">
        <w:rPr>
          <w:rStyle w:val="QuellcodeZchn"/>
          <w:lang w:val="de-DE"/>
        </w:rPr>
        <w: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lastRenderedPageBreak/>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w:t>
      </w:r>
      <w:r w:rsidR="008866BF">
        <w:t xml:space="preserve">dem </w:t>
      </w:r>
      <w:r>
        <w:t xml:space="preserve">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7735C0">
        <w:t xml:space="preserve">Abbildung </w:t>
      </w:r>
      <w:r w:rsidR="007735C0">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35CA17A8" wp14:editId="24FA68C4">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226" w:name="_Ref485720065"/>
      <w:bookmarkStart w:id="227" w:name="_Toc492454540"/>
      <w:r>
        <w:t xml:space="preserve">Abbildung </w:t>
      </w:r>
      <w:r w:rsidR="000845D6">
        <w:fldChar w:fldCharType="begin"/>
      </w:r>
      <w:r w:rsidR="000845D6">
        <w:instrText xml:space="preserve"> SEQ Abbildung \* ARABIC </w:instrText>
      </w:r>
      <w:r w:rsidR="000845D6">
        <w:fldChar w:fldCharType="separate"/>
      </w:r>
      <w:r w:rsidR="007735C0">
        <w:rPr>
          <w:noProof/>
        </w:rPr>
        <w:t>8</w:t>
      </w:r>
      <w:r w:rsidR="000845D6">
        <w:rPr>
          <w:noProof/>
        </w:rPr>
        <w:fldChar w:fldCharType="end"/>
      </w:r>
      <w:bookmarkEnd w:id="226"/>
      <w:r>
        <w:t>: Fertiggestellter Kartenausschnitt Dresden Hbf mit geclusterten Geodaten der DB Netz AG (Datensatz: Betriebsstellen)</w:t>
      </w:r>
      <w:bookmarkEnd w:id="227"/>
    </w:p>
    <w:p w:rsidR="001A63EF" w:rsidRDefault="001A63EF" w:rsidP="00EB2698">
      <w:pPr>
        <w:pStyle w:val="berschrift3"/>
      </w:pPr>
      <w:bookmarkStart w:id="228" w:name="_Toc491422687"/>
      <w:bookmarkStart w:id="229" w:name="_Toc492373007"/>
      <w:bookmarkStart w:id="230" w:name="_Toc492377211"/>
      <w:bookmarkStart w:id="231" w:name="_Toc492456180"/>
      <w:r>
        <w:t>Einbindung der Projektdaten</w:t>
      </w:r>
      <w:bookmarkEnd w:id="228"/>
      <w:bookmarkEnd w:id="229"/>
      <w:bookmarkEnd w:id="230"/>
      <w:bookmarkEnd w:id="231"/>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7735C0">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7735C0">
        <w:t>5.2</w:t>
      </w:r>
      <w:r>
        <w:fldChar w:fldCharType="end"/>
      </w:r>
      <w:r>
        <w:t xml:space="preserve"> wurde sich auf eine MySQL-Datenbank festgelegt. Es soll nun eine Möglichkeit gefunden werden, einen Datensatz, welcher </w:t>
      </w:r>
      <w:r w:rsidR="00B422AF">
        <w:t>Koordinaten</w:t>
      </w:r>
      <w:r>
        <w:t xml:space="preserve"> </w:t>
      </w:r>
      <w:r>
        <w:lastRenderedPageBreak/>
        <w:t xml:space="preserve">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w:t>
      </w:r>
      <w:r w:rsidR="008866BF">
        <w:t xml:space="preserve">werden </w:t>
      </w:r>
      <w:r w:rsidR="00A12CF9">
        <w:t>und auf Abfrage funktionieren können. Ein Leaflet-</w:t>
      </w:r>
      <w:r w:rsidR="00CB2A5C">
        <w:t>fähiges Format haben wir mit den</w:t>
      </w:r>
      <w:r w:rsidR="00A12CF9">
        <w:t xml:space="preserve"> </w:t>
      </w:r>
      <w:proofErr w:type="spellStart"/>
      <w:r w:rsidR="00A12CF9">
        <w:t>GeoJSON</w:t>
      </w:r>
      <w:proofErr w:type="spellEnd"/>
      <w:r w:rsidR="00A12CF9">
        <w:t>-Dateien im v</w:t>
      </w:r>
      <w:r w:rsidR="004030A8">
        <w:t>orherigen Absatz bereits kennen</w:t>
      </w:r>
      <w:r w:rsidR="00A12CF9">
        <w:t>gelernt. In Anlehnung an McBride</w:t>
      </w:r>
      <w:r w:rsidR="00A12CF9">
        <w:rPr>
          <w:rStyle w:val="Funotenzeichen"/>
        </w:rPr>
        <w:footnoteReference w:id="28"/>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232" w:name="_Ref489960824"/>
      <w:bookmarkStart w:id="233" w:name="_Toc491422688"/>
      <w:bookmarkStart w:id="234" w:name="_Toc492373008"/>
      <w:bookmarkStart w:id="235" w:name="_Toc492377212"/>
      <w:bookmarkStart w:id="236" w:name="_Toc492377351"/>
      <w:bookmarkStart w:id="237" w:name="_Toc492456181"/>
      <w:r>
        <w:t>Details zur Benutzeroberfläche</w:t>
      </w:r>
      <w:bookmarkEnd w:id="232"/>
      <w:bookmarkEnd w:id="233"/>
      <w:bookmarkEnd w:id="234"/>
      <w:bookmarkEnd w:id="235"/>
      <w:bookmarkEnd w:id="236"/>
      <w:bookmarkEnd w:id="237"/>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7735C0">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866BF">
        <w:t>playgröße des Endgerätes anpassen</w:t>
      </w:r>
      <w:r w:rsidR="008335FB">
        <w: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w:t>
      </w:r>
      <w:r w:rsidR="008866BF">
        <w:t>,</w:t>
      </w:r>
      <w:r w:rsidR="00A54C87">
        <w:t xml:space="preserv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w:t>
      </w:r>
      <w:r w:rsidR="008866BF">
        <w:t>eine Seite in verschieden viele</w:t>
      </w:r>
      <w:r w:rsidR="00A54C87">
        <w:t xml:space="preserve"> Spalten aufzu</w:t>
      </w:r>
      <w:r w:rsidR="00CB2A5C">
        <w:t>t</w:t>
      </w:r>
      <w:r w:rsidR="00A54C87">
        <w:t>eilen. Ein Beispiel, an dem man das responsive Design gut erkennen kann</w:t>
      </w:r>
      <w:r w:rsidR="008866BF">
        <w:t>,</w:t>
      </w:r>
      <w:r w:rsidR="00A54C87">
        <w:t xml:space="preserve"> findet sich mit der</w:t>
      </w:r>
      <w:r w:rsidR="00511B46">
        <w:t xml:space="preserve"> </w:t>
      </w:r>
      <w:r w:rsidR="006020B4">
        <w:fldChar w:fldCharType="begin"/>
      </w:r>
      <w:r w:rsidR="006020B4">
        <w:instrText xml:space="preserve"> REF _Ref491414327 \h </w:instrText>
      </w:r>
      <w:r w:rsidR="006020B4">
        <w:fldChar w:fldCharType="separate"/>
      </w:r>
      <w:r w:rsidR="007735C0">
        <w:t xml:space="preserve">Abbildung </w:t>
      </w:r>
      <w:r w:rsidR="007735C0">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7735C0">
        <w:rPr>
          <w:noProof/>
        </w:rPr>
        <w:t>40</w:t>
      </w:r>
      <w:r w:rsidR="006020B4">
        <w:fldChar w:fldCharType="end"/>
      </w:r>
      <w:r w:rsidR="006020B4">
        <w:t>).</w:t>
      </w: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 xml:space="preserve">mittels Beispielseiten, deren HTML-Quellcode offen </w:t>
      </w:r>
      <w:r>
        <w:lastRenderedPageBreak/>
        <w:t>vorliegt</w:t>
      </w:r>
      <w:r>
        <w:rPr>
          <w:rStyle w:val="Funotenzeichen"/>
        </w:rPr>
        <w:footnoteReference w:id="29"/>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w:t>
      </w:r>
      <w:r w:rsidR="008866BF">
        <w:t>,</w:t>
      </w:r>
      <w:r>
        <w:t xml:space="preserve">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7735C0">
        <w:t xml:space="preserve">Abbildung </w:t>
      </w:r>
      <w:r w:rsidR="007735C0">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3591EDC9" wp14:editId="3A5C15E8">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9C12F9B" wp14:editId="034C54B5">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238" w:name="_Ref486851332"/>
      <w:bookmarkStart w:id="239" w:name="_Toc492454541"/>
      <w:r>
        <w:t xml:space="preserve">Abbildung </w:t>
      </w:r>
      <w:r w:rsidR="000845D6">
        <w:fldChar w:fldCharType="begin"/>
      </w:r>
      <w:r w:rsidR="000845D6">
        <w:instrText xml:space="preserve"> SEQ Abbildung \* ARABIC </w:instrText>
      </w:r>
      <w:r w:rsidR="000845D6">
        <w:fldChar w:fldCharType="separate"/>
      </w:r>
      <w:r w:rsidR="007735C0">
        <w:rPr>
          <w:noProof/>
        </w:rPr>
        <w:t>9</w:t>
      </w:r>
      <w:r w:rsidR="000845D6">
        <w:rPr>
          <w:noProof/>
        </w:rPr>
        <w:fldChar w:fldCharType="end"/>
      </w:r>
      <w:bookmarkEnd w:id="238"/>
      <w:r>
        <w:t>: Verzeichnisbaum der</w:t>
      </w:r>
      <w:r w:rsidR="003613D0">
        <w:t xml:space="preserve"> Software, Stand: 30. Juni 2017</w:t>
      </w:r>
      <w:bookmarkEnd w:id="239"/>
    </w:p>
    <w:p w:rsidR="003E3369" w:rsidRDefault="003E3369" w:rsidP="00D502AB">
      <w:r>
        <w:lastRenderedPageBreak/>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w:t>
      </w:r>
      <w:r w:rsidR="008866BF">
        <w:t>,</w:t>
      </w:r>
      <w:r w:rsidR="00D502AB">
        <w:t xml:space="preserve">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7735C0">
        <w:t xml:space="preserve">Abbildung </w:t>
      </w:r>
      <w:r w:rsidR="007735C0">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7735C0">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lastRenderedPageBreak/>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w:t>
      </w:r>
      <w:r w:rsidR="008866BF">
        <w:t>füg</w:t>
      </w:r>
      <w:r w:rsidR="00B722CF">
        <w:t xml:space="preserve">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w:t>
      </w:r>
      <w:r w:rsidR="008866BF">
        <w:t>,</w:t>
      </w:r>
      <w:r w:rsidR="0067603D">
        <w:t xml:space="preserve">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7735C0">
        <w:t xml:space="preserve">Abbildung </w:t>
      </w:r>
      <w:r w:rsidR="007735C0">
        <w:rPr>
          <w:noProof/>
        </w:rPr>
        <w:t>10</w:t>
      </w:r>
      <w:r w:rsidR="006020B4">
        <w:fldChar w:fldCharType="end"/>
      </w:r>
      <w:r w:rsidR="006020B4">
        <w:t xml:space="preserve"> ist die Seite </w:t>
      </w:r>
      <w:proofErr w:type="spellStart"/>
      <w:r w:rsidR="006020B4">
        <w:t>projectdetail.php</w:t>
      </w:r>
      <w:proofErr w:type="spellEnd"/>
      <w:r w:rsidR="006020B4">
        <w:t xml:space="preserve"> beispielhaft gezeigt. Zu sehen ist ein fiktives Projekt der S-Bahn Dresden.</w:t>
      </w:r>
    </w:p>
    <w:p w:rsidR="00511B46" w:rsidRDefault="00511B46" w:rsidP="00511B46">
      <w:pPr>
        <w:keepNext/>
      </w:pPr>
      <w:r>
        <w:rPr>
          <w:noProof/>
        </w:rPr>
        <w:lastRenderedPageBreak/>
        <w:drawing>
          <wp:inline distT="0" distB="0" distL="0" distR="0" wp14:anchorId="225A5FEC" wp14:editId="001EB51C">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240" w:name="_Ref491414327"/>
      <w:bookmarkStart w:id="241" w:name="_Ref491414359"/>
      <w:bookmarkStart w:id="242" w:name="_Ref491414535"/>
      <w:bookmarkStart w:id="243" w:name="_Toc492454542"/>
      <w:r>
        <w:t xml:space="preserve">Abbildung </w:t>
      </w:r>
      <w:r w:rsidR="000845D6">
        <w:fldChar w:fldCharType="begin"/>
      </w:r>
      <w:r w:rsidR="000845D6">
        <w:instrText xml:space="preserve"> SEQ Abbildung \* ARABIC </w:instrText>
      </w:r>
      <w:r w:rsidR="000845D6">
        <w:fldChar w:fldCharType="separate"/>
      </w:r>
      <w:r w:rsidR="007735C0">
        <w:rPr>
          <w:noProof/>
        </w:rPr>
        <w:t>10</w:t>
      </w:r>
      <w:r w:rsidR="000845D6">
        <w:rPr>
          <w:noProof/>
        </w:rPr>
        <w:fldChar w:fldCharType="end"/>
      </w:r>
      <w:bookmarkEnd w:id="240"/>
      <w:r>
        <w:t xml:space="preserve">: Ein Beispielprojekt mit Karte angezeigt in der </w:t>
      </w:r>
      <w:proofErr w:type="spellStart"/>
      <w:r>
        <w:t>projectdetail.php</w:t>
      </w:r>
      <w:proofErr w:type="spellEnd"/>
      <w:r>
        <w:t xml:space="preserve"> (links: PC-Monitor, rechts: Mobiltelefon)</w:t>
      </w:r>
      <w:bookmarkEnd w:id="241"/>
      <w:bookmarkEnd w:id="242"/>
      <w:bookmarkEnd w:id="243"/>
    </w:p>
    <w:p w:rsidR="00511B46" w:rsidRDefault="00511B46">
      <w:pPr>
        <w:spacing w:after="0" w:line="240" w:lineRule="auto"/>
        <w:jc w:val="left"/>
      </w:pPr>
      <w:r>
        <w:br w:type="page"/>
      </w:r>
    </w:p>
    <w:p w:rsidR="00D97286" w:rsidRDefault="0067603D" w:rsidP="0067603D">
      <w:r>
        <w:lastRenderedPageBreak/>
        <w:t>Um Projekte erstellen und bearbeiten zu können</w:t>
      </w:r>
      <w:r w:rsidR="008866BF">
        <w:t>,</w:t>
      </w:r>
      <w:r>
        <w:t xml:space="preserve">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8866BF">
        <w:t>,</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w:t>
      </w:r>
      <w:r w:rsidR="008866BF">
        <w:t>,</w:t>
      </w:r>
      <w:r w:rsidR="00DB51D7">
        <w:t xml:space="preserve">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be</w:t>
      </w:r>
      <w:r w:rsidR="00174E6B">
        <w:t>arbeitet werden. Dafür wird das</w:t>
      </w:r>
      <w:r>
        <w:t>selbe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3F5ACE">
      <w:pPr>
        <w:pStyle w:val="berschrift2"/>
      </w:pPr>
      <w:bookmarkStart w:id="244" w:name="_Ref491415745"/>
      <w:bookmarkStart w:id="245" w:name="_Ref491415755"/>
      <w:bookmarkStart w:id="246" w:name="_Toc491422689"/>
      <w:bookmarkStart w:id="247" w:name="_Toc492373009"/>
      <w:bookmarkStart w:id="248" w:name="_Toc492377213"/>
      <w:bookmarkStart w:id="249" w:name="_Toc492377352"/>
      <w:bookmarkStart w:id="250" w:name="_Toc492456182"/>
      <w:r>
        <w:lastRenderedPageBreak/>
        <w:t>Sicherheitstechnische Betrachtung der Software</w:t>
      </w:r>
      <w:bookmarkEnd w:id="244"/>
      <w:bookmarkEnd w:id="245"/>
      <w:bookmarkEnd w:id="246"/>
      <w:bookmarkEnd w:id="247"/>
      <w:bookmarkEnd w:id="248"/>
      <w:bookmarkEnd w:id="249"/>
      <w:bookmarkEnd w:id="250"/>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7735C0">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w:t>
      </w:r>
      <w:r>
        <w:lastRenderedPageBreak/>
        <w:t>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w:t>
      </w:r>
      <w:r w:rsidR="008866BF">
        <w:t xml:space="preserve"> man</w:t>
      </w:r>
      <w:r>
        <w:t xml:space="preserve">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w:t>
      </w:r>
      <w:r w:rsidRPr="008866BF">
        <w:t>öfters über GET- und POST-Variablen angefordert. Das heißt, dass der Benutzer</w:t>
      </w:r>
      <w:r>
        <w:t xml:space="preserve"> selbst Parameter zur SQL-Abfrage definiert. Sicherheitstechnisch bedenklich ist der Weg, diese Parameter unbearbeitet in die SQL-Abfrage einzuarbeiten. </w:t>
      </w:r>
      <w:r w:rsidR="00297577">
        <w:t xml:space="preserve">Als Beispiel </w:t>
      </w:r>
      <w:r w:rsidR="008866BF">
        <w:t>gelten</w:t>
      </w:r>
      <w:r w:rsidR="00297577">
        <w:t xml:space="preserve"> hier die Anforderungen von Informationen zu einer Strecke im Streckeninspektor:</w:t>
      </w:r>
    </w:p>
    <w:p w:rsidR="00297577" w:rsidRPr="00297577" w:rsidRDefault="00297577" w:rsidP="00297577">
      <w:pPr>
        <w:pStyle w:val="Quellcode"/>
        <w:rPr>
          <w:noProof/>
        </w:rPr>
      </w:pPr>
      <w:r w:rsidRPr="00297577">
        <w:rPr>
          <w:noProof/>
        </w:rPr>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w:t>
      </w:r>
      <w:r w:rsidR="008866BF">
        <w:t>ecke wird automatisch</w:t>
      </w:r>
      <w:r>
        <w:t xml:space="preserve"> die Seite mit entsprechender GET-Variable aufgerufen. Beispielsweise wird bei der Eingabe der Strecke 6362 auf die Seite</w:t>
      </w:r>
    </w:p>
    <w:p w:rsidR="00297577" w:rsidRPr="00144758" w:rsidRDefault="00297577" w:rsidP="00297577">
      <w:pPr>
        <w:pStyle w:val="Quellcode"/>
        <w:rPr>
          <w:lang w:val="de-DE"/>
        </w:rPr>
      </w:pPr>
      <w:proofErr w:type="spellStart"/>
      <w:r w:rsidRPr="00144758">
        <w:rPr>
          <w:lang w:val="de-DE"/>
        </w:rPr>
        <w:t>inspector.php</w:t>
      </w:r>
      <w:proofErr w:type="gramStart"/>
      <w:r w:rsidRPr="00144758">
        <w:rPr>
          <w:lang w:val="de-DE"/>
        </w:rPr>
        <w:t>?strecke</w:t>
      </w:r>
      <w:proofErr w:type="spellEnd"/>
      <w:proofErr w:type="gramEnd"/>
      <w:r w:rsidRPr="00144758">
        <w:rPr>
          <w:lang w:val="de-DE"/>
        </w:rPr>
        <w:t>=6362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6E3918" w:rsidRDefault="00297577" w:rsidP="00297577">
      <w:pPr>
        <w:pStyle w:val="Quellcode"/>
        <w:rPr>
          <w:noProof/>
          <w:lang w:val="de-DE"/>
        </w:rPr>
      </w:pPr>
      <w:r w:rsidRPr="006E3918">
        <w:rPr>
          <w:noProof/>
          <w:lang w:val="de-DE"/>
        </w:rPr>
        <w:t>SELECT * FROM geo_alles WHERE strecke=</w:t>
      </w:r>
      <w:r w:rsidRPr="006E3918">
        <w:rPr>
          <w:b/>
          <w:noProof/>
          <w:lang w:val="de-DE"/>
        </w:rPr>
        <w:t>6362</w:t>
      </w:r>
      <w:r w:rsidRPr="006E3918">
        <w:rPr>
          <w:noProof/>
          <w:lang w:val="de-DE"/>
        </w:rPr>
        <w:t xml:space="preserve"> ORDER BY km_i ASC;</w:t>
      </w:r>
      <w:r w:rsidR="008866BF" w:rsidRPr="006E3918">
        <w:rPr>
          <w:noProof/>
          <w:lang w:val="de-DE"/>
        </w:rPr>
        <w:t xml:space="preserve"> </w:t>
      </w:r>
      <w:r w:rsidR="008866BF" w:rsidRPr="008866BF">
        <w:rPr>
          <w:rFonts w:ascii="DB Office" w:hAnsi="DB Office" w:cs="Times New Roman"/>
          <w:noProof/>
          <w:lang w:val="de-DE"/>
        </w:rPr>
        <w:t>.</w:t>
      </w:r>
    </w:p>
    <w:p w:rsidR="00297577" w:rsidRPr="006E391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6E3918" w:rsidRDefault="00297577" w:rsidP="0011240C">
      <w:pPr>
        <w:pStyle w:val="Quellcode"/>
        <w:rPr>
          <w:noProof/>
          <w:lang w:val="de-DE"/>
        </w:rPr>
      </w:pPr>
      <w:r w:rsidRPr="006E3918">
        <w:rPr>
          <w:noProof/>
          <w:lang w:val="de-DE"/>
        </w:rPr>
        <w:t>inspector.php?strecke=6362;UPDATE+geo_users+SET+role=1+WHERE+ID=22;</w:t>
      </w:r>
      <w:r w:rsidR="008866BF" w:rsidRPr="006E3918">
        <w:rPr>
          <w:noProof/>
          <w:lang w:val="de-DE"/>
        </w:rPr>
        <w:t xml:space="preserve"> </w:t>
      </w:r>
      <w:r w:rsidR="008866BF" w:rsidRPr="008866BF">
        <w:rPr>
          <w:rFonts w:ascii="DB Office" w:hAnsi="DB Office" w:cs="Times New Roman"/>
          <w:noProof/>
          <w:lang w:val="de-DE"/>
        </w:rPr>
        <w:t>.</w:t>
      </w:r>
    </w:p>
    <w:p w:rsidR="0011240C" w:rsidRDefault="0011240C" w:rsidP="0011240C">
      <w:pPr>
        <w:spacing w:after="0"/>
        <w:rPr>
          <w:noProof/>
        </w:rPr>
      </w:pPr>
      <w:r w:rsidRPr="006E3918">
        <w:rPr>
          <w:noProof/>
        </w:rPr>
        <w:br/>
      </w:r>
      <w:r w:rsidRPr="0011240C">
        <w:rPr>
          <w:noProof/>
        </w:rP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r w:rsidR="008866BF">
        <w:rPr>
          <w:noProof/>
        </w:rPr>
        <w:t xml:space="preserve"> </w:t>
      </w:r>
      <w:r w:rsidR="008866BF" w:rsidRPr="006E3918">
        <w:rPr>
          <w:rFonts w:ascii="DB Office" w:hAnsi="DB Office" w:cs="Times New Roman"/>
          <w:noProof/>
        </w:rPr>
        <w:t>.</w:t>
      </w:r>
    </w:p>
    <w:p w:rsidR="0011240C" w:rsidRDefault="0011240C" w:rsidP="0011240C">
      <w:pPr>
        <w:pStyle w:val="Quellcode"/>
        <w:jc w:val="left"/>
        <w:rPr>
          <w:noProof/>
        </w:rPr>
      </w:pPr>
    </w:p>
    <w:p w:rsidR="0011240C" w:rsidRDefault="0011240C" w:rsidP="0011240C">
      <w:pPr>
        <w:rPr>
          <w:noProof/>
        </w:rPr>
      </w:pPr>
      <w:r>
        <w:rPr>
          <w:noProof/>
        </w:rPr>
        <w:lastRenderedPageBreak/>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6E3918" w:rsidRDefault="0011240C" w:rsidP="0011240C">
      <w:pPr>
        <w:pStyle w:val="Quellcode"/>
        <w:rPr>
          <w:noProof/>
          <w:lang w:val="de-DE"/>
        </w:rPr>
      </w:pPr>
      <w:r w:rsidRPr="00144758">
        <w:rPr>
          <w:noProof/>
          <w:lang w:val="de-DE"/>
        </w:rPr>
        <w:t xml:space="preserve">SELECT * FROM " . $db_pref . </w:t>
      </w:r>
      <w:r w:rsidRPr="006E3918">
        <w:rPr>
          <w:noProof/>
          <w:lang w:val="de-DE"/>
        </w:rPr>
        <w:t xml:space="preserve">"_alles WHERE strecke= </w:t>
      </w:r>
      <w:r w:rsidRPr="006E3918">
        <w:rPr>
          <w:b/>
          <w:noProof/>
          <w:lang w:val="de-DE"/>
        </w:rPr>
        <w:t>:u_uebergabe</w:t>
      </w:r>
      <w:r w:rsidRPr="006E3918">
        <w:rPr>
          <w:noProof/>
          <w:lang w:val="de-DE"/>
        </w:rPr>
        <w:t xml:space="preserve"> ORDER BY km_i ASC;</w:t>
      </w:r>
      <w:r w:rsidR="008866BF" w:rsidRPr="006E3918">
        <w:rPr>
          <w:noProof/>
          <w:lang w:val="de-DE"/>
        </w:rPr>
        <w:t xml:space="preserve"> </w:t>
      </w:r>
      <w:r w:rsidRPr="008866BF">
        <w:rPr>
          <w:rFonts w:ascii="DB Office" w:hAnsi="DB Office" w:cs="Times New Roman"/>
          <w:noProof/>
          <w:lang w:val="de-DE"/>
        </w:rPr>
        <w:t>.</w:t>
      </w:r>
    </w:p>
    <w:p w:rsidR="0011240C" w:rsidRPr="006E391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31509">
      <w:pPr>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E95F0C" w:rsidRDefault="0011240C" w:rsidP="00A97389">
      <w:pPr>
        <w:spacing w:after="0"/>
        <w:rPr>
          <w:noProof/>
        </w:rPr>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E95F0C" w:rsidRDefault="00E95F0C">
      <w:pPr>
        <w:spacing w:after="0" w:line="240" w:lineRule="auto"/>
        <w:jc w:val="left"/>
        <w:rPr>
          <w:noProof/>
        </w:rPr>
      </w:pPr>
      <w:r>
        <w:rPr>
          <w:noProof/>
        </w:rPr>
        <w:br w:type="page"/>
      </w:r>
    </w:p>
    <w:p w:rsidR="00696EEB" w:rsidRDefault="00111BB8" w:rsidP="00111BB8">
      <w:pPr>
        <w:pStyle w:val="berschrift1"/>
      </w:pPr>
      <w:bookmarkStart w:id="251" w:name="_Toc491422690"/>
      <w:bookmarkStart w:id="252" w:name="_Toc492373010"/>
      <w:bookmarkStart w:id="253" w:name="_Toc492377214"/>
      <w:bookmarkStart w:id="254" w:name="_Toc492377306"/>
      <w:bookmarkStart w:id="255" w:name="_Toc492377353"/>
      <w:bookmarkStart w:id="256" w:name="_Toc492456183"/>
      <w:r>
        <w:lastRenderedPageBreak/>
        <w:t>Installation und Inbetriebnahme der Software</w:t>
      </w:r>
      <w:bookmarkEnd w:id="251"/>
      <w:bookmarkEnd w:id="252"/>
      <w:bookmarkEnd w:id="253"/>
      <w:bookmarkEnd w:id="254"/>
      <w:bookmarkEnd w:id="255"/>
      <w:bookmarkEnd w:id="256"/>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257" w:name="_Toc491422691"/>
      <w:bookmarkStart w:id="258" w:name="_Toc492373011"/>
      <w:bookmarkStart w:id="259" w:name="_Toc492377215"/>
      <w:bookmarkStart w:id="260" w:name="_Toc492377354"/>
      <w:bookmarkStart w:id="261" w:name="_Toc492456184"/>
      <w:r>
        <w:t xml:space="preserve">Anforderungen an </w:t>
      </w:r>
      <w:r w:rsidR="00626C5C">
        <w:t>die Informationstechnik</w:t>
      </w:r>
      <w:bookmarkEnd w:id="257"/>
      <w:bookmarkEnd w:id="258"/>
      <w:bookmarkEnd w:id="259"/>
      <w:bookmarkEnd w:id="260"/>
      <w:bookmarkEnd w:id="261"/>
    </w:p>
    <w:p w:rsidR="0061707C" w:rsidRDefault="003E2037" w:rsidP="003E2037">
      <w:r>
        <w:t>Der Webserver muss die Möglichkeit mitbringen</w:t>
      </w:r>
      <w:r w:rsidR="0099431C">
        <w:t>,</w:t>
      </w:r>
      <w:r>
        <w:t xml:space="preserve">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262" w:name="_Toc491422692"/>
      <w:bookmarkStart w:id="263" w:name="_Toc492373012"/>
      <w:bookmarkStart w:id="264" w:name="_Toc492377216"/>
      <w:bookmarkStart w:id="265" w:name="_Toc492377355"/>
      <w:bookmarkStart w:id="266" w:name="_Toc492456185"/>
      <w:r>
        <w:t>Installation der Software auf dem Server</w:t>
      </w:r>
      <w:bookmarkEnd w:id="262"/>
      <w:bookmarkEnd w:id="263"/>
      <w:bookmarkEnd w:id="264"/>
      <w:bookmarkEnd w:id="265"/>
      <w:bookmarkEnd w:id="266"/>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99431C" w:rsidP="0061707C">
      <w:r>
        <w:t>Nach</w:t>
      </w:r>
      <w:r w:rsidR="00F65CF8">
        <w:t xml:space="preserve"> der Installation </w:t>
      </w:r>
      <w:r>
        <w:t>müssen die</w:t>
      </w:r>
      <w:r w:rsidR="00F65CF8">
        <w:t xml:space="preserve"> Datenbankstruktur, sowie die Geodaten in die zu verwendende Datenbank eingepflegt werden. Dafür muss die sich im Verzeichnis </w:t>
      </w:r>
      <w:proofErr w:type="spellStart"/>
      <w:r w:rsidR="00F65CF8" w:rsidRPr="00F65CF8">
        <w:t>geodata</w:t>
      </w:r>
      <w:proofErr w:type="spellEnd"/>
      <w:r w:rsidR="00F65CF8" w:rsidRPr="00F65CF8">
        <w:t>\</w:t>
      </w:r>
      <w:proofErr w:type="spellStart"/>
      <w:r w:rsidR="00F65CF8" w:rsidRPr="00F65CF8">
        <w:t>sql</w:t>
      </w:r>
      <w:proofErr w:type="spellEnd"/>
      <w:r w:rsidR="00F65CF8">
        <w:t>\</w:t>
      </w:r>
      <w:r w:rsidR="00482086">
        <w:t xml:space="preserve"> befindende Datei </w:t>
      </w:r>
      <w:proofErr w:type="spellStart"/>
      <w:r w:rsidR="00F65CF8"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w:t>
      </w:r>
      <w:r w:rsidR="000845D6">
        <w:t>rden Präfixe verwendet. Standard</w:t>
      </w:r>
      <w:r w:rsidR="004D7C91">
        <w: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w:t>
      </w:r>
      <w:r w:rsidR="004D7C91">
        <w:lastRenderedPageBreak/>
        <w:t xml:space="preserve">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t>Nach Abschluss der Installation gilt es</w:t>
      </w:r>
      <w:r w:rsidR="0099431C">
        <w:t>,</w:t>
      </w:r>
      <w:r>
        <w:t xml:space="preserve">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0845D6" w:rsidP="00F65CF8">
            <w:pPr>
              <w:jc w:val="left"/>
            </w:pPr>
            <w:r>
              <w:t>Standard</w:t>
            </w:r>
            <w:r w:rsidR="0061707C">
              <w: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506356" w:rsidP="0061707C">
            <w:r>
              <w:t>Benutzername für die Datenbank</w:t>
            </w:r>
            <w:r w:rsidR="00F65CF8">
              <w:t>verbindung</w:t>
            </w:r>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506356" w:rsidP="0061707C">
            <w:r>
              <w:t>Passwort für die Datenbank</w:t>
            </w:r>
            <w:r w:rsidR="004030A8">
              <w:t>verbindung</w:t>
            </w:r>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131509">
            <w:r>
              <w:t>Tabellenpr</w:t>
            </w:r>
            <w:r w:rsidR="00131509">
              <w:t>ä</w:t>
            </w:r>
            <w:r>
              <w:t>fix,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267" w:name="_Toc492451327"/>
      <w:r>
        <w:t xml:space="preserve">Tabelle </w:t>
      </w:r>
      <w:r w:rsidR="000845D6">
        <w:fldChar w:fldCharType="begin"/>
      </w:r>
      <w:r w:rsidR="000845D6">
        <w:instrText xml:space="preserve"> SEQ Tabelle \* ARABIC </w:instrText>
      </w:r>
      <w:r w:rsidR="000845D6">
        <w:fldChar w:fldCharType="separate"/>
      </w:r>
      <w:r w:rsidR="007735C0">
        <w:rPr>
          <w:noProof/>
        </w:rPr>
        <w:t>5</w:t>
      </w:r>
      <w:r w:rsidR="000845D6">
        <w:rPr>
          <w:noProof/>
        </w:rPr>
        <w:fldChar w:fldCharType="end"/>
      </w:r>
      <w:r>
        <w:t xml:space="preserve">: Konfigurationsmöglichkeiten der </w:t>
      </w:r>
      <w:proofErr w:type="spellStart"/>
      <w:r>
        <w:t>globalconfig.php</w:t>
      </w:r>
      <w:bookmarkEnd w:id="267"/>
      <w:proofErr w:type="spellEnd"/>
    </w:p>
    <w:p w:rsidR="00111BB8" w:rsidRPr="004D7C91" w:rsidRDefault="004D7C91" w:rsidP="0061707C">
      <w:r w:rsidRPr="004D7C91">
        <w:lastRenderedPageBreak/>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30"/>
      </w:r>
      <w:r>
        <w:t xml:space="preserve"> erwe</w:t>
      </w:r>
      <w:r w:rsidR="006020B4">
        <w:t>r</w:t>
      </w:r>
      <w:r>
        <w:t xml:space="preserve">ben oder </w:t>
      </w:r>
      <w:r w:rsidR="006020B4">
        <w:t xml:space="preserve">kostenfrei </w:t>
      </w:r>
      <w:r>
        <w:t>beantragen.</w:t>
      </w:r>
    </w:p>
    <w:p w:rsidR="00D97286" w:rsidRDefault="00D97286" w:rsidP="00D97286">
      <w:pPr>
        <w:pStyle w:val="berschrift1"/>
      </w:pPr>
      <w:bookmarkStart w:id="268" w:name="_Toc491422693"/>
      <w:bookmarkStart w:id="269" w:name="_Toc492373013"/>
      <w:bookmarkStart w:id="270" w:name="_Toc492377217"/>
      <w:bookmarkStart w:id="271" w:name="_Toc492377307"/>
      <w:bookmarkStart w:id="272" w:name="_Toc492377356"/>
      <w:bookmarkStart w:id="273" w:name="_Toc492456186"/>
      <w:r>
        <w:t>Fazit</w:t>
      </w:r>
      <w:bookmarkEnd w:id="268"/>
      <w:bookmarkEnd w:id="269"/>
      <w:bookmarkEnd w:id="270"/>
      <w:bookmarkEnd w:id="271"/>
      <w:bookmarkEnd w:id="272"/>
      <w:bookmarkEnd w:id="273"/>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274" w:name="_Toc491422694"/>
      <w:bookmarkStart w:id="275" w:name="_Toc492373014"/>
      <w:bookmarkStart w:id="276" w:name="_Toc492377218"/>
      <w:bookmarkStart w:id="277" w:name="_Toc492377357"/>
      <w:bookmarkStart w:id="278" w:name="_Toc492456187"/>
      <w:r>
        <w:t>Erfüllung der vor</w:t>
      </w:r>
      <w:r w:rsidR="000845D6">
        <w:t>gegebenen</w:t>
      </w:r>
      <w:r>
        <w:t xml:space="preserve"> Anforderungen</w:t>
      </w:r>
      <w:bookmarkEnd w:id="274"/>
      <w:bookmarkEnd w:id="275"/>
      <w:bookmarkEnd w:id="276"/>
      <w:bookmarkEnd w:id="277"/>
      <w:bookmarkEnd w:id="278"/>
    </w:p>
    <w:p w:rsidR="00E95F0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7735C0">
        <w:t>3</w:t>
      </w:r>
      <w:r>
        <w:fldChar w:fldCharType="end"/>
      </w:r>
      <w:r>
        <w:t xml:space="preserve"> gestellten Anforderungen zusammen. In der </w:t>
      </w:r>
      <w:r w:rsidR="00CB2A5C">
        <w:t>rechten</w:t>
      </w:r>
      <w:r>
        <w:t xml:space="preserve"> Spalte wird die Erfüllung der Anforderungen bewertet.</w:t>
      </w:r>
    </w:p>
    <w:p w:rsidR="00E95F0C" w:rsidRDefault="00E95F0C">
      <w:pPr>
        <w:spacing w:after="0" w:line="240" w:lineRule="auto"/>
        <w:jc w:val="left"/>
      </w:pPr>
      <w:r>
        <w:br w:type="page"/>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lastRenderedPageBreak/>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7735C0">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279" w:name="_Ref491414791"/>
      <w:bookmarkStart w:id="280" w:name="_Ref491414782"/>
      <w:bookmarkStart w:id="281" w:name="_Toc492451328"/>
      <w:r>
        <w:t xml:space="preserve">Tabelle </w:t>
      </w:r>
      <w:r w:rsidR="000845D6">
        <w:fldChar w:fldCharType="begin"/>
      </w:r>
      <w:r w:rsidR="000845D6">
        <w:instrText xml:space="preserve"> SEQ Tabelle \* ARABIC </w:instrText>
      </w:r>
      <w:r w:rsidR="000845D6">
        <w:fldChar w:fldCharType="separate"/>
      </w:r>
      <w:r w:rsidR="007735C0">
        <w:rPr>
          <w:noProof/>
        </w:rPr>
        <w:t>6</w:t>
      </w:r>
      <w:r w:rsidR="000845D6">
        <w:rPr>
          <w:noProof/>
        </w:rPr>
        <w:fldChar w:fldCharType="end"/>
      </w:r>
      <w:bookmarkEnd w:id="279"/>
      <w:r>
        <w:t xml:space="preserve">: Erfüllen der in Punkt </w:t>
      </w:r>
      <w:r>
        <w:fldChar w:fldCharType="begin"/>
      </w:r>
      <w:r>
        <w:instrText xml:space="preserve"> REF _Ref483379503 \r \h </w:instrText>
      </w:r>
      <w:r>
        <w:fldChar w:fldCharType="separate"/>
      </w:r>
      <w:r w:rsidR="007735C0">
        <w:t>3</w:t>
      </w:r>
      <w:r>
        <w:fldChar w:fldCharType="end"/>
      </w:r>
      <w:r>
        <w:t xml:space="preserve"> gestellten Anforderungen</w:t>
      </w:r>
      <w:bookmarkEnd w:id="280"/>
      <w:bookmarkEnd w:id="281"/>
    </w:p>
    <w:p w:rsidR="00511B46" w:rsidRDefault="00511B46" w:rsidP="00931BEF"/>
    <w:p w:rsidR="008653C8" w:rsidRDefault="00931BEF" w:rsidP="00931BEF">
      <w:r>
        <w:t xml:space="preserve">Wie die </w:t>
      </w:r>
      <w:r w:rsidR="008653C8">
        <w:fldChar w:fldCharType="begin"/>
      </w:r>
      <w:r w:rsidR="008653C8">
        <w:instrText xml:space="preserve"> REF _Ref491414791 \h </w:instrText>
      </w:r>
      <w:r w:rsidR="008653C8">
        <w:fldChar w:fldCharType="separate"/>
      </w:r>
      <w:r w:rsidR="007735C0">
        <w:t xml:space="preserve">Tabelle </w:t>
      </w:r>
      <w:r w:rsidR="007735C0">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 xml:space="preserve">Das Schaffen einer Historie war eine optionale Anforderung. Durch die erläuterte Datenbankstruktur wurde bereits eine Möglichkeit geschaffen, die letzte Bearbeitung eines Projektes zu erfassen. </w:t>
      </w:r>
      <w:proofErr w:type="gramStart"/>
      <w:r>
        <w:t>Die</w:t>
      </w:r>
      <w:proofErr w:type="gramEnd"/>
      <w:r>
        <w:t xml:space="preserve"> Registrierung sämtlicher Änderungen bedarf deswegen nicht viel Programmieraufwand</w:t>
      </w:r>
      <w:r w:rsidR="00A15B75">
        <w:t xml:space="preserve"> und gilt als ein nächstes umsetzbares Ziel.</w:t>
      </w:r>
    </w:p>
    <w:p w:rsidR="00A15B75" w:rsidRDefault="00A15B75" w:rsidP="00931BEF">
      <w:r>
        <w:lastRenderedPageBreak/>
        <w:t xml:space="preserve">Neben den beiden nicht umgesetzten Anforderungen konnten die verbleibendenden Ziele umgesetzt und überprüft werden. Auf die Überprüfung der Stabilität des Systems bei Falscheingaben ist aufgrund der kurzen Bearbeitungszeit verzichtet worden. Durch die Benutzung von </w:t>
      </w:r>
      <w:proofErr w:type="spellStart"/>
      <w:r>
        <w:t>prepared</w:t>
      </w:r>
      <w:proofErr w:type="spellEnd"/>
      <w:r>
        <w:t xml:space="preserve">-Statements (vgl. </w:t>
      </w:r>
      <w:r>
        <w:fldChar w:fldCharType="begin"/>
      </w:r>
      <w:r>
        <w:instrText xml:space="preserve"> REF _Ref491415755 \r \h </w:instrText>
      </w:r>
      <w:r>
        <w:fldChar w:fldCharType="separate"/>
      </w:r>
      <w:r w:rsidR="007735C0">
        <w:t>6.3</w:t>
      </w:r>
      <w:r>
        <w:fldChar w:fldCharType="end"/>
      </w:r>
      <w:r>
        <w:t>) bei Datenbankverbindungen wurde ein grundlegender Beitrag zur Betriebsstabilität bei Falscheingaben geleistet.</w:t>
      </w:r>
    </w:p>
    <w:p w:rsidR="00931BEF" w:rsidRDefault="00931BEF" w:rsidP="00931BEF">
      <w:pPr>
        <w:pStyle w:val="berschrift2"/>
      </w:pPr>
      <w:bookmarkStart w:id="282" w:name="_Toc491422695"/>
      <w:bookmarkStart w:id="283" w:name="_Toc492373015"/>
      <w:bookmarkStart w:id="284" w:name="_Toc492377219"/>
      <w:bookmarkStart w:id="285" w:name="_Toc492377358"/>
      <w:bookmarkStart w:id="286" w:name="_Toc492456188"/>
      <w:r>
        <w:t>Ausblick</w:t>
      </w:r>
      <w:bookmarkEnd w:id="282"/>
      <w:bookmarkEnd w:id="283"/>
      <w:bookmarkEnd w:id="284"/>
      <w:bookmarkEnd w:id="285"/>
      <w:bookmarkEnd w:id="286"/>
    </w:p>
    <w:p w:rsidR="00B75847" w:rsidRPr="00B75847" w:rsidRDefault="00B75847" w:rsidP="00B75847">
      <w:pPr>
        <w:pStyle w:val="Textkrper"/>
      </w:pPr>
      <w:r>
        <w:t>Das Projekt ist voll</w:t>
      </w:r>
      <w:r w:rsidR="0099431C">
        <w:t xml:space="preserve"> </w:t>
      </w:r>
      <w:r>
        <w:t>funktionsfähig und kann durch die relativ neutralen Daten der DB Netz AG auch in anderen bahnspezifischen Bereichen</w:t>
      </w:r>
      <w:r w:rsidR="00E9785C">
        <w:t>, als der Telekommunikation eingesetzt werden.</w:t>
      </w:r>
    </w:p>
    <w:p w:rsidR="00931BEF" w:rsidRDefault="0099431C" w:rsidP="00931BEF">
      <w:pPr>
        <w:pStyle w:val="Textkrper"/>
      </w:pPr>
      <w:r>
        <w:t>Die bisher nicht umgesetzten Anforderungen in Augenschein zu nehmen, stellt eine weitere Chance für das Projekt dar</w:t>
      </w:r>
      <w:r w:rsidR="00931BEF">
        <w:t>.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031820" w:rsidRPr="00964C8D" w:rsidRDefault="00B75847" w:rsidP="00E95F0C">
      <w:pPr>
        <w:pStyle w:val="Textkrper"/>
      </w:pPr>
      <w:r>
        <w:t>Ebenfalls nicht umgesetzt wurde die Möglichkeit projektrelevante Dateien in dem System einzupflegen. Die verwendeten Mittel zum Erstellen dieser Software bringen solche Funktionen bereits mit, jedoch ist das Verwalten von Dateien ein relativ hoher Programmier- und Administrationsaufwand.  Zudem erlaubt es nicht jeder Webserver, in das Dateisystem einzugreifen. Damit es nicht zu Fehlermeldungen oder Abstürzen kommt, muss ein entsprechender Mechanismus geschaffen werden, der ein solches Dateiverwal</w:t>
      </w:r>
      <w:r w:rsidR="00E95F0C">
        <w:t>tungssystem im Zweifel abstellt</w:t>
      </w:r>
    </w:p>
    <w:bookmarkStart w:id="287" w:name="_Toc492456189" w:displacedByCustomXml="next"/>
    <w:bookmarkStart w:id="288" w:name="_Toc491422696" w:displacedByCustomXml="next"/>
    <w:bookmarkStart w:id="289" w:name="_Toc492373016" w:displacedByCustomXml="next"/>
    <w:bookmarkStart w:id="290" w:name="_Toc492377220" w:displacedByCustomXml="next"/>
    <w:bookmarkStart w:id="291" w:name="_Toc492377308" w:displacedByCustomXml="next"/>
    <w:bookmarkStart w:id="292" w:name="_Toc492377359" w:displacedByCustomXml="next"/>
    <w:sdt>
      <w:sdtPr>
        <w:rPr>
          <w:b w:val="0"/>
          <w:color w:val="000000"/>
          <w:kern w:val="0"/>
          <w:sz w:val="22"/>
        </w:rPr>
        <w:id w:val="1351221157"/>
        <w:docPartObj>
          <w:docPartGallery w:val="Bibliographies"/>
          <w:docPartUnique/>
        </w:docPartObj>
      </w:sdtPr>
      <w:sdtEndPr>
        <w:rPr>
          <w:sz w:val="24"/>
        </w:rPr>
      </w:sdtEndPr>
      <w:sdtContent>
        <w:p w:rsidR="00A16E2B" w:rsidRDefault="00A16E2B">
          <w:pPr>
            <w:pStyle w:val="berschrift1"/>
          </w:pPr>
          <w:r>
            <w:t>Literaturverzeichnis</w:t>
          </w:r>
          <w:bookmarkEnd w:id="292"/>
          <w:bookmarkEnd w:id="291"/>
          <w:bookmarkEnd w:id="290"/>
          <w:bookmarkEnd w:id="289"/>
          <w:bookmarkEnd w:id="288"/>
          <w:bookmarkEnd w:id="287"/>
          <w:r w:rsidR="00A36524">
            <w:t xml:space="preserve"> </w:t>
          </w:r>
        </w:p>
        <w:sdt>
          <w:sdtPr>
            <w:id w:val="111145805"/>
            <w:bibliography/>
          </w:sdt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sdtContent>
        </w:sdt>
      </w:sdtContent>
    </w:sdt>
    <w:p w:rsidR="00A16B90" w:rsidRDefault="00A16B90" w:rsidP="006D14AE">
      <w:pPr>
        <w:pStyle w:val="berschrift1"/>
        <w:numPr>
          <w:ilvl w:val="0"/>
          <w:numId w:val="0"/>
        </w:numPr>
        <w:sectPr w:rsidR="00A16B90" w:rsidSect="00D228EA">
          <w:footerReference w:type="default" r:id="rId23"/>
          <w:footnotePr>
            <w:numRestart w:val="eachPage"/>
          </w:footnotePr>
          <w:type w:val="continuous"/>
          <w:pgSz w:w="11906" w:h="16838" w:code="9"/>
          <w:pgMar w:top="1134" w:right="1276" w:bottom="992" w:left="1276" w:header="851" w:footer="739" w:gutter="0"/>
          <w:pgNumType w:start="0"/>
          <w:cols w:space="720"/>
          <w:docGrid w:linePitch="299"/>
        </w:sectPr>
      </w:pPr>
    </w:p>
    <w:p w:rsidR="006D14AE" w:rsidRDefault="006D14AE" w:rsidP="006D14AE">
      <w:pPr>
        <w:pStyle w:val="berschrift1"/>
        <w:numPr>
          <w:ilvl w:val="0"/>
          <w:numId w:val="0"/>
        </w:numPr>
      </w:pPr>
      <w:bookmarkStart w:id="293" w:name="_Toc491422697"/>
      <w:bookmarkStart w:id="294" w:name="_Toc492373017"/>
      <w:bookmarkStart w:id="295" w:name="_Toc492377221"/>
      <w:bookmarkStart w:id="296" w:name="_Toc492377309"/>
      <w:bookmarkStart w:id="297" w:name="_Toc492377360"/>
      <w:bookmarkStart w:id="298" w:name="_Toc492456190"/>
      <w:r>
        <w:lastRenderedPageBreak/>
        <w:t>Anlagen</w:t>
      </w:r>
      <w:bookmarkEnd w:id="293"/>
      <w:bookmarkEnd w:id="294"/>
      <w:bookmarkEnd w:id="295"/>
      <w:bookmarkEnd w:id="296"/>
      <w:bookmarkEnd w:id="297"/>
      <w:bookmarkEnd w:id="298"/>
    </w:p>
    <w:p w:rsidR="006D14AE" w:rsidRDefault="006D14AE" w:rsidP="00E66C5E">
      <w:pPr>
        <w:pStyle w:val="berschrift2"/>
        <w:numPr>
          <w:ilvl w:val="0"/>
          <w:numId w:val="0"/>
        </w:numPr>
      </w:pPr>
      <w:bookmarkStart w:id="299" w:name="_Toc491422698"/>
      <w:bookmarkStart w:id="300" w:name="_Toc492373018"/>
      <w:bookmarkStart w:id="301" w:name="_Toc492377222"/>
      <w:bookmarkStart w:id="302" w:name="_Toc492377361"/>
      <w:bookmarkStart w:id="303" w:name="_Toc492456191"/>
      <w:r w:rsidRPr="006D14AE">
        <w:t xml:space="preserve">Anlage 1: </w:t>
      </w:r>
      <w:bookmarkStart w:id="304" w:name="anlage_showcase_opendata"/>
      <w:r w:rsidRPr="006D14AE">
        <w:t xml:space="preserve">Beispielprojekte </w:t>
      </w:r>
      <w:r w:rsidR="000845D6">
        <w:t>mit</w:t>
      </w:r>
      <w:r w:rsidRPr="006D14AE">
        <w:t xml:space="preserve"> </w:t>
      </w:r>
      <w:r w:rsidR="0093777F">
        <w:t>Datensätzen und Schnittstellen</w:t>
      </w:r>
      <w:bookmarkEnd w:id="299"/>
      <w:bookmarkEnd w:id="300"/>
      <w:bookmarkEnd w:id="301"/>
      <w:bookmarkEnd w:id="302"/>
      <w:bookmarkEnd w:id="304"/>
      <w:r w:rsidR="000845D6">
        <w:t xml:space="preserve"> der Deutschen Bahn AG</w:t>
      </w:r>
      <w:bookmarkEnd w:id="303"/>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E95F0C" w:rsidRPr="00240834" w:rsidRDefault="00E95F0C"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E95F0C" w:rsidRPr="00240834" w:rsidRDefault="00E95F0C"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E95F0C" w:rsidRDefault="00E95F0C"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E95F0C" w:rsidRPr="00A81269" w:rsidRDefault="00E95F0C" w:rsidP="00240834">
                            <w:pPr>
                              <w:pStyle w:val="Textkrper"/>
                              <w:numPr>
                                <w:ilvl w:val="0"/>
                                <w:numId w:val="33"/>
                              </w:numPr>
                              <w:spacing w:after="0" w:line="240" w:lineRule="auto"/>
                              <w:jc w:val="left"/>
                              <w:rPr>
                                <w:sz w:val="18"/>
                                <w:szCs w:val="18"/>
                              </w:rPr>
                            </w:pPr>
                            <w:r w:rsidRPr="00A81269">
                              <w:rPr>
                                <w:sz w:val="18"/>
                                <w:szCs w:val="18"/>
                              </w:rPr>
                              <w:t>Autor: Constantin Müller</w:t>
                            </w:r>
                          </w:p>
                          <w:p w:rsidR="00E95F0C" w:rsidRDefault="00E95F0C" w:rsidP="00240834">
                            <w:pPr>
                              <w:pStyle w:val="Textkrper"/>
                              <w:numPr>
                                <w:ilvl w:val="0"/>
                                <w:numId w:val="33"/>
                              </w:numPr>
                              <w:spacing w:after="0" w:line="240" w:lineRule="auto"/>
                              <w:jc w:val="left"/>
                              <w:rPr>
                                <w:sz w:val="18"/>
                                <w:szCs w:val="18"/>
                              </w:rPr>
                            </w:pPr>
                            <w:r w:rsidRPr="00240834">
                              <w:rPr>
                                <w:sz w:val="18"/>
                                <w:szCs w:val="18"/>
                              </w:rPr>
                              <w:t>Lizenz: CC-BY</w:t>
                            </w:r>
                          </w:p>
                          <w:p w:rsidR="00E95F0C" w:rsidRPr="00A81269" w:rsidRDefault="00E95F0C"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E95F0C" w:rsidRPr="00D15601" w:rsidRDefault="00E95F0C"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D15601" w:rsidRDefault="00E95F0C"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E95F0C" w:rsidRPr="00240834" w:rsidRDefault="00E95F0C"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E95F0C" w:rsidRPr="00240834" w:rsidRDefault="00E95F0C"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E95F0C" w:rsidRDefault="00E95F0C"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E95F0C" w:rsidRPr="00A81269" w:rsidRDefault="00E95F0C" w:rsidP="00240834">
                      <w:pPr>
                        <w:pStyle w:val="Textkrper"/>
                        <w:numPr>
                          <w:ilvl w:val="0"/>
                          <w:numId w:val="33"/>
                        </w:numPr>
                        <w:spacing w:after="0" w:line="240" w:lineRule="auto"/>
                        <w:jc w:val="left"/>
                        <w:rPr>
                          <w:sz w:val="18"/>
                          <w:szCs w:val="18"/>
                        </w:rPr>
                      </w:pPr>
                      <w:r w:rsidRPr="00A81269">
                        <w:rPr>
                          <w:sz w:val="18"/>
                          <w:szCs w:val="18"/>
                        </w:rPr>
                        <w:t>Autor: Constantin Müller</w:t>
                      </w:r>
                    </w:p>
                    <w:p w:rsidR="00E95F0C" w:rsidRDefault="00E95F0C" w:rsidP="00240834">
                      <w:pPr>
                        <w:pStyle w:val="Textkrper"/>
                        <w:numPr>
                          <w:ilvl w:val="0"/>
                          <w:numId w:val="33"/>
                        </w:numPr>
                        <w:spacing w:after="0" w:line="240" w:lineRule="auto"/>
                        <w:jc w:val="left"/>
                        <w:rPr>
                          <w:sz w:val="18"/>
                          <w:szCs w:val="18"/>
                        </w:rPr>
                      </w:pPr>
                      <w:r w:rsidRPr="00240834">
                        <w:rPr>
                          <w:sz w:val="18"/>
                          <w:szCs w:val="18"/>
                        </w:rPr>
                        <w:t>Lizenz: CC-BY</w:t>
                      </w:r>
                    </w:p>
                    <w:p w:rsidR="00E95F0C" w:rsidRPr="00A81269" w:rsidRDefault="00E95F0C"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E95F0C" w:rsidRPr="00D15601" w:rsidRDefault="00E95F0C"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D15601" w:rsidRDefault="00E95F0C"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95F0C" w:rsidRPr="00240834" w:rsidRDefault="00E95F0C"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E95F0C" w:rsidRPr="005D24C5" w:rsidRDefault="00E95F0C"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E95F0C" w:rsidRPr="005D24C5" w:rsidRDefault="00E95F0C"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E95F0C" w:rsidRPr="00D15601" w:rsidRDefault="00E95F0C"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5D24C5" w:rsidRDefault="00E95F0C"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E95F0C" w:rsidRPr="00240834" w:rsidRDefault="00E95F0C"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E95F0C" w:rsidRPr="00240834" w:rsidRDefault="00E95F0C"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E95F0C" w:rsidRPr="005D24C5" w:rsidRDefault="00E95F0C"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E95F0C" w:rsidRPr="005D24C5" w:rsidRDefault="00E95F0C"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E95F0C" w:rsidRPr="00D15601" w:rsidRDefault="00E95F0C"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5D24C5" w:rsidRDefault="00E95F0C"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95F0C" w:rsidRPr="00240834" w:rsidRDefault="00E95F0C"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E95F0C" w:rsidRPr="005D24C5" w:rsidRDefault="00E95F0C"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5D24C5" w:rsidRDefault="00E95F0C"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E95F0C" w:rsidRPr="00D15601" w:rsidRDefault="00E95F0C"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131F04" w:rsidRDefault="00E95F0C"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E95F0C" w:rsidRPr="00240834" w:rsidRDefault="00E95F0C"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E95F0C" w:rsidRPr="00240834" w:rsidRDefault="00E95F0C"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E95F0C" w:rsidRPr="005D24C5" w:rsidRDefault="00E95F0C"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5D24C5" w:rsidRDefault="00E95F0C"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E95F0C" w:rsidRPr="00D15601" w:rsidRDefault="00E95F0C"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95F0C" w:rsidRPr="00131F04" w:rsidRDefault="00E95F0C"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95F0C" w:rsidRPr="00240834" w:rsidRDefault="00E95F0C"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E95F0C" w:rsidRPr="005D24C5" w:rsidRDefault="00E95F0C"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E95F0C" w:rsidRPr="00240834" w:rsidRDefault="00E95F0C"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E95F0C" w:rsidRPr="00240834" w:rsidRDefault="00E95F0C"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E95F0C" w:rsidRPr="005D24C5" w:rsidRDefault="00E95F0C"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E95F0C" w:rsidRPr="00240834" w:rsidRDefault="00E95F0C"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E95F0C" w:rsidRPr="00240834" w:rsidRDefault="00E95F0C"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E95F0C" w:rsidRDefault="00E95F0C"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E95F0C" w:rsidRPr="002336A1" w:rsidRDefault="00E95F0C"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E95F0C" w:rsidRPr="005D24C5" w:rsidRDefault="00E95F0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E95F0C" w:rsidRPr="00240834" w:rsidRDefault="00E95F0C"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E95F0C" w:rsidRPr="00240834" w:rsidRDefault="00E95F0C"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E95F0C" w:rsidRDefault="00E95F0C"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E95F0C" w:rsidRPr="002336A1" w:rsidRDefault="00E95F0C"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E95F0C" w:rsidRPr="005D24C5" w:rsidRDefault="00E95F0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E95F0C" w:rsidRPr="00240834" w:rsidRDefault="00E95F0C"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E95F0C" w:rsidRPr="00240834" w:rsidRDefault="00E95F0C"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E95F0C" w:rsidRDefault="00E95F0C"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E95F0C" w:rsidRPr="002336A1" w:rsidRDefault="00E95F0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E95F0C" w:rsidRPr="005D24C5" w:rsidRDefault="00E95F0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E95F0C" w:rsidRPr="00240834" w:rsidRDefault="00E95F0C"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E95F0C" w:rsidRPr="00240834" w:rsidRDefault="00E95F0C"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E95F0C" w:rsidRDefault="00E95F0C"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E95F0C" w:rsidRPr="002336A1" w:rsidRDefault="00E95F0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E95F0C" w:rsidRPr="005D24C5" w:rsidRDefault="00E95F0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95F0C" w:rsidRPr="00D15601" w:rsidRDefault="00E95F0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305" w:name="_Ref484166062"/>
      <w:bookmarkStart w:id="306" w:name="_Toc491422699"/>
      <w:bookmarkStart w:id="307" w:name="_Toc492373019"/>
      <w:bookmarkStart w:id="308" w:name="_Toc492377223"/>
      <w:bookmarkStart w:id="309" w:name="_Toc492377362"/>
      <w:bookmarkStart w:id="310" w:name="_Toc492456192"/>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305"/>
      <w:bookmarkEnd w:id="306"/>
      <w:bookmarkEnd w:id="307"/>
      <w:bookmarkEnd w:id="308"/>
      <w:bookmarkEnd w:id="309"/>
      <w:bookmarkEnd w:id="310"/>
    </w:p>
    <w:p w:rsidR="00414B32" w:rsidRPr="00414B32" w:rsidRDefault="00414B32" w:rsidP="00414B32">
      <w:pPr>
        <w:spacing w:after="0" w:line="240" w:lineRule="auto"/>
        <w:rPr>
          <w:rFonts w:ascii="Consolas" w:hAnsi="Consolas" w:cs="Consolas"/>
          <w:color w:val="auto"/>
          <w:lang w:val="en-US"/>
        </w:rPr>
      </w:pPr>
      <w:proofErr w:type="gramStart"/>
      <w:r w:rsidRPr="00414B32">
        <w:rPr>
          <w:rFonts w:ascii="Consolas" w:hAnsi="Consolas" w:cs="Consolas"/>
          <w:color w:val="auto"/>
          <w:lang w:val="en-US"/>
        </w:rPr>
        <w:t>&lt;?xml</w:t>
      </w:r>
      <w:proofErr w:type="gramEnd"/>
      <w:r w:rsidRPr="00414B32">
        <w:rPr>
          <w:rFonts w:ascii="Consolas" w:hAnsi="Consolas" w:cs="Consolas"/>
          <w:color w:val="auto"/>
          <w:lang w:val="en-US"/>
        </w:rPr>
        <w:t xml:space="preserve">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w:t>
      </w:r>
      <w:proofErr w:type="spellStart"/>
      <w:r w:rsidRPr="00414B32">
        <w:rPr>
          <w:rFonts w:ascii="Consolas" w:hAnsi="Consolas" w:cs="Consolas"/>
          <w:color w:val="auto"/>
          <w:lang w:val="en-US"/>
        </w:rPr>
        <w:t>osm</w:t>
      </w:r>
      <w:proofErr w:type="spellEnd"/>
      <w:r w:rsidRPr="00414B32">
        <w:rPr>
          <w:rFonts w:ascii="Consolas" w:hAnsi="Consolas" w:cs="Consolas"/>
          <w:color w:val="auto"/>
          <w:lang w:val="en-US"/>
        </w:rPr>
        <w:t xml:space="preserve"> version="0.6" generator="</w:t>
      </w:r>
      <w:proofErr w:type="spellStart"/>
      <w:r w:rsidRPr="00414B32">
        <w:rPr>
          <w:rFonts w:ascii="Consolas" w:hAnsi="Consolas" w:cs="Consolas"/>
          <w:color w:val="auto"/>
          <w:lang w:val="en-US"/>
        </w:rPr>
        <w:t>CGImap</w:t>
      </w:r>
      <w:proofErr w:type="spellEnd"/>
      <w:r w:rsidRPr="00414B32">
        <w:rPr>
          <w:rFonts w:ascii="Consolas" w:hAnsi="Consolas" w:cs="Consolas"/>
          <w:color w:val="auto"/>
          <w:lang w:val="en-US"/>
        </w:rPr>
        <w:t xml:space="preserve"> 0.6.0 (28297 thorn-01.openstreetmap.org)" copyright="OpenStreetMap and contributors" attribution="http://www.openstreetmap.org/copyright" license="http://opendatacommons.org/licenses/</w:t>
      </w:r>
      <w:proofErr w:type="spellStart"/>
      <w:r w:rsidRPr="00414B32">
        <w:rPr>
          <w:rFonts w:ascii="Consolas" w:hAnsi="Consolas" w:cs="Consolas"/>
          <w:color w:val="auto"/>
          <w:lang w:val="en-US"/>
        </w:rPr>
        <w:t>odbl</w:t>
      </w:r>
      <w:proofErr w:type="spellEnd"/>
      <w:r w:rsidRPr="00414B32">
        <w:rPr>
          <w:rFonts w:ascii="Consolas" w:hAnsi="Consolas" w:cs="Consolas"/>
          <w:color w:val="auto"/>
          <w:lang w:val="en-US"/>
        </w:rPr>
        <w:t>/1-0/"&gt;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 xml:space="preserve">&lt;way id="31152599" visible="true" version="26" </w:t>
      </w:r>
      <w:proofErr w:type="spellStart"/>
      <w:r w:rsidRPr="00414B32">
        <w:rPr>
          <w:rFonts w:ascii="Consolas" w:hAnsi="Consolas" w:cs="Consolas"/>
          <w:color w:val="auto"/>
          <w:lang w:val="en-US"/>
        </w:rPr>
        <w:t>changeset</w:t>
      </w:r>
      <w:proofErr w:type="spellEnd"/>
      <w:r w:rsidRPr="00414B32">
        <w:rPr>
          <w:rFonts w:ascii="Consolas" w:hAnsi="Consolas" w:cs="Consolas"/>
          <w:color w:val="auto"/>
          <w:lang w:val="en-US"/>
        </w:rPr>
        <w:t>="49755317" timestamp="2017-06-22T20:53:12Z" user="</w:t>
      </w:r>
      <w:proofErr w:type="spellStart"/>
      <w:r w:rsidRPr="00414B32">
        <w:rPr>
          <w:rFonts w:ascii="Consolas" w:hAnsi="Consolas" w:cs="Consolas"/>
          <w:color w:val="auto"/>
          <w:lang w:val="en-US"/>
        </w:rPr>
        <w:t>Nakaner</w:t>
      </w:r>
      <w:proofErr w:type="spellEnd"/>
      <w:r w:rsidRPr="00414B32">
        <w:rPr>
          <w:rFonts w:ascii="Consolas" w:hAnsi="Consolas" w:cs="Consolas"/>
          <w:color w:val="auto"/>
          <w:lang w:val="en-US"/>
        </w:rPr>
        <w:t xml:space="preserve">-repair" </w:t>
      </w:r>
      <w:proofErr w:type="spellStart"/>
      <w:r w:rsidRPr="00414B32">
        <w:rPr>
          <w:rFonts w:ascii="Consolas" w:hAnsi="Consolas" w:cs="Consolas"/>
          <w:color w:val="auto"/>
          <w:lang w:val="en-US"/>
        </w:rPr>
        <w:t>uid</w:t>
      </w:r>
      <w:proofErr w:type="spellEnd"/>
      <w:r w:rsidRPr="00414B32">
        <w:rPr>
          <w:rFonts w:ascii="Consolas" w:hAnsi="Consolas" w:cs="Consolas"/>
          <w:color w:val="auto"/>
          <w:lang w:val="en-US"/>
        </w:rPr>
        <w:t>="2149259"&gt;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w:t>
      </w:r>
      <w:proofErr w:type="spellStart"/>
      <w:r w:rsidRPr="00414B32">
        <w:rPr>
          <w:rFonts w:ascii="Consolas" w:hAnsi="Consolas" w:cs="Consolas"/>
          <w:color w:val="auto"/>
          <w:lang w:val="en-US"/>
        </w:rPr>
        <w:t>contact_line</w:t>
      </w:r>
      <w:proofErr w:type="spellEnd"/>
      <w:r w:rsidRPr="00414B32">
        <w:rPr>
          <w:rFonts w:ascii="Consolas" w:hAnsi="Consolas" w:cs="Consolas"/>
          <w:color w:val="auto"/>
          <w:lang w:val="en-US"/>
        </w:rPr>
        <w:t>"/&gt;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highspeed</w:t>
      </w:r>
      <w:proofErr w:type="spell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layer</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level</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maxspeed</w:t>
      </w:r>
      <w:proofErr w:type="spellEnd"/>
      <w:r w:rsidRPr="00414B32">
        <w:rPr>
          <w:rFonts w:ascii="Consolas" w:hAnsi="Consolas" w:cs="Consolas"/>
          <w:color w:val="auto"/>
        </w:rPr>
        <w:t>"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operator</w:t>
      </w:r>
      <w:proofErr w:type="spellEnd"/>
      <w:r w:rsidRPr="00414B32">
        <w:rPr>
          <w:rFonts w:ascii="Consolas" w:hAnsi="Consolas" w:cs="Consolas"/>
          <w:color w:val="auto"/>
        </w:rPr>
        <w:t>"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passenger_lines</w:t>
      </w:r>
      <w:proofErr w:type="spellEnd"/>
      <w:r w:rsidRPr="00414B32">
        <w:rPr>
          <w:rFonts w:ascii="Consolas" w:hAnsi="Consolas" w:cs="Consolas"/>
          <w:color w:val="auto"/>
        </w:rPr>
        <w:t>"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:etcs</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:gnt</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:lzb</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:pzb</w:t>
      </w:r>
      <w:proofErr w:type="spellEnd"/>
      <w:proofErr w:type="gramEnd"/>
      <w:r w:rsidRPr="00414B32">
        <w:rPr>
          <w:rFonts w:ascii="Consolas" w:hAnsi="Consolas" w:cs="Consolas"/>
          <w:color w:val="auto"/>
          <w:lang w:val="en-US"/>
        </w:rPr>
        <w:t>"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:radio</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gsm</w:t>
      </w:r>
      <w:proofErr w:type="spellEnd"/>
      <w:r w:rsidRPr="00414B32">
        <w:rPr>
          <w:rFonts w:ascii="Consolas" w:hAnsi="Consolas" w:cs="Consolas"/>
          <w:color w:val="auto"/>
          <w:lang w:val="en-US"/>
        </w:rPr>
        <w:t>-r"/&gt;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:tilting</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:track</w:t>
      </w:r>
      <w:proofErr w:type="gramEnd"/>
      <w:r w:rsidRPr="00414B32">
        <w:rPr>
          <w:rFonts w:ascii="Consolas" w:hAnsi="Consolas" w:cs="Consolas"/>
          <w:color w:val="auto"/>
          <w:lang w:val="en-US"/>
        </w:rPr>
        <w:t>_ref</w:t>
      </w:r>
      <w:proofErr w:type="spellEnd"/>
      <w:r w:rsidRPr="00414B32">
        <w:rPr>
          <w:rFonts w:ascii="Consolas" w:hAnsi="Consolas" w:cs="Consolas"/>
          <w:color w:val="auto"/>
          <w:lang w:val="en-US"/>
        </w:rPr>
        <w:t>"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:traffic</w:t>
      </w:r>
      <w:proofErr w:type="gramEnd"/>
      <w:r w:rsidRPr="00414B32">
        <w:rPr>
          <w:rFonts w:ascii="Consolas" w:hAnsi="Consolas" w:cs="Consolas"/>
          <w:color w:val="auto"/>
          <w:lang w:val="en-US"/>
        </w:rPr>
        <w:t>_mode</w:t>
      </w:r>
      <w:proofErr w:type="spellEnd"/>
      <w:r w:rsidRPr="00414B32">
        <w:rPr>
          <w:rFonts w:ascii="Consolas" w:hAnsi="Consolas" w:cs="Consolas"/>
          <w:color w:val="auto"/>
          <w:lang w:val="en-US"/>
        </w:rPr>
        <w:t>"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source</w:t>
      </w:r>
      <w:proofErr w:type="gramStart"/>
      <w:r w:rsidRPr="00414B32">
        <w:rPr>
          <w:rFonts w:ascii="Consolas" w:hAnsi="Consolas" w:cs="Consolas"/>
          <w:color w:val="auto"/>
          <w:lang w:val="en-US"/>
        </w:rPr>
        <w:t>:maxspeed</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Esig</w:t>
      </w:r>
      <w:proofErr w:type="spellEnd"/>
      <w:r w:rsidRPr="00414B32">
        <w:rPr>
          <w:rFonts w:ascii="Consolas" w:hAnsi="Consolas" w:cs="Consolas"/>
          <w:color w:val="auto"/>
          <w:lang w:val="en-US"/>
        </w:rPr>
        <w:t xml:space="preserve">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usage</w:t>
      </w:r>
      <w:proofErr w:type="spellEnd"/>
      <w:r w:rsidRPr="00414B32">
        <w:rPr>
          <w:rFonts w:ascii="Consolas" w:hAnsi="Consolas" w:cs="Consolas"/>
          <w:color w:val="auto"/>
        </w:rPr>
        <w:t>" v="</w:t>
      </w:r>
      <w:proofErr w:type="spellStart"/>
      <w:r w:rsidRPr="00414B32">
        <w:rPr>
          <w:rFonts w:ascii="Consolas" w:hAnsi="Consolas" w:cs="Consolas"/>
          <w:color w:val="auto"/>
        </w:rPr>
        <w:t>main</w:t>
      </w:r>
      <w:proofErr w:type="spellEnd"/>
      <w:r w:rsidRPr="00414B32">
        <w:rPr>
          <w:rFonts w:ascii="Consolas" w:hAnsi="Consolas" w:cs="Consolas"/>
          <w:color w:val="auto"/>
        </w:rPr>
        <w: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voltage</w:t>
      </w:r>
      <w:proofErr w:type="spellEnd"/>
      <w:r w:rsidRPr="00414B32">
        <w:rPr>
          <w:rFonts w:ascii="Consolas" w:hAnsi="Consolas" w:cs="Consolas"/>
          <w:color w:val="auto"/>
        </w:rPr>
        <w:t>"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w:t>
      </w:r>
      <w:proofErr w:type="spellStart"/>
      <w:r w:rsidRPr="00144758">
        <w:rPr>
          <w:rFonts w:ascii="Consolas" w:hAnsi="Consolas" w:cs="Consolas"/>
          <w:color w:val="auto"/>
        </w:rPr>
        <w:t>osm</w:t>
      </w:r>
      <w:proofErr w:type="spellEnd"/>
      <w:r w:rsidRPr="00144758">
        <w:rPr>
          <w:rFonts w:ascii="Consolas" w:hAnsi="Consolas" w:cs="Consolas"/>
          <w:color w:val="auto"/>
        </w:rPr>
        <w:t>&gt;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311" w:name="_Ref491422598"/>
      <w:bookmarkStart w:id="312" w:name="_Toc491422700"/>
      <w:bookmarkStart w:id="313" w:name="_Toc492373020"/>
      <w:bookmarkStart w:id="314" w:name="_Toc492377224"/>
      <w:bookmarkStart w:id="315" w:name="_Toc492377363"/>
      <w:bookmarkStart w:id="316" w:name="_Toc492456193"/>
      <w:r>
        <w:lastRenderedPageBreak/>
        <w:t xml:space="preserve">Anlage 3: Dresden Hauptbahnhof Gleis 19 in OSM konvertiert zu </w:t>
      </w:r>
      <w:proofErr w:type="spellStart"/>
      <w:r>
        <w:t>GeoJSON</w:t>
      </w:r>
      <w:proofErr w:type="spellEnd"/>
      <w:r>
        <w:t xml:space="preserve"> (Stand: 25. </w:t>
      </w:r>
      <w:r w:rsidRPr="00414B32">
        <w:rPr>
          <w:lang w:val="en-US"/>
        </w:rPr>
        <w:t>August 2017)</w:t>
      </w:r>
      <w:bookmarkEnd w:id="311"/>
      <w:bookmarkEnd w:id="312"/>
      <w:bookmarkEnd w:id="313"/>
      <w:bookmarkEnd w:id="314"/>
      <w:bookmarkEnd w:id="315"/>
      <w:bookmarkEnd w:id="316"/>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w:t>
      </w:r>
      <w:proofErr w:type="gramStart"/>
      <w:r w:rsidRPr="00144758">
        <w:rPr>
          <w:sz w:val="18"/>
        </w:rPr>
        <w:t>type</w:t>
      </w:r>
      <w:proofErr w:type="gramEnd"/>
      <w:r w:rsidRPr="00144758">
        <w:rPr>
          <w:sz w:val="18"/>
        </w:rPr>
        <w:t>": "Feature",</w:t>
      </w:r>
    </w:p>
    <w:p w:rsidR="00144758" w:rsidRPr="00144758" w:rsidRDefault="00144758" w:rsidP="00144758">
      <w:pPr>
        <w:pStyle w:val="Quellcode"/>
        <w:rPr>
          <w:sz w:val="18"/>
        </w:rPr>
      </w:pPr>
      <w:r w:rsidRPr="00144758">
        <w:rPr>
          <w:sz w:val="18"/>
        </w:rPr>
        <w:tab/>
        <w:t>"</w:t>
      </w:r>
      <w:proofErr w:type="gramStart"/>
      <w:r w:rsidRPr="00144758">
        <w:rPr>
          <w:sz w:val="18"/>
        </w:rPr>
        <w:t>properties</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electrified</w:t>
      </w:r>
      <w:proofErr w:type="gramEnd"/>
      <w:r w:rsidRPr="00144758">
        <w:rPr>
          <w:sz w:val="18"/>
        </w:rPr>
        <w:t>": "</w:t>
      </w:r>
      <w:proofErr w:type="spellStart"/>
      <w:r w:rsidRPr="00144758">
        <w:rPr>
          <w:sz w:val="18"/>
        </w:rPr>
        <w:t>contact_line</w:t>
      </w:r>
      <w:proofErr w:type="spellEnd"/>
      <w:r w:rsidRPr="00144758">
        <w:rPr>
          <w:sz w:val="18"/>
        </w:rPr>
        <w:t>",</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frequency</w:t>
      </w:r>
      <w:proofErr w:type="gramEnd"/>
      <w:r w:rsidRPr="00144758">
        <w:rPr>
          <w:sz w:val="18"/>
        </w:rPr>
        <w:t>": "16.7",</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gauge</w:t>
      </w:r>
      <w:proofErr w:type="gramEnd"/>
      <w:r w:rsidRPr="00144758">
        <w:rPr>
          <w:sz w:val="18"/>
        </w:rPr>
        <w:t>": "1435",</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highspeed</w:t>
      </w:r>
      <w:proofErr w:type="spellEnd"/>
      <w:proofErr w:type="gram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layer</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level</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maxspeed</w:t>
      </w:r>
      <w:proofErr w:type="spellEnd"/>
      <w:proofErr w:type="gramEnd"/>
      <w:r w:rsidRPr="00144758">
        <w:rPr>
          <w:sz w:val="18"/>
        </w:rPr>
        <w:t>": "100",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operator</w:t>
      </w:r>
      <w:proofErr w:type="gramEnd"/>
      <w:r w:rsidRPr="00144758">
        <w:rPr>
          <w:sz w:val="18"/>
        </w:rPr>
        <w:t xml:space="preserve">": "DB </w:t>
      </w:r>
      <w:proofErr w:type="spellStart"/>
      <w:r w:rsidRPr="00144758">
        <w:rPr>
          <w:sz w:val="18"/>
        </w:rPr>
        <w:t>Netz</w:t>
      </w:r>
      <w:proofErr w:type="spellEnd"/>
      <w:r w:rsidRPr="00144758">
        <w:rPr>
          <w:sz w:val="18"/>
        </w:rPr>
        <w:t xml:space="preserve"> AG",</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passenger_lines</w:t>
      </w:r>
      <w:proofErr w:type="spellEnd"/>
      <w:r w:rsidRPr="00144758">
        <w:rPr>
          <w:sz w:val="18"/>
        </w:rPr>
        <w:t>": "2",</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railway</w:t>
      </w:r>
      <w:proofErr w:type="gramEnd"/>
      <w:r w:rsidRPr="00144758">
        <w:rPr>
          <w:sz w:val="18"/>
        </w:rPr>
        <w:t>": "rail",</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etcs</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gnt</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lzb</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pzb</w:t>
      </w:r>
      <w:proofErr w:type="spellEnd"/>
      <w:r w:rsidRPr="00144758">
        <w:rPr>
          <w:sz w:val="18"/>
        </w:rPr>
        <w:t>": "yes",</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radio</w:t>
      </w:r>
      <w:proofErr w:type="spellEnd"/>
      <w:r w:rsidRPr="00144758">
        <w:rPr>
          <w:sz w:val="18"/>
        </w:rPr>
        <w:t>": "</w:t>
      </w:r>
      <w:proofErr w:type="spellStart"/>
      <w:r w:rsidRPr="00144758">
        <w:rPr>
          <w:sz w:val="18"/>
        </w:rPr>
        <w:t>gsm</w:t>
      </w:r>
      <w:proofErr w:type="spellEnd"/>
      <w:r w:rsidRPr="00144758">
        <w:rPr>
          <w:sz w:val="18"/>
        </w:rPr>
        <w:t>-r",</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tilting</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track_ref</w:t>
      </w:r>
      <w:proofErr w:type="spellEnd"/>
      <w:r w:rsidRPr="00144758">
        <w:rPr>
          <w:sz w:val="18"/>
        </w:rPr>
        <w:t>": "293",</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traffic_mode</w:t>
      </w:r>
      <w:proofErr w:type="spellEnd"/>
      <w:r w:rsidRPr="00144758">
        <w:rPr>
          <w:sz w:val="18"/>
        </w:rPr>
        <w:t>": "passenger",</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ref</w:t>
      </w:r>
      <w:proofErr w:type="gramEnd"/>
      <w:r w:rsidRPr="00144758">
        <w:rPr>
          <w:sz w:val="18"/>
        </w:rPr>
        <w:t>": "6239",</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source</w:t>
      </w:r>
      <w:proofErr w:type="gramStart"/>
      <w:r w:rsidRPr="00144758">
        <w:rPr>
          <w:sz w:val="18"/>
        </w:rPr>
        <w:t>:maxspeed</w:t>
      </w:r>
      <w:proofErr w:type="spellEnd"/>
      <w:proofErr w:type="gramEnd"/>
      <w:r w:rsidRPr="00144758">
        <w:rPr>
          <w:sz w:val="18"/>
        </w:rPr>
        <w:t>": "</w:t>
      </w:r>
      <w:proofErr w:type="spellStart"/>
      <w:r w:rsidRPr="00144758">
        <w:rPr>
          <w:sz w:val="18"/>
        </w:rPr>
        <w:t>Esig</w:t>
      </w:r>
      <w:proofErr w:type="spellEnd"/>
      <w:r w:rsidRPr="00144758">
        <w:rPr>
          <w:sz w:val="18"/>
        </w:rPr>
        <w:t xml:space="preserve"> B Zs3 \"10\"",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usage</w:t>
      </w:r>
      <w:proofErr w:type="gramEnd"/>
      <w:r w:rsidRPr="00144758">
        <w:rPr>
          <w:sz w:val="18"/>
        </w:rPr>
        <w:t>": "main",</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voltage</w:t>
      </w:r>
      <w:proofErr w:type="gramEnd"/>
      <w:r w:rsidRPr="00144758">
        <w:rPr>
          <w:sz w:val="18"/>
        </w:rPr>
        <w:t>":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w:t>
      </w:r>
      <w:proofErr w:type="gramStart"/>
      <w:r w:rsidRPr="00144758">
        <w:rPr>
          <w:sz w:val="18"/>
        </w:rPr>
        <w:t>geometry</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type</w:t>
      </w:r>
      <w:proofErr w:type="gramEnd"/>
      <w:r w:rsidRPr="00144758">
        <w:rPr>
          <w:sz w:val="18"/>
        </w:rPr>
        <w:t>": "</w:t>
      </w:r>
      <w:proofErr w:type="spellStart"/>
      <w:r w:rsidRPr="00144758">
        <w:rPr>
          <w:sz w:val="18"/>
        </w:rPr>
        <w:t>LineString</w:t>
      </w:r>
      <w:proofErr w:type="spellEnd"/>
      <w:r w:rsidRPr="00144758">
        <w:rPr>
          <w:sz w:val="18"/>
        </w:rPr>
        <w:t>",</w:t>
      </w:r>
    </w:p>
    <w:p w:rsidR="00144758" w:rsidRPr="000845D6" w:rsidRDefault="00144758" w:rsidP="00144758">
      <w:pPr>
        <w:pStyle w:val="Quellcode"/>
        <w:rPr>
          <w:sz w:val="18"/>
        </w:rPr>
      </w:pPr>
      <w:r w:rsidRPr="00144758">
        <w:rPr>
          <w:sz w:val="18"/>
        </w:rPr>
        <w:tab/>
      </w:r>
      <w:r w:rsidRPr="00144758">
        <w:rPr>
          <w:sz w:val="18"/>
        </w:rPr>
        <w:tab/>
      </w:r>
      <w:r w:rsidRPr="000845D6">
        <w:rPr>
          <w:sz w:val="18"/>
        </w:rPr>
        <w:t>"</w:t>
      </w:r>
      <w:proofErr w:type="gramStart"/>
      <w:r w:rsidRPr="000845D6">
        <w:rPr>
          <w:sz w:val="18"/>
        </w:rPr>
        <w:t>coordinates</w:t>
      </w:r>
      <w:proofErr w:type="gramEnd"/>
      <w:r w:rsidRPr="000845D6">
        <w:rPr>
          <w:sz w:val="18"/>
        </w:rPr>
        <w:t>": [</w:t>
      </w:r>
    </w:p>
    <w:p w:rsidR="00144758" w:rsidRPr="00144758" w:rsidRDefault="00144758" w:rsidP="00144758">
      <w:pPr>
        <w:pStyle w:val="Quellcode"/>
        <w:rPr>
          <w:sz w:val="18"/>
          <w:lang w:val="de-DE"/>
        </w:rPr>
      </w:pPr>
      <w:r w:rsidRPr="000845D6">
        <w:rPr>
          <w:sz w:val="18"/>
        </w:rPr>
        <w:tab/>
      </w:r>
      <w:r w:rsidRPr="000845D6">
        <w:rPr>
          <w:sz w:val="18"/>
        </w:rPr>
        <w:tab/>
      </w:r>
      <w:r w:rsidRPr="000845D6">
        <w:rPr>
          <w:sz w:val="18"/>
        </w:rPr>
        <w:tab/>
      </w:r>
      <w:r w:rsidRPr="00144758">
        <w:rPr>
          <w:sz w:val="18"/>
          <w:lang w:val="de-DE"/>
        </w:rPr>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C93B4F"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p w:rsidR="00C93B4F" w:rsidRDefault="00C93B4F" w:rsidP="00C93B4F">
      <w:pPr>
        <w:pStyle w:val="berschrift2"/>
        <w:numPr>
          <w:ilvl w:val="0"/>
          <w:numId w:val="0"/>
        </w:numPr>
      </w:pPr>
      <w:bookmarkStart w:id="317" w:name="_Toc492377225"/>
      <w:bookmarkStart w:id="318" w:name="_Toc492377364"/>
      <w:bookmarkStart w:id="319" w:name="_Ref492453492"/>
      <w:bookmarkStart w:id="320" w:name="_Toc492456194"/>
      <w:r>
        <w:lastRenderedPageBreak/>
        <w:t>Anlage 4: Verweise auf den Quellcode und Demonstrationsexemplar dieser Arbeit</w:t>
      </w:r>
      <w:bookmarkEnd w:id="317"/>
      <w:bookmarkEnd w:id="318"/>
      <w:bookmarkEnd w:id="319"/>
      <w:bookmarkEnd w:id="320"/>
    </w:p>
    <w:p w:rsidR="00C93B4F" w:rsidRDefault="00C93B4F" w:rsidP="00C93B4F">
      <w:pPr>
        <w:pStyle w:val="Textkrper"/>
      </w:pPr>
      <w:r>
        <w:t>Der Quellcode der Software, sowie die Struktur der und Inhalte der Datenbanken sind auf dem elektronischen Datenträger zu dieser Arbeit zu finden. Der Stand dieser Daten gleicht dem Stand zum Abgabetermin.</w:t>
      </w:r>
    </w:p>
    <w:p w:rsidR="00C93B4F" w:rsidRDefault="00C93B4F" w:rsidP="00C93B4F">
      <w:pPr>
        <w:pStyle w:val="Textkrper"/>
      </w:pPr>
      <w:r>
        <w:t xml:space="preserve">Der </w:t>
      </w:r>
      <w:r w:rsidRPr="0061590A">
        <w:rPr>
          <w:b/>
        </w:rPr>
        <w:t>Quellcode</w:t>
      </w:r>
      <w:r>
        <w:t xml:space="preserve"> der Software ist frei unter der MIT-Lizenz veröffentlicht. Der Quellcode kann unter der URL</w:t>
      </w:r>
    </w:p>
    <w:p w:rsidR="00C93B4F" w:rsidRPr="00C93B4F" w:rsidRDefault="000845D6" w:rsidP="00C93B4F">
      <w:pPr>
        <w:pStyle w:val="Textkrper"/>
        <w:ind w:firstLine="425"/>
        <w:rPr>
          <w:color w:val="auto"/>
        </w:rPr>
      </w:pPr>
      <w:hyperlink r:id="rId46" w:history="1">
        <w:r w:rsidR="00C93B4F" w:rsidRPr="00C93B4F">
          <w:rPr>
            <w:rStyle w:val="Hyperlink"/>
            <w:color w:val="auto"/>
            <w:u w:val="none"/>
          </w:rPr>
          <w:t>https://github.com/wlanowski/wlanowski.github.io</w:t>
        </w:r>
      </w:hyperlink>
    </w:p>
    <w:p w:rsidR="0061590A" w:rsidRDefault="00C93B4F" w:rsidP="00C93B4F">
      <w:pPr>
        <w:pStyle w:val="Textkrper"/>
      </w:pPr>
      <w:r>
        <w:t>abgerufen</w:t>
      </w:r>
      <w:r w:rsidR="0061590A">
        <w:t xml:space="preserve"> werden.</w:t>
      </w:r>
    </w:p>
    <w:p w:rsidR="0061590A" w:rsidRDefault="0061590A" w:rsidP="00C93B4F">
      <w:pPr>
        <w:pStyle w:val="Textkrper"/>
      </w:pPr>
    </w:p>
    <w:p w:rsidR="00C93B4F" w:rsidRDefault="00C93B4F" w:rsidP="00C93B4F">
      <w:pPr>
        <w:pStyle w:val="Textkrper"/>
      </w:pPr>
      <w:r>
        <w:t xml:space="preserve">Die </w:t>
      </w:r>
      <w:r w:rsidRPr="0061590A">
        <w:rPr>
          <w:b/>
        </w:rPr>
        <w:t>Dokumentation</w:t>
      </w:r>
      <w:r>
        <w:t xml:space="preserve"> dieser Arbeit befindet sich unter der </w:t>
      </w:r>
      <w:r w:rsidR="00DE2E29">
        <w:t xml:space="preserve">folgenden </w:t>
      </w:r>
      <w:r>
        <w:t>URL</w:t>
      </w:r>
      <w:r w:rsidR="00DE2E29">
        <w:t>:</w:t>
      </w:r>
    </w:p>
    <w:p w:rsidR="00C93B4F" w:rsidRPr="00DE2E29" w:rsidRDefault="00C93B4F" w:rsidP="00C93B4F">
      <w:pPr>
        <w:pStyle w:val="Textkrper"/>
      </w:pPr>
      <w:r>
        <w:tab/>
      </w:r>
      <w:hyperlink r:id="rId47" w:history="1">
        <w:r w:rsidRPr="00DE2E29">
          <w:rPr>
            <w:rStyle w:val="Hyperlink"/>
            <w:color w:val="auto"/>
            <w:u w:val="none"/>
          </w:rPr>
          <w:t>https://github.com/wlanowski/t2000doku</w:t>
        </w:r>
      </w:hyperlink>
    </w:p>
    <w:p w:rsidR="0061590A" w:rsidRDefault="0061590A" w:rsidP="00C93B4F">
      <w:pPr>
        <w:pStyle w:val="Textkrper"/>
      </w:pPr>
    </w:p>
    <w:p w:rsidR="00C93B4F" w:rsidRDefault="0061590A" w:rsidP="00C93B4F">
      <w:pPr>
        <w:pStyle w:val="Textkrper"/>
      </w:pPr>
      <w:r>
        <w:t xml:space="preserve">Eine </w:t>
      </w:r>
      <w:r w:rsidRPr="0061590A">
        <w:rPr>
          <w:b/>
        </w:rPr>
        <w:t>Demonstrationsinstallation</w:t>
      </w:r>
      <w:r w:rsidR="007F42F3">
        <w:rPr>
          <w:b/>
        </w:rPr>
        <w:t xml:space="preserve"> </w:t>
      </w:r>
      <w:r w:rsidR="007F42F3">
        <w:t>mit fiktiven Projektdaten</w:t>
      </w:r>
      <w:r>
        <w:t xml:space="preserve"> ist unte</w:t>
      </w:r>
      <w:r w:rsidR="00DE2E29">
        <w:t>r</w:t>
      </w:r>
      <w:r>
        <w:t xml:space="preserve"> der</w:t>
      </w:r>
      <w:r w:rsidR="00DE2E29">
        <w:t xml:space="preserve"> URL</w:t>
      </w:r>
    </w:p>
    <w:p w:rsidR="00DE2E29" w:rsidRPr="00DE2E29" w:rsidRDefault="00DE2E29" w:rsidP="00C93B4F">
      <w:pPr>
        <w:pStyle w:val="Textkrper"/>
        <w:rPr>
          <w:color w:val="auto"/>
        </w:rPr>
      </w:pPr>
      <w:r>
        <w:tab/>
      </w:r>
      <w:hyperlink r:id="rId48" w:history="1">
        <w:r w:rsidRPr="00DE2E29">
          <w:rPr>
            <w:rStyle w:val="Hyperlink"/>
            <w:color w:val="auto"/>
            <w:u w:val="none"/>
          </w:rPr>
          <w:t>http://maps.wlanowski.de</w:t>
        </w:r>
      </w:hyperlink>
    </w:p>
    <w:p w:rsidR="00DE2E29" w:rsidRDefault="007F42F3" w:rsidP="00C93B4F">
      <w:pPr>
        <w:pStyle w:val="Textkrper"/>
      </w:pPr>
      <w:r>
        <w:t>auffindbar</w:t>
      </w:r>
      <w:r w:rsidR="00DE2E29">
        <w:t>. Die Zugangsdaten für einen Benutzer mit eingeschränkten Rechten lauten:</w:t>
      </w:r>
    </w:p>
    <w:p w:rsidR="00DE2E29" w:rsidRDefault="00DE2E29" w:rsidP="00C93B4F">
      <w:pPr>
        <w:pStyle w:val="Textkrper"/>
      </w:pPr>
      <w:r>
        <w:tab/>
        <w:t>Benutzername:</w:t>
      </w:r>
      <w:r>
        <w:tab/>
      </w:r>
      <w:proofErr w:type="spellStart"/>
      <w:r>
        <w:t>max.muster</w:t>
      </w:r>
      <w:proofErr w:type="spellEnd"/>
    </w:p>
    <w:p w:rsidR="00DE2E29" w:rsidRDefault="00DE2E29" w:rsidP="00C93B4F">
      <w:pPr>
        <w:pStyle w:val="Textkrper"/>
      </w:pPr>
      <w:r>
        <w:tab/>
        <w:t>Passwort:</w:t>
      </w:r>
      <w:r>
        <w:tab/>
      </w:r>
      <w:r>
        <w:tab/>
      </w:r>
      <w:proofErr w:type="spellStart"/>
      <w:r>
        <w:t>qay</w:t>
      </w:r>
      <w:proofErr w:type="spellEnd"/>
    </w:p>
    <w:p w:rsidR="00DE2E29" w:rsidRDefault="00DE2E29" w:rsidP="00C93B4F">
      <w:pPr>
        <w:pStyle w:val="Textkrper"/>
      </w:pPr>
      <w:r>
        <w:t>Das Kontrollzentrum mit erweiterten Rechten kann mit den Zugangsdaten</w:t>
      </w:r>
    </w:p>
    <w:p w:rsidR="00DE2E29" w:rsidRDefault="00DE2E29" w:rsidP="00C93B4F">
      <w:pPr>
        <w:pStyle w:val="Textkrper"/>
      </w:pPr>
      <w:r>
        <w:tab/>
        <w:t>Benutzername:</w:t>
      </w:r>
      <w:r>
        <w:tab/>
      </w:r>
      <w:proofErr w:type="spellStart"/>
      <w:r>
        <w:t>john.nitzsche</w:t>
      </w:r>
      <w:proofErr w:type="spellEnd"/>
    </w:p>
    <w:p w:rsidR="00DE2E29" w:rsidRDefault="00DE2E29" w:rsidP="00C93B4F">
      <w:pPr>
        <w:pStyle w:val="Textkrper"/>
      </w:pPr>
      <w:r>
        <w:tab/>
        <w:t>Passwort:</w:t>
      </w:r>
      <w:r>
        <w:tab/>
      </w:r>
      <w:r>
        <w:tab/>
      </w:r>
      <w:proofErr w:type="spellStart"/>
      <w:r>
        <w:t>qay</w:t>
      </w:r>
      <w:proofErr w:type="spellEnd"/>
    </w:p>
    <w:p w:rsidR="00DE2E29" w:rsidRPr="00C93B4F" w:rsidRDefault="00DE2E29" w:rsidP="00C93B4F">
      <w:pPr>
        <w:pStyle w:val="Textkrper"/>
      </w:pPr>
      <w:r>
        <w:t>eingesehen werden.</w:t>
      </w:r>
    </w:p>
    <w:sectPr w:rsidR="00DE2E29" w:rsidRPr="00C93B4F" w:rsidSect="0061590A">
      <w:headerReference w:type="default" r:id="rId49"/>
      <w:footnotePr>
        <w:numRestart w:val="eachPage"/>
      </w:footnotePr>
      <w:pgSz w:w="11906" w:h="16838" w:code="9"/>
      <w:pgMar w:top="1417" w:right="1417" w:bottom="1134" w:left="1417"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602F" w:rsidRDefault="0074602F">
      <w:r>
        <w:separator/>
      </w:r>
    </w:p>
  </w:endnote>
  <w:endnote w:type="continuationSeparator" w:id="0">
    <w:p w:rsidR="0074602F" w:rsidRDefault="007460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1D7B" w:rsidRPr="00610C01" w:rsidRDefault="004C1D7B"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8EA" w:rsidRPr="00D228EA" w:rsidRDefault="00D228EA" w:rsidP="00D228EA">
    <w:pPr>
      <w:pStyle w:val="Fuzeile"/>
      <w:jc w:val="center"/>
    </w:pPr>
    <w:r>
      <w:fldChar w:fldCharType="begin"/>
    </w:r>
    <w:r>
      <w:instrText>PAGE   \* MERGEFORMAT</w:instrText>
    </w:r>
    <w:r>
      <w:fldChar w:fldCharType="separate"/>
    </w:r>
    <w:r w:rsidR="007735C0">
      <w:rPr>
        <w:noProof/>
      </w:rPr>
      <w:t>50</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F0C" w:rsidRPr="00610C01" w:rsidRDefault="00E95F0C" w:rsidP="00610C01">
    <w:pPr>
      <w:pStyle w:val="Fuzeile"/>
      <w:jc w:val="center"/>
    </w:pPr>
    <w:r>
      <w:fldChar w:fldCharType="begin"/>
    </w:r>
    <w:r>
      <w:instrText>PAGE   \* MERGEFORMAT</w:instrText>
    </w:r>
    <w:r>
      <w:fldChar w:fldCharType="separate"/>
    </w:r>
    <w:r w:rsidR="007735C0">
      <w:rPr>
        <w:noProof/>
      </w:rPr>
      <w:t>IX</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602F" w:rsidRDefault="0074602F">
      <w:r>
        <w:separator/>
      </w:r>
    </w:p>
  </w:footnote>
  <w:footnote w:type="continuationSeparator" w:id="0">
    <w:p w:rsidR="0074602F" w:rsidRDefault="0074602F">
      <w:r>
        <w:continuationSeparator/>
      </w:r>
    </w:p>
  </w:footnote>
  <w:footnote w:id="1">
    <w:p w:rsidR="00E95F0C" w:rsidRDefault="00E95F0C">
      <w:pPr>
        <w:pStyle w:val="Funotentext"/>
      </w:pPr>
      <w:r>
        <w:rPr>
          <w:rStyle w:val="Funotenzeichen"/>
        </w:rPr>
        <w:footnoteRef/>
      </w:r>
      <w:r>
        <w:t xml:space="preserve"> </w:t>
      </w:r>
      <w:sdt>
        <w:sdtPr>
          <w:id w:val="1969851414"/>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E95F0C" w:rsidRDefault="00E95F0C">
      <w:pPr>
        <w:pStyle w:val="Funotentext"/>
      </w:pPr>
      <w:r>
        <w:rPr>
          <w:rStyle w:val="Funotenzeichen"/>
        </w:rPr>
        <w:footnoteRef/>
      </w:r>
      <w:r>
        <w:t xml:space="preserve"> BKU: </w:t>
      </w:r>
      <w:r w:rsidRPr="00A73538">
        <w:t>Bürokommunikation Unternehmensweit</w:t>
      </w:r>
    </w:p>
  </w:footnote>
  <w:footnote w:id="3">
    <w:p w:rsidR="00E95F0C" w:rsidRPr="00B335E3" w:rsidRDefault="00E95F0C" w:rsidP="00C511DB">
      <w:pPr>
        <w:pStyle w:val="Funotentext"/>
        <w:spacing w:after="0"/>
      </w:pPr>
      <w:r>
        <w:rPr>
          <w:rStyle w:val="Funotenzeichen"/>
        </w:rPr>
        <w:footnoteRef/>
      </w:r>
      <w:r w:rsidRPr="00B335E3">
        <w:t xml:space="preserve"> </w:t>
      </w:r>
      <w:r>
        <w:t xml:space="preserve">API: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E95F0C" w:rsidRPr="00F56739" w:rsidRDefault="00E95F0C" w:rsidP="00C511DB">
      <w:pPr>
        <w:pStyle w:val="Funotentext"/>
        <w:spacing w:after="0"/>
      </w:pPr>
      <w:r>
        <w:rPr>
          <w:rStyle w:val="Funotenzeichen"/>
        </w:rPr>
        <w:footnoteRef/>
      </w:r>
      <w:r w:rsidRPr="00F56739">
        <w:t xml:space="preserve"> http://data.deutschebahn.com</w:t>
      </w:r>
    </w:p>
  </w:footnote>
  <w:footnote w:id="5">
    <w:p w:rsidR="00E95F0C" w:rsidRDefault="00E95F0C" w:rsidP="00811A89">
      <w:pPr>
        <w:pStyle w:val="Funotentext"/>
        <w:jc w:val="left"/>
      </w:pPr>
      <w:r>
        <w:rPr>
          <w:rStyle w:val="Funotenzeichen"/>
        </w:rPr>
        <w:footnoteRef/>
      </w:r>
      <w:r>
        <w:t xml:space="preserve"> Vgl. </w:t>
      </w:r>
      <w:proofErr w:type="spellStart"/>
      <w:r>
        <w:t>Github</w:t>
      </w:r>
      <w:proofErr w:type="spellEnd"/>
      <w:r>
        <w:t xml:space="preserve">-Präsenz von DB Systel </w:t>
      </w:r>
      <w:r w:rsidRPr="00811A89">
        <w:t>https://github.com/dbsystel</w:t>
      </w:r>
    </w:p>
  </w:footnote>
  <w:footnote w:id="6">
    <w:p w:rsidR="00E95F0C" w:rsidRDefault="00E95F0C">
      <w:pPr>
        <w:pStyle w:val="Funotentext"/>
      </w:pPr>
      <w:r>
        <w:rPr>
          <w:rStyle w:val="Funotenzeichen"/>
        </w:rPr>
        <w:footnoteRef/>
      </w:r>
      <w:r>
        <w:t xml:space="preserve"> Eine Relation bezeichnet eine Gruppe von Linien, Punkten und anderen Relationen und wird bspw. auch benutzt, um Flächen abzubilden.</w:t>
      </w:r>
    </w:p>
  </w:footnote>
  <w:footnote w:id="7">
    <w:p w:rsidR="00E95F0C" w:rsidRPr="00CB0C8A" w:rsidRDefault="00E95F0C">
      <w:pPr>
        <w:pStyle w:val="Funotentext"/>
        <w:rPr>
          <w:lang w:val="en-US"/>
        </w:rPr>
      </w:pPr>
      <w:r>
        <w:rPr>
          <w:rStyle w:val="Funotenzeichen"/>
        </w:rPr>
        <w:footnoteRef/>
      </w:r>
      <w:r w:rsidRPr="00CB0C8A">
        <w:rPr>
          <w:lang w:val="en-US"/>
        </w:rPr>
        <w:t xml:space="preserve"> </w:t>
      </w:r>
      <w:sdt>
        <w:sdtPr>
          <w:id w:val="1624422562"/>
          <w:citation/>
        </w:sdtPr>
        <w:sdtContent>
          <w:r>
            <w:fldChar w:fldCharType="begin"/>
          </w:r>
          <w:r w:rsidRPr="00CB0C8A">
            <w:rPr>
              <w:lang w:val="en-US"/>
            </w:rPr>
            <w:instrText xml:space="preserve"> CITATION Ope17 \l 1031 </w:instrText>
          </w:r>
          <w:r>
            <w:fldChar w:fldCharType="separate"/>
          </w:r>
          <w:r w:rsidRPr="00F84CFA">
            <w:rPr>
              <w:noProof/>
              <w:lang w:val="en-US"/>
            </w:rPr>
            <w:t>(OpenStreetMap Wiki contributors, 2017)</w:t>
          </w:r>
          <w:r>
            <w:fldChar w:fldCharType="end"/>
          </w:r>
        </w:sdtContent>
      </w:sdt>
    </w:p>
  </w:footnote>
  <w:footnote w:id="8">
    <w:p w:rsidR="00E95F0C" w:rsidRPr="00CB0C8A" w:rsidRDefault="00E95F0C">
      <w:pPr>
        <w:pStyle w:val="Funotentext"/>
        <w:rPr>
          <w:lang w:val="en-US"/>
        </w:rPr>
      </w:pPr>
      <w:r>
        <w:rPr>
          <w:rStyle w:val="Funotenzeichen"/>
        </w:rPr>
        <w:footnoteRef/>
      </w:r>
      <w:r w:rsidRPr="00CB0C8A">
        <w:rPr>
          <w:lang w:val="en-US"/>
        </w:rPr>
        <w:t xml:space="preserve"> </w:t>
      </w:r>
      <w:sdt>
        <w:sdtPr>
          <w:id w:val="1989827034"/>
          <w:citation/>
        </w:sdtPr>
        <w:sdtContent>
          <w:r>
            <w:fldChar w:fldCharType="begin"/>
          </w:r>
          <w:r w:rsidRPr="00CB0C8A">
            <w:rPr>
              <w:lang w:val="en-US"/>
            </w:rPr>
            <w:instrText xml:space="preserve"> CITATION Ope171 \l 1031 </w:instrText>
          </w:r>
          <w:r>
            <w:fldChar w:fldCharType="separate"/>
          </w:r>
          <w:r w:rsidRPr="00F84CFA">
            <w:rPr>
              <w:noProof/>
              <w:lang w:val="en-US"/>
            </w:rPr>
            <w:t>(OpenStreetMap Software contributors, 2017)</w:t>
          </w:r>
          <w:r>
            <w:fldChar w:fldCharType="end"/>
          </w:r>
        </w:sdtContent>
      </w:sdt>
    </w:p>
  </w:footnote>
  <w:footnote w:id="9">
    <w:p w:rsidR="00E95F0C" w:rsidRDefault="00E95F0C">
      <w:pPr>
        <w:pStyle w:val="Funotentext"/>
      </w:pPr>
      <w:r>
        <w:rPr>
          <w:rStyle w:val="Funotenzeichen"/>
        </w:rPr>
        <w:footnoteRef/>
      </w:r>
      <w:r>
        <w:t xml:space="preserve"> Eine Registrierung auf umap ist nicht zwingend erforderlich.</w:t>
      </w:r>
    </w:p>
  </w:footnote>
  <w:footnote w:id="10">
    <w:p w:rsidR="00E95F0C" w:rsidRPr="00F1028A" w:rsidRDefault="00E95F0C">
      <w:pPr>
        <w:pStyle w:val="Funotentext"/>
      </w:pPr>
      <w:r>
        <w:rPr>
          <w:rStyle w:val="Funotenzeichen"/>
        </w:rPr>
        <w:footnoteRef/>
      </w:r>
      <w:r w:rsidRPr="00F1028A">
        <w:t xml:space="preserve"> </w:t>
      </w:r>
      <w:sdt>
        <w:sdtPr>
          <w:id w:val="1561752319"/>
          <w:citation/>
        </w:sdtPr>
        <w:sdtContent>
          <w:r>
            <w:fldChar w:fldCharType="begin"/>
          </w:r>
          <w:r w:rsidRPr="00F1028A">
            <w:instrText xml:space="preserve"> CITATION Ope17 \l 1031 </w:instrText>
          </w:r>
          <w:r>
            <w:fldChar w:fldCharType="separate"/>
          </w:r>
          <w:r w:rsidRPr="00F1028A">
            <w:rPr>
              <w:noProof/>
            </w:rPr>
            <w:t>(OpenStreetMap Wiki contributors, 2017)</w:t>
          </w:r>
          <w:r>
            <w:fldChar w:fldCharType="end"/>
          </w:r>
        </w:sdtContent>
      </w:sdt>
    </w:p>
  </w:footnote>
  <w:footnote w:id="11">
    <w:p w:rsidR="00E95F0C" w:rsidRDefault="00E95F0C">
      <w:pPr>
        <w:pStyle w:val="Funotentext"/>
      </w:pPr>
      <w:r w:rsidRPr="00DD7CF3">
        <w:rPr>
          <w:rStyle w:val="Funotenzeichen"/>
        </w:rPr>
        <w:footnoteRef/>
      </w:r>
      <w:r w:rsidRPr="00DD7CF3">
        <w:t xml:space="preserve"> RDZ: Rechnergestützte Dis</w:t>
      </w:r>
      <w:r>
        <w:t>patcher</w:t>
      </w:r>
      <w:r w:rsidRPr="00DD7CF3">
        <w:t>zentrale, ein bei der Deutschen Reichsbahn eingeführtes System zur Zuglaufverfolgung.</w:t>
      </w:r>
    </w:p>
  </w:footnote>
  <w:footnote w:id="12">
    <w:p w:rsidR="00E95F0C" w:rsidRDefault="00E95F0C">
      <w:pPr>
        <w:pStyle w:val="Funotentext"/>
      </w:pPr>
      <w:r>
        <w:rPr>
          <w:rStyle w:val="Funotenzeichen"/>
        </w:rPr>
        <w:footnoteRef/>
      </w:r>
      <w:r>
        <w:t xml:space="preserve"> </w:t>
      </w:r>
      <w:sdt>
        <w:sdtPr>
          <w:id w:val="-340310959"/>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E95F0C" w:rsidRDefault="00E95F0C">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E95F0C" w:rsidRDefault="00E95F0C">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Diese Lizenz gilt für Leaflet und OpenLayers.</w:t>
      </w:r>
    </w:p>
  </w:footnote>
  <w:footnote w:id="15">
    <w:p w:rsidR="00E95F0C" w:rsidRPr="0065240F" w:rsidRDefault="00E95F0C">
      <w:pPr>
        <w:pStyle w:val="Funotentext"/>
        <w:rPr>
          <w:lang w:val="en-US"/>
        </w:rPr>
      </w:pPr>
      <w:r>
        <w:rPr>
          <w:rStyle w:val="Funotenzeichen"/>
        </w:rPr>
        <w:footnoteRef/>
      </w:r>
      <w:r w:rsidRPr="0065240F">
        <w:rPr>
          <w:lang w:val="en-US"/>
        </w:rPr>
        <w:t xml:space="preserve"> </w:t>
      </w:r>
      <w:sdt>
        <w:sdtPr>
          <w:id w:val="470491589"/>
          <w:citation/>
        </w:sdtPr>
        <w:sdtContent>
          <w:r>
            <w:fldChar w:fldCharType="begin"/>
          </w:r>
          <w:r w:rsidRPr="0065240F">
            <w:rPr>
              <w:lang w:val="en-US"/>
            </w:rPr>
            <w:instrText xml:space="preserve"> CITATION Aut17 \l 1031 </w:instrText>
          </w:r>
          <w:r>
            <w:fldChar w:fldCharType="separate"/>
          </w:r>
          <w:r w:rsidRPr="0065240F">
            <w:rPr>
              <w:noProof/>
              <w:lang w:val="en-US"/>
            </w:rPr>
            <w:t>(diverse Autoren)</w:t>
          </w:r>
          <w:r>
            <w:fldChar w:fldCharType="end"/>
          </w:r>
        </w:sdtContent>
      </w:sdt>
    </w:p>
  </w:footnote>
  <w:footnote w:id="16">
    <w:p w:rsidR="00E95F0C" w:rsidRPr="0065240F" w:rsidRDefault="00E95F0C">
      <w:pPr>
        <w:pStyle w:val="Funotentext"/>
        <w:rPr>
          <w:lang w:val="en-US"/>
        </w:rPr>
      </w:pPr>
      <w:r>
        <w:rPr>
          <w:rStyle w:val="Funotenzeichen"/>
        </w:rPr>
        <w:footnoteRef/>
      </w:r>
      <w:r w:rsidRPr="0065240F">
        <w:rPr>
          <w:lang w:val="en-US"/>
        </w:rPr>
        <w:t xml:space="preserve"> </w:t>
      </w:r>
      <w:sdt>
        <w:sdtPr>
          <w:id w:val="-1021626816"/>
          <w:citation/>
        </w:sdtPr>
        <w:sdtContent>
          <w:r>
            <w:fldChar w:fldCharType="begin"/>
          </w:r>
          <w:r w:rsidRPr="0065240F">
            <w:rPr>
              <w:lang w:val="en-US"/>
            </w:rPr>
            <w:instrText xml:space="preserve"> CITATION Ort15 \l 1031 </w:instrText>
          </w:r>
          <w:r>
            <w:fldChar w:fldCharType="separate"/>
          </w:r>
          <w:r w:rsidRPr="0065240F">
            <w:rPr>
              <w:noProof/>
              <w:lang w:val="en-US"/>
            </w:rPr>
            <w:t>(Ortega, 2015)</w:t>
          </w:r>
          <w:r>
            <w:fldChar w:fldCharType="end"/>
          </w:r>
        </w:sdtContent>
      </w:sdt>
    </w:p>
  </w:footnote>
  <w:footnote w:id="17">
    <w:p w:rsidR="00E95F0C" w:rsidRDefault="00E95F0C">
      <w:pPr>
        <w:pStyle w:val="Funotentext"/>
      </w:pPr>
      <w:r>
        <w:rPr>
          <w:rStyle w:val="Funotenzeichen"/>
        </w:rPr>
        <w:footnoteRef/>
      </w:r>
      <w:r w:rsidRPr="0065240F">
        <w:rPr>
          <w:lang w:val="en-US"/>
        </w:rPr>
        <w:t xml:space="preserve"> PHP: Hypertext Preprocessor. </w:t>
      </w:r>
      <w:r>
        <w:t>Skriptsprache zum dynamischen Erstellen von Webseiten</w:t>
      </w:r>
    </w:p>
  </w:footnote>
  <w:footnote w:id="18">
    <w:p w:rsidR="00E95F0C" w:rsidRDefault="00E95F0C">
      <w:pPr>
        <w:pStyle w:val="Funotentext"/>
      </w:pPr>
      <w:r>
        <w:rPr>
          <w:rStyle w:val="Funotenzeichen"/>
        </w:rPr>
        <w:footnoteRef/>
      </w:r>
      <w:r>
        <w:t xml:space="preserve"> MySQL: Datenbankplattform für Web- und sonstige Anwendungen</w:t>
      </w:r>
    </w:p>
  </w:footnote>
  <w:footnote w:id="19">
    <w:p w:rsidR="00E95F0C" w:rsidRDefault="00E95F0C">
      <w:pPr>
        <w:pStyle w:val="Funotentext"/>
      </w:pPr>
      <w:r>
        <w:rPr>
          <w:rStyle w:val="Funotenzeichen"/>
        </w:rPr>
        <w:footnoteRef/>
      </w:r>
      <w:r>
        <w:t xml:space="preserve"> Framework: zu Deutsch: Rahmen, Gerüst</w:t>
      </w:r>
    </w:p>
  </w:footnote>
  <w:footnote w:id="20">
    <w:p w:rsidR="00E95F0C" w:rsidRDefault="00E95F0C">
      <w:pPr>
        <w:pStyle w:val="Funotentext"/>
      </w:pPr>
      <w:r>
        <w:rPr>
          <w:rStyle w:val="Funotenzeichen"/>
        </w:rPr>
        <w:footnoteRef/>
      </w:r>
      <w:r>
        <w:t xml:space="preserve"> ein von Twitter Inc. entwickeltes Framework auf Grundlage von HTML und CSS</w:t>
      </w:r>
    </w:p>
  </w:footnote>
  <w:footnote w:id="21">
    <w:p w:rsidR="00E95F0C" w:rsidRDefault="00E95F0C">
      <w:pPr>
        <w:pStyle w:val="Funotentext"/>
      </w:pPr>
      <w:r>
        <w:rPr>
          <w:rStyle w:val="Funotenzeichen"/>
        </w:rPr>
        <w:footnoteRef/>
      </w:r>
      <w:r>
        <w:t xml:space="preserve"> vgl. </w:t>
      </w:r>
      <w:r>
        <w:fldChar w:fldCharType="begin"/>
      </w:r>
      <w:r>
        <w:instrText xml:space="preserve"> REF _Ref492453492 \h </w:instrText>
      </w:r>
      <w:r>
        <w:fldChar w:fldCharType="separate"/>
      </w:r>
      <w:r w:rsidR="007735C0">
        <w:t>Anlage 4: Verweise auf den Quellcode und Demonstrationsexemplar dieser Arbeit</w:t>
      </w:r>
      <w:r>
        <w:fldChar w:fldCharType="end"/>
      </w:r>
    </w:p>
  </w:footnote>
  <w:footnote w:id="22">
    <w:p w:rsidR="00E95F0C" w:rsidRDefault="00E95F0C">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w:t>
      </w:r>
      <w:proofErr w:type="spellEnd"/>
      <w:r>
        <w:t>-Tile-</w:t>
      </w:r>
      <w:proofErr w:type="spellStart"/>
      <w:r>
        <w:t>Overlays</w:t>
      </w:r>
      <w:proofErr w:type="spellEnd"/>
      <w:r>
        <w:t>.</w:t>
      </w:r>
    </w:p>
  </w:footnote>
  <w:footnote w:id="23">
    <w:p w:rsidR="00E95F0C" w:rsidRDefault="00E95F0C">
      <w:pPr>
        <w:pStyle w:val="Funotentext"/>
      </w:pPr>
      <w:r>
        <w:rPr>
          <w:rStyle w:val="Funotenzeichen"/>
        </w:rPr>
        <w:footnoteRef/>
      </w:r>
      <w:r>
        <w:t xml:space="preserve"> Eine Zusammenstellung aller verwendeten Leaflet-Erweiterungen wird beim Aufruf des Punktes „Über“ in der Software angezeigt.</w:t>
      </w:r>
    </w:p>
  </w:footnote>
  <w:footnote w:id="24">
    <w:p w:rsidR="00E95F0C" w:rsidRDefault="00E95F0C">
      <w:pPr>
        <w:pStyle w:val="Funotentext"/>
      </w:pPr>
      <w:r>
        <w:rPr>
          <w:rStyle w:val="Funotenzeichen"/>
        </w:rPr>
        <w:footnoteRef/>
      </w:r>
      <w:r>
        <w:t xml:space="preserve"> Die typische Syntax eines </w:t>
      </w:r>
      <w:proofErr w:type="spellStart"/>
      <w:r>
        <w:t>GeoJSON</w:t>
      </w:r>
      <w:proofErr w:type="spellEnd"/>
      <w:r>
        <w:t xml:space="preserve">-Objektes ist in </w:t>
      </w:r>
      <w:r>
        <w:fldChar w:fldCharType="begin"/>
      </w:r>
      <w:r>
        <w:instrText xml:space="preserve"> REF _Ref491422598 \h </w:instrText>
      </w:r>
      <w:r>
        <w:fldChar w:fldCharType="separate"/>
      </w:r>
      <w:r w:rsidR="007735C0">
        <w:t xml:space="preserve">Anlage 3: Dresden Hauptbahnhof Gleis 19 in OSM konvertiert zu </w:t>
      </w:r>
      <w:proofErr w:type="spellStart"/>
      <w:r w:rsidR="007735C0">
        <w:t>GeoJSON</w:t>
      </w:r>
      <w:proofErr w:type="spellEnd"/>
      <w:r w:rsidR="007735C0">
        <w:t xml:space="preserve"> (Stand: 25. </w:t>
      </w:r>
      <w:r w:rsidR="007735C0" w:rsidRPr="00414B32">
        <w:rPr>
          <w:lang w:val="en-US"/>
        </w:rPr>
        <w:t>August 2017)</w:t>
      </w:r>
      <w:r>
        <w:fldChar w:fldCharType="end"/>
      </w:r>
      <w:r>
        <w:t xml:space="preserve"> ersichtlich.</w:t>
      </w:r>
    </w:p>
  </w:footnote>
  <w:footnote w:id="25">
    <w:p w:rsidR="00E95F0C" w:rsidRDefault="00E95F0C">
      <w:pPr>
        <w:pStyle w:val="Funotentext"/>
      </w:pPr>
      <w:r>
        <w:rPr>
          <w:rStyle w:val="Funotenzeichen"/>
        </w:rPr>
        <w:footnoteRef/>
      </w:r>
      <w:r>
        <w:t xml:space="preserve"> Die mit </w:t>
      </w:r>
      <w:r w:rsidRPr="00960281">
        <w:t>ISO 8859-1</w:t>
      </w:r>
      <w:r>
        <w:t xml:space="preserve"> kodierte DBF-Datei konnte nicht mit Microsoft Excel in das von der Datenbank geforderte UTF-8 konvertiert werden.</w:t>
      </w:r>
    </w:p>
  </w:footnote>
  <w:footnote w:id="26">
    <w:p w:rsidR="00E95F0C" w:rsidRDefault="00E95F0C">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mittels JavaScript. </w:t>
      </w:r>
    </w:p>
    <w:p w:rsidR="00E95F0C" w:rsidRDefault="00E95F0C">
      <w:pPr>
        <w:pStyle w:val="Funotentext"/>
      </w:pPr>
    </w:p>
  </w:footnote>
  <w:footnote w:id="27">
    <w:p w:rsidR="00E95F0C" w:rsidRDefault="00E95F0C">
      <w:pPr>
        <w:pStyle w:val="Funotentext"/>
      </w:pPr>
      <w:r>
        <w:rPr>
          <w:rStyle w:val="Funotenzeichen"/>
        </w:rPr>
        <w:footnoteRef/>
      </w:r>
      <w:r>
        <w:t xml:space="preserve"> gemessen mit den Entwickleroptionen in Google Chrome 58, BKU-Notebook (Windows 7)</w:t>
      </w:r>
    </w:p>
  </w:footnote>
  <w:footnote w:id="28">
    <w:p w:rsidR="00E95F0C" w:rsidRPr="00F1028A" w:rsidRDefault="00E95F0C">
      <w:pPr>
        <w:pStyle w:val="Funotentext"/>
        <w:rPr>
          <w:lang w:val="en-US"/>
        </w:rPr>
      </w:pPr>
      <w:r>
        <w:rPr>
          <w:rStyle w:val="Funotenzeichen"/>
        </w:rPr>
        <w:footnoteRef/>
      </w:r>
      <w:r w:rsidRPr="00F1028A">
        <w:rPr>
          <w:lang w:val="en-US"/>
        </w:rPr>
        <w:t xml:space="preserve"> </w:t>
      </w:r>
      <w:sdt>
        <w:sdtPr>
          <w:id w:val="537012202"/>
          <w:citation/>
        </w:sdtPr>
        <w:sdtContent>
          <w:r>
            <w:fldChar w:fldCharType="begin"/>
          </w:r>
          <w:r w:rsidRPr="00F1028A">
            <w:rPr>
              <w:lang w:val="en-US"/>
            </w:rPr>
            <w:instrText xml:space="preserve"> CITATION McB15 \l 1031 </w:instrText>
          </w:r>
          <w:r>
            <w:fldChar w:fldCharType="separate"/>
          </w:r>
          <w:r w:rsidRPr="00F1028A">
            <w:rPr>
              <w:noProof/>
              <w:lang w:val="en-US"/>
            </w:rPr>
            <w:t>(McBride, 2015)</w:t>
          </w:r>
          <w:r>
            <w:fldChar w:fldCharType="end"/>
          </w:r>
        </w:sdtContent>
      </w:sdt>
    </w:p>
  </w:footnote>
  <w:footnote w:id="29">
    <w:p w:rsidR="00E95F0C" w:rsidRPr="00F1028A" w:rsidRDefault="00E95F0C">
      <w:pPr>
        <w:pStyle w:val="Funotentext"/>
        <w:rPr>
          <w:lang w:val="en-US"/>
        </w:rPr>
      </w:pPr>
      <w:r>
        <w:rPr>
          <w:rStyle w:val="Funotenzeichen"/>
        </w:rPr>
        <w:footnoteRef/>
      </w:r>
      <w:r w:rsidRPr="00F1028A">
        <w:rPr>
          <w:lang w:val="en-US"/>
        </w:rPr>
        <w:t xml:space="preserve"> </w:t>
      </w:r>
      <w:sdt>
        <w:sdtPr>
          <w:id w:val="-1824888179"/>
          <w:citation/>
        </w:sdtPr>
        <w:sdtContent>
          <w:r>
            <w:fldChar w:fldCharType="begin"/>
          </w:r>
          <w:r w:rsidRPr="00F1028A">
            <w:rPr>
              <w:lang w:val="en-US"/>
            </w:rPr>
            <w:instrText xml:space="preserve"> CITATION col17 \l 1031 </w:instrText>
          </w:r>
          <w:r>
            <w:fldChar w:fldCharType="separate"/>
          </w:r>
          <w:r w:rsidRPr="00F1028A">
            <w:rPr>
              <w:noProof/>
              <w:lang w:val="en-US"/>
            </w:rPr>
            <w:t>(colorlib)</w:t>
          </w:r>
          <w:r>
            <w:fldChar w:fldCharType="end"/>
          </w:r>
        </w:sdtContent>
      </w:sdt>
    </w:p>
  </w:footnote>
  <w:footnote w:id="30">
    <w:p w:rsidR="00E95F0C" w:rsidRPr="00DA48B3" w:rsidRDefault="00E95F0C">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F0C" w:rsidRPr="003D6454" w:rsidRDefault="00E95F0C"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2D83CE77" wp14:editId="34946A9F">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3CCB22DD" wp14:editId="58054E9A">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5EA54D60" wp14:editId="0696372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4BCE1CB2" wp14:editId="3D2FB07B">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69923406" wp14:editId="28E2C61D">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1ED70AA6" wp14:editId="3AC03A0D">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7735C0" w:rsidRPr="007735C0">
      <w:rPr>
        <w:bCs/>
        <w:noProof/>
        <w:color w:val="auto"/>
        <w:sz w:val="16"/>
      </w:rPr>
      <w:t>Entwicklung</w:t>
    </w:r>
    <w:r w:rsidR="007735C0">
      <w:rPr>
        <w:noProof/>
        <w:color w:val="auto"/>
        <w:sz w:val="16"/>
      </w:rPr>
      <w:t xml:space="preserve"> einer Projektdokumentationssoftware auf Basis von Geodaten</w:t>
    </w:r>
    <w:r w:rsidRPr="003D6454">
      <w:rPr>
        <w:color w:val="auto"/>
        <w:sz w:val="16"/>
      </w:rPr>
      <w:fldChar w:fldCharType="end"/>
    </w:r>
  </w:p>
  <w:p w:rsidR="00E95F0C" w:rsidRPr="00FE3BFA" w:rsidRDefault="00E95F0C"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F0C" w:rsidRPr="002B2BCF" w:rsidRDefault="00E95F0C"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43B3A316" wp14:editId="5D8464B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B17FB79" wp14:editId="22171FA2">
          <wp:simplePos x="0" y="0"/>
          <wp:positionH relativeFrom="column">
            <wp:posOffset>5426710</wp:posOffset>
          </wp:positionH>
          <wp:positionV relativeFrom="paragraph">
            <wp:posOffset>43180</wp:posOffset>
          </wp:positionV>
          <wp:extent cx="500380" cy="274955"/>
          <wp:effectExtent l="0" t="0" r="0" b="0"/>
          <wp:wrapNone/>
          <wp:docPr id="1" name="Grafik 1"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6C25590C" wp14:editId="6FD62156">
          <wp:simplePos x="0" y="0"/>
          <wp:positionH relativeFrom="column">
            <wp:posOffset>5017770</wp:posOffset>
          </wp:positionH>
          <wp:positionV relativeFrom="paragraph">
            <wp:posOffset>88455</wp:posOffset>
          </wp:positionV>
          <wp:extent cx="318770" cy="232410"/>
          <wp:effectExtent l="0" t="0" r="5080" b="0"/>
          <wp:wrapNone/>
          <wp:docPr id="2" name="Grafik 2"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7735C0" w:rsidRPr="007735C0">
      <w:rPr>
        <w:b/>
        <w:bCs/>
        <w:noProof/>
        <w:color w:val="auto"/>
        <w:sz w:val="16"/>
      </w:rPr>
      <w:t>Entwicklung einer Projektdokumentationssoftware</w:t>
    </w:r>
    <w:r w:rsidR="007735C0">
      <w:rPr>
        <w:b/>
        <w:noProof/>
        <w:color w:val="auto"/>
        <w:sz w:val="16"/>
      </w:rPr>
      <w:t xml:space="preserve"> auf Basis von Geodaten</w:t>
    </w:r>
    <w:r w:rsidRPr="002B2BCF">
      <w:rPr>
        <w:b/>
        <w:color w:val="auto"/>
        <w:sz w:val="16"/>
      </w:rPr>
      <w:fldChar w:fldCharType="end"/>
    </w:r>
  </w:p>
  <w:p w:rsidR="00E95F0C" w:rsidRPr="000936C7" w:rsidRDefault="00E95F0C"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Pr>
        <w:color w:val="auto"/>
        <w:sz w:val="16"/>
      </w:rPr>
      <w:fldChar w:fldCharType="separate"/>
    </w:r>
    <w:r w:rsidR="007735C0">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F0C" w:rsidRPr="002B2BCF" w:rsidRDefault="00E95F0C"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2F6252AD" wp14:editId="6A0A890B">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31384ECD" wp14:editId="5833E636">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5A139A5B" wp14:editId="3D156EC0">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7735C0" w:rsidRPr="007735C0">
      <w:rPr>
        <w:b/>
        <w:bCs/>
        <w:noProof/>
        <w:color w:val="auto"/>
        <w:sz w:val="16"/>
      </w:rPr>
      <w:t>Entwicklung einer Projektdokumentationssoftware</w:t>
    </w:r>
    <w:r w:rsidR="007735C0">
      <w:rPr>
        <w:b/>
        <w:noProof/>
        <w:color w:val="auto"/>
        <w:sz w:val="16"/>
      </w:rPr>
      <w:t xml:space="preserve"> auf Basis von Geodaten</w:t>
    </w:r>
    <w:r w:rsidRPr="002B2BCF">
      <w:rPr>
        <w:b/>
        <w:color w:val="auto"/>
        <w:sz w:val="16"/>
      </w:rPr>
      <w:fldChar w:fldCharType="end"/>
    </w:r>
  </w:p>
  <w:p w:rsidR="00E95F0C" w:rsidRPr="000936C7" w:rsidRDefault="00E95F0C"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7735C0">
      <w:rPr>
        <w:color w:val="auto"/>
        <w:sz w:val="16"/>
      </w:rPr>
      <w:fldChar w:fldCharType="separate"/>
    </w:r>
    <w:r w:rsidR="007735C0">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F0C" w:rsidRPr="002B2BCF" w:rsidRDefault="00E95F0C"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6F3575C2" wp14:editId="70F393AD">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4B754BF5" wp14:editId="6DEFD66F">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250257C3" wp14:editId="65ED9BD8">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7735C0" w:rsidRPr="007735C0">
      <w:rPr>
        <w:b/>
        <w:bCs/>
        <w:noProof/>
        <w:color w:val="auto"/>
        <w:sz w:val="16"/>
      </w:rPr>
      <w:t>Entwicklung einer Projektdokumentationssoftware</w:t>
    </w:r>
    <w:r w:rsidR="007735C0">
      <w:rPr>
        <w:b/>
        <w:noProof/>
        <w:color w:val="auto"/>
        <w:sz w:val="16"/>
      </w:rPr>
      <w:t xml:space="preserve"> auf Basis von Geodaten</w:t>
    </w:r>
    <w:r w:rsidRPr="002B2BCF">
      <w:rPr>
        <w:b/>
        <w:color w:val="auto"/>
        <w:sz w:val="16"/>
      </w:rPr>
      <w:fldChar w:fldCharType="end"/>
    </w:r>
  </w:p>
  <w:p w:rsidR="00E95F0C" w:rsidRPr="000936C7" w:rsidRDefault="00E95F0C"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7735C0">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 w:numId="40">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5F70"/>
    <w:rsid w:val="00026803"/>
    <w:rsid w:val="00031820"/>
    <w:rsid w:val="0005013A"/>
    <w:rsid w:val="000516A7"/>
    <w:rsid w:val="00051A4A"/>
    <w:rsid w:val="00052140"/>
    <w:rsid w:val="00052553"/>
    <w:rsid w:val="00056421"/>
    <w:rsid w:val="000602D1"/>
    <w:rsid w:val="00067684"/>
    <w:rsid w:val="00071AE1"/>
    <w:rsid w:val="000735F2"/>
    <w:rsid w:val="00074C2A"/>
    <w:rsid w:val="000845D6"/>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509"/>
    <w:rsid w:val="00131F04"/>
    <w:rsid w:val="00133919"/>
    <w:rsid w:val="00133CD3"/>
    <w:rsid w:val="001346F0"/>
    <w:rsid w:val="00135A2C"/>
    <w:rsid w:val="001371BD"/>
    <w:rsid w:val="00140403"/>
    <w:rsid w:val="00142850"/>
    <w:rsid w:val="00143AB7"/>
    <w:rsid w:val="00144758"/>
    <w:rsid w:val="00150F4D"/>
    <w:rsid w:val="00155B63"/>
    <w:rsid w:val="00157258"/>
    <w:rsid w:val="001578D0"/>
    <w:rsid w:val="001665C9"/>
    <w:rsid w:val="00167048"/>
    <w:rsid w:val="001710BC"/>
    <w:rsid w:val="00171E91"/>
    <w:rsid w:val="001735BD"/>
    <w:rsid w:val="00173D3A"/>
    <w:rsid w:val="00174E6B"/>
    <w:rsid w:val="00190CBF"/>
    <w:rsid w:val="00192B9D"/>
    <w:rsid w:val="001933F3"/>
    <w:rsid w:val="001A63EF"/>
    <w:rsid w:val="001A6578"/>
    <w:rsid w:val="001A7282"/>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341"/>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829ED"/>
    <w:rsid w:val="003933A2"/>
    <w:rsid w:val="00396EDD"/>
    <w:rsid w:val="003A1141"/>
    <w:rsid w:val="003A13E7"/>
    <w:rsid w:val="003C0D9E"/>
    <w:rsid w:val="003C3140"/>
    <w:rsid w:val="003C3FBF"/>
    <w:rsid w:val="003C4210"/>
    <w:rsid w:val="003C6D09"/>
    <w:rsid w:val="003D2724"/>
    <w:rsid w:val="003D3C76"/>
    <w:rsid w:val="003D49B0"/>
    <w:rsid w:val="003D6454"/>
    <w:rsid w:val="003E0E29"/>
    <w:rsid w:val="003E2037"/>
    <w:rsid w:val="003E3369"/>
    <w:rsid w:val="003E368D"/>
    <w:rsid w:val="003E6A4D"/>
    <w:rsid w:val="003F1123"/>
    <w:rsid w:val="003F5ACE"/>
    <w:rsid w:val="003F7540"/>
    <w:rsid w:val="00400CCD"/>
    <w:rsid w:val="0040300E"/>
    <w:rsid w:val="004030A8"/>
    <w:rsid w:val="00403E0A"/>
    <w:rsid w:val="00405E7B"/>
    <w:rsid w:val="00414B32"/>
    <w:rsid w:val="00420EB9"/>
    <w:rsid w:val="004239B8"/>
    <w:rsid w:val="00425373"/>
    <w:rsid w:val="00426168"/>
    <w:rsid w:val="00430D0F"/>
    <w:rsid w:val="00435687"/>
    <w:rsid w:val="00437E0A"/>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194B"/>
    <w:rsid w:val="004A7182"/>
    <w:rsid w:val="004B004E"/>
    <w:rsid w:val="004C1D7B"/>
    <w:rsid w:val="004C3F3A"/>
    <w:rsid w:val="004D205A"/>
    <w:rsid w:val="004D29D4"/>
    <w:rsid w:val="004D3248"/>
    <w:rsid w:val="004D72E7"/>
    <w:rsid w:val="004D7C91"/>
    <w:rsid w:val="004F0997"/>
    <w:rsid w:val="004F2818"/>
    <w:rsid w:val="004F398E"/>
    <w:rsid w:val="00506356"/>
    <w:rsid w:val="0050796C"/>
    <w:rsid w:val="00511B46"/>
    <w:rsid w:val="005139D1"/>
    <w:rsid w:val="0051446D"/>
    <w:rsid w:val="00514D52"/>
    <w:rsid w:val="00515E10"/>
    <w:rsid w:val="0051718A"/>
    <w:rsid w:val="00522526"/>
    <w:rsid w:val="00522C2D"/>
    <w:rsid w:val="005449C9"/>
    <w:rsid w:val="005477D3"/>
    <w:rsid w:val="00554385"/>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590A"/>
    <w:rsid w:val="0061707C"/>
    <w:rsid w:val="006178D8"/>
    <w:rsid w:val="00621648"/>
    <w:rsid w:val="0062276A"/>
    <w:rsid w:val="0062347B"/>
    <w:rsid w:val="00626C5C"/>
    <w:rsid w:val="006428B8"/>
    <w:rsid w:val="00647D78"/>
    <w:rsid w:val="00650099"/>
    <w:rsid w:val="0065240F"/>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3918"/>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4602F"/>
    <w:rsid w:val="007508F1"/>
    <w:rsid w:val="007511C0"/>
    <w:rsid w:val="00754B4F"/>
    <w:rsid w:val="0075630B"/>
    <w:rsid w:val="00757C15"/>
    <w:rsid w:val="0076064F"/>
    <w:rsid w:val="0076103B"/>
    <w:rsid w:val="00773170"/>
    <w:rsid w:val="007735C0"/>
    <w:rsid w:val="00773A54"/>
    <w:rsid w:val="0077717D"/>
    <w:rsid w:val="007809C6"/>
    <w:rsid w:val="00786309"/>
    <w:rsid w:val="007900A2"/>
    <w:rsid w:val="00796DC2"/>
    <w:rsid w:val="007970F2"/>
    <w:rsid w:val="007A12E9"/>
    <w:rsid w:val="007B04DF"/>
    <w:rsid w:val="007B478E"/>
    <w:rsid w:val="007B68CD"/>
    <w:rsid w:val="007B7E39"/>
    <w:rsid w:val="007C0779"/>
    <w:rsid w:val="007D788A"/>
    <w:rsid w:val="007E0D2A"/>
    <w:rsid w:val="007E424B"/>
    <w:rsid w:val="007E62CD"/>
    <w:rsid w:val="007F0C9E"/>
    <w:rsid w:val="007F42F3"/>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66BF"/>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363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431C"/>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5248"/>
    <w:rsid w:val="009E6D3B"/>
    <w:rsid w:val="009F01EF"/>
    <w:rsid w:val="009F0A79"/>
    <w:rsid w:val="009F2E6C"/>
    <w:rsid w:val="009F3FA6"/>
    <w:rsid w:val="009F499A"/>
    <w:rsid w:val="00A12CF9"/>
    <w:rsid w:val="00A1320C"/>
    <w:rsid w:val="00A13E15"/>
    <w:rsid w:val="00A15B75"/>
    <w:rsid w:val="00A16B90"/>
    <w:rsid w:val="00A16E2B"/>
    <w:rsid w:val="00A1721E"/>
    <w:rsid w:val="00A17FB4"/>
    <w:rsid w:val="00A201D5"/>
    <w:rsid w:val="00A20C8D"/>
    <w:rsid w:val="00A316B1"/>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0B64"/>
    <w:rsid w:val="00AE3A45"/>
    <w:rsid w:val="00AE462D"/>
    <w:rsid w:val="00AE6320"/>
    <w:rsid w:val="00AE6CAD"/>
    <w:rsid w:val="00AE7C42"/>
    <w:rsid w:val="00AF6AFB"/>
    <w:rsid w:val="00B0475B"/>
    <w:rsid w:val="00B07E75"/>
    <w:rsid w:val="00B10C28"/>
    <w:rsid w:val="00B14C22"/>
    <w:rsid w:val="00B153EE"/>
    <w:rsid w:val="00B15669"/>
    <w:rsid w:val="00B20C0A"/>
    <w:rsid w:val="00B23CE1"/>
    <w:rsid w:val="00B23E4F"/>
    <w:rsid w:val="00B24244"/>
    <w:rsid w:val="00B335E3"/>
    <w:rsid w:val="00B37BAE"/>
    <w:rsid w:val="00B415E7"/>
    <w:rsid w:val="00B422AF"/>
    <w:rsid w:val="00B4340D"/>
    <w:rsid w:val="00B46075"/>
    <w:rsid w:val="00B50CA5"/>
    <w:rsid w:val="00B56583"/>
    <w:rsid w:val="00B60608"/>
    <w:rsid w:val="00B60D39"/>
    <w:rsid w:val="00B67B34"/>
    <w:rsid w:val="00B70D14"/>
    <w:rsid w:val="00B722CF"/>
    <w:rsid w:val="00B7524B"/>
    <w:rsid w:val="00B75847"/>
    <w:rsid w:val="00B81D2E"/>
    <w:rsid w:val="00B84046"/>
    <w:rsid w:val="00BA0FCB"/>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3EC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3B4F"/>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3E1"/>
    <w:rsid w:val="00D06F4C"/>
    <w:rsid w:val="00D1203B"/>
    <w:rsid w:val="00D1514C"/>
    <w:rsid w:val="00D15601"/>
    <w:rsid w:val="00D17D8B"/>
    <w:rsid w:val="00D228EA"/>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2E29"/>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03E8"/>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5F0C"/>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1028A"/>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D1D95"/>
    <w:rsid w:val="00FE1853"/>
    <w:rsid w:val="00FE2CD7"/>
    <w:rsid w:val="00FE3BFA"/>
    <w:rsid w:val="00FE44AC"/>
    <w:rsid w:val="00FE7D0E"/>
    <w:rsid w:val="00FF1CA4"/>
    <w:rsid w:val="00FF2EB4"/>
    <w:rsid w:val="00FF3545"/>
    <w:rsid w:val="00FF70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95F0C"/>
    <w:pPr>
      <w:spacing w:after="120" w:line="360" w:lineRule="auto"/>
      <w:jc w:val="both"/>
    </w:pPr>
    <w:rPr>
      <w:rFonts w:ascii="DB Office" w:hAnsi="DB Office"/>
      <w:color w:val="000000"/>
      <w:sz w:val="24"/>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uiPriority w:val="39"/>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95F0C"/>
    <w:pPr>
      <w:spacing w:after="120" w:line="360" w:lineRule="auto"/>
      <w:jc w:val="both"/>
    </w:pPr>
    <w:rPr>
      <w:rFonts w:ascii="DB Office" w:hAnsi="DB Office"/>
      <w:color w:val="000000"/>
      <w:sz w:val="24"/>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uiPriority w:val="39"/>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hyperlink" Target="https://github.com/wlanowski/t2000doku"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yperlink" Target="https://github.com/wlanowski/wlanowski.github.io"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T2000\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hyperlink" Target="http://maps.wlanowski.de" TargetMode="Externa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9FF618B1-22CD-4A40-ABA2-2016ED6BF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68</Pages>
  <Words>13644</Words>
  <Characters>85963</Characters>
  <Application>Microsoft Office Word</Application>
  <DocSecurity>0</DocSecurity>
  <Lines>716</Lines>
  <Paragraphs>198</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99409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creator>Nitzsche, John</dc:creator>
  <cp:lastModifiedBy>Nitzsche, John</cp:lastModifiedBy>
  <cp:revision>53</cp:revision>
  <cp:lastPrinted>2017-09-06T09:22:00Z</cp:lastPrinted>
  <dcterms:created xsi:type="dcterms:W3CDTF">2016-08-29T08:44:00Z</dcterms:created>
  <dcterms:modified xsi:type="dcterms:W3CDTF">2017-09-06T10:43:00Z</dcterms:modified>
</cp:coreProperties>
</file>